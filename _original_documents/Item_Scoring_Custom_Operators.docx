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AA93" w14:textId="77777777" w:rsidR="00CB20C8" w:rsidRPr="00CB20C8" w:rsidRDefault="001C4714" w:rsidP="007C5216">
      <w:pPr>
        <w:jc w:val="center"/>
      </w:pPr>
      <w:r>
        <w:rPr>
          <w:rFonts w:eastAsiaTheme="majorEastAsia"/>
          <w:b/>
          <w:spacing w:val="5"/>
          <w:kern w:val="28"/>
          <w:sz w:val="28"/>
          <w:szCs w:val="28"/>
        </w:rPr>
        <w:t>ITEM SCORING CUSTOM OPERATORS</w:t>
      </w:r>
    </w:p>
    <w:p w14:paraId="5FB5B6B9" w14:textId="77777777" w:rsidR="007B7A90" w:rsidRDefault="007B7A90" w:rsidP="00567046"/>
    <w:p w14:paraId="15BC0A21" w14:textId="77777777" w:rsidR="001652F6" w:rsidRDefault="001652F6" w:rsidP="00567046"/>
    <w:p w14:paraId="69DD5087" w14:textId="77777777" w:rsidR="003E7B83" w:rsidRDefault="003E7B83" w:rsidP="00567046"/>
    <w:p w14:paraId="6A674240" w14:textId="77777777" w:rsidR="003E7B83" w:rsidRDefault="003E7B83" w:rsidP="00567046"/>
    <w:p w14:paraId="16659115" w14:textId="77777777" w:rsidR="00567046" w:rsidRDefault="00567046" w:rsidP="00567046"/>
    <w:p w14:paraId="517B8175" w14:textId="77777777" w:rsidR="00567046" w:rsidRDefault="00567046" w:rsidP="00567046"/>
    <w:p w14:paraId="0A225381" w14:textId="77777777" w:rsidR="00567046" w:rsidRDefault="00567046" w:rsidP="00567046"/>
    <w:p w14:paraId="61EA21DA" w14:textId="77777777" w:rsidR="00567046" w:rsidRDefault="00567046" w:rsidP="00567046"/>
    <w:p w14:paraId="6E21858E" w14:textId="77777777" w:rsidR="00567046" w:rsidRDefault="00567046" w:rsidP="00567046"/>
    <w:p w14:paraId="170D7EDE" w14:textId="77777777" w:rsidR="00567046" w:rsidRDefault="00567046" w:rsidP="00567046"/>
    <w:p w14:paraId="7BC8BBDF" w14:textId="77777777" w:rsidR="00567046" w:rsidRDefault="00567046" w:rsidP="00567046"/>
    <w:p w14:paraId="5EDC672D" w14:textId="77777777" w:rsidR="00CB20C8" w:rsidRDefault="00CB20C8" w:rsidP="00567046"/>
    <w:p w14:paraId="486F0B47" w14:textId="77777777" w:rsidR="00CB20C8" w:rsidRDefault="00CB20C8" w:rsidP="00567046"/>
    <w:p w14:paraId="67108C24" w14:textId="77777777" w:rsidR="00CB20C8" w:rsidRDefault="00CB20C8" w:rsidP="00567046"/>
    <w:p w14:paraId="00DD29C2" w14:textId="77777777" w:rsidR="00CB20C8" w:rsidRDefault="00CB20C8" w:rsidP="00567046"/>
    <w:p w14:paraId="3F97A170" w14:textId="77777777" w:rsidR="00CB20C8" w:rsidRDefault="00CB20C8" w:rsidP="00567046"/>
    <w:p w14:paraId="371914BD" w14:textId="77777777" w:rsidR="001C3C3B" w:rsidRPr="00567046" w:rsidRDefault="001C3C3B" w:rsidP="00567046">
      <w:r w:rsidRPr="00567046">
        <w:t>Revision History</w:t>
      </w:r>
    </w:p>
    <w:tbl>
      <w:tblPr>
        <w:tblW w:w="0" w:type="auto"/>
        <w:tblBorders>
          <w:top w:val="single" w:sz="4" w:space="0" w:color="43B02A"/>
          <w:left w:val="single" w:sz="4" w:space="0" w:color="43B02A"/>
          <w:bottom w:val="single" w:sz="4" w:space="0" w:color="43B02A"/>
          <w:right w:val="single" w:sz="4" w:space="0" w:color="43B02A"/>
          <w:insideH w:val="single" w:sz="4" w:space="0" w:color="43B02A"/>
          <w:insideV w:val="single" w:sz="4" w:space="0" w:color="43B02A"/>
        </w:tblBorders>
        <w:tblLook w:val="04A0" w:firstRow="1" w:lastRow="0" w:firstColumn="1" w:lastColumn="0" w:noHBand="0" w:noVBand="1"/>
      </w:tblPr>
      <w:tblGrid>
        <w:gridCol w:w="4878"/>
        <w:gridCol w:w="2610"/>
        <w:gridCol w:w="2088"/>
      </w:tblGrid>
      <w:tr w:rsidR="0010056A" w14:paraId="520926CD" w14:textId="77777777" w:rsidTr="00945A31">
        <w:trPr>
          <w:trHeight w:val="432"/>
        </w:trPr>
        <w:tc>
          <w:tcPr>
            <w:tcW w:w="4878" w:type="dxa"/>
            <w:shd w:val="clear" w:color="auto" w:fill="43B02A"/>
            <w:vAlign w:val="center"/>
          </w:tcPr>
          <w:p w14:paraId="583D6DCD" w14:textId="77777777" w:rsidR="0010056A" w:rsidRPr="00567046" w:rsidRDefault="0010056A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610" w:type="dxa"/>
            <w:shd w:val="clear" w:color="auto" w:fill="43B02A"/>
            <w:vAlign w:val="center"/>
          </w:tcPr>
          <w:p w14:paraId="47AA34D4" w14:textId="77777777" w:rsidR="0010056A" w:rsidRPr="00567046" w:rsidRDefault="0010056A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88" w:type="dxa"/>
            <w:shd w:val="clear" w:color="auto" w:fill="43B02A"/>
            <w:vAlign w:val="center"/>
          </w:tcPr>
          <w:p w14:paraId="67B97D4F" w14:textId="77777777" w:rsidR="0010056A" w:rsidRPr="00567046" w:rsidRDefault="0010056A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0056A" w14:paraId="57C7EBF3" w14:textId="77777777" w:rsidTr="00945A31">
        <w:trPr>
          <w:trHeight w:val="432"/>
        </w:trPr>
        <w:tc>
          <w:tcPr>
            <w:tcW w:w="4878" w:type="dxa"/>
            <w:vAlign w:val="center"/>
          </w:tcPr>
          <w:p w14:paraId="44225DEA" w14:textId="77777777" w:rsidR="0010056A" w:rsidRPr="007C115A" w:rsidRDefault="004F7E05" w:rsidP="00CB20C8">
            <w:pPr>
              <w:pStyle w:val="SBACTableText"/>
              <w:spacing w:after="0"/>
            </w:pPr>
            <w:r>
              <w:t xml:space="preserve">0.1 - </w:t>
            </w:r>
            <w:r w:rsidR="00063C6A">
              <w:t>First Draft Release</w:t>
            </w:r>
          </w:p>
        </w:tc>
        <w:tc>
          <w:tcPr>
            <w:tcW w:w="2610" w:type="dxa"/>
            <w:vAlign w:val="center"/>
          </w:tcPr>
          <w:p w14:paraId="7579B2DF" w14:textId="77777777" w:rsidR="001C3E29" w:rsidRDefault="001C4714" w:rsidP="00CB20C8">
            <w:pPr>
              <w:pStyle w:val="SBACTableText"/>
              <w:spacing w:after="0"/>
            </w:pPr>
            <w:r>
              <w:t>Jo</w:t>
            </w:r>
            <w:r w:rsidR="001C3E29">
              <w:t>n Cohen</w:t>
            </w:r>
          </w:p>
          <w:p w14:paraId="58CFFF2F" w14:textId="77777777" w:rsidR="004F7E05" w:rsidRDefault="004F7E05" w:rsidP="00CB20C8">
            <w:pPr>
              <w:pStyle w:val="SBACTableText"/>
              <w:spacing w:after="0"/>
            </w:pPr>
            <w:r>
              <w:t>Balaji Kodeswaran</w:t>
            </w:r>
          </w:p>
          <w:p w14:paraId="3E7D96C0" w14:textId="77777777" w:rsidR="0010056A" w:rsidRPr="007C115A" w:rsidRDefault="001C4714" w:rsidP="00CB20C8">
            <w:pPr>
              <w:pStyle w:val="SBACTableText"/>
              <w:spacing w:after="0"/>
            </w:pPr>
            <w:r>
              <w:t>David Lopez de Quintana</w:t>
            </w:r>
          </w:p>
        </w:tc>
        <w:tc>
          <w:tcPr>
            <w:tcW w:w="2088" w:type="dxa"/>
            <w:vAlign w:val="center"/>
          </w:tcPr>
          <w:p w14:paraId="730D1412" w14:textId="77777777" w:rsidR="0010056A" w:rsidRPr="007C115A" w:rsidRDefault="001C4714" w:rsidP="00AD410D">
            <w:pPr>
              <w:pStyle w:val="SBACTableText"/>
              <w:spacing w:after="0"/>
            </w:pPr>
            <w:r>
              <w:t>November 17</w:t>
            </w:r>
            <w:r w:rsidR="007C5216" w:rsidRPr="007C115A">
              <w:t>, 2014</w:t>
            </w:r>
          </w:p>
        </w:tc>
      </w:tr>
      <w:tr w:rsidR="0010056A" w14:paraId="3AEE1FBF" w14:textId="77777777" w:rsidTr="00945A31">
        <w:trPr>
          <w:trHeight w:val="432"/>
        </w:trPr>
        <w:tc>
          <w:tcPr>
            <w:tcW w:w="4878" w:type="dxa"/>
            <w:vAlign w:val="center"/>
          </w:tcPr>
          <w:p w14:paraId="2BB3BB65" w14:textId="77777777" w:rsidR="00FC7732" w:rsidRPr="007C115A" w:rsidRDefault="004F7E05" w:rsidP="004F7E05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– Added four additional EQ custom operators</w:t>
            </w:r>
          </w:p>
        </w:tc>
        <w:tc>
          <w:tcPr>
            <w:tcW w:w="2610" w:type="dxa"/>
            <w:vAlign w:val="center"/>
          </w:tcPr>
          <w:p w14:paraId="2928DDAC" w14:textId="77777777" w:rsidR="00182E94" w:rsidRDefault="00182E94" w:rsidP="00182E94">
            <w:pPr>
              <w:pStyle w:val="SBACTableText"/>
              <w:spacing w:after="0"/>
            </w:pPr>
            <w:r>
              <w:t>Balaji Kodeswaran</w:t>
            </w:r>
          </w:p>
          <w:p w14:paraId="1FCCCA01" w14:textId="77777777" w:rsidR="00A247C2" w:rsidRPr="007C115A" w:rsidRDefault="00182E94" w:rsidP="00182E94">
            <w:pPr>
              <w:spacing w:before="0"/>
              <w:rPr>
                <w:sz w:val="20"/>
                <w:szCs w:val="20"/>
              </w:rPr>
            </w:pPr>
            <w:r>
              <w:t>David Lopez de Quintana</w:t>
            </w:r>
          </w:p>
        </w:tc>
        <w:tc>
          <w:tcPr>
            <w:tcW w:w="2088" w:type="dxa"/>
            <w:vAlign w:val="center"/>
          </w:tcPr>
          <w:p w14:paraId="0E6E5CE3" w14:textId="77777777" w:rsidR="0010056A" w:rsidRPr="007C115A" w:rsidRDefault="00182E94" w:rsidP="007C115A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November 19, 2014</w:t>
            </w:r>
          </w:p>
        </w:tc>
      </w:tr>
      <w:tr w:rsidR="0010056A" w14:paraId="28A680CA" w14:textId="77777777" w:rsidTr="00945A31">
        <w:trPr>
          <w:trHeight w:val="432"/>
        </w:trPr>
        <w:tc>
          <w:tcPr>
            <w:tcW w:w="4878" w:type="dxa"/>
            <w:vAlign w:val="center"/>
          </w:tcPr>
          <w:p w14:paraId="5C44AD77" w14:textId="7CE8A5B4" w:rsidR="0010056A" w:rsidRPr="007C115A" w:rsidRDefault="0086614A" w:rsidP="00567046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 – Added QTI 3 reference along with edits to bring document up to date with existing item types</w:t>
            </w:r>
            <w:r w:rsidR="007E360D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  <w:vAlign w:val="center"/>
          </w:tcPr>
          <w:p w14:paraId="51BF8838" w14:textId="4D83A282" w:rsidR="0010056A" w:rsidRPr="007C115A" w:rsidRDefault="0086614A" w:rsidP="00567046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 Dean</w:t>
            </w:r>
          </w:p>
        </w:tc>
        <w:tc>
          <w:tcPr>
            <w:tcW w:w="2088" w:type="dxa"/>
            <w:vAlign w:val="center"/>
          </w:tcPr>
          <w:p w14:paraId="3BD9ABF4" w14:textId="101CA785" w:rsidR="0010056A" w:rsidRPr="007C115A" w:rsidRDefault="0086614A" w:rsidP="00567046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26, 2023</w:t>
            </w:r>
          </w:p>
        </w:tc>
      </w:tr>
      <w:tr w:rsidR="00780482" w14:paraId="45997250" w14:textId="77777777" w:rsidTr="00945A31">
        <w:trPr>
          <w:trHeight w:val="432"/>
        </w:trPr>
        <w:tc>
          <w:tcPr>
            <w:tcW w:w="4878" w:type="dxa"/>
            <w:vAlign w:val="center"/>
          </w:tcPr>
          <w:p w14:paraId="16A7945C" w14:textId="77777777" w:rsidR="00780482" w:rsidRPr="007C115A" w:rsidRDefault="00780482" w:rsidP="00567046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5F35222" w14:textId="77777777" w:rsidR="00780482" w:rsidRPr="007C115A" w:rsidRDefault="00780482" w:rsidP="00567046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2088" w:type="dxa"/>
            <w:vAlign w:val="center"/>
          </w:tcPr>
          <w:p w14:paraId="52A2AB7B" w14:textId="77777777" w:rsidR="00780482" w:rsidRPr="007C115A" w:rsidRDefault="00780482" w:rsidP="00567046">
            <w:pPr>
              <w:spacing w:before="0"/>
              <w:rPr>
                <w:sz w:val="20"/>
                <w:szCs w:val="20"/>
              </w:rPr>
            </w:pPr>
          </w:p>
        </w:tc>
      </w:tr>
      <w:tr w:rsidR="0010056A" w14:paraId="2971E23C" w14:textId="77777777" w:rsidTr="00945A31">
        <w:trPr>
          <w:trHeight w:val="432"/>
        </w:trPr>
        <w:tc>
          <w:tcPr>
            <w:tcW w:w="4878" w:type="dxa"/>
            <w:vAlign w:val="center"/>
          </w:tcPr>
          <w:p w14:paraId="2AC33EBB" w14:textId="77777777" w:rsidR="0010056A" w:rsidRPr="007C115A" w:rsidRDefault="0010056A" w:rsidP="00567046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F4A5358" w14:textId="77777777" w:rsidR="0010056A" w:rsidRPr="007C115A" w:rsidRDefault="0010056A" w:rsidP="00567046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2088" w:type="dxa"/>
            <w:vAlign w:val="center"/>
          </w:tcPr>
          <w:p w14:paraId="016C0E6B" w14:textId="77777777" w:rsidR="0010056A" w:rsidRPr="007C115A" w:rsidRDefault="0010056A" w:rsidP="00567046">
            <w:pPr>
              <w:spacing w:before="0"/>
              <w:rPr>
                <w:sz w:val="20"/>
                <w:szCs w:val="20"/>
              </w:rPr>
            </w:pPr>
          </w:p>
        </w:tc>
      </w:tr>
    </w:tbl>
    <w:p w14:paraId="1100D697" w14:textId="77777777" w:rsidR="006A7B49" w:rsidRDefault="00B748FA" w:rsidP="00567046">
      <w:r>
        <w:br w:type="page"/>
      </w:r>
    </w:p>
    <w:p w14:paraId="68352613" w14:textId="77777777" w:rsidR="00FC7732" w:rsidRDefault="00FC7732">
      <w:pPr>
        <w:pStyle w:val="TOC1"/>
      </w:pPr>
      <w:r>
        <w:rPr>
          <w:b/>
        </w:rPr>
        <w:lastRenderedPageBreak/>
        <w:t>Contents</w:t>
      </w:r>
    </w:p>
    <w:p w14:paraId="43A8BB2B" w14:textId="01B8382C" w:rsidR="007E360D" w:rsidRDefault="00FC773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37817801" w:history="1">
        <w:r w:rsidR="007E360D" w:rsidRPr="00D24DB9">
          <w:rPr>
            <w:rStyle w:val="Hyperlink"/>
            <w:noProof/>
          </w:rPr>
          <w:t>Introduction</w:t>
        </w:r>
        <w:r w:rsidR="007E360D">
          <w:rPr>
            <w:noProof/>
            <w:webHidden/>
          </w:rPr>
          <w:tab/>
        </w:r>
        <w:r w:rsidR="007E360D">
          <w:rPr>
            <w:noProof/>
            <w:webHidden/>
          </w:rPr>
          <w:fldChar w:fldCharType="begin"/>
        </w:r>
        <w:r w:rsidR="007E360D">
          <w:rPr>
            <w:noProof/>
            <w:webHidden/>
          </w:rPr>
          <w:instrText xml:space="preserve"> PAGEREF _Toc137817801 \h </w:instrText>
        </w:r>
        <w:r w:rsidR="007E360D">
          <w:rPr>
            <w:noProof/>
            <w:webHidden/>
          </w:rPr>
        </w:r>
        <w:r w:rsidR="007E360D">
          <w:rPr>
            <w:noProof/>
            <w:webHidden/>
          </w:rPr>
          <w:fldChar w:fldCharType="separate"/>
        </w:r>
        <w:r w:rsidR="007E360D">
          <w:rPr>
            <w:noProof/>
            <w:webHidden/>
          </w:rPr>
          <w:t>3</w:t>
        </w:r>
        <w:r w:rsidR="007E360D">
          <w:rPr>
            <w:noProof/>
            <w:webHidden/>
          </w:rPr>
          <w:fldChar w:fldCharType="end"/>
        </w:r>
      </w:hyperlink>
    </w:p>
    <w:p w14:paraId="3B21415B" w14:textId="1DE6CB93" w:rsidR="007E360D" w:rsidRDefault="007E360D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7817802" w:history="1">
        <w:r w:rsidRPr="00D24DB9">
          <w:rPr>
            <w:rStyle w:val="Hyperlink"/>
            <w:noProof/>
          </w:rPr>
          <w:t>CTRL Custom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_Toc137817802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D506A5" w14:textId="3657DDD9" w:rsidR="007E360D" w:rsidRDefault="007E360D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7817803" w:history="1">
        <w:r w:rsidRPr="00D24DB9">
          <w:rPr>
            <w:rStyle w:val="Hyperlink"/>
            <w:noProof/>
          </w:rPr>
          <w:t>GRID Item Custom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_Toc137817803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6C9F76" w14:textId="2E340755" w:rsidR="007E360D" w:rsidRDefault="007E360D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7817804" w:history="1">
        <w:r w:rsidRPr="00D24DB9">
          <w:rPr>
            <w:rStyle w:val="Hyperlink"/>
            <w:noProof/>
          </w:rPr>
          <w:t>TABLE Item Custom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_Toc137817804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2E628F" w14:textId="5A473352" w:rsidR="007E360D" w:rsidRDefault="007E360D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7817805" w:history="1">
        <w:r w:rsidRPr="00D24DB9">
          <w:rPr>
            <w:rStyle w:val="Hyperlink"/>
            <w:noProof/>
          </w:rPr>
          <w:t>EQUATION Item Custom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_Toc137817805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87E8FB" w14:textId="14D67E2B" w:rsidR="007E360D" w:rsidRDefault="007E360D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7817806" w:history="1">
        <w:r w:rsidRPr="00D24DB9">
          <w:rPr>
            <w:rStyle w:val="Hyperlink"/>
            <w:noProof/>
          </w:rPr>
          <w:t>Example Grid Rubric (Type = GRAPHIC)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_Toc137817806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01C7A4" w14:textId="351E3ED7" w:rsidR="007E360D" w:rsidRDefault="007E360D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7817807" w:history="1">
        <w:r w:rsidRPr="00D24DB9">
          <w:rPr>
            <w:rStyle w:val="Hyperlink"/>
            <w:noProof/>
          </w:rPr>
          <w:t>Example Equation Rubric (Type = EQ)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_Toc137817807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98EBB0" w14:textId="1454ABFB" w:rsidR="00010C8D" w:rsidRDefault="00FC7732" w:rsidP="00682FD4">
      <w:r>
        <w:fldChar w:fldCharType="end"/>
      </w:r>
      <w:r w:rsidR="008A1AA3" w:rsidRPr="008A1AA3">
        <w:t xml:space="preserve"> </w:t>
      </w:r>
    </w:p>
    <w:p w14:paraId="17968DEA" w14:textId="77777777" w:rsidR="00486E69" w:rsidRDefault="00C46EE9" w:rsidP="00FD3360">
      <w:pPr>
        <w:pStyle w:val="Heading1"/>
      </w:pPr>
      <w:bookmarkStart w:id="0" w:name="_Toc137817801"/>
      <w:r>
        <w:lastRenderedPageBreak/>
        <w:t>Introduction</w:t>
      </w:r>
      <w:bookmarkEnd w:id="0"/>
    </w:p>
    <w:p w14:paraId="05CF0EB9" w14:textId="77777777" w:rsidR="00C46EE9" w:rsidRPr="00C46EE9" w:rsidRDefault="00C46EE9" w:rsidP="00C46EE9">
      <w:pPr>
        <w:pStyle w:val="Heading2"/>
      </w:pPr>
      <w:r>
        <w:t>Overview</w:t>
      </w:r>
    </w:p>
    <w:p w14:paraId="737471F9" w14:textId="77777777" w:rsidR="00267991" w:rsidRDefault="008E4713" w:rsidP="00267991">
      <w:bookmarkStart w:id="1" w:name="_Toc255745332"/>
      <w:r>
        <w:t xml:space="preserve">The </w:t>
      </w:r>
      <w:proofErr w:type="spellStart"/>
      <w:r>
        <w:t>SmarterApp</w:t>
      </w:r>
      <w:proofErr w:type="spellEnd"/>
      <w:r>
        <w:t xml:space="preserve"> item</w:t>
      </w:r>
      <w:r w:rsidR="003D68D2">
        <w:t>s are divided into three categories based on how they are scored:</w:t>
      </w:r>
    </w:p>
    <w:p w14:paraId="5D051DBB" w14:textId="6B3B55B2" w:rsidR="003D68D2" w:rsidRDefault="003D68D2" w:rsidP="00151B9D">
      <w:pPr>
        <w:pStyle w:val="ListParagraph"/>
        <w:numPr>
          <w:ilvl w:val="0"/>
          <w:numId w:val="21"/>
        </w:numPr>
      </w:pPr>
      <w:r>
        <w:t xml:space="preserve">Human scored: </w:t>
      </w:r>
      <w:r w:rsidR="00D73F8F">
        <w:t>SA (short answer)</w:t>
      </w:r>
      <w:r w:rsidR="0086614A">
        <w:t xml:space="preserve"> </w:t>
      </w:r>
      <w:r w:rsidR="00D73F8F">
        <w:t>and WER (writing extended response) items are intended to be human scored, so no machine scoring rubrics are provided for these item types.</w:t>
      </w:r>
    </w:p>
    <w:p w14:paraId="285283AC" w14:textId="77777777" w:rsidR="003D68D2" w:rsidRDefault="003D68D2" w:rsidP="00151B9D">
      <w:pPr>
        <w:pStyle w:val="ListParagraph"/>
        <w:numPr>
          <w:ilvl w:val="0"/>
          <w:numId w:val="21"/>
        </w:numPr>
      </w:pPr>
      <w:r>
        <w:t xml:space="preserve">Trivially scored: </w:t>
      </w:r>
      <w:r w:rsidR="00853DAD">
        <w:t xml:space="preserve">MC (multiple choice) and MS (multi-select) </w:t>
      </w:r>
      <w:r w:rsidR="00215C7D">
        <w:t>items are scored by comparing a student’s response</w:t>
      </w:r>
      <w:r w:rsidR="00D46B78">
        <w:t xml:space="preserve"> with the “correct” response</w:t>
      </w:r>
      <w:r w:rsidR="00D2145C">
        <w:t xml:space="preserve"> captured in the item XML itself.</w:t>
      </w:r>
    </w:p>
    <w:p w14:paraId="0092372E" w14:textId="5E3AFF76" w:rsidR="003D68D2" w:rsidRDefault="003D68D2" w:rsidP="00151B9D">
      <w:pPr>
        <w:pStyle w:val="ListParagraph"/>
        <w:numPr>
          <w:ilvl w:val="0"/>
          <w:numId w:val="21"/>
        </w:numPr>
      </w:pPr>
      <w:r>
        <w:t xml:space="preserve">Machine scored: </w:t>
      </w:r>
      <w:r w:rsidR="006F7755">
        <w:t>EBSR (evidence-based selected response), HTQ</w:t>
      </w:r>
      <w:r w:rsidR="0086614A">
        <w:t>S</w:t>
      </w:r>
      <w:r w:rsidR="006F7755">
        <w:t xml:space="preserve"> (hot text </w:t>
      </w:r>
      <w:r w:rsidR="0086614A">
        <w:t>selectable</w:t>
      </w:r>
      <w:r w:rsidR="006F7755">
        <w:t xml:space="preserve">) and MI (match interaction) </w:t>
      </w:r>
      <w:r w:rsidR="00110047">
        <w:t xml:space="preserve">items </w:t>
      </w:r>
      <w:r w:rsidR="008652FB">
        <w:t xml:space="preserve">provide external scoring </w:t>
      </w:r>
      <w:r w:rsidR="004E5C0D">
        <w:t xml:space="preserve">machine </w:t>
      </w:r>
      <w:r w:rsidR="008652FB">
        <w:t xml:space="preserve">rubric files that </w:t>
      </w:r>
      <w:r w:rsidR="00110047">
        <w:t>are scored using QTI response processing</w:t>
      </w:r>
      <w:r w:rsidR="0081314B">
        <w:t>.</w:t>
      </w:r>
    </w:p>
    <w:p w14:paraId="045B7D16" w14:textId="1867481B" w:rsidR="00010BEF" w:rsidRDefault="00010BEF" w:rsidP="00151B9D">
      <w:pPr>
        <w:pStyle w:val="ListParagraph"/>
        <w:numPr>
          <w:ilvl w:val="0"/>
          <w:numId w:val="21"/>
        </w:numPr>
      </w:pPr>
      <w:r>
        <w:t xml:space="preserve">Machine scored with </w:t>
      </w:r>
      <w:r w:rsidR="002270C5">
        <w:t>custom operators: EQ (equation), GI (grid) and TI (table interaction) item types</w:t>
      </w:r>
      <w:r w:rsidR="00E854CE">
        <w:t xml:space="preserve"> </w:t>
      </w:r>
      <w:r w:rsidR="00353C5B">
        <w:t xml:space="preserve">that </w:t>
      </w:r>
      <w:r w:rsidR="00E854CE">
        <w:t xml:space="preserve">are scored using QTI </w:t>
      </w:r>
      <w:r w:rsidR="00393D04">
        <w:t xml:space="preserve">response processing that is extended by custom operators. </w:t>
      </w:r>
      <w:r w:rsidR="008F6EE1">
        <w:t xml:space="preserve">QTI provides </w:t>
      </w:r>
      <w:r w:rsidR="00877F98">
        <w:t xml:space="preserve">a means of extending default response processing </w:t>
      </w:r>
      <w:r w:rsidR="00FA39F0">
        <w:t xml:space="preserve">via </w:t>
      </w:r>
      <w:r w:rsidR="008F6EE1">
        <w:t>c</w:t>
      </w:r>
      <w:r w:rsidR="00FA39F0">
        <w:t>ustom operators</w:t>
      </w:r>
      <w:r w:rsidR="00877F98">
        <w:t xml:space="preserve"> as a mechanism</w:t>
      </w:r>
      <w:r w:rsidR="00C87E54">
        <w:t>.</w:t>
      </w:r>
    </w:p>
    <w:p w14:paraId="44DA7043" w14:textId="2898A01D" w:rsidR="003D68D2" w:rsidRDefault="003D68D2" w:rsidP="00151B9D">
      <w:pPr>
        <w:pStyle w:val="ListParagraph"/>
        <w:numPr>
          <w:ilvl w:val="0"/>
          <w:numId w:val="21"/>
        </w:numPr>
      </w:pPr>
      <w:r>
        <w:t>Probabilistically scored:</w:t>
      </w:r>
      <w:r w:rsidR="00C3162F">
        <w:t xml:space="preserve"> WER items containing essays can be scored with an </w:t>
      </w:r>
      <w:proofErr w:type="gramStart"/>
      <w:r w:rsidR="00C3162F">
        <w:t>open source</w:t>
      </w:r>
      <w:proofErr w:type="gramEnd"/>
      <w:r w:rsidR="00C3162F">
        <w:t xml:space="preserve"> essay scoring engine. However, unlike </w:t>
      </w:r>
      <w:r w:rsidR="008652FB">
        <w:t xml:space="preserve">other machine scored items that use a scoring engine to deterministically score any </w:t>
      </w:r>
      <w:r w:rsidR="004E5C0D">
        <w:t>compliant machine rubric</w:t>
      </w:r>
      <w:r w:rsidR="00BD31AA">
        <w:t xml:space="preserve">, these items require a special machine rubric that is created by </w:t>
      </w:r>
      <w:r w:rsidR="00785F0B">
        <w:t>“training” the scoring engine with a training set of items that have been previously human scored.</w:t>
      </w:r>
      <w:r w:rsidR="00497819">
        <w:t xml:space="preserve"> This type of item scoring is considered probabilistic as opposed to deterministic </w:t>
      </w:r>
      <w:r w:rsidR="00443BD1">
        <w:t xml:space="preserve">because (a) there must be a training process, and (b) </w:t>
      </w:r>
      <w:r w:rsidR="002E7D5D">
        <w:t>the exact scores produced by this type scoring engine for a given student response cannot be predicted based on the contents of a rubric file, but is instead dependent on the training set used and the quality and accuracy of the human scores of the training set.</w:t>
      </w:r>
    </w:p>
    <w:p w14:paraId="0B119352" w14:textId="6660DC3C" w:rsidR="00103FB4" w:rsidRPr="00267991" w:rsidRDefault="00550F3A" w:rsidP="00C660D0">
      <w:r>
        <w:t xml:space="preserve">This document focuses on </w:t>
      </w:r>
      <w:r w:rsidR="00B50E90">
        <w:t xml:space="preserve">number </w:t>
      </w:r>
      <w:r w:rsidR="0086614A">
        <w:t>4</w:t>
      </w:r>
      <w:r w:rsidR="00B50E90">
        <w:t xml:space="preserve"> above, </w:t>
      </w:r>
      <w:r>
        <w:t xml:space="preserve">machine scored </w:t>
      </w:r>
      <w:r w:rsidR="00B50E90">
        <w:t xml:space="preserve">items </w:t>
      </w:r>
      <w:r>
        <w:t xml:space="preserve">with custom operators. </w:t>
      </w:r>
      <w:r w:rsidR="000E5923">
        <w:t xml:space="preserve">It describes the custom operators used to score EQ, GI and TI item types. </w:t>
      </w:r>
      <w:r w:rsidR="00771219">
        <w:t xml:space="preserve">General </w:t>
      </w:r>
      <w:r>
        <w:t xml:space="preserve">QTI response processing </w:t>
      </w:r>
      <w:r w:rsidR="005C0943">
        <w:t xml:space="preserve">is outside the scope of this document as </w:t>
      </w:r>
      <w:r w:rsidR="004E5E7E">
        <w:t xml:space="preserve">this </w:t>
      </w:r>
      <w:r w:rsidR="005C0943">
        <w:t xml:space="preserve">is </w:t>
      </w:r>
      <w:r>
        <w:t xml:space="preserve">well documented </w:t>
      </w:r>
      <w:r w:rsidR="009D348E">
        <w:t>in various QTI standards (see reference 2</w:t>
      </w:r>
      <w:r w:rsidR="005C0943">
        <w:t>).</w:t>
      </w:r>
      <w:r w:rsidR="00C660D0" w:rsidRPr="00267991">
        <w:t xml:space="preserve"> </w:t>
      </w:r>
    </w:p>
    <w:p w14:paraId="3C4D6BE8" w14:textId="77777777" w:rsidR="00C46EE9" w:rsidRDefault="00A31834" w:rsidP="00A31834">
      <w:pPr>
        <w:pStyle w:val="Heading2"/>
      </w:pPr>
      <w:bookmarkStart w:id="2" w:name="_Endpoint:_Component_(GET"/>
      <w:bookmarkStart w:id="3" w:name="_Publisher_(GET)"/>
      <w:bookmarkEnd w:id="1"/>
      <w:bookmarkEnd w:id="2"/>
      <w:bookmarkEnd w:id="3"/>
      <w:r>
        <w:t>References</w:t>
      </w:r>
    </w:p>
    <w:tbl>
      <w:tblPr>
        <w:tblW w:w="0" w:type="auto"/>
        <w:tblBorders>
          <w:top w:val="single" w:sz="4" w:space="0" w:color="43B02A"/>
          <w:left w:val="single" w:sz="4" w:space="0" w:color="43B02A"/>
          <w:bottom w:val="single" w:sz="4" w:space="0" w:color="43B02A"/>
          <w:right w:val="single" w:sz="4" w:space="0" w:color="43B02A"/>
          <w:insideH w:val="single" w:sz="4" w:space="0" w:color="43B02A"/>
          <w:insideV w:val="single" w:sz="4" w:space="0" w:color="43B02A"/>
        </w:tblBorders>
        <w:tblLook w:val="04A0" w:firstRow="1" w:lastRow="0" w:firstColumn="1" w:lastColumn="0" w:noHBand="0" w:noVBand="1"/>
      </w:tblPr>
      <w:tblGrid>
        <w:gridCol w:w="558"/>
        <w:gridCol w:w="9000"/>
      </w:tblGrid>
      <w:tr w:rsidR="00B37242" w:rsidRPr="00567046" w14:paraId="1E79459D" w14:textId="77777777" w:rsidTr="00B37242">
        <w:trPr>
          <w:trHeight w:val="432"/>
        </w:trPr>
        <w:tc>
          <w:tcPr>
            <w:tcW w:w="558" w:type="dxa"/>
            <w:shd w:val="clear" w:color="auto" w:fill="43B02A"/>
            <w:vAlign w:val="center"/>
          </w:tcPr>
          <w:p w14:paraId="01318930" w14:textId="77777777" w:rsidR="00B37242" w:rsidRPr="00567046" w:rsidRDefault="00B37242" w:rsidP="00CE2B5C">
            <w:pPr>
              <w:pStyle w:val="TableHeading1"/>
              <w:spacing w:after="0"/>
              <w:jc w:val="left"/>
            </w:pPr>
          </w:p>
        </w:tc>
        <w:tc>
          <w:tcPr>
            <w:tcW w:w="9000" w:type="dxa"/>
            <w:shd w:val="clear" w:color="auto" w:fill="43B02A"/>
            <w:vAlign w:val="center"/>
          </w:tcPr>
          <w:p w14:paraId="6468AB1C" w14:textId="77777777" w:rsidR="00B37242" w:rsidRPr="00567046" w:rsidRDefault="00B37242" w:rsidP="00CE2B5C">
            <w:pPr>
              <w:pStyle w:val="TableHeading1"/>
              <w:spacing w:after="0"/>
              <w:jc w:val="left"/>
            </w:pPr>
            <w:r>
              <w:t>Reference</w:t>
            </w:r>
          </w:p>
        </w:tc>
      </w:tr>
      <w:tr w:rsidR="00B37242" w:rsidRPr="007C115A" w14:paraId="1515382B" w14:textId="77777777" w:rsidTr="00B92CFE">
        <w:trPr>
          <w:trHeight w:val="576"/>
        </w:trPr>
        <w:tc>
          <w:tcPr>
            <w:tcW w:w="558" w:type="dxa"/>
            <w:vAlign w:val="center"/>
          </w:tcPr>
          <w:p w14:paraId="2D706151" w14:textId="77777777" w:rsidR="00B37242" w:rsidRPr="007C115A" w:rsidRDefault="00B37242" w:rsidP="00CE2B5C">
            <w:pPr>
              <w:pStyle w:val="SBACTableText"/>
              <w:spacing w:after="0"/>
            </w:pPr>
            <w:r>
              <w:t>1</w:t>
            </w:r>
          </w:p>
        </w:tc>
        <w:tc>
          <w:tcPr>
            <w:tcW w:w="9000" w:type="dxa"/>
            <w:vAlign w:val="center"/>
          </w:tcPr>
          <w:p w14:paraId="4B522CA1" w14:textId="77777777" w:rsidR="00B37242" w:rsidRDefault="008348B1" w:rsidP="008348B1">
            <w:pPr>
              <w:pStyle w:val="SBACTableText"/>
              <w:spacing w:after="0"/>
            </w:pPr>
            <w:proofErr w:type="spellStart"/>
            <w:r>
              <w:t>SmarterApp</w:t>
            </w:r>
            <w:proofErr w:type="spellEnd"/>
            <w:r>
              <w:t xml:space="preserve"> Assessment Item Format Specification V0.80</w:t>
            </w:r>
          </w:p>
          <w:p w14:paraId="2A86EBEA" w14:textId="77777777" w:rsidR="008348B1" w:rsidRPr="007C115A" w:rsidRDefault="00000000" w:rsidP="008348B1">
            <w:pPr>
              <w:pStyle w:val="SBACTableText"/>
              <w:spacing w:after="0"/>
            </w:pPr>
            <w:hyperlink r:id="rId8" w:history="1">
              <w:r w:rsidR="008348B1" w:rsidRPr="0003037B">
                <w:rPr>
                  <w:rStyle w:val="Hyperlink"/>
                </w:rPr>
                <w:t>http://www.smarterapp.org/documents/SmarterApp_Assessment_Item_Format_Specification.pdf</w:t>
              </w:r>
            </w:hyperlink>
          </w:p>
        </w:tc>
      </w:tr>
      <w:tr w:rsidR="00B37242" w:rsidRPr="007C115A" w14:paraId="4AC55CC6" w14:textId="77777777" w:rsidTr="00B92CFE">
        <w:trPr>
          <w:trHeight w:val="576"/>
        </w:trPr>
        <w:tc>
          <w:tcPr>
            <w:tcW w:w="558" w:type="dxa"/>
            <w:vAlign w:val="center"/>
          </w:tcPr>
          <w:p w14:paraId="6A187A06" w14:textId="77777777" w:rsidR="00B37242" w:rsidRPr="007C115A" w:rsidRDefault="00B37242" w:rsidP="00CE2B5C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0" w:type="dxa"/>
            <w:vAlign w:val="center"/>
          </w:tcPr>
          <w:p w14:paraId="480E1F0E" w14:textId="34681E31" w:rsidR="00B37242" w:rsidRDefault="00213056" w:rsidP="00CE2B5C">
            <w:pPr>
              <w:spacing w:before="0"/>
              <w:rPr>
                <w:sz w:val="20"/>
                <w:szCs w:val="20"/>
              </w:rPr>
            </w:pPr>
            <w:r w:rsidRPr="00213056">
              <w:rPr>
                <w:sz w:val="20"/>
                <w:szCs w:val="20"/>
              </w:rPr>
              <w:t>IMS Question and Test Interoperability v</w:t>
            </w:r>
            <w:r w:rsidR="0086614A">
              <w:rPr>
                <w:sz w:val="20"/>
                <w:szCs w:val="20"/>
              </w:rPr>
              <w:t>3</w:t>
            </w:r>
            <w:r w:rsidRPr="00213056">
              <w:rPr>
                <w:sz w:val="20"/>
                <w:szCs w:val="20"/>
              </w:rPr>
              <w:t xml:space="preserve"> Final Specification (</w:t>
            </w:r>
            <w:r w:rsidR="0086614A">
              <w:rPr>
                <w:sz w:val="20"/>
                <w:szCs w:val="20"/>
              </w:rPr>
              <w:t>1 May 2022</w:t>
            </w:r>
            <w:r w:rsidRPr="00213056">
              <w:rPr>
                <w:sz w:val="20"/>
                <w:szCs w:val="20"/>
              </w:rPr>
              <w:t>)</w:t>
            </w:r>
          </w:p>
          <w:p w14:paraId="60CA44FC" w14:textId="0591603E" w:rsidR="00213056" w:rsidRPr="007C115A" w:rsidRDefault="0086614A" w:rsidP="0086614A">
            <w:pPr>
              <w:spacing w:before="0"/>
              <w:rPr>
                <w:sz w:val="20"/>
                <w:szCs w:val="20"/>
              </w:rPr>
            </w:pPr>
            <w:hyperlink r:id="rId9" w:history="1">
              <w:r w:rsidRPr="00947105">
                <w:rPr>
                  <w:rStyle w:val="Hyperlink"/>
                  <w:sz w:val="20"/>
                  <w:szCs w:val="20"/>
                </w:rPr>
                <w:t>https://www.imsglobal.org/sites/default/files/spec/qti/v3/info/index.html</w:t>
              </w:r>
            </w:hyperlink>
          </w:p>
        </w:tc>
      </w:tr>
    </w:tbl>
    <w:p w14:paraId="108500FB" w14:textId="77777777" w:rsidR="00BF5611" w:rsidRPr="00BF5611" w:rsidRDefault="00BF5611" w:rsidP="00BF5611"/>
    <w:p w14:paraId="598369FC" w14:textId="77777777" w:rsidR="00AD7396" w:rsidRDefault="001473C1" w:rsidP="00A75769">
      <w:pPr>
        <w:pStyle w:val="Heading1"/>
      </w:pPr>
      <w:bookmarkStart w:id="4" w:name="_Toc137817802"/>
      <w:r>
        <w:lastRenderedPageBreak/>
        <w:t>CTRL Custom Operators</w:t>
      </w:r>
      <w:bookmarkEnd w:id="4"/>
    </w:p>
    <w:p w14:paraId="2185C95B" w14:textId="77777777" w:rsidR="00F1666B" w:rsidRDefault="00F1666B" w:rsidP="00F1666B">
      <w:r w:rsidRPr="00F1666B">
        <w:t xml:space="preserve">This section details general </w:t>
      </w:r>
      <w:r>
        <w:t xml:space="preserve">custom </w:t>
      </w:r>
      <w:r w:rsidRPr="00F1666B">
        <w:t>operators that are not specific to Grid (GI), Table Interaction (TI) and Equation (EQ) Equation item types.</w:t>
      </w:r>
      <w:r w:rsidR="00CE5453">
        <w:t xml:space="preserve"> All custom operators in this section are of type = CTRL.</w:t>
      </w:r>
    </w:p>
    <w:p w14:paraId="248A759D" w14:textId="77777777" w:rsidR="00E9323F" w:rsidRDefault="00E9323F" w:rsidP="00E9323F">
      <w:pPr>
        <w:pStyle w:val="Heading2"/>
      </w:pPr>
      <w:proofErr w:type="spellStart"/>
      <w:r>
        <w:t>mapExpression</w:t>
      </w:r>
      <w:proofErr w:type="spellEnd"/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417802" w:rsidRPr="00271809" w14:paraId="7E0C13E9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CEBB6F" w14:textId="77777777" w:rsidR="00417802" w:rsidRPr="00271809" w:rsidRDefault="00417802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F98265" w14:textId="77777777" w:rsidR="00417802" w:rsidRPr="00271809" w:rsidRDefault="00417802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17802" w:rsidRPr="0003561D" w14:paraId="3563CE94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64CCD4" w14:textId="77777777" w:rsidR="00417802" w:rsidRPr="0003561D" w:rsidRDefault="00417802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12AC2C" w14:textId="77777777" w:rsidR="00417802" w:rsidRPr="0003561D" w:rsidRDefault="00417802" w:rsidP="00CE2B5C">
            <w:pPr>
              <w:spacing w:before="0"/>
              <w:rPr>
                <w:sz w:val="18"/>
                <w:szCs w:val="18"/>
              </w:rPr>
            </w:pPr>
            <w:proofErr w:type="spellStart"/>
            <w:r w:rsidRPr="00417802">
              <w:rPr>
                <w:sz w:val="18"/>
                <w:szCs w:val="18"/>
              </w:rPr>
              <w:t>mapExpression</w:t>
            </w:r>
            <w:proofErr w:type="spellEnd"/>
          </w:p>
        </w:tc>
      </w:tr>
      <w:tr w:rsidR="00417802" w:rsidRPr="0003561D" w14:paraId="7C88142A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F8DF41" w14:textId="77777777" w:rsidR="00417802" w:rsidRPr="0003561D" w:rsidRDefault="00417802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999222" w14:textId="77777777" w:rsidR="00417802" w:rsidRPr="0003561D" w:rsidRDefault="00417802" w:rsidP="00417802">
            <w:pPr>
              <w:spacing w:before="0"/>
              <w:rPr>
                <w:sz w:val="18"/>
                <w:szCs w:val="18"/>
              </w:rPr>
            </w:pPr>
            <w:r w:rsidRPr="00417802">
              <w:rPr>
                <w:sz w:val="18"/>
                <w:szCs w:val="18"/>
              </w:rPr>
              <w:t xml:space="preserve">This applies the contained expressions to each element sequentially to each element of the collection identified in “container.”  All expression must return a </w:t>
            </w:r>
            <w:r>
              <w:rPr>
                <w:sz w:val="18"/>
                <w:szCs w:val="18"/>
              </w:rPr>
              <w:t>B</w:t>
            </w:r>
            <w:r w:rsidRPr="00417802">
              <w:rPr>
                <w:sz w:val="18"/>
                <w:szCs w:val="18"/>
              </w:rPr>
              <w:t>oolean value. Note that the symbol “@” can be used by expressions to reference each element in the set</w:t>
            </w:r>
          </w:p>
        </w:tc>
      </w:tr>
      <w:tr w:rsidR="00417802" w:rsidRPr="0003561D" w14:paraId="37EBFB34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7A8C2B" w14:textId="77777777" w:rsidR="00417802" w:rsidRPr="0003561D" w:rsidRDefault="00417802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5FF94D" w14:textId="77777777" w:rsidR="00417802" w:rsidRPr="0003561D" w:rsidRDefault="005D2568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Container</w:t>
            </w:r>
          </w:p>
        </w:tc>
      </w:tr>
      <w:tr w:rsidR="00417802" w:rsidRPr="0003561D" w14:paraId="0C6EC4BC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10D9DF" w14:textId="77777777" w:rsidR="00417802" w:rsidRPr="0003561D" w:rsidRDefault="00417802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833400" w14:textId="77777777" w:rsidR="00417802" w:rsidRPr="0003561D" w:rsidRDefault="00467177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467177">
              <w:rPr>
                <w:sz w:val="18"/>
                <w:szCs w:val="18"/>
              </w:rPr>
              <w:t xml:space="preserve"> container with the same </w:t>
            </w:r>
            <w:proofErr w:type="spellStart"/>
            <w:r w:rsidRPr="00467177">
              <w:rPr>
                <w:sz w:val="18"/>
                <w:szCs w:val="18"/>
              </w:rPr>
              <w:t>basetype</w:t>
            </w:r>
            <w:proofErr w:type="spellEnd"/>
            <w:r w:rsidRPr="00467177">
              <w:rPr>
                <w:sz w:val="18"/>
                <w:szCs w:val="18"/>
              </w:rPr>
              <w:t xml:space="preserve"> as the input container and an ordered cardinality</w:t>
            </w:r>
          </w:p>
        </w:tc>
      </w:tr>
    </w:tbl>
    <w:p w14:paraId="107E26E2" w14:textId="77777777" w:rsidR="002712B7" w:rsidRDefault="002712B7" w:rsidP="002712B7">
      <w:pPr>
        <w:rPr>
          <w:color w:val="FF0000"/>
        </w:rPr>
      </w:pP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2D385A" w:rsidRPr="00271809" w14:paraId="572DA470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A6639F" w14:textId="77777777" w:rsidR="002D385A" w:rsidRPr="00271809" w:rsidRDefault="002D385A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5448BB74" w14:textId="77777777" w:rsidR="002D385A" w:rsidRDefault="002D385A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4C322D" w14:textId="77777777" w:rsidR="002D385A" w:rsidRPr="00271809" w:rsidRDefault="002D385A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2D385A" w:rsidRPr="00BA1506" w14:paraId="4C632A65" w14:textId="77777777" w:rsidTr="002D385A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0A5075" w14:textId="77777777" w:rsidR="002D385A" w:rsidRPr="002D385A" w:rsidRDefault="002D385A" w:rsidP="002D385A">
            <w:pPr>
              <w:spacing w:before="0"/>
              <w:rPr>
                <w:sz w:val="18"/>
                <w:szCs w:val="18"/>
              </w:rPr>
            </w:pPr>
            <w:r w:rsidRPr="002D385A">
              <w:rPr>
                <w:sz w:val="18"/>
                <w:szCs w:val="18"/>
              </w:rPr>
              <w:t>container</w:t>
            </w:r>
          </w:p>
        </w:tc>
        <w:tc>
          <w:tcPr>
            <w:tcW w:w="1890" w:type="dxa"/>
            <w:vAlign w:val="center"/>
          </w:tcPr>
          <w:p w14:paraId="5FBD3DF7" w14:textId="77777777" w:rsidR="002D385A" w:rsidRPr="002D385A" w:rsidRDefault="002D385A" w:rsidP="002D385A">
            <w:pPr>
              <w:spacing w:before="0"/>
              <w:rPr>
                <w:sz w:val="18"/>
                <w:szCs w:val="18"/>
              </w:rPr>
            </w:pPr>
            <w:r w:rsidRPr="002D385A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FF2609" w14:textId="77777777" w:rsidR="002D385A" w:rsidRPr="002D385A" w:rsidRDefault="002D385A" w:rsidP="002D385A">
            <w:pPr>
              <w:spacing w:before="0"/>
              <w:rPr>
                <w:sz w:val="18"/>
                <w:szCs w:val="18"/>
              </w:rPr>
            </w:pPr>
            <w:r w:rsidRPr="002D385A">
              <w:rPr>
                <w:sz w:val="18"/>
                <w:szCs w:val="18"/>
              </w:rPr>
              <w:t>an identifier bound to a value with cardinality multiple or ordered</w:t>
            </w:r>
          </w:p>
        </w:tc>
      </w:tr>
    </w:tbl>
    <w:p w14:paraId="135E3997" w14:textId="77777777" w:rsidR="00C61C77" w:rsidRDefault="006F0DF1" w:rsidP="006F0DF1">
      <w:pPr>
        <w:pStyle w:val="Heading2"/>
      </w:pPr>
      <w:proofErr w:type="spellStart"/>
      <w:r>
        <w:t>stringToFloat</w:t>
      </w:r>
      <w:proofErr w:type="spellEnd"/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9316AC" w:rsidRPr="00271809" w14:paraId="684A06DF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D4019E" w14:textId="77777777" w:rsidR="009316AC" w:rsidRPr="00271809" w:rsidRDefault="009316A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4EC0E0" w14:textId="77777777" w:rsidR="009316AC" w:rsidRPr="00271809" w:rsidRDefault="009316A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316AC" w:rsidRPr="0003561D" w14:paraId="464C0081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F68D60" w14:textId="77777777" w:rsidR="009316AC" w:rsidRPr="0003561D" w:rsidRDefault="009316A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9A8778" w14:textId="77777777" w:rsidR="009316AC" w:rsidRPr="0003561D" w:rsidRDefault="00A2310D" w:rsidP="00CE2B5C">
            <w:pPr>
              <w:spacing w:before="0"/>
              <w:rPr>
                <w:sz w:val="18"/>
                <w:szCs w:val="18"/>
              </w:rPr>
            </w:pPr>
            <w:proofErr w:type="spellStart"/>
            <w:r w:rsidRPr="00A2310D">
              <w:rPr>
                <w:sz w:val="18"/>
                <w:szCs w:val="18"/>
              </w:rPr>
              <w:t>stringToFloat</w:t>
            </w:r>
            <w:proofErr w:type="spellEnd"/>
          </w:p>
        </w:tc>
      </w:tr>
      <w:tr w:rsidR="009316AC" w:rsidRPr="0003561D" w14:paraId="30126CA1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BC1CA4" w14:textId="77777777" w:rsidR="009316AC" w:rsidRPr="0003561D" w:rsidRDefault="009316A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A3C03C" w14:textId="77777777" w:rsidR="009316AC" w:rsidRPr="0003561D" w:rsidRDefault="00A2310D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Parses a string and converts it to a floating point value</w:t>
            </w:r>
          </w:p>
        </w:tc>
      </w:tr>
      <w:tr w:rsidR="009316AC" w:rsidRPr="0003561D" w14:paraId="073EB566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DE241F" w14:textId="77777777" w:rsidR="009316AC" w:rsidRPr="0003561D" w:rsidRDefault="009316A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1C859D" w14:textId="77777777" w:rsidR="009316AC" w:rsidRPr="0003561D" w:rsidRDefault="001848A8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</w:tr>
      <w:tr w:rsidR="009316AC" w:rsidRPr="0003561D" w14:paraId="2C006E82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C1C9F9" w14:textId="77777777" w:rsidR="009316AC" w:rsidRPr="0003561D" w:rsidRDefault="009316A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6E069D" w14:textId="77777777" w:rsidR="009316AC" w:rsidRPr="0003561D" w:rsidRDefault="009316AC" w:rsidP="00F568CA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467177">
              <w:rPr>
                <w:sz w:val="18"/>
                <w:szCs w:val="18"/>
              </w:rPr>
              <w:t xml:space="preserve"> </w:t>
            </w:r>
            <w:r w:rsidR="001848A8">
              <w:rPr>
                <w:sz w:val="18"/>
                <w:szCs w:val="18"/>
              </w:rPr>
              <w:t xml:space="preserve">numerical value </w:t>
            </w:r>
            <w:r w:rsidR="00CF6FE7">
              <w:rPr>
                <w:sz w:val="18"/>
                <w:szCs w:val="18"/>
              </w:rPr>
              <w:t xml:space="preserve">based on parsing of the input string, or </w:t>
            </w:r>
            <w:proofErr w:type="spellStart"/>
            <w:r w:rsidR="00CF6FE7">
              <w:rPr>
                <w:sz w:val="18"/>
                <w:szCs w:val="18"/>
              </w:rPr>
              <w:t>NaN</w:t>
            </w:r>
            <w:proofErr w:type="spellEnd"/>
            <w:r w:rsidR="00CF6FE7">
              <w:rPr>
                <w:sz w:val="18"/>
                <w:szCs w:val="18"/>
              </w:rPr>
              <w:t xml:space="preserve"> if </w:t>
            </w:r>
            <w:r w:rsidR="00F568CA">
              <w:rPr>
                <w:sz w:val="18"/>
                <w:szCs w:val="18"/>
              </w:rPr>
              <w:t>the parse fails</w:t>
            </w:r>
          </w:p>
        </w:tc>
      </w:tr>
    </w:tbl>
    <w:p w14:paraId="279C30EB" w14:textId="77777777" w:rsidR="009316AC" w:rsidRDefault="009316AC" w:rsidP="009316AC">
      <w:pPr>
        <w:rPr>
          <w:color w:val="FF0000"/>
        </w:rPr>
      </w:pP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9316AC" w:rsidRPr="00271809" w14:paraId="527BD2CC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0D69FC" w14:textId="77777777" w:rsidR="009316AC" w:rsidRPr="00271809" w:rsidRDefault="009316A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53A7AE61" w14:textId="77777777" w:rsidR="009316AC" w:rsidRDefault="009316A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D9A42A" w14:textId="77777777" w:rsidR="009316AC" w:rsidRPr="00271809" w:rsidRDefault="009316A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316AC" w:rsidRPr="00BA1506" w14:paraId="27F00AAD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52B964" w14:textId="77777777" w:rsidR="009316AC" w:rsidRPr="002D385A" w:rsidRDefault="00370917" w:rsidP="00CE2B5C">
            <w:pPr>
              <w:spacing w:befor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inputString</w:t>
            </w:r>
            <w:proofErr w:type="spellEnd"/>
          </w:p>
        </w:tc>
        <w:tc>
          <w:tcPr>
            <w:tcW w:w="1890" w:type="dxa"/>
            <w:vAlign w:val="center"/>
          </w:tcPr>
          <w:p w14:paraId="479F3700" w14:textId="77777777" w:rsidR="009316AC" w:rsidRPr="002D385A" w:rsidRDefault="00370917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0DD6A3" w14:textId="77777777" w:rsidR="009316AC" w:rsidRPr="002D385A" w:rsidRDefault="00370917" w:rsidP="0037091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string formatted as a numerical value</w:t>
            </w:r>
          </w:p>
        </w:tc>
      </w:tr>
    </w:tbl>
    <w:p w14:paraId="3ED6520F" w14:textId="77777777" w:rsidR="00A45F66" w:rsidRDefault="00A45F66" w:rsidP="00A75769">
      <w:pPr>
        <w:pStyle w:val="Heading2"/>
      </w:pPr>
      <w:r>
        <w:t>COUNTDOUBLEINRANGE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03561D" w:rsidRPr="00271809" w14:paraId="373029CE" w14:textId="77777777" w:rsidTr="0003561D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16E0AB" w14:textId="77777777" w:rsidR="0003561D" w:rsidRPr="00271809" w:rsidRDefault="0003561D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B5C414" w14:textId="77777777" w:rsidR="0003561D" w:rsidRPr="00271809" w:rsidRDefault="0003561D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03561D" w:rsidRPr="00271809" w14:paraId="74C792C9" w14:textId="77777777" w:rsidTr="0003561D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C084F3" w14:textId="77777777"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B93232" w14:textId="77777777"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COUNTDOUBLEINRANGE</w:t>
            </w:r>
          </w:p>
        </w:tc>
      </w:tr>
      <w:tr w:rsidR="0003561D" w:rsidRPr="00271809" w14:paraId="7F8604CC" w14:textId="77777777" w:rsidTr="0003561D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571525" w14:textId="77777777"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D2E41D" w14:textId="77777777"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Takes a collection or comma-separated list of numeric values and counts the number of values within the specified range</w:t>
            </w:r>
          </w:p>
        </w:tc>
      </w:tr>
      <w:tr w:rsidR="0003561D" w:rsidRPr="00271809" w14:paraId="04A6A717" w14:textId="77777777" w:rsidTr="0003561D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730543" w14:textId="77777777"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9DBE9E" w14:textId="77777777" w:rsidR="0003561D" w:rsidRPr="0003561D" w:rsidRDefault="00BA1506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I</w:t>
            </w:r>
            <w:r w:rsidR="0003561D" w:rsidRPr="0003561D">
              <w:rPr>
                <w:sz w:val="18"/>
                <w:szCs w:val="18"/>
              </w:rPr>
              <w:t>nteger</w:t>
            </w:r>
          </w:p>
        </w:tc>
      </w:tr>
      <w:tr w:rsidR="0003561D" w:rsidRPr="00271809" w14:paraId="42E4BBBF" w14:textId="77777777" w:rsidTr="0003561D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64E238" w14:textId="77777777"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lastRenderedPageBreak/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472F0D" w14:textId="77777777"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The number of doubles in the specified range</w:t>
            </w:r>
          </w:p>
        </w:tc>
      </w:tr>
    </w:tbl>
    <w:p w14:paraId="5C0366CD" w14:textId="77777777" w:rsidR="0003561D" w:rsidRDefault="0003561D" w:rsidP="0003561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BA1506" w:rsidRPr="00271809" w14:paraId="345BC00A" w14:textId="77777777" w:rsidTr="00BA1506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8BAD34" w14:textId="77777777" w:rsidR="00BA1506" w:rsidRPr="00271809" w:rsidRDefault="00BA1506" w:rsidP="00BA1506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4E80587D" w14:textId="77777777" w:rsidR="00BA1506" w:rsidRDefault="00BA1506" w:rsidP="00BA1506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CFA0E2" w14:textId="77777777" w:rsidR="00BA1506" w:rsidRPr="00271809" w:rsidRDefault="00BA1506" w:rsidP="00BA1506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BA1506" w:rsidRPr="0003561D" w14:paraId="1F6532BF" w14:textId="77777777" w:rsidTr="00BA1506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E3137A" w14:textId="77777777" w:rsidR="00BA1506" w:rsidRPr="00BA1506" w:rsidRDefault="00310FF2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L</w:t>
            </w:r>
            <w:r w:rsidR="00BA1506" w:rsidRPr="00BA1506">
              <w:rPr>
                <w:sz w:val="18"/>
                <w:szCs w:val="18"/>
              </w:rPr>
              <w:t>ist</w:t>
            </w:r>
          </w:p>
        </w:tc>
        <w:tc>
          <w:tcPr>
            <w:tcW w:w="1890" w:type="dxa"/>
            <w:vAlign w:val="center"/>
          </w:tcPr>
          <w:p w14:paraId="286F12FA" w14:textId="77777777"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String or 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37CAA0" w14:textId="77777777"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 xml:space="preserve">either: 1) a list of values consisting of </w:t>
            </w:r>
            <w:proofErr w:type="spellStart"/>
            <w:r w:rsidRPr="00BA1506">
              <w:rPr>
                <w:sz w:val="18"/>
                <w:szCs w:val="18"/>
              </w:rPr>
              <w:t>parseable</w:t>
            </w:r>
            <w:proofErr w:type="spellEnd"/>
            <w:r w:rsidRPr="00BA1506">
              <w:rPr>
                <w:sz w:val="18"/>
                <w:szCs w:val="18"/>
              </w:rPr>
              <w:t xml:space="preserve"> numeric values or numeric variable identifiers prefaced with a “$”, or 2) an identifier bound to a variable with </w:t>
            </w:r>
            <w:proofErr w:type="spellStart"/>
            <w:r w:rsidRPr="00BA1506">
              <w:rPr>
                <w:sz w:val="18"/>
                <w:szCs w:val="18"/>
              </w:rPr>
              <w:t>basetype</w:t>
            </w:r>
            <w:proofErr w:type="spellEnd"/>
            <w:r w:rsidRPr="00BA1506">
              <w:rPr>
                <w:sz w:val="18"/>
                <w:szCs w:val="18"/>
              </w:rPr>
              <w:t xml:space="preserve"> float or integer</w:t>
            </w:r>
          </w:p>
        </w:tc>
      </w:tr>
      <w:tr w:rsidR="00BA1506" w:rsidRPr="0003561D" w14:paraId="4007917C" w14:textId="77777777" w:rsidTr="00BA1506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587BF8" w14:textId="77777777" w:rsidR="00BA1506" w:rsidRPr="00BA1506" w:rsidRDefault="00310FF2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M</w:t>
            </w:r>
            <w:r w:rsidR="00BA1506" w:rsidRPr="00BA1506">
              <w:rPr>
                <w:sz w:val="18"/>
                <w:szCs w:val="18"/>
              </w:rPr>
              <w:t>in</w:t>
            </w:r>
          </w:p>
        </w:tc>
        <w:tc>
          <w:tcPr>
            <w:tcW w:w="1890" w:type="dxa"/>
            <w:vAlign w:val="center"/>
          </w:tcPr>
          <w:p w14:paraId="45987D82" w14:textId="77777777"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Float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13C8B6" w14:textId="77777777"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minimum value included in the range</w:t>
            </w:r>
          </w:p>
        </w:tc>
      </w:tr>
      <w:tr w:rsidR="00BA1506" w:rsidRPr="0003561D" w14:paraId="267E8376" w14:textId="77777777" w:rsidTr="00BA1506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6511B1" w14:textId="77777777" w:rsidR="00BA1506" w:rsidRPr="00BA1506" w:rsidRDefault="00310FF2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M</w:t>
            </w:r>
            <w:r w:rsidR="00BA1506" w:rsidRPr="00BA1506">
              <w:rPr>
                <w:sz w:val="18"/>
                <w:szCs w:val="18"/>
              </w:rPr>
              <w:t>ax</w:t>
            </w:r>
          </w:p>
        </w:tc>
        <w:tc>
          <w:tcPr>
            <w:tcW w:w="1890" w:type="dxa"/>
            <w:vAlign w:val="center"/>
          </w:tcPr>
          <w:p w14:paraId="2964B6BA" w14:textId="77777777"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Float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C2C7FA" w14:textId="77777777"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maximum value included in the range</w:t>
            </w:r>
          </w:p>
        </w:tc>
      </w:tr>
    </w:tbl>
    <w:p w14:paraId="5E85FDD6" w14:textId="77777777" w:rsidR="003D75D9" w:rsidRDefault="0075460F" w:rsidP="003D75D9">
      <w:pPr>
        <w:pStyle w:val="Heading2"/>
      </w:pPr>
      <w:r>
        <w:t>COUNTBOOL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3D75D9" w:rsidRPr="00271809" w14:paraId="4302A67C" w14:textId="77777777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67EEE1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441C69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75460F" w:rsidRPr="00271809" w14:paraId="4514EB1B" w14:textId="77777777" w:rsidTr="0075460F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B9C1AE" w14:textId="77777777" w:rsidR="0075460F" w:rsidRPr="0003561D" w:rsidRDefault="0075460F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4819DD" w14:textId="77777777" w:rsidR="0075460F" w:rsidRPr="0075460F" w:rsidRDefault="0075460F" w:rsidP="0075460F">
            <w:pPr>
              <w:spacing w:before="0"/>
              <w:rPr>
                <w:sz w:val="18"/>
                <w:szCs w:val="18"/>
              </w:rPr>
            </w:pPr>
            <w:r w:rsidRPr="0075460F">
              <w:rPr>
                <w:sz w:val="18"/>
                <w:szCs w:val="18"/>
              </w:rPr>
              <w:t>COUNTBOOL</w:t>
            </w:r>
          </w:p>
        </w:tc>
      </w:tr>
      <w:tr w:rsidR="0075460F" w:rsidRPr="00271809" w14:paraId="19E1412C" w14:textId="77777777" w:rsidTr="0075460F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8C5103" w14:textId="77777777" w:rsidR="0075460F" w:rsidRPr="0003561D" w:rsidRDefault="0075460F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0CB0A2" w14:textId="77777777" w:rsidR="0075460F" w:rsidRPr="0075460F" w:rsidRDefault="0075460F" w:rsidP="0075460F">
            <w:pPr>
              <w:spacing w:before="0"/>
              <w:rPr>
                <w:sz w:val="18"/>
                <w:szCs w:val="18"/>
              </w:rPr>
            </w:pPr>
            <w:r w:rsidRPr="0075460F">
              <w:rPr>
                <w:sz w:val="18"/>
                <w:szCs w:val="18"/>
              </w:rPr>
              <w:t>Takes a collection or list of Boolean values and counts the number that are either true or false</w:t>
            </w:r>
          </w:p>
        </w:tc>
      </w:tr>
      <w:tr w:rsidR="0075460F" w:rsidRPr="00271809" w14:paraId="105E8A40" w14:textId="77777777" w:rsidTr="0075460F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8DF44C" w14:textId="77777777" w:rsidR="0075460F" w:rsidRPr="0003561D" w:rsidRDefault="0075460F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E1F41A" w14:textId="77777777" w:rsidR="0075460F" w:rsidRPr="0075460F" w:rsidRDefault="0075460F" w:rsidP="0075460F">
            <w:pPr>
              <w:spacing w:before="0"/>
              <w:rPr>
                <w:sz w:val="18"/>
                <w:szCs w:val="18"/>
              </w:rPr>
            </w:pPr>
            <w:r w:rsidRPr="0075460F">
              <w:rPr>
                <w:sz w:val="18"/>
                <w:szCs w:val="18"/>
              </w:rPr>
              <w:t>Integer</w:t>
            </w:r>
          </w:p>
        </w:tc>
      </w:tr>
      <w:tr w:rsidR="0075460F" w:rsidRPr="00271809" w14:paraId="480A875B" w14:textId="77777777" w:rsidTr="0075460F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EA7605" w14:textId="77777777" w:rsidR="0075460F" w:rsidRPr="0003561D" w:rsidRDefault="0075460F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BE5D34" w14:textId="77777777" w:rsidR="0075460F" w:rsidRPr="0075460F" w:rsidRDefault="0075460F" w:rsidP="0075460F">
            <w:pPr>
              <w:spacing w:before="0"/>
              <w:rPr>
                <w:sz w:val="18"/>
                <w:szCs w:val="18"/>
              </w:rPr>
            </w:pPr>
            <w:r w:rsidRPr="0075460F">
              <w:rPr>
                <w:sz w:val="18"/>
                <w:szCs w:val="18"/>
              </w:rPr>
              <w:t>The number of values that are specified</w:t>
            </w:r>
          </w:p>
        </w:tc>
      </w:tr>
    </w:tbl>
    <w:p w14:paraId="56F78460" w14:textId="77777777" w:rsidR="003D75D9" w:rsidRDefault="003D75D9" w:rsidP="003D75D9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3D75D9" w:rsidRPr="00271809" w14:paraId="00504122" w14:textId="77777777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9E3A4D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012F9D9A" w14:textId="77777777" w:rsidR="003D75D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BDD991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2145E" w:rsidRPr="0003561D" w14:paraId="56B319DE" w14:textId="77777777" w:rsidTr="00863F8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DF6FD6" w14:textId="77777777" w:rsidR="0092145E" w:rsidRPr="0092145E" w:rsidRDefault="005F3FC6" w:rsidP="0092145E">
            <w:pPr>
              <w:spacing w:before="0"/>
              <w:rPr>
                <w:sz w:val="18"/>
                <w:szCs w:val="18"/>
              </w:rPr>
            </w:pPr>
            <w:r w:rsidRPr="0092145E">
              <w:rPr>
                <w:sz w:val="18"/>
                <w:szCs w:val="18"/>
              </w:rPr>
              <w:t>L</w:t>
            </w:r>
            <w:r w:rsidR="0092145E" w:rsidRPr="0092145E">
              <w:rPr>
                <w:sz w:val="18"/>
                <w:szCs w:val="18"/>
              </w:rPr>
              <w:t>ist</w:t>
            </w:r>
          </w:p>
        </w:tc>
        <w:tc>
          <w:tcPr>
            <w:tcW w:w="1890" w:type="dxa"/>
            <w:vAlign w:val="center"/>
          </w:tcPr>
          <w:p w14:paraId="13D2229A" w14:textId="77777777" w:rsidR="0092145E" w:rsidRPr="0092145E" w:rsidRDefault="00246BBA" w:rsidP="00246BBA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92145E" w:rsidRPr="0092145E">
              <w:rPr>
                <w:sz w:val="18"/>
                <w:szCs w:val="18"/>
              </w:rPr>
              <w:t>tring or 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861A7D" w14:textId="77777777" w:rsidR="0092145E" w:rsidRPr="0092145E" w:rsidRDefault="0092145E" w:rsidP="0092145E">
            <w:pPr>
              <w:spacing w:before="0"/>
              <w:rPr>
                <w:sz w:val="18"/>
                <w:szCs w:val="18"/>
              </w:rPr>
            </w:pPr>
            <w:r w:rsidRPr="0092145E">
              <w:rPr>
                <w:sz w:val="18"/>
                <w:szCs w:val="18"/>
              </w:rPr>
              <w:t xml:space="preserve">either: 1) a list of values consisting of </w:t>
            </w:r>
            <w:proofErr w:type="spellStart"/>
            <w:r w:rsidRPr="0092145E">
              <w:rPr>
                <w:sz w:val="18"/>
                <w:szCs w:val="18"/>
              </w:rPr>
              <w:t>parseable</w:t>
            </w:r>
            <w:proofErr w:type="spellEnd"/>
            <w:r w:rsidRPr="0092145E">
              <w:rPr>
                <w:sz w:val="18"/>
                <w:szCs w:val="18"/>
              </w:rPr>
              <w:t xml:space="preserve"> Boolean values or Boolean identifiers prefaced with a “$”, or 2) an identifier bound to a variable with </w:t>
            </w:r>
            <w:proofErr w:type="spellStart"/>
            <w:r w:rsidRPr="0092145E">
              <w:rPr>
                <w:sz w:val="18"/>
                <w:szCs w:val="18"/>
              </w:rPr>
              <w:t>basetype</w:t>
            </w:r>
            <w:proofErr w:type="spellEnd"/>
            <w:r w:rsidRPr="0092145E">
              <w:rPr>
                <w:sz w:val="18"/>
                <w:szCs w:val="18"/>
              </w:rPr>
              <w:t xml:space="preserve"> Boolean </w:t>
            </w:r>
          </w:p>
        </w:tc>
      </w:tr>
      <w:tr w:rsidR="0092145E" w:rsidRPr="0003561D" w14:paraId="292F313F" w14:textId="77777777" w:rsidTr="00863F8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F443D3" w14:textId="77777777" w:rsidR="0092145E" w:rsidRPr="0092145E" w:rsidRDefault="0092145E" w:rsidP="0092145E">
            <w:pPr>
              <w:spacing w:before="0"/>
              <w:rPr>
                <w:sz w:val="18"/>
                <w:szCs w:val="18"/>
              </w:rPr>
            </w:pPr>
            <w:proofErr w:type="spellStart"/>
            <w:r w:rsidRPr="0092145E">
              <w:rPr>
                <w:sz w:val="18"/>
                <w:szCs w:val="18"/>
              </w:rPr>
              <w:t>booleanValue</w:t>
            </w:r>
            <w:proofErr w:type="spellEnd"/>
          </w:p>
        </w:tc>
        <w:tc>
          <w:tcPr>
            <w:tcW w:w="1890" w:type="dxa"/>
            <w:vAlign w:val="center"/>
          </w:tcPr>
          <w:p w14:paraId="48DAB7E4" w14:textId="77777777" w:rsidR="0092145E" w:rsidRPr="0092145E" w:rsidRDefault="0092145E" w:rsidP="0092145E">
            <w:pPr>
              <w:spacing w:before="0"/>
              <w:rPr>
                <w:sz w:val="18"/>
                <w:szCs w:val="18"/>
              </w:rPr>
            </w:pPr>
            <w:r w:rsidRPr="0092145E">
              <w:rPr>
                <w:sz w:val="18"/>
                <w:szCs w:val="18"/>
              </w:rPr>
              <w:t>Boolean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CD6F30" w14:textId="77777777" w:rsidR="0092145E" w:rsidRPr="0092145E" w:rsidRDefault="0092145E" w:rsidP="0092145E">
            <w:pPr>
              <w:spacing w:before="0"/>
              <w:rPr>
                <w:sz w:val="18"/>
                <w:szCs w:val="18"/>
              </w:rPr>
            </w:pPr>
            <w:r w:rsidRPr="0092145E">
              <w:rPr>
                <w:sz w:val="18"/>
                <w:szCs w:val="18"/>
              </w:rPr>
              <w:t>true or false. The value to be matched.</w:t>
            </w:r>
          </w:p>
        </w:tc>
      </w:tr>
    </w:tbl>
    <w:p w14:paraId="12810931" w14:textId="77777777" w:rsidR="003D75D9" w:rsidRDefault="002838C1" w:rsidP="003D75D9">
      <w:pPr>
        <w:pStyle w:val="Heading2"/>
      </w:pPr>
      <w:r>
        <w:t>MAXINT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3D75D9" w:rsidRPr="00271809" w14:paraId="53B53AF8" w14:textId="77777777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4A6554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1E411F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DD4B6C" w:rsidRPr="00271809" w14:paraId="1530958B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A42DE8" w14:textId="77777777" w:rsidR="00DD4B6C" w:rsidRPr="0003561D" w:rsidRDefault="00DD4B6C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821A1D" w14:textId="77777777" w:rsidR="00DD4B6C" w:rsidRPr="00DD4B6C" w:rsidRDefault="00DD4B6C" w:rsidP="00DD4B6C">
            <w:pPr>
              <w:spacing w:before="0"/>
              <w:rPr>
                <w:sz w:val="18"/>
                <w:szCs w:val="18"/>
              </w:rPr>
            </w:pPr>
            <w:r w:rsidRPr="00DD4B6C">
              <w:rPr>
                <w:sz w:val="18"/>
                <w:szCs w:val="18"/>
              </w:rPr>
              <w:t>MAXINT</w:t>
            </w:r>
          </w:p>
        </w:tc>
      </w:tr>
      <w:tr w:rsidR="00DD4B6C" w:rsidRPr="00271809" w14:paraId="2EA56954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E5A228" w14:textId="77777777" w:rsidR="00DD4B6C" w:rsidRPr="0003561D" w:rsidRDefault="00DD4B6C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8A95E6" w14:textId="77777777" w:rsidR="00DD4B6C" w:rsidRPr="00DD4B6C" w:rsidRDefault="00DD4B6C" w:rsidP="00DD4B6C">
            <w:pPr>
              <w:spacing w:before="0"/>
              <w:rPr>
                <w:sz w:val="18"/>
                <w:szCs w:val="18"/>
              </w:rPr>
            </w:pPr>
            <w:r w:rsidRPr="00DD4B6C">
              <w:rPr>
                <w:sz w:val="18"/>
                <w:szCs w:val="18"/>
              </w:rPr>
              <w:t>Returns the maximum value of a set of integers</w:t>
            </w:r>
          </w:p>
        </w:tc>
      </w:tr>
      <w:tr w:rsidR="00DD4B6C" w:rsidRPr="00271809" w14:paraId="76F47709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C68E04" w14:textId="77777777" w:rsidR="00DD4B6C" w:rsidRPr="0003561D" w:rsidRDefault="00DD4B6C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42E267" w14:textId="77777777" w:rsidR="00DD4B6C" w:rsidRPr="00DD4B6C" w:rsidRDefault="00DD4B6C" w:rsidP="00DD4B6C">
            <w:pPr>
              <w:spacing w:before="0"/>
              <w:rPr>
                <w:sz w:val="18"/>
                <w:szCs w:val="18"/>
              </w:rPr>
            </w:pPr>
            <w:r w:rsidRPr="00DD4B6C">
              <w:rPr>
                <w:sz w:val="18"/>
                <w:szCs w:val="18"/>
              </w:rPr>
              <w:t>Integer</w:t>
            </w:r>
          </w:p>
        </w:tc>
      </w:tr>
      <w:tr w:rsidR="00DD4B6C" w:rsidRPr="00271809" w14:paraId="6497716B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878A82" w14:textId="77777777" w:rsidR="00DD4B6C" w:rsidRPr="0003561D" w:rsidRDefault="00DD4B6C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D968D4" w14:textId="77777777" w:rsidR="00DD4B6C" w:rsidRPr="00DD4B6C" w:rsidRDefault="00DD4B6C" w:rsidP="00DD4B6C">
            <w:pPr>
              <w:spacing w:before="0"/>
              <w:rPr>
                <w:sz w:val="18"/>
                <w:szCs w:val="18"/>
              </w:rPr>
            </w:pPr>
            <w:r w:rsidRPr="00DD4B6C">
              <w:rPr>
                <w:sz w:val="18"/>
                <w:szCs w:val="18"/>
              </w:rPr>
              <w:t>An integer representing the maximum value in the set if integers provided</w:t>
            </w:r>
          </w:p>
        </w:tc>
      </w:tr>
    </w:tbl>
    <w:p w14:paraId="20E6FEFF" w14:textId="77777777" w:rsidR="003D75D9" w:rsidRDefault="003D75D9" w:rsidP="003D75D9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3D75D9" w:rsidRPr="00271809" w14:paraId="113BDB90" w14:textId="77777777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D15068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71068277" w14:textId="77777777" w:rsidR="003D75D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C80385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509DE" w:rsidRPr="0003561D" w14:paraId="43D634A4" w14:textId="77777777" w:rsidTr="00863F8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62D969" w14:textId="77777777" w:rsidR="00F509DE" w:rsidRPr="00F509DE" w:rsidRDefault="00763100" w:rsidP="00F509DE">
            <w:pPr>
              <w:spacing w:before="0"/>
              <w:rPr>
                <w:sz w:val="18"/>
                <w:szCs w:val="18"/>
              </w:rPr>
            </w:pPr>
            <w:r w:rsidRPr="00F509DE">
              <w:rPr>
                <w:sz w:val="18"/>
                <w:szCs w:val="18"/>
              </w:rPr>
              <w:lastRenderedPageBreak/>
              <w:t>L</w:t>
            </w:r>
            <w:r w:rsidR="00F509DE" w:rsidRPr="00F509DE">
              <w:rPr>
                <w:sz w:val="18"/>
                <w:szCs w:val="18"/>
              </w:rPr>
              <w:t>ist</w:t>
            </w:r>
          </w:p>
        </w:tc>
        <w:tc>
          <w:tcPr>
            <w:tcW w:w="1890" w:type="dxa"/>
            <w:vAlign w:val="center"/>
          </w:tcPr>
          <w:p w14:paraId="2B3B7088" w14:textId="77777777" w:rsidR="00F509DE" w:rsidRPr="00F509DE" w:rsidRDefault="00F509DE" w:rsidP="00F509DE">
            <w:pPr>
              <w:spacing w:before="0"/>
              <w:rPr>
                <w:sz w:val="18"/>
                <w:szCs w:val="18"/>
              </w:rPr>
            </w:pPr>
            <w:r w:rsidRPr="00F509DE">
              <w:rPr>
                <w:sz w:val="18"/>
                <w:szCs w:val="18"/>
              </w:rPr>
              <w:t>string or 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58CDA7" w14:textId="77777777" w:rsidR="00F509DE" w:rsidRPr="00F509DE" w:rsidRDefault="00F509DE" w:rsidP="00F509DE">
            <w:pPr>
              <w:spacing w:before="0"/>
              <w:rPr>
                <w:sz w:val="18"/>
                <w:szCs w:val="18"/>
              </w:rPr>
            </w:pPr>
            <w:r w:rsidRPr="00F509DE">
              <w:rPr>
                <w:sz w:val="18"/>
                <w:szCs w:val="18"/>
              </w:rPr>
              <w:t xml:space="preserve">either: 1) a list of values consisting of </w:t>
            </w:r>
            <w:proofErr w:type="spellStart"/>
            <w:r w:rsidRPr="00F509DE">
              <w:rPr>
                <w:sz w:val="18"/>
                <w:szCs w:val="18"/>
              </w:rPr>
              <w:t>parseable</w:t>
            </w:r>
            <w:proofErr w:type="spellEnd"/>
            <w:r w:rsidRPr="00F509DE">
              <w:rPr>
                <w:sz w:val="18"/>
                <w:szCs w:val="18"/>
              </w:rPr>
              <w:t xml:space="preserve"> integer values or integer variable identifiers prefaced with a “$”, or 2) an identifier bound to a variable with </w:t>
            </w:r>
            <w:proofErr w:type="spellStart"/>
            <w:r w:rsidRPr="00F509DE">
              <w:rPr>
                <w:sz w:val="18"/>
                <w:szCs w:val="18"/>
              </w:rPr>
              <w:t>basetype</w:t>
            </w:r>
            <w:proofErr w:type="spellEnd"/>
            <w:r w:rsidRPr="00F509DE">
              <w:rPr>
                <w:sz w:val="18"/>
                <w:szCs w:val="18"/>
              </w:rPr>
              <w:t xml:space="preserve"> integer</w:t>
            </w:r>
          </w:p>
        </w:tc>
      </w:tr>
    </w:tbl>
    <w:p w14:paraId="0BAE6188" w14:textId="77777777" w:rsidR="003D75D9" w:rsidRDefault="00E4334D" w:rsidP="003D75D9">
      <w:pPr>
        <w:pStyle w:val="Heading2"/>
      </w:pPr>
      <w:r>
        <w:t>MININT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3D75D9" w:rsidRPr="00271809" w14:paraId="2478C649" w14:textId="77777777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E04BBD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C66761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3D75D9" w:rsidRPr="00271809" w14:paraId="61044CE7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5BB463" w14:textId="77777777" w:rsidR="003D75D9" w:rsidRPr="0003561D" w:rsidRDefault="003D75D9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2419F4" w14:textId="77777777" w:rsidR="003D75D9" w:rsidRPr="0003561D" w:rsidRDefault="00D27DD9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MININT</w:t>
            </w:r>
          </w:p>
        </w:tc>
      </w:tr>
      <w:tr w:rsidR="003D75D9" w:rsidRPr="00271809" w14:paraId="64BD246C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071AA6" w14:textId="77777777" w:rsidR="003D75D9" w:rsidRPr="0003561D" w:rsidRDefault="003D75D9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964AB8" w14:textId="77777777" w:rsidR="003D75D9" w:rsidRPr="0003561D" w:rsidRDefault="00B50084" w:rsidP="00863F83">
            <w:pPr>
              <w:spacing w:before="0"/>
              <w:rPr>
                <w:sz w:val="18"/>
                <w:szCs w:val="18"/>
              </w:rPr>
            </w:pPr>
            <w:r w:rsidRPr="00B50084">
              <w:rPr>
                <w:sz w:val="18"/>
                <w:szCs w:val="18"/>
              </w:rPr>
              <w:t>Returns the minimum of a set of integers</w:t>
            </w:r>
          </w:p>
        </w:tc>
      </w:tr>
      <w:tr w:rsidR="003D75D9" w:rsidRPr="00271809" w14:paraId="7D74CAA8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2B2A30" w14:textId="77777777" w:rsidR="003D75D9" w:rsidRPr="0003561D" w:rsidRDefault="003D75D9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FE3CF1" w14:textId="77777777" w:rsidR="003D75D9" w:rsidRPr="0003561D" w:rsidRDefault="00B50084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</w:tr>
      <w:tr w:rsidR="003D75D9" w:rsidRPr="00271809" w14:paraId="7D747017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8F7876" w14:textId="77777777" w:rsidR="003D75D9" w:rsidRPr="0003561D" w:rsidRDefault="003D75D9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0CE9DD" w14:textId="77777777" w:rsidR="003D75D9" w:rsidRPr="0003561D" w:rsidRDefault="00B50084" w:rsidP="00B5008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minimum value of a set of integer values</w:t>
            </w:r>
          </w:p>
        </w:tc>
      </w:tr>
    </w:tbl>
    <w:p w14:paraId="76FD1405" w14:textId="77777777" w:rsidR="003D75D9" w:rsidRDefault="003D75D9" w:rsidP="003D75D9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3D75D9" w:rsidRPr="00271809" w14:paraId="0AF492F5" w14:textId="77777777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F5F2C9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276FE34F" w14:textId="77777777" w:rsidR="003D75D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7022D2" w14:textId="77777777"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6A1973" w:rsidRPr="0003561D" w14:paraId="7CDB70A7" w14:textId="77777777" w:rsidTr="006A197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B66B1D" w14:textId="77777777" w:rsidR="006A1973" w:rsidRPr="006A1973" w:rsidRDefault="005F3FC6" w:rsidP="006A1973">
            <w:pPr>
              <w:spacing w:before="0"/>
              <w:rPr>
                <w:sz w:val="18"/>
                <w:szCs w:val="18"/>
              </w:rPr>
            </w:pPr>
            <w:r w:rsidRPr="006A1973">
              <w:rPr>
                <w:sz w:val="18"/>
                <w:szCs w:val="18"/>
              </w:rPr>
              <w:t>L</w:t>
            </w:r>
            <w:r w:rsidR="006A1973" w:rsidRPr="006A1973">
              <w:rPr>
                <w:sz w:val="18"/>
                <w:szCs w:val="18"/>
              </w:rPr>
              <w:t>ist</w:t>
            </w:r>
          </w:p>
        </w:tc>
        <w:tc>
          <w:tcPr>
            <w:tcW w:w="1890" w:type="dxa"/>
            <w:vAlign w:val="center"/>
          </w:tcPr>
          <w:p w14:paraId="68381485" w14:textId="77777777" w:rsidR="006A1973" w:rsidRPr="006A1973" w:rsidRDefault="006A1973" w:rsidP="006A1973">
            <w:pPr>
              <w:spacing w:before="0"/>
              <w:rPr>
                <w:sz w:val="18"/>
                <w:szCs w:val="18"/>
              </w:rPr>
            </w:pPr>
            <w:r w:rsidRPr="006A1973">
              <w:rPr>
                <w:sz w:val="18"/>
                <w:szCs w:val="18"/>
              </w:rPr>
              <w:t>string or 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781C1D" w14:textId="77777777" w:rsidR="006A1973" w:rsidRPr="006A1973" w:rsidRDefault="006A1973" w:rsidP="006A1973">
            <w:pPr>
              <w:spacing w:before="0"/>
              <w:rPr>
                <w:sz w:val="18"/>
                <w:szCs w:val="18"/>
              </w:rPr>
            </w:pPr>
            <w:r w:rsidRPr="006A1973">
              <w:rPr>
                <w:sz w:val="18"/>
                <w:szCs w:val="18"/>
              </w:rPr>
              <w:t xml:space="preserve">either: 1) a list of values consisting of </w:t>
            </w:r>
            <w:proofErr w:type="spellStart"/>
            <w:r w:rsidRPr="006A1973">
              <w:rPr>
                <w:sz w:val="18"/>
                <w:szCs w:val="18"/>
              </w:rPr>
              <w:t>parseable</w:t>
            </w:r>
            <w:proofErr w:type="spellEnd"/>
            <w:r w:rsidRPr="006A1973">
              <w:rPr>
                <w:sz w:val="18"/>
                <w:szCs w:val="18"/>
              </w:rPr>
              <w:t xml:space="preserve"> integer values or integer variable identifiers prefaced with a “$”, or 2) an identifier bound to a variable with </w:t>
            </w:r>
            <w:proofErr w:type="spellStart"/>
            <w:r w:rsidRPr="006A1973">
              <w:rPr>
                <w:sz w:val="18"/>
                <w:szCs w:val="18"/>
              </w:rPr>
              <w:t>basetype</w:t>
            </w:r>
            <w:proofErr w:type="spellEnd"/>
            <w:r w:rsidRPr="006A1973">
              <w:rPr>
                <w:sz w:val="18"/>
                <w:szCs w:val="18"/>
              </w:rPr>
              <w:t xml:space="preserve"> integer</w:t>
            </w:r>
          </w:p>
        </w:tc>
      </w:tr>
    </w:tbl>
    <w:p w14:paraId="097DBAFF" w14:textId="77777777" w:rsidR="00333947" w:rsidRDefault="00333947" w:rsidP="00333947">
      <w:pPr>
        <w:pStyle w:val="Heading1"/>
      </w:pPr>
      <w:bookmarkStart w:id="5" w:name="_Toc137817803"/>
      <w:r>
        <w:lastRenderedPageBreak/>
        <w:t>GRID Item Custom Operators</w:t>
      </w:r>
      <w:bookmarkEnd w:id="5"/>
    </w:p>
    <w:p w14:paraId="377B7392" w14:textId="77777777" w:rsidR="00361FE9" w:rsidRDefault="00361FE9" w:rsidP="00361FE9">
      <w:r w:rsidRPr="00361FE9">
        <w:t>This section describes the custom operators used in response pr</w:t>
      </w:r>
      <w:r w:rsidR="004227EA">
        <w:t xml:space="preserve">ocessing of </w:t>
      </w:r>
      <w:proofErr w:type="spellStart"/>
      <w:r w:rsidR="002C1829">
        <w:t>SmarterApp</w:t>
      </w:r>
      <w:proofErr w:type="spellEnd"/>
      <w:r w:rsidR="002C1829">
        <w:t xml:space="preserve"> </w:t>
      </w:r>
      <w:r w:rsidR="004227EA">
        <w:t>Grid (GI) item type rubrics</w:t>
      </w:r>
      <w:r w:rsidRPr="00361FE9">
        <w:t>.</w:t>
      </w:r>
      <w:r w:rsidR="000D2629">
        <w:t xml:space="preserve"> All custom operators in this section are of type = GRAPHIC.</w:t>
      </w:r>
    </w:p>
    <w:p w14:paraId="160D84F4" w14:textId="77777777" w:rsidR="00800071" w:rsidRDefault="00800071" w:rsidP="00800071">
      <w:pPr>
        <w:pStyle w:val="Heading2"/>
      </w:pPr>
      <w:r w:rsidRPr="00800071">
        <w:t>PREPROCESSRESPONSE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351E96" w:rsidRPr="00271809" w14:paraId="7194654E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B2411C" w14:textId="77777777" w:rsidR="00351E96" w:rsidRPr="00271809" w:rsidRDefault="00351E96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78990E" w14:textId="77777777" w:rsidR="00351E96" w:rsidRPr="00271809" w:rsidRDefault="00351E96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351E96" w:rsidRPr="00271809" w14:paraId="48E34D8D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FF5C84" w14:textId="77777777" w:rsidR="00351E96" w:rsidRPr="0003561D" w:rsidRDefault="00351E9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8D2578" w14:textId="77777777" w:rsidR="00351E96" w:rsidRPr="0003561D" w:rsidRDefault="00351E96" w:rsidP="00CE2B5C">
            <w:pPr>
              <w:spacing w:before="0"/>
              <w:rPr>
                <w:sz w:val="18"/>
                <w:szCs w:val="18"/>
              </w:rPr>
            </w:pPr>
            <w:r w:rsidRPr="00351E96">
              <w:rPr>
                <w:sz w:val="18"/>
                <w:szCs w:val="18"/>
              </w:rPr>
              <w:t>PREPROCESSRESPONSE</w:t>
            </w:r>
          </w:p>
        </w:tc>
      </w:tr>
      <w:tr w:rsidR="00351E96" w:rsidRPr="00271809" w14:paraId="4C731708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22F5B6" w14:textId="77777777" w:rsidR="00351E96" w:rsidRPr="0003561D" w:rsidRDefault="00351E9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3918A3" w14:textId="77777777" w:rsidR="00351E96" w:rsidRPr="0003561D" w:rsidRDefault="008D4811" w:rsidP="00CE2B5C">
            <w:pPr>
              <w:spacing w:before="0"/>
              <w:rPr>
                <w:sz w:val="18"/>
                <w:szCs w:val="18"/>
              </w:rPr>
            </w:pPr>
            <w:r w:rsidRPr="008D4811">
              <w:rPr>
                <w:sz w:val="18"/>
                <w:szCs w:val="18"/>
              </w:rPr>
              <w:t>Translates graphic responses to a collection of strings representing the objects in the set</w:t>
            </w:r>
          </w:p>
        </w:tc>
      </w:tr>
      <w:tr w:rsidR="00351E96" w:rsidRPr="00271809" w14:paraId="19E3D1A7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476472" w14:textId="77777777" w:rsidR="00351E96" w:rsidRPr="0003561D" w:rsidRDefault="00351E9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E561C0" w14:textId="77777777" w:rsidR="00351E96" w:rsidRPr="0003561D" w:rsidRDefault="00BD788E" w:rsidP="00CE2B5C">
            <w:pPr>
              <w:spacing w:befor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basetype</w:t>
            </w:r>
            <w:proofErr w:type="spellEnd"/>
          </w:p>
        </w:tc>
      </w:tr>
      <w:tr w:rsidR="00351E96" w:rsidRPr="00271809" w14:paraId="5EE5C4F2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EEB168" w14:textId="77777777" w:rsidR="00351E96" w:rsidRPr="0003561D" w:rsidRDefault="00351E9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18D666" w14:textId="77777777" w:rsidR="00351E96" w:rsidRPr="0003561D" w:rsidRDefault="00BD788E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BD788E">
              <w:rPr>
                <w:sz w:val="18"/>
                <w:szCs w:val="18"/>
              </w:rPr>
              <w:t xml:space="preserve"> </w:t>
            </w:r>
            <w:proofErr w:type="spellStart"/>
            <w:r w:rsidRPr="00BD788E">
              <w:rPr>
                <w:sz w:val="18"/>
                <w:szCs w:val="18"/>
              </w:rPr>
              <w:t>basetype</w:t>
            </w:r>
            <w:proofErr w:type="spellEnd"/>
            <w:r w:rsidRPr="00BD788E">
              <w:rPr>
                <w:sz w:val="18"/>
                <w:szCs w:val="18"/>
              </w:rPr>
              <w:t xml:space="preserve"> “string” with cardinality “ordered”</w:t>
            </w:r>
          </w:p>
        </w:tc>
      </w:tr>
    </w:tbl>
    <w:p w14:paraId="2FC1531A" w14:textId="77777777" w:rsidR="00351E96" w:rsidRDefault="00351E96" w:rsidP="00351E96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351E96" w:rsidRPr="00271809" w14:paraId="0CFBD8E9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9DE876" w14:textId="77777777" w:rsidR="00351E96" w:rsidRPr="00271809" w:rsidRDefault="00351E96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12EBAC72" w14:textId="77777777" w:rsidR="00351E96" w:rsidRDefault="00351E96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434004" w14:textId="77777777" w:rsidR="00351E96" w:rsidRPr="00271809" w:rsidRDefault="00351E96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A7199" w:rsidRPr="0003561D" w14:paraId="18877F5F" w14:textId="77777777" w:rsidTr="004A719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BD1513" w14:textId="77777777" w:rsidR="004A7199" w:rsidRPr="004A7199" w:rsidRDefault="004A7199" w:rsidP="004A7199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Response</w:t>
            </w:r>
          </w:p>
        </w:tc>
        <w:tc>
          <w:tcPr>
            <w:tcW w:w="1890" w:type="dxa"/>
            <w:vAlign w:val="center"/>
          </w:tcPr>
          <w:p w14:paraId="54DE36BE" w14:textId="77777777" w:rsidR="004A7199" w:rsidRPr="004A7199" w:rsidRDefault="004A7199" w:rsidP="004A7199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E703BE" w14:textId="77777777" w:rsidR="004A7199" w:rsidRPr="004A7199" w:rsidRDefault="004A7199" w:rsidP="004A7199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names the original XML response to be preprocessed</w:t>
            </w:r>
          </w:p>
        </w:tc>
      </w:tr>
    </w:tbl>
    <w:p w14:paraId="212E0FD8" w14:textId="77777777" w:rsidR="00800071" w:rsidRDefault="00F413C7" w:rsidP="00F413C7">
      <w:pPr>
        <w:pStyle w:val="Heading2"/>
      </w:pPr>
      <w:r>
        <w:t>COUNTSIDES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E748F4" w:rsidRPr="00271809" w14:paraId="72EB1A19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228B03" w14:textId="77777777" w:rsidR="00E748F4" w:rsidRPr="00271809" w:rsidRDefault="00E748F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3BDF1C" w14:textId="77777777" w:rsidR="00E748F4" w:rsidRPr="00271809" w:rsidRDefault="00E748F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E748F4" w:rsidRPr="00271809" w14:paraId="125F866F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5524B2" w14:textId="77777777" w:rsidR="00E748F4" w:rsidRPr="0003561D" w:rsidRDefault="00E748F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6DA4FF" w14:textId="77777777" w:rsidR="00E748F4" w:rsidRPr="0003561D" w:rsidRDefault="00D61673" w:rsidP="00CE2B5C">
            <w:pPr>
              <w:spacing w:before="0"/>
              <w:rPr>
                <w:sz w:val="18"/>
                <w:szCs w:val="18"/>
              </w:rPr>
            </w:pPr>
            <w:r w:rsidRPr="00D61673">
              <w:rPr>
                <w:sz w:val="18"/>
                <w:szCs w:val="18"/>
              </w:rPr>
              <w:t>COUNTSIDES</w:t>
            </w:r>
          </w:p>
        </w:tc>
      </w:tr>
      <w:tr w:rsidR="00E748F4" w:rsidRPr="00271809" w14:paraId="088F20AD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B501D9" w14:textId="77777777" w:rsidR="00E748F4" w:rsidRPr="0003561D" w:rsidRDefault="00E748F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14E482" w14:textId="77777777" w:rsidR="00E748F4" w:rsidRPr="0003561D" w:rsidRDefault="00D61673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Counts the number of line segments that comprise the object</w:t>
            </w:r>
          </w:p>
        </w:tc>
      </w:tr>
      <w:tr w:rsidR="00E748F4" w:rsidRPr="00271809" w14:paraId="0CAE3A4D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E55154" w14:textId="77777777" w:rsidR="00E748F4" w:rsidRPr="0003561D" w:rsidRDefault="00E748F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6E0477" w14:textId="77777777" w:rsidR="00E748F4" w:rsidRPr="0003561D" w:rsidRDefault="007D3FA6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</w:tr>
      <w:tr w:rsidR="00E748F4" w:rsidRPr="00271809" w14:paraId="4D7F83B3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FF5333" w14:textId="77777777" w:rsidR="00E748F4" w:rsidRPr="0003561D" w:rsidRDefault="00E748F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2779FB" w14:textId="77777777" w:rsidR="00E748F4" w:rsidRPr="0003561D" w:rsidRDefault="007D3FA6" w:rsidP="007D3FA6">
            <w:pPr>
              <w:spacing w:before="0"/>
              <w:rPr>
                <w:sz w:val="18"/>
                <w:szCs w:val="18"/>
              </w:rPr>
            </w:pPr>
            <w:r w:rsidRPr="007D3FA6">
              <w:rPr>
                <w:sz w:val="18"/>
                <w:szCs w:val="18"/>
              </w:rPr>
              <w:t>an integer representing the number of sides of the object. If the object passed in was not a graphic object or it was not an object comprised of line segments, zero</w:t>
            </w:r>
            <w:r>
              <w:rPr>
                <w:sz w:val="18"/>
                <w:szCs w:val="18"/>
              </w:rPr>
              <w:t xml:space="preserve"> is returned</w:t>
            </w:r>
          </w:p>
        </w:tc>
      </w:tr>
    </w:tbl>
    <w:p w14:paraId="2FEC4AFC" w14:textId="77777777" w:rsidR="00E748F4" w:rsidRDefault="00E748F4" w:rsidP="00E748F4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E748F4" w:rsidRPr="00271809" w14:paraId="7FF5F4FE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05810A" w14:textId="77777777" w:rsidR="00E748F4" w:rsidRPr="00271809" w:rsidRDefault="00E748F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493407CB" w14:textId="77777777" w:rsidR="00E748F4" w:rsidRDefault="00E748F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1BC232" w14:textId="77777777" w:rsidR="00E748F4" w:rsidRPr="00271809" w:rsidRDefault="00E748F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21F6C" w:rsidRPr="0003561D" w14:paraId="5DD273B9" w14:textId="77777777" w:rsidTr="00421F6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C4A5A5" w14:textId="77777777" w:rsidR="00421F6C" w:rsidRPr="00421F6C" w:rsidRDefault="00421F6C" w:rsidP="00421F6C">
            <w:pPr>
              <w:spacing w:before="0"/>
              <w:rPr>
                <w:sz w:val="18"/>
                <w:szCs w:val="18"/>
              </w:rPr>
            </w:pPr>
            <w:r w:rsidRPr="00421F6C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281357AD" w14:textId="77777777" w:rsidR="00421F6C" w:rsidRPr="00421F6C" w:rsidRDefault="00421F6C" w:rsidP="00421F6C">
            <w:pPr>
              <w:spacing w:before="0"/>
              <w:rPr>
                <w:sz w:val="18"/>
                <w:szCs w:val="18"/>
              </w:rPr>
            </w:pPr>
            <w:r w:rsidRPr="00421F6C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174C30" w14:textId="77777777" w:rsidR="00421F6C" w:rsidRPr="00421F6C" w:rsidRDefault="00421F6C" w:rsidP="00421F6C">
            <w:pPr>
              <w:spacing w:before="0"/>
              <w:rPr>
                <w:sz w:val="18"/>
                <w:szCs w:val="18"/>
              </w:rPr>
            </w:pPr>
            <w:r w:rsidRPr="00421F6C">
              <w:rPr>
                <w:sz w:val="18"/>
                <w:szCs w:val="18"/>
              </w:rPr>
              <w:t>identifier bound to a string representing a graphic object</w:t>
            </w:r>
          </w:p>
        </w:tc>
      </w:tr>
    </w:tbl>
    <w:p w14:paraId="6DAE7970" w14:textId="77777777" w:rsidR="00F11852" w:rsidRDefault="00576339" w:rsidP="00F11852">
      <w:pPr>
        <w:pStyle w:val="Heading2"/>
      </w:pPr>
      <w:r>
        <w:t>GETPOINT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14:paraId="5EBC82AA" w14:textId="77777777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75B9D8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676C90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14:paraId="5CD6EB81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ED9000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B9F41E" w14:textId="77777777" w:rsidR="00F11852" w:rsidRPr="0003561D" w:rsidRDefault="00576339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GETPOINT</w:t>
            </w:r>
          </w:p>
        </w:tc>
      </w:tr>
      <w:tr w:rsidR="00F11852" w:rsidRPr="00271809" w14:paraId="7044B2CE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159994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19F9B" w14:textId="77777777" w:rsidR="00F11852" w:rsidRPr="0003561D" w:rsidRDefault="00486512" w:rsidP="00863F83">
            <w:pPr>
              <w:spacing w:before="0"/>
              <w:rPr>
                <w:sz w:val="18"/>
                <w:szCs w:val="18"/>
              </w:rPr>
            </w:pPr>
            <w:r w:rsidRPr="00486512">
              <w:rPr>
                <w:sz w:val="18"/>
                <w:szCs w:val="18"/>
              </w:rPr>
              <w:t>Gets a point object corresponding to the location of a point o</w:t>
            </w:r>
            <w:r>
              <w:rPr>
                <w:sz w:val="18"/>
                <w:szCs w:val="18"/>
              </w:rPr>
              <w:t xml:space="preserve">r atomic object in the response </w:t>
            </w:r>
            <w:r w:rsidRPr="00486512">
              <w:rPr>
                <w:sz w:val="18"/>
                <w:szCs w:val="18"/>
              </w:rPr>
              <w:t>space</w:t>
            </w:r>
          </w:p>
        </w:tc>
      </w:tr>
      <w:tr w:rsidR="00F11852" w:rsidRPr="00271809" w14:paraId="2C5C0CDF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8C7D34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ABEAD1" w14:textId="77777777" w:rsidR="00F11852" w:rsidRPr="0003561D" w:rsidRDefault="006B749C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</w:t>
            </w:r>
          </w:p>
        </w:tc>
      </w:tr>
      <w:tr w:rsidR="00F11852" w:rsidRPr="00271809" w14:paraId="7869B769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66A2A6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lastRenderedPageBreak/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7A99C4" w14:textId="77777777" w:rsidR="00F11852" w:rsidRPr="0003561D" w:rsidRDefault="006B749C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point</w:t>
            </w:r>
            <w:r w:rsidR="009D77DB">
              <w:rPr>
                <w:sz w:val="18"/>
                <w:szCs w:val="18"/>
              </w:rPr>
              <w:t xml:space="preserve"> in the response space</w:t>
            </w:r>
            <w:r>
              <w:rPr>
                <w:sz w:val="18"/>
                <w:szCs w:val="18"/>
              </w:rPr>
              <w:t xml:space="preserve">, or </w:t>
            </w:r>
            <w:r w:rsidRPr="006B749C">
              <w:rPr>
                <w:sz w:val="18"/>
                <w:szCs w:val="18"/>
              </w:rPr>
              <w:t>null if an inappropriate object was passed in</w:t>
            </w:r>
          </w:p>
        </w:tc>
      </w:tr>
    </w:tbl>
    <w:p w14:paraId="0AAE34BA" w14:textId="77777777"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14:paraId="7876DB71" w14:textId="77777777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298787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4C413C94" w14:textId="77777777"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BDE13D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661EE2" w:rsidRPr="0003561D" w14:paraId="42D2C15E" w14:textId="77777777" w:rsidTr="00CF6DE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CD68AE" w14:textId="77777777" w:rsidR="00661EE2" w:rsidRPr="00661EE2" w:rsidRDefault="00EA4D84" w:rsidP="00CF6DE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61EE2" w:rsidRPr="00661EE2">
              <w:rPr>
                <w:sz w:val="18"/>
                <w:szCs w:val="18"/>
              </w:rPr>
              <w:t>bject</w:t>
            </w:r>
          </w:p>
        </w:tc>
        <w:tc>
          <w:tcPr>
            <w:tcW w:w="1890" w:type="dxa"/>
            <w:vAlign w:val="center"/>
          </w:tcPr>
          <w:p w14:paraId="1D357A9C" w14:textId="77777777" w:rsidR="00661EE2" w:rsidRPr="00661EE2" w:rsidRDefault="00C91040" w:rsidP="00CF6DE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661EE2" w:rsidRPr="00661EE2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AD6A46" w14:textId="77777777" w:rsidR="00661EE2" w:rsidRPr="00661EE2" w:rsidRDefault="00543D2F" w:rsidP="00CF6DE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661EE2" w:rsidRPr="00661EE2">
              <w:rPr>
                <w:sz w:val="18"/>
                <w:szCs w:val="18"/>
              </w:rPr>
              <w:t>dentifier bound to a string representing a point or an atomic object</w:t>
            </w:r>
          </w:p>
        </w:tc>
      </w:tr>
      <w:tr w:rsidR="00AE5901" w:rsidRPr="0003561D" w14:paraId="04961453" w14:textId="77777777" w:rsidTr="00CF6DE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5106FF" w14:textId="77777777" w:rsidR="00AE5901" w:rsidRPr="00661EE2" w:rsidRDefault="00EA4D84" w:rsidP="00CF6DEE">
            <w:pPr>
              <w:spacing w:befor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AE5901">
              <w:rPr>
                <w:sz w:val="18"/>
                <w:szCs w:val="18"/>
              </w:rPr>
              <w:t>ointIndex</w:t>
            </w:r>
            <w:proofErr w:type="spellEnd"/>
          </w:p>
        </w:tc>
        <w:tc>
          <w:tcPr>
            <w:tcW w:w="1890" w:type="dxa"/>
            <w:vAlign w:val="center"/>
          </w:tcPr>
          <w:p w14:paraId="018621EF" w14:textId="77777777" w:rsidR="00AE5901" w:rsidRPr="00661EE2" w:rsidRDefault="00AE5901" w:rsidP="00CF6DE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D07145" w14:textId="77777777" w:rsidR="00AE5901" w:rsidRPr="00661EE2" w:rsidRDefault="00543D2F" w:rsidP="00CF6DE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index of the specified point</w:t>
            </w:r>
          </w:p>
        </w:tc>
      </w:tr>
    </w:tbl>
    <w:p w14:paraId="0C96723C" w14:textId="77777777" w:rsidR="00F11852" w:rsidRDefault="005D3647" w:rsidP="00F11852">
      <w:pPr>
        <w:pStyle w:val="Heading2"/>
      </w:pPr>
      <w:r w:rsidRPr="005D3647">
        <w:t>INTERSECTSREGION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14:paraId="1E745E71" w14:textId="77777777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A91ADD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784ED0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14:paraId="03C42939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57D1DA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1A949D" w14:textId="77777777" w:rsidR="00F11852" w:rsidRPr="0003561D" w:rsidRDefault="005D3647" w:rsidP="00863F83">
            <w:pPr>
              <w:spacing w:before="0"/>
              <w:rPr>
                <w:sz w:val="18"/>
                <w:szCs w:val="18"/>
              </w:rPr>
            </w:pPr>
            <w:r w:rsidRPr="005D3647">
              <w:rPr>
                <w:sz w:val="18"/>
                <w:szCs w:val="18"/>
              </w:rPr>
              <w:t>INTERSECTSREGION</w:t>
            </w:r>
          </w:p>
        </w:tc>
      </w:tr>
      <w:tr w:rsidR="00F11852" w:rsidRPr="00271809" w14:paraId="49BB1FBC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6E2F8C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22DE67" w14:textId="77777777" w:rsidR="00F11852" w:rsidRPr="0003561D" w:rsidRDefault="00512889" w:rsidP="00863F83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Checks whether an object intersects a rectangular region.  For usability reasons intersection is defined as within 5 pixels</w:t>
            </w:r>
          </w:p>
        </w:tc>
      </w:tr>
      <w:tr w:rsidR="00F11852" w:rsidRPr="00271809" w14:paraId="73042B14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BD54FA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71C0F4" w14:textId="77777777" w:rsidR="00F11852" w:rsidRPr="0003561D" w:rsidRDefault="00512889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</w:tr>
      <w:tr w:rsidR="00F11852" w:rsidRPr="00271809" w14:paraId="3835A9A1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F58153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6F0593" w14:textId="77777777" w:rsidR="00F11852" w:rsidRPr="0003561D" w:rsidRDefault="00512889" w:rsidP="00863F83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Boolean indicating whether the object intersected the region</w:t>
            </w:r>
          </w:p>
        </w:tc>
      </w:tr>
    </w:tbl>
    <w:p w14:paraId="7DB94C11" w14:textId="77777777"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14:paraId="15542256" w14:textId="77777777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A82C6D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76BD1C00" w14:textId="77777777"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E81400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12889" w:rsidRPr="0003561D" w14:paraId="3E14A65E" w14:textId="77777777" w:rsidTr="005128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B60B04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7DD1871E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3994F7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identifier bound to a string representing a graphic object</w:t>
            </w:r>
          </w:p>
        </w:tc>
      </w:tr>
      <w:tr w:rsidR="00512889" w:rsidRPr="0003561D" w14:paraId="6FA3CC82" w14:textId="77777777" w:rsidTr="005128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3F276F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proofErr w:type="spellStart"/>
            <w:r w:rsidRPr="00512889">
              <w:rPr>
                <w:sz w:val="18"/>
                <w:szCs w:val="18"/>
              </w:rPr>
              <w:t>topY</w:t>
            </w:r>
            <w:proofErr w:type="spellEnd"/>
          </w:p>
        </w:tc>
        <w:tc>
          <w:tcPr>
            <w:tcW w:w="1890" w:type="dxa"/>
            <w:vAlign w:val="center"/>
          </w:tcPr>
          <w:p w14:paraId="46D8AB82" w14:textId="77777777" w:rsidR="00512889" w:rsidRPr="00512889" w:rsidRDefault="00EA4D84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</w:t>
            </w:r>
            <w:r w:rsidR="00512889" w:rsidRPr="00512889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38806F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top of the region</w:t>
            </w:r>
          </w:p>
        </w:tc>
      </w:tr>
      <w:tr w:rsidR="00512889" w:rsidRPr="0003561D" w14:paraId="28B19757" w14:textId="77777777" w:rsidTr="005128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97B2E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proofErr w:type="spellStart"/>
            <w:r w:rsidRPr="00512889">
              <w:rPr>
                <w:sz w:val="18"/>
                <w:szCs w:val="18"/>
              </w:rPr>
              <w:t>leftX</w:t>
            </w:r>
            <w:proofErr w:type="spellEnd"/>
          </w:p>
        </w:tc>
        <w:tc>
          <w:tcPr>
            <w:tcW w:w="1890" w:type="dxa"/>
            <w:vAlign w:val="center"/>
          </w:tcPr>
          <w:p w14:paraId="0D2784EE" w14:textId="77777777" w:rsidR="00512889" w:rsidRPr="00512889" w:rsidRDefault="00EA4D84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</w:t>
            </w:r>
            <w:r w:rsidR="00512889" w:rsidRPr="00512889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23639F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leftmost part of the region</w:t>
            </w:r>
          </w:p>
        </w:tc>
      </w:tr>
      <w:tr w:rsidR="00512889" w:rsidRPr="0003561D" w14:paraId="0DA0BE1E" w14:textId="77777777" w:rsidTr="005128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07B082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proofErr w:type="spellStart"/>
            <w:r w:rsidRPr="00512889">
              <w:rPr>
                <w:sz w:val="18"/>
                <w:szCs w:val="18"/>
              </w:rPr>
              <w:t>bottomY</w:t>
            </w:r>
            <w:proofErr w:type="spellEnd"/>
          </w:p>
        </w:tc>
        <w:tc>
          <w:tcPr>
            <w:tcW w:w="1890" w:type="dxa"/>
            <w:vAlign w:val="center"/>
          </w:tcPr>
          <w:p w14:paraId="020B4525" w14:textId="77777777" w:rsidR="00512889" w:rsidRPr="00512889" w:rsidRDefault="00EA4D84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</w:t>
            </w:r>
            <w:r w:rsidR="00512889" w:rsidRPr="00512889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684EB9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bottom of the region</w:t>
            </w:r>
          </w:p>
        </w:tc>
      </w:tr>
      <w:tr w:rsidR="00512889" w:rsidRPr="0003561D" w14:paraId="03276EF4" w14:textId="77777777" w:rsidTr="005128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AA4422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proofErr w:type="spellStart"/>
            <w:r w:rsidRPr="00512889">
              <w:rPr>
                <w:sz w:val="18"/>
                <w:szCs w:val="18"/>
              </w:rPr>
              <w:t>rightX</w:t>
            </w:r>
            <w:proofErr w:type="spellEnd"/>
          </w:p>
        </w:tc>
        <w:tc>
          <w:tcPr>
            <w:tcW w:w="1890" w:type="dxa"/>
            <w:vAlign w:val="center"/>
          </w:tcPr>
          <w:p w14:paraId="2104AA42" w14:textId="77777777" w:rsidR="00512889" w:rsidRPr="00512889" w:rsidRDefault="00EA4D84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</w:t>
            </w:r>
            <w:r w:rsidR="00512889" w:rsidRPr="00512889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046870" w14:textId="77777777"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rightmost part of the region</w:t>
            </w:r>
          </w:p>
        </w:tc>
      </w:tr>
    </w:tbl>
    <w:p w14:paraId="1AD82716" w14:textId="77777777" w:rsidR="00F11852" w:rsidRDefault="004A3BFF" w:rsidP="00F11852">
      <w:pPr>
        <w:pStyle w:val="Heading2"/>
      </w:pPr>
      <w:r w:rsidRPr="004A3BFF">
        <w:t>ISREGIONSELECTED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14:paraId="5642B2FB" w14:textId="77777777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60436B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075B35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14:paraId="680AB439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D91FE6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A996CB" w14:textId="77777777" w:rsidR="00F11852" w:rsidRPr="0003561D" w:rsidRDefault="004A3BFF" w:rsidP="00863F83">
            <w:pPr>
              <w:spacing w:before="0"/>
              <w:rPr>
                <w:sz w:val="18"/>
                <w:szCs w:val="18"/>
              </w:rPr>
            </w:pPr>
            <w:r w:rsidRPr="004A3BFF">
              <w:rPr>
                <w:sz w:val="18"/>
                <w:szCs w:val="18"/>
              </w:rPr>
              <w:t>ISREGIONSELECTED</w:t>
            </w:r>
          </w:p>
        </w:tc>
      </w:tr>
      <w:tr w:rsidR="00F11852" w:rsidRPr="00271809" w14:paraId="5FB603F6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B0DDAC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351011" w14:textId="77777777" w:rsidR="00F11852" w:rsidRPr="0003561D" w:rsidRDefault="002E67D1" w:rsidP="002E67D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Determines if a region is selected</w:t>
            </w:r>
          </w:p>
        </w:tc>
      </w:tr>
      <w:tr w:rsidR="00F11852" w:rsidRPr="00271809" w14:paraId="291A223B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C2DF83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059B0E" w14:textId="77777777" w:rsidR="00F11852" w:rsidRPr="0003561D" w:rsidRDefault="004A3BFF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</w:tr>
      <w:tr w:rsidR="00F11852" w:rsidRPr="00271809" w14:paraId="26702776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A00979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985135" w14:textId="77777777" w:rsidR="00F11852" w:rsidRPr="0003561D" w:rsidRDefault="004A3BFF" w:rsidP="00863F83">
            <w:pPr>
              <w:spacing w:before="0"/>
              <w:rPr>
                <w:sz w:val="18"/>
                <w:szCs w:val="18"/>
              </w:rPr>
            </w:pPr>
            <w:r w:rsidRPr="004A3BFF">
              <w:rPr>
                <w:sz w:val="18"/>
                <w:szCs w:val="18"/>
              </w:rPr>
              <w:t>Returns true if the region is selected, false otherwise</w:t>
            </w:r>
          </w:p>
        </w:tc>
      </w:tr>
    </w:tbl>
    <w:p w14:paraId="37A69F1A" w14:textId="77777777"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14:paraId="4C137DFE" w14:textId="77777777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327BFE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41CB870E" w14:textId="77777777"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08FE60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14B95" w:rsidRPr="0003561D" w14:paraId="4EA4A6EE" w14:textId="77777777" w:rsidTr="00914B95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D5604D" w14:textId="77777777" w:rsidR="00914B95" w:rsidRPr="00914B95" w:rsidRDefault="00914B95" w:rsidP="00914B95">
            <w:pPr>
              <w:spacing w:before="0"/>
              <w:rPr>
                <w:sz w:val="18"/>
                <w:szCs w:val="18"/>
              </w:rPr>
            </w:pPr>
            <w:r w:rsidRPr="00914B95">
              <w:rPr>
                <w:sz w:val="18"/>
                <w:szCs w:val="18"/>
              </w:rPr>
              <w:lastRenderedPageBreak/>
              <w:t>region</w:t>
            </w:r>
          </w:p>
        </w:tc>
        <w:tc>
          <w:tcPr>
            <w:tcW w:w="1890" w:type="dxa"/>
            <w:vAlign w:val="center"/>
          </w:tcPr>
          <w:p w14:paraId="6EDC3A71" w14:textId="77777777" w:rsidR="00914B95" w:rsidRPr="00914B95" w:rsidRDefault="00422181" w:rsidP="00914B95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14B95" w:rsidRPr="00914B95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BB0467" w14:textId="77777777" w:rsidR="00914B95" w:rsidRPr="00914B95" w:rsidRDefault="00255C8A" w:rsidP="00914B95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14B95" w:rsidRPr="00914B95">
              <w:rPr>
                <w:sz w:val="18"/>
                <w:szCs w:val="18"/>
              </w:rPr>
              <w:t>dentifier bound to a string representing a region</w:t>
            </w:r>
          </w:p>
        </w:tc>
      </w:tr>
    </w:tbl>
    <w:p w14:paraId="1DA4C531" w14:textId="77777777" w:rsidR="00F11852" w:rsidRDefault="00856864" w:rsidP="00F11852">
      <w:pPr>
        <w:pStyle w:val="Heading2"/>
      </w:pPr>
      <w:r w:rsidRPr="00856864">
        <w:t>GETSELECTEDREGIONSCOUNT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14:paraId="5EFDAB9E" w14:textId="77777777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2D9C47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D12177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14:paraId="769BC6BB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ADC0FD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D175A9" w14:textId="77777777" w:rsidR="00F11852" w:rsidRPr="0003561D" w:rsidRDefault="00856864" w:rsidP="00863F83">
            <w:pPr>
              <w:spacing w:before="0"/>
              <w:rPr>
                <w:sz w:val="18"/>
                <w:szCs w:val="18"/>
              </w:rPr>
            </w:pPr>
            <w:r w:rsidRPr="00856864">
              <w:rPr>
                <w:sz w:val="18"/>
                <w:szCs w:val="18"/>
              </w:rPr>
              <w:t>GETSELECTEDREGIONSCOUNT</w:t>
            </w:r>
          </w:p>
        </w:tc>
      </w:tr>
      <w:tr w:rsidR="00F11852" w:rsidRPr="00271809" w14:paraId="6947D4F2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23FB2E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67E84D" w14:textId="77777777" w:rsidR="00F11852" w:rsidRPr="0003561D" w:rsidRDefault="0074686D" w:rsidP="0074686D">
            <w:pPr>
              <w:spacing w:before="0"/>
              <w:rPr>
                <w:sz w:val="18"/>
                <w:szCs w:val="18"/>
              </w:rPr>
            </w:pPr>
            <w:r w:rsidRPr="0074686D">
              <w:rPr>
                <w:sz w:val="18"/>
                <w:szCs w:val="18"/>
              </w:rPr>
              <w:t xml:space="preserve">Returns the </w:t>
            </w:r>
            <w:r>
              <w:rPr>
                <w:sz w:val="18"/>
                <w:szCs w:val="18"/>
              </w:rPr>
              <w:t xml:space="preserve">quantity of the </w:t>
            </w:r>
            <w:r w:rsidRPr="0074686D">
              <w:rPr>
                <w:sz w:val="18"/>
                <w:szCs w:val="18"/>
              </w:rPr>
              <w:t>regions within a region group that are selected</w:t>
            </w:r>
          </w:p>
        </w:tc>
      </w:tr>
      <w:tr w:rsidR="00F11852" w:rsidRPr="00271809" w14:paraId="51E615FB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C1353D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24192A" w14:textId="77777777" w:rsidR="00F11852" w:rsidRPr="0003561D" w:rsidRDefault="00DB73C7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</w:tr>
      <w:tr w:rsidR="00F11852" w:rsidRPr="00271809" w14:paraId="25FBE45C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E62118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904034" w14:textId="77777777" w:rsidR="00F11852" w:rsidRPr="0003561D" w:rsidRDefault="00DB73C7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B73C7">
              <w:rPr>
                <w:sz w:val="18"/>
                <w:szCs w:val="18"/>
              </w:rPr>
              <w:t xml:space="preserve">he number of selected regions within a </w:t>
            </w:r>
            <w:r w:rsidR="000763C7">
              <w:rPr>
                <w:sz w:val="18"/>
                <w:szCs w:val="18"/>
              </w:rPr>
              <w:t xml:space="preserve">region </w:t>
            </w:r>
            <w:r w:rsidRPr="00DB73C7">
              <w:rPr>
                <w:sz w:val="18"/>
                <w:szCs w:val="18"/>
              </w:rPr>
              <w:t>group</w:t>
            </w:r>
          </w:p>
        </w:tc>
      </w:tr>
    </w:tbl>
    <w:p w14:paraId="4B746341" w14:textId="77777777"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14:paraId="7E8501DF" w14:textId="77777777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10998B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56DF36AC" w14:textId="77777777"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4141C5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2956C7" w:rsidRPr="0003561D" w14:paraId="3F980B6F" w14:textId="77777777" w:rsidTr="002956C7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A5CA03" w14:textId="77777777" w:rsidR="002956C7" w:rsidRPr="002956C7" w:rsidRDefault="002956C7" w:rsidP="002956C7">
            <w:pPr>
              <w:spacing w:before="0"/>
              <w:rPr>
                <w:sz w:val="18"/>
                <w:szCs w:val="18"/>
              </w:rPr>
            </w:pPr>
            <w:proofErr w:type="spellStart"/>
            <w:r w:rsidRPr="002956C7">
              <w:rPr>
                <w:sz w:val="18"/>
                <w:szCs w:val="18"/>
              </w:rPr>
              <w:t>regionGroup</w:t>
            </w:r>
            <w:proofErr w:type="spellEnd"/>
          </w:p>
        </w:tc>
        <w:tc>
          <w:tcPr>
            <w:tcW w:w="1890" w:type="dxa"/>
            <w:vAlign w:val="center"/>
          </w:tcPr>
          <w:p w14:paraId="2643B4A0" w14:textId="77777777" w:rsidR="002956C7" w:rsidRPr="002956C7" w:rsidRDefault="004B48AB" w:rsidP="002956C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2956C7" w:rsidRPr="002956C7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75284F" w14:textId="77777777" w:rsidR="002956C7" w:rsidRPr="002956C7" w:rsidRDefault="004B48AB" w:rsidP="002956C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2956C7" w:rsidRPr="002956C7">
              <w:rPr>
                <w:sz w:val="18"/>
                <w:szCs w:val="18"/>
              </w:rPr>
              <w:t>dentifier bound to a string representing a region group</w:t>
            </w:r>
          </w:p>
        </w:tc>
      </w:tr>
    </w:tbl>
    <w:p w14:paraId="46FB65A9" w14:textId="77777777" w:rsidR="00F11852" w:rsidRDefault="00610F21" w:rsidP="00F11852">
      <w:pPr>
        <w:pStyle w:val="Heading2"/>
      </w:pPr>
      <w:r w:rsidRPr="00610F21">
        <w:t>GETSLOPE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14:paraId="7A5F8939" w14:textId="77777777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77D10C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9B8C3B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14:paraId="6702C304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204F16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86D0BC" w14:textId="77777777" w:rsidR="00F11852" w:rsidRPr="0003561D" w:rsidRDefault="00610F21" w:rsidP="00863F83">
            <w:pPr>
              <w:spacing w:before="0"/>
              <w:rPr>
                <w:sz w:val="18"/>
                <w:szCs w:val="18"/>
              </w:rPr>
            </w:pPr>
            <w:r w:rsidRPr="00610F21">
              <w:rPr>
                <w:sz w:val="18"/>
                <w:szCs w:val="18"/>
              </w:rPr>
              <w:t>GETSLOPE</w:t>
            </w:r>
          </w:p>
        </w:tc>
      </w:tr>
      <w:tr w:rsidR="00F11852" w:rsidRPr="00271809" w14:paraId="78EE2BBD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0060EB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9309DC" w14:textId="77777777" w:rsidR="00F11852" w:rsidRPr="0003561D" w:rsidRDefault="00610F21" w:rsidP="00863F83">
            <w:pPr>
              <w:spacing w:before="0"/>
              <w:rPr>
                <w:sz w:val="18"/>
                <w:szCs w:val="18"/>
              </w:rPr>
            </w:pPr>
            <w:r w:rsidRPr="00610F21">
              <w:rPr>
                <w:sz w:val="18"/>
                <w:szCs w:val="18"/>
              </w:rPr>
              <w:t>Calculates the slope of a line</w:t>
            </w:r>
          </w:p>
        </w:tc>
      </w:tr>
      <w:tr w:rsidR="00F11852" w:rsidRPr="00271809" w14:paraId="36CCBE2F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10E44C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13345D" w14:textId="77777777" w:rsidR="00F11852" w:rsidRPr="0003561D" w:rsidRDefault="00610F21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</w:tr>
      <w:tr w:rsidR="00F11852" w:rsidRPr="00271809" w14:paraId="4392DC89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A8E837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E16956" w14:textId="77777777" w:rsidR="00F11852" w:rsidRPr="0003561D" w:rsidRDefault="00610F21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610F21">
              <w:rPr>
                <w:sz w:val="18"/>
                <w:szCs w:val="18"/>
              </w:rPr>
              <w:t xml:space="preserve">value representing the slope of the line. Returns </w:t>
            </w:r>
            <w:proofErr w:type="spellStart"/>
            <w:r w:rsidRPr="00610F21">
              <w:rPr>
                <w:sz w:val="18"/>
                <w:szCs w:val="18"/>
              </w:rPr>
              <w:t>NaN</w:t>
            </w:r>
            <w:proofErr w:type="spellEnd"/>
            <w:r w:rsidRPr="00610F21">
              <w:rPr>
                <w:sz w:val="18"/>
                <w:szCs w:val="18"/>
              </w:rPr>
              <w:t xml:space="preserve"> if the object is not a line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74235ADE" w14:textId="77777777"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14:paraId="4A5BC143" w14:textId="77777777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61F475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47EBDF15" w14:textId="77777777"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D9F368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3C39B2" w:rsidRPr="0003561D" w14:paraId="7445D5E7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11F112" w14:textId="77777777" w:rsidR="003C39B2" w:rsidRDefault="003C39B2" w:rsidP="00CE2B5C">
            <w:r>
              <w:t xml:space="preserve"> vector</w:t>
            </w:r>
          </w:p>
        </w:tc>
        <w:tc>
          <w:tcPr>
            <w:tcW w:w="1890" w:type="dxa"/>
          </w:tcPr>
          <w:p w14:paraId="745A0F2F" w14:textId="77777777" w:rsidR="003C39B2" w:rsidRDefault="003C39B2" w:rsidP="00CE2B5C">
            <w: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058180" w14:textId="77777777" w:rsidR="003C39B2" w:rsidRDefault="00983D9D" w:rsidP="00CE2B5C">
            <w:r>
              <w:t>I</w:t>
            </w:r>
            <w:r w:rsidR="003C39B2">
              <w:t>dentifier bound to a string representing a line</w:t>
            </w:r>
          </w:p>
        </w:tc>
      </w:tr>
    </w:tbl>
    <w:p w14:paraId="362BE6EB" w14:textId="77777777" w:rsidR="00F11852" w:rsidRDefault="006B2D1B" w:rsidP="00F11852">
      <w:pPr>
        <w:pStyle w:val="Heading2"/>
      </w:pPr>
      <w:r w:rsidRPr="006B2D1B">
        <w:t>GETVECTOR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14:paraId="559D3DB6" w14:textId="77777777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46A3B5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032488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14:paraId="2954B063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5553D3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7D7DEC" w14:textId="77777777" w:rsidR="00F11852" w:rsidRPr="0003561D" w:rsidRDefault="006B2D1B" w:rsidP="00863F83">
            <w:pPr>
              <w:spacing w:before="0"/>
              <w:rPr>
                <w:sz w:val="18"/>
                <w:szCs w:val="18"/>
              </w:rPr>
            </w:pPr>
            <w:r w:rsidRPr="006B2D1B">
              <w:rPr>
                <w:sz w:val="18"/>
                <w:szCs w:val="18"/>
              </w:rPr>
              <w:t>GETVECTOR</w:t>
            </w:r>
          </w:p>
        </w:tc>
      </w:tr>
      <w:tr w:rsidR="00F11852" w:rsidRPr="00271809" w14:paraId="37565141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FF7DCA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896E39" w14:textId="77777777" w:rsidR="00F11852" w:rsidRPr="0003561D" w:rsidRDefault="006B2D1B" w:rsidP="006B2D1B">
            <w:pPr>
              <w:spacing w:before="0"/>
              <w:rPr>
                <w:sz w:val="18"/>
                <w:szCs w:val="18"/>
              </w:rPr>
            </w:pPr>
            <w:r w:rsidRPr="006B2D1B">
              <w:rPr>
                <w:sz w:val="18"/>
                <w:szCs w:val="18"/>
              </w:rPr>
              <w:t>Returns the index-</w:t>
            </w:r>
            <w:proofErr w:type="spellStart"/>
            <w:r w:rsidRPr="006B2D1B">
              <w:rPr>
                <w:sz w:val="18"/>
                <w:szCs w:val="18"/>
              </w:rPr>
              <w:t>th</w:t>
            </w:r>
            <w:proofErr w:type="spellEnd"/>
            <w:r w:rsidRPr="006B2D1B">
              <w:rPr>
                <w:sz w:val="18"/>
                <w:szCs w:val="18"/>
              </w:rPr>
              <w:t xml:space="preserve"> vector of a multi-vector object. Vectors are sorted starting with the vector containing the top-most, left-most point, and moving clockwise.  Where more than two line segments meet at the same point, the top-most, left-most comes first</w:t>
            </w:r>
            <w:r w:rsidR="007735B7">
              <w:rPr>
                <w:sz w:val="18"/>
                <w:szCs w:val="18"/>
              </w:rPr>
              <w:t>.</w:t>
            </w:r>
          </w:p>
        </w:tc>
      </w:tr>
      <w:tr w:rsidR="00F11852" w:rsidRPr="00271809" w14:paraId="7A078730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780E92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D3B65A" w14:textId="77777777" w:rsidR="00F11852" w:rsidRPr="0003561D" w:rsidRDefault="006B2D1B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11852" w:rsidRPr="00271809" w14:paraId="39856CA3" w14:textId="77777777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DA3D3E" w14:textId="77777777"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6C304B" w14:textId="77777777" w:rsidR="00F11852" w:rsidRPr="0003561D" w:rsidRDefault="006B2D1B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6B2D1B">
              <w:rPr>
                <w:sz w:val="18"/>
                <w:szCs w:val="18"/>
              </w:rPr>
              <w:t xml:space="preserve"> string representation of the vector</w:t>
            </w:r>
          </w:p>
        </w:tc>
      </w:tr>
    </w:tbl>
    <w:p w14:paraId="4EA57651" w14:textId="77777777"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14:paraId="3F1FEA66" w14:textId="77777777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B8D7BE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1A397775" w14:textId="77777777"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A87868" w14:textId="77777777"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431FE" w:rsidRPr="0003561D" w14:paraId="1EE3669A" w14:textId="77777777" w:rsidTr="009431F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7022DF" w14:textId="77777777" w:rsidR="009431FE" w:rsidRPr="009431FE" w:rsidRDefault="009431FE" w:rsidP="009431F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</w:p>
        </w:tc>
        <w:tc>
          <w:tcPr>
            <w:tcW w:w="1890" w:type="dxa"/>
            <w:vAlign w:val="center"/>
          </w:tcPr>
          <w:p w14:paraId="56F69A5B" w14:textId="77777777" w:rsidR="009431FE" w:rsidRPr="009431FE" w:rsidRDefault="00242D59" w:rsidP="009431F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431FE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8C6AA0" w14:textId="77777777" w:rsidR="009431FE" w:rsidRPr="009431FE" w:rsidRDefault="0098128C" w:rsidP="008B7F22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Index of </w:t>
            </w:r>
            <w:r w:rsidR="008B7F22">
              <w:rPr>
                <w:sz w:val="18"/>
                <w:szCs w:val="18"/>
              </w:rPr>
              <w:t xml:space="preserve">desired </w:t>
            </w:r>
            <w:r>
              <w:rPr>
                <w:sz w:val="18"/>
                <w:szCs w:val="18"/>
              </w:rPr>
              <w:t>vector</w:t>
            </w:r>
          </w:p>
        </w:tc>
      </w:tr>
      <w:tr w:rsidR="009431FE" w:rsidRPr="0003561D" w14:paraId="715EA244" w14:textId="77777777" w:rsidTr="009431F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E3D9B2" w14:textId="77777777" w:rsidR="009431FE" w:rsidRPr="009431FE" w:rsidRDefault="009431FE" w:rsidP="009431F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04233A8A" w14:textId="77777777" w:rsidR="009431FE" w:rsidRPr="009431FE" w:rsidRDefault="009431FE" w:rsidP="009431F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896E70" w14:textId="77777777" w:rsidR="009431FE" w:rsidRPr="009431FE" w:rsidRDefault="0098128C" w:rsidP="009431F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9431FE">
              <w:rPr>
                <w:sz w:val="18"/>
                <w:szCs w:val="18"/>
              </w:rPr>
              <w:t>dentifier bound to a string representing a graphic object</w:t>
            </w:r>
          </w:p>
        </w:tc>
      </w:tr>
    </w:tbl>
    <w:p w14:paraId="5683F3E7" w14:textId="77777777" w:rsidR="001178B4" w:rsidRPr="009E5EBB" w:rsidRDefault="003463D7" w:rsidP="001178B4">
      <w:pPr>
        <w:pStyle w:val="Heading2"/>
      </w:pPr>
      <w:r w:rsidRPr="009E5EBB">
        <w:t>ISGRAPHICTYPE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1178B4" w:rsidRPr="009E5EBB" w14:paraId="17FA83E3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30BFA9" w14:textId="77777777" w:rsidR="001178B4" w:rsidRPr="009E5EBB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356899" w14:textId="77777777" w:rsidR="001178B4" w:rsidRPr="009E5EBB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Description</w:t>
            </w:r>
          </w:p>
        </w:tc>
      </w:tr>
      <w:tr w:rsidR="001178B4" w:rsidRPr="009E5EBB" w14:paraId="583A297C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A247D4" w14:textId="77777777" w:rsidR="001178B4" w:rsidRPr="009E5EBB" w:rsidRDefault="001178B4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AA3182" w14:textId="77777777" w:rsidR="001178B4" w:rsidRPr="009E5EBB" w:rsidRDefault="003463D7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ISGRAPHICTYPE</w:t>
            </w:r>
          </w:p>
        </w:tc>
      </w:tr>
      <w:tr w:rsidR="001178B4" w:rsidRPr="009E5EBB" w14:paraId="76CEE52A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565695" w14:textId="77777777" w:rsidR="001178B4" w:rsidRPr="009E5EBB" w:rsidRDefault="001178B4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44787A" w14:textId="77777777" w:rsidR="001178B4" w:rsidRPr="009E5EBB" w:rsidRDefault="003463D7" w:rsidP="00576B6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 xml:space="preserve">Determines if the object is a graphic object of the </w:t>
            </w:r>
            <w:r w:rsidR="00576B6C" w:rsidRPr="009E5EBB">
              <w:rPr>
                <w:sz w:val="18"/>
                <w:szCs w:val="18"/>
              </w:rPr>
              <w:t>identified</w:t>
            </w:r>
            <w:r w:rsidRPr="009E5EBB">
              <w:rPr>
                <w:sz w:val="18"/>
                <w:szCs w:val="18"/>
              </w:rPr>
              <w:t xml:space="preserve"> type</w:t>
            </w:r>
          </w:p>
        </w:tc>
      </w:tr>
      <w:tr w:rsidR="001178B4" w:rsidRPr="009E5EBB" w14:paraId="58D704A0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3A7E68" w14:textId="77777777" w:rsidR="001178B4" w:rsidRPr="009E5EBB" w:rsidRDefault="001178B4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104941" w14:textId="77777777" w:rsidR="001178B4" w:rsidRPr="009E5EBB" w:rsidRDefault="00576B6C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Boolean</w:t>
            </w:r>
          </w:p>
        </w:tc>
      </w:tr>
      <w:tr w:rsidR="009E5EBB" w:rsidRPr="009E5EBB" w14:paraId="6B6BC962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D948F0" w14:textId="77777777" w:rsidR="001178B4" w:rsidRPr="009E5EBB" w:rsidRDefault="001178B4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CFFEB8" w14:textId="77777777" w:rsidR="001178B4" w:rsidRPr="009E5EBB" w:rsidRDefault="00576B6C" w:rsidP="00AF5AED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Returns true if the graphic object is an object of the identified type</w:t>
            </w:r>
          </w:p>
        </w:tc>
      </w:tr>
    </w:tbl>
    <w:p w14:paraId="2119AE10" w14:textId="77777777" w:rsidR="001178B4" w:rsidRPr="009E5EBB" w:rsidRDefault="001178B4" w:rsidP="001178B4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1178B4" w:rsidRPr="009E5EBB" w14:paraId="7D9065F1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376038" w14:textId="77777777" w:rsidR="001178B4" w:rsidRPr="009E5EBB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74733E53" w14:textId="77777777" w:rsidR="001178B4" w:rsidRPr="009E5EBB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2AEB45" w14:textId="77777777" w:rsidR="001178B4" w:rsidRPr="009E5EBB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Description</w:t>
            </w:r>
          </w:p>
        </w:tc>
      </w:tr>
      <w:tr w:rsidR="009E5EBB" w:rsidRPr="009E5EBB" w14:paraId="7E690477" w14:textId="77777777" w:rsidTr="000A4A0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A3D161" w14:textId="77777777"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52A42F42" w14:textId="77777777"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B5D994" w14:textId="77777777"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identifier bound to a string representing a graphic object</w:t>
            </w:r>
          </w:p>
        </w:tc>
      </w:tr>
      <w:tr w:rsidR="009E5EBB" w:rsidRPr="009E5EBB" w14:paraId="256510A4" w14:textId="77777777" w:rsidTr="000A4A0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DD3342" w14:textId="77777777"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proofErr w:type="spellStart"/>
            <w:r w:rsidRPr="009E5EBB">
              <w:rPr>
                <w:sz w:val="18"/>
                <w:szCs w:val="18"/>
              </w:rPr>
              <w:t>graphicType</w:t>
            </w:r>
            <w:proofErr w:type="spellEnd"/>
          </w:p>
        </w:tc>
        <w:tc>
          <w:tcPr>
            <w:tcW w:w="1890" w:type="dxa"/>
            <w:vAlign w:val="center"/>
          </w:tcPr>
          <w:p w14:paraId="4A041F5A" w14:textId="77777777"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339843" w14:textId="77777777"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must be one of the following: "PALETTEIMAGE", "VECTOR", "ARROW", "POINT"</w:t>
            </w:r>
          </w:p>
        </w:tc>
      </w:tr>
    </w:tbl>
    <w:p w14:paraId="313C364D" w14:textId="77777777" w:rsidR="001178B4" w:rsidRDefault="00880247" w:rsidP="001178B4">
      <w:pPr>
        <w:pStyle w:val="Heading2"/>
      </w:pPr>
      <w:r w:rsidRPr="00880247">
        <w:t>GETLENGTH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1178B4" w:rsidRPr="00271809" w14:paraId="4635436D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FBEFD4" w14:textId="77777777" w:rsidR="001178B4" w:rsidRPr="00271809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2C7945" w14:textId="77777777" w:rsidR="001178B4" w:rsidRPr="00271809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1178B4" w:rsidRPr="00271809" w14:paraId="5AC612E9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689414" w14:textId="77777777" w:rsidR="001178B4" w:rsidRPr="0003561D" w:rsidRDefault="001178B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0570D3" w14:textId="77777777" w:rsidR="001178B4" w:rsidRPr="0003561D" w:rsidRDefault="00880247" w:rsidP="00CE2B5C">
            <w:pPr>
              <w:spacing w:before="0"/>
              <w:rPr>
                <w:sz w:val="18"/>
                <w:szCs w:val="18"/>
              </w:rPr>
            </w:pPr>
            <w:r w:rsidRPr="00880247">
              <w:rPr>
                <w:sz w:val="18"/>
                <w:szCs w:val="18"/>
              </w:rPr>
              <w:t>GETLENGTH</w:t>
            </w:r>
          </w:p>
        </w:tc>
      </w:tr>
      <w:tr w:rsidR="001178B4" w:rsidRPr="00271809" w14:paraId="7DAE3BBC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D060B0" w14:textId="77777777" w:rsidR="001178B4" w:rsidRPr="0003561D" w:rsidRDefault="001178B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1A3D4C" w14:textId="77777777" w:rsidR="001178B4" w:rsidRPr="0003561D" w:rsidRDefault="00880247" w:rsidP="00CE2B5C">
            <w:pPr>
              <w:spacing w:before="0"/>
              <w:rPr>
                <w:sz w:val="18"/>
                <w:szCs w:val="18"/>
              </w:rPr>
            </w:pPr>
            <w:r w:rsidRPr="00880247">
              <w:rPr>
                <w:sz w:val="18"/>
                <w:szCs w:val="18"/>
              </w:rPr>
              <w:t>Returns the length of the referenced vector</w:t>
            </w:r>
          </w:p>
        </w:tc>
      </w:tr>
      <w:tr w:rsidR="001178B4" w:rsidRPr="00271809" w14:paraId="077D8046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36A52B" w14:textId="77777777" w:rsidR="001178B4" w:rsidRPr="0003561D" w:rsidRDefault="001178B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6B1E7D" w14:textId="77777777" w:rsidR="001178B4" w:rsidRPr="0003561D" w:rsidRDefault="00880247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</w:tr>
      <w:tr w:rsidR="001178B4" w:rsidRPr="00271809" w14:paraId="76A3A16F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AEAF41" w14:textId="77777777" w:rsidR="001178B4" w:rsidRPr="0003561D" w:rsidRDefault="001178B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8648CC" w14:textId="77777777" w:rsidR="001178B4" w:rsidRPr="0003561D" w:rsidRDefault="00880247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880247">
              <w:rPr>
                <w:sz w:val="18"/>
                <w:szCs w:val="18"/>
              </w:rPr>
              <w:t>value indicating the length of the vector</w:t>
            </w:r>
            <w:r>
              <w:rPr>
                <w:sz w:val="18"/>
                <w:szCs w:val="18"/>
              </w:rPr>
              <w:t xml:space="preserve"> or </w:t>
            </w: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  <w:r>
              <w:rPr>
                <w:sz w:val="18"/>
                <w:szCs w:val="18"/>
              </w:rPr>
              <w:t xml:space="preserve"> if anything but a vector is provided</w:t>
            </w:r>
          </w:p>
        </w:tc>
      </w:tr>
    </w:tbl>
    <w:p w14:paraId="7E750BBE" w14:textId="77777777" w:rsidR="001178B4" w:rsidRDefault="001178B4" w:rsidP="001178B4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1178B4" w:rsidRPr="00271809" w14:paraId="75B9DD75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5071EE" w14:textId="77777777" w:rsidR="001178B4" w:rsidRPr="00271809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082FA5AF" w14:textId="77777777" w:rsidR="001178B4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F3E58B" w14:textId="77777777" w:rsidR="001178B4" w:rsidRPr="00271809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E8081A" w:rsidRPr="0003561D" w14:paraId="74437F71" w14:textId="77777777" w:rsidTr="00E8081A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71DB25" w14:textId="77777777" w:rsidR="00E8081A" w:rsidRPr="00E8081A" w:rsidRDefault="00E8081A" w:rsidP="00E8081A">
            <w:pPr>
              <w:spacing w:before="0"/>
              <w:rPr>
                <w:sz w:val="18"/>
                <w:szCs w:val="18"/>
              </w:rPr>
            </w:pPr>
            <w:r w:rsidRPr="00E8081A">
              <w:rPr>
                <w:sz w:val="18"/>
                <w:szCs w:val="18"/>
              </w:rPr>
              <w:t>vector</w:t>
            </w:r>
          </w:p>
        </w:tc>
        <w:tc>
          <w:tcPr>
            <w:tcW w:w="1890" w:type="dxa"/>
            <w:vAlign w:val="center"/>
          </w:tcPr>
          <w:p w14:paraId="08F10E36" w14:textId="77777777" w:rsidR="00E8081A" w:rsidRPr="00E8081A" w:rsidRDefault="00E8081A" w:rsidP="00E8081A">
            <w:pPr>
              <w:spacing w:before="0"/>
              <w:rPr>
                <w:sz w:val="18"/>
                <w:szCs w:val="18"/>
              </w:rPr>
            </w:pPr>
            <w:r w:rsidRPr="00E8081A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BAD329" w14:textId="77777777" w:rsidR="00E8081A" w:rsidRPr="00E8081A" w:rsidRDefault="0023410A" w:rsidP="00E8081A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8081A" w:rsidRPr="00E8081A">
              <w:rPr>
                <w:sz w:val="18"/>
                <w:szCs w:val="18"/>
              </w:rPr>
              <w:t>dentifier bound to a string representing a vector.</w:t>
            </w:r>
          </w:p>
        </w:tc>
      </w:tr>
    </w:tbl>
    <w:p w14:paraId="5C7D110E" w14:textId="77777777" w:rsidR="00532F5D" w:rsidRPr="00782140" w:rsidRDefault="0023410A" w:rsidP="00532F5D">
      <w:pPr>
        <w:pStyle w:val="Heading2"/>
      </w:pPr>
      <w:r w:rsidRPr="00782140">
        <w:t>GETNAME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782140" w14:paraId="2BF5C585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041B6E" w14:textId="77777777" w:rsidR="00532F5D" w:rsidRPr="00782140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9D2087" w14:textId="77777777" w:rsidR="00532F5D" w:rsidRPr="00782140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Description</w:t>
            </w:r>
          </w:p>
        </w:tc>
      </w:tr>
      <w:tr w:rsidR="00532F5D" w:rsidRPr="00782140" w14:paraId="31BDE108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A73711" w14:textId="77777777" w:rsidR="00532F5D" w:rsidRPr="00782140" w:rsidRDefault="00532F5D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F8400C" w14:textId="77777777" w:rsidR="00532F5D" w:rsidRPr="00782140" w:rsidRDefault="0023410A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GETNAME</w:t>
            </w:r>
          </w:p>
        </w:tc>
      </w:tr>
      <w:tr w:rsidR="00532F5D" w:rsidRPr="00782140" w14:paraId="6731F49A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6EAD1F" w14:textId="77777777" w:rsidR="00532F5D" w:rsidRPr="00782140" w:rsidRDefault="00532F5D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lastRenderedPageBreak/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F46777" w14:textId="77777777" w:rsidR="00532F5D" w:rsidRPr="00782140" w:rsidRDefault="006A69CA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Returns the name of a named graphic object</w:t>
            </w:r>
          </w:p>
        </w:tc>
      </w:tr>
      <w:tr w:rsidR="00532F5D" w:rsidRPr="00782140" w14:paraId="624F2892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81B6E1" w14:textId="77777777" w:rsidR="00532F5D" w:rsidRPr="00782140" w:rsidRDefault="00532F5D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517DAD" w14:textId="77777777" w:rsidR="00532F5D" w:rsidRPr="00782140" w:rsidRDefault="006A69CA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String</w:t>
            </w:r>
          </w:p>
        </w:tc>
      </w:tr>
      <w:tr w:rsidR="00532F5D" w:rsidRPr="00782140" w14:paraId="3229E336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D447E7" w14:textId="77777777" w:rsidR="00532F5D" w:rsidRPr="00782140" w:rsidRDefault="00532F5D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D71AC0" w14:textId="77777777" w:rsidR="00532F5D" w:rsidRPr="00782140" w:rsidRDefault="006A69CA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The name of the graphic object or an empty string if the graphic object is unnamed</w:t>
            </w:r>
          </w:p>
        </w:tc>
      </w:tr>
    </w:tbl>
    <w:p w14:paraId="0BFE4F95" w14:textId="77777777" w:rsidR="00532F5D" w:rsidRPr="00782140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782140" w14:paraId="6F975AB5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3FCD1D" w14:textId="77777777" w:rsidR="00532F5D" w:rsidRPr="00782140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48AC9E09" w14:textId="77777777" w:rsidR="00532F5D" w:rsidRPr="00782140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37AA92" w14:textId="77777777" w:rsidR="00532F5D" w:rsidRPr="00782140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Description</w:t>
            </w:r>
          </w:p>
        </w:tc>
      </w:tr>
      <w:tr w:rsidR="00782140" w:rsidRPr="00782140" w14:paraId="04602922" w14:textId="77777777" w:rsidTr="00803567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7FD063" w14:textId="77777777" w:rsidR="00687066" w:rsidRPr="00782140" w:rsidRDefault="009D3C59" w:rsidP="00803567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O</w:t>
            </w:r>
            <w:r w:rsidR="00687066" w:rsidRPr="00782140">
              <w:rPr>
                <w:sz w:val="18"/>
                <w:szCs w:val="18"/>
              </w:rPr>
              <w:t>bject</w:t>
            </w:r>
          </w:p>
        </w:tc>
        <w:tc>
          <w:tcPr>
            <w:tcW w:w="1890" w:type="dxa"/>
            <w:vAlign w:val="center"/>
          </w:tcPr>
          <w:p w14:paraId="6E6A1864" w14:textId="77777777" w:rsidR="00687066" w:rsidRPr="00782140" w:rsidRDefault="00687066" w:rsidP="00803567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369788" w14:textId="77777777" w:rsidR="00687066" w:rsidRPr="00782140" w:rsidRDefault="00687066" w:rsidP="00803567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Identifier bound to a string representing a graphic object</w:t>
            </w:r>
          </w:p>
        </w:tc>
      </w:tr>
    </w:tbl>
    <w:p w14:paraId="7816A00A" w14:textId="77777777" w:rsidR="00532F5D" w:rsidRDefault="00DF5DAF" w:rsidP="00532F5D">
      <w:pPr>
        <w:pStyle w:val="Heading2"/>
      </w:pPr>
      <w:r w:rsidRPr="00DF5DAF">
        <w:t>INTERSECTSPOINT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14:paraId="34BA2252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06A3A9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C13FD1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32F5D" w:rsidRPr="00271809" w14:paraId="71B26A59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C3851E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D6CE3A" w14:textId="77777777" w:rsidR="00532F5D" w:rsidRPr="0003561D" w:rsidRDefault="00DF5DAF" w:rsidP="00CE2B5C">
            <w:pPr>
              <w:spacing w:before="0"/>
              <w:rPr>
                <w:sz w:val="18"/>
                <w:szCs w:val="18"/>
              </w:rPr>
            </w:pPr>
            <w:r w:rsidRPr="00DF5DAF">
              <w:rPr>
                <w:sz w:val="18"/>
                <w:szCs w:val="18"/>
              </w:rPr>
              <w:t>INTERSECTSPOINT</w:t>
            </w:r>
          </w:p>
        </w:tc>
      </w:tr>
      <w:tr w:rsidR="00532F5D" w:rsidRPr="00271809" w14:paraId="55F9A1B3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A6CC05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EDC709" w14:textId="77777777" w:rsidR="00532F5D" w:rsidRPr="0003561D" w:rsidRDefault="00D70F55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Determines if the object intersects the designated</w:t>
            </w:r>
            <w:r w:rsidR="00DD5D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</w:t>
            </w:r>
          </w:p>
        </w:tc>
      </w:tr>
      <w:tr w:rsidR="00532F5D" w:rsidRPr="00271809" w14:paraId="4E3F6276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BD2C69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5DB6EC" w14:textId="77777777" w:rsidR="00532F5D" w:rsidRPr="0003561D" w:rsidRDefault="00DD5DED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</w:tr>
      <w:tr w:rsidR="00532F5D" w:rsidRPr="00271809" w14:paraId="7BB3A26B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B123D4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B8697C" w14:textId="77777777" w:rsidR="00532F5D" w:rsidRPr="0003561D" w:rsidRDefault="00DD5DED" w:rsidP="00CE2B5C">
            <w:pPr>
              <w:spacing w:before="0"/>
              <w:rPr>
                <w:sz w:val="18"/>
                <w:szCs w:val="18"/>
              </w:rPr>
            </w:pPr>
            <w:r w:rsidRPr="00DD5DED">
              <w:rPr>
                <w:sz w:val="18"/>
                <w:szCs w:val="18"/>
              </w:rPr>
              <w:t>Returns true if the object intersects the designated point, false otherwise</w:t>
            </w:r>
          </w:p>
        </w:tc>
      </w:tr>
    </w:tbl>
    <w:p w14:paraId="356AE40C" w14:textId="77777777"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14:paraId="47FF4602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BB7FE4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14263E60" w14:textId="77777777"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33959C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CF31BD" w:rsidRPr="0003561D" w14:paraId="312E46BF" w14:textId="77777777" w:rsidTr="00CF31B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2D8761" w14:textId="77777777" w:rsidR="00CF31BD" w:rsidRPr="00CF31BD" w:rsidRDefault="009D3C59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O</w:t>
            </w:r>
            <w:r w:rsidR="00CF31BD" w:rsidRPr="00CF31BD">
              <w:rPr>
                <w:sz w:val="18"/>
                <w:szCs w:val="18"/>
              </w:rPr>
              <w:t>bject</w:t>
            </w:r>
          </w:p>
        </w:tc>
        <w:tc>
          <w:tcPr>
            <w:tcW w:w="1890" w:type="dxa"/>
            <w:vAlign w:val="center"/>
          </w:tcPr>
          <w:p w14:paraId="18AF671D" w14:textId="77777777" w:rsidR="00CF31BD" w:rsidRPr="00CF31BD" w:rsidRDefault="00CE2A9C" w:rsidP="00CF31B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CF31BD" w:rsidRPr="00CF31BD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1372F8" w14:textId="77777777" w:rsidR="00CF31BD" w:rsidRPr="00CF31BD" w:rsidRDefault="00EB6C88" w:rsidP="00CF31B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CF31BD" w:rsidRPr="00CF31BD">
              <w:rPr>
                <w:sz w:val="18"/>
                <w:szCs w:val="18"/>
              </w:rPr>
              <w:t>dentifier bound to a string representing a graphic object</w:t>
            </w:r>
          </w:p>
        </w:tc>
      </w:tr>
      <w:tr w:rsidR="00CF31BD" w:rsidRPr="0003561D" w14:paraId="083F39D7" w14:textId="77777777" w:rsidTr="00CF31B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5CDF22" w14:textId="77777777" w:rsidR="00CF31BD" w:rsidRPr="00CF31BD" w:rsidRDefault="009D3C59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X</w:t>
            </w:r>
          </w:p>
        </w:tc>
        <w:tc>
          <w:tcPr>
            <w:tcW w:w="1890" w:type="dxa"/>
            <w:vAlign w:val="center"/>
          </w:tcPr>
          <w:p w14:paraId="20E8FBB6" w14:textId="77777777" w:rsidR="00CF31BD" w:rsidRPr="00CF31BD" w:rsidRDefault="00CE2A9C" w:rsidP="00CF31B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CF31BD" w:rsidRPr="00CF31BD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0D3F39" w14:textId="77777777" w:rsidR="00CF31BD" w:rsidRPr="00CF31BD" w:rsidRDefault="00CF31BD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x coordinate of the point to check the intersection against</w:t>
            </w:r>
          </w:p>
        </w:tc>
      </w:tr>
      <w:tr w:rsidR="00CF31BD" w:rsidRPr="0003561D" w14:paraId="6C4D1777" w14:textId="77777777" w:rsidTr="00CF31B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9A8F32" w14:textId="77777777" w:rsidR="00CF31BD" w:rsidRPr="00CF31BD" w:rsidRDefault="009D3C59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Y</w:t>
            </w:r>
          </w:p>
        </w:tc>
        <w:tc>
          <w:tcPr>
            <w:tcW w:w="1890" w:type="dxa"/>
            <w:vAlign w:val="center"/>
          </w:tcPr>
          <w:p w14:paraId="507463CE" w14:textId="77777777" w:rsidR="00CF31BD" w:rsidRPr="00CF31BD" w:rsidRDefault="00CE2A9C" w:rsidP="00CF31B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CF31BD" w:rsidRPr="00CF31BD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25AC3B" w14:textId="77777777" w:rsidR="00CF31BD" w:rsidRPr="00CF31BD" w:rsidRDefault="00CF31BD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y coordinate of the point to check the intersection against</w:t>
            </w:r>
          </w:p>
        </w:tc>
      </w:tr>
      <w:tr w:rsidR="00CF31BD" w:rsidRPr="0003561D" w14:paraId="59BF085C" w14:textId="77777777" w:rsidTr="00CF31B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8A2DBC" w14:textId="77777777" w:rsidR="00CF31BD" w:rsidRPr="00CF31BD" w:rsidRDefault="009D3C59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T</w:t>
            </w:r>
            <w:r w:rsidR="00CF31BD" w:rsidRPr="00CF31BD">
              <w:rPr>
                <w:sz w:val="18"/>
                <w:szCs w:val="18"/>
              </w:rPr>
              <w:t>olerance</w:t>
            </w:r>
          </w:p>
        </w:tc>
        <w:tc>
          <w:tcPr>
            <w:tcW w:w="1890" w:type="dxa"/>
            <w:vAlign w:val="center"/>
          </w:tcPr>
          <w:p w14:paraId="240968BB" w14:textId="77777777" w:rsidR="00CF31BD" w:rsidRPr="00CF31BD" w:rsidRDefault="00CE2A9C" w:rsidP="00CF31B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CF31BD" w:rsidRPr="00CF31BD">
              <w:rPr>
                <w:sz w:val="18"/>
                <w:szCs w:val="18"/>
              </w:rPr>
              <w:t>loat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0382D6" w14:textId="77777777" w:rsidR="00CF31BD" w:rsidRPr="00CF31BD" w:rsidRDefault="00EB6C88" w:rsidP="00EB6C88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CF31BD" w:rsidRPr="00CF31BD">
              <w:rPr>
                <w:sz w:val="18"/>
                <w:szCs w:val="18"/>
              </w:rPr>
              <w:t>llowable distance from the point still considered intersecting</w:t>
            </w:r>
            <w:r>
              <w:rPr>
                <w:sz w:val="18"/>
                <w:szCs w:val="18"/>
              </w:rPr>
              <w:t xml:space="preserve"> in the same units used in the coordinate plane of the item </w:t>
            </w:r>
          </w:p>
        </w:tc>
      </w:tr>
    </w:tbl>
    <w:p w14:paraId="10B0893E" w14:textId="77777777" w:rsidR="00532F5D" w:rsidRDefault="009D3C59" w:rsidP="00532F5D">
      <w:pPr>
        <w:pStyle w:val="Heading2"/>
      </w:pPr>
      <w:r>
        <w:t>HASVERTEX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14:paraId="2998D670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8DBE80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D2306E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32F5D" w:rsidRPr="00271809" w14:paraId="00D5CD9F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673E6F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D3078E" w14:textId="77777777" w:rsidR="00532F5D" w:rsidRPr="0003561D" w:rsidRDefault="009D3C59" w:rsidP="00CE2B5C">
            <w:pPr>
              <w:spacing w:before="0"/>
              <w:rPr>
                <w:sz w:val="18"/>
                <w:szCs w:val="18"/>
              </w:rPr>
            </w:pPr>
            <w:r w:rsidRPr="009D3C59">
              <w:rPr>
                <w:sz w:val="18"/>
                <w:szCs w:val="18"/>
              </w:rPr>
              <w:t>HASVERTEX</w:t>
            </w:r>
          </w:p>
        </w:tc>
      </w:tr>
      <w:tr w:rsidR="00532F5D" w:rsidRPr="00271809" w14:paraId="37F4970F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3E09FB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11A505" w14:textId="77777777" w:rsidR="00532F5D" w:rsidRPr="0003561D" w:rsidRDefault="00F05FBD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Determines if a point is among the vertices of an object</w:t>
            </w:r>
          </w:p>
        </w:tc>
      </w:tr>
      <w:tr w:rsidR="00532F5D" w:rsidRPr="00271809" w14:paraId="3BB83F63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53DB56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12579F" w14:textId="77777777" w:rsidR="00532F5D" w:rsidRPr="0003561D" w:rsidRDefault="00F05FBD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</w:tr>
      <w:tr w:rsidR="00532F5D" w:rsidRPr="00271809" w14:paraId="72C26DAA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647D87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305F3C" w14:textId="77777777" w:rsidR="00532F5D" w:rsidRPr="0003561D" w:rsidRDefault="009403F4" w:rsidP="00CE2B5C">
            <w:pPr>
              <w:spacing w:before="0"/>
              <w:rPr>
                <w:sz w:val="18"/>
                <w:szCs w:val="18"/>
              </w:rPr>
            </w:pPr>
            <w:r w:rsidRPr="009403F4">
              <w:rPr>
                <w:sz w:val="18"/>
                <w:szCs w:val="18"/>
              </w:rPr>
              <w:t>Returns true if the point</w:t>
            </w:r>
            <w:r>
              <w:rPr>
                <w:sz w:val="18"/>
                <w:szCs w:val="18"/>
              </w:rPr>
              <w:t xml:space="preserve"> </w:t>
            </w:r>
            <w:r w:rsidRPr="009403F4">
              <w:rPr>
                <w:sz w:val="18"/>
                <w:szCs w:val="18"/>
              </w:rPr>
              <w:t>(</w:t>
            </w:r>
            <w:proofErr w:type="spellStart"/>
            <w:r w:rsidRPr="009403F4">
              <w:rPr>
                <w:sz w:val="18"/>
                <w:szCs w:val="18"/>
              </w:rPr>
              <w:t>x,y</w:t>
            </w:r>
            <w:proofErr w:type="spellEnd"/>
            <w:r w:rsidRPr="009403F4">
              <w:rPr>
                <w:sz w:val="18"/>
                <w:szCs w:val="18"/>
              </w:rPr>
              <w:t>) is among the vertices of the object, false otherwise</w:t>
            </w:r>
          </w:p>
        </w:tc>
      </w:tr>
    </w:tbl>
    <w:p w14:paraId="27F6101D" w14:textId="77777777"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14:paraId="33071BCA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D4FE08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7722360B" w14:textId="77777777"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804C96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724089" w:rsidRPr="0003561D" w14:paraId="4884F950" w14:textId="77777777" w:rsidTr="007240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C1F39E" w14:textId="77777777"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lastRenderedPageBreak/>
              <w:t>object</w:t>
            </w:r>
          </w:p>
        </w:tc>
        <w:tc>
          <w:tcPr>
            <w:tcW w:w="1890" w:type="dxa"/>
            <w:vAlign w:val="center"/>
          </w:tcPr>
          <w:p w14:paraId="55ABC911" w14:textId="77777777"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4D74C2" w14:textId="77777777"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t>identifier bound to a string representing a graphic object</w:t>
            </w:r>
          </w:p>
        </w:tc>
      </w:tr>
      <w:tr w:rsidR="00724089" w:rsidRPr="0003561D" w14:paraId="3644F18C" w14:textId="77777777" w:rsidTr="007240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5D4CCD" w14:textId="77777777"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t>tolerance</w:t>
            </w:r>
          </w:p>
        </w:tc>
        <w:tc>
          <w:tcPr>
            <w:tcW w:w="1890" w:type="dxa"/>
            <w:vAlign w:val="center"/>
          </w:tcPr>
          <w:p w14:paraId="06582D0B" w14:textId="77777777"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t>float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C4A6EE" w14:textId="77777777"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t>allowable distance from the point still considered intersecting</w:t>
            </w:r>
            <w:r w:rsidR="00EB6C88">
              <w:rPr>
                <w:sz w:val="18"/>
                <w:szCs w:val="18"/>
              </w:rPr>
              <w:t xml:space="preserve"> in the same units used in the coordinate plane of the item</w:t>
            </w:r>
          </w:p>
        </w:tc>
      </w:tr>
    </w:tbl>
    <w:p w14:paraId="0DF34FB8" w14:textId="77777777" w:rsidR="00293680" w:rsidRDefault="00293680" w:rsidP="00293680">
      <w:pPr>
        <w:pStyle w:val="Heading1"/>
      </w:pPr>
      <w:bookmarkStart w:id="6" w:name="_Toc137817804"/>
      <w:r>
        <w:lastRenderedPageBreak/>
        <w:t>TABLE Item Custom Operators</w:t>
      </w:r>
      <w:bookmarkEnd w:id="6"/>
    </w:p>
    <w:p w14:paraId="4A4600BD" w14:textId="77777777" w:rsidR="00E146EB" w:rsidRPr="00361FE9" w:rsidRDefault="00E146EB" w:rsidP="00E146EB">
      <w:r w:rsidRPr="00361FE9">
        <w:t>This section describes the custom operators used in response pr</w:t>
      </w:r>
      <w:r>
        <w:t xml:space="preserve">ocessing of </w:t>
      </w:r>
      <w:proofErr w:type="spellStart"/>
      <w:r>
        <w:t>SmarterApp</w:t>
      </w:r>
      <w:proofErr w:type="spellEnd"/>
      <w:r>
        <w:t xml:space="preserve"> Table Interaction (TI) item type rubrics</w:t>
      </w:r>
      <w:r w:rsidRPr="00361FE9">
        <w:t>.</w:t>
      </w:r>
      <w:r>
        <w:t xml:space="preserve"> All custom operators in this section are of type = </w:t>
      </w:r>
      <w:r w:rsidR="00F65031">
        <w:t>TABLE</w:t>
      </w:r>
      <w:r>
        <w:t>.</w:t>
      </w:r>
    </w:p>
    <w:p w14:paraId="7A9723A8" w14:textId="77777777" w:rsidR="00532F5D" w:rsidRDefault="004835AF" w:rsidP="00532F5D">
      <w:pPr>
        <w:pStyle w:val="Heading2"/>
      </w:pPr>
      <w:r w:rsidRPr="004835AF">
        <w:t>GETCOLUMN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14:paraId="7E38222C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3FCB6F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6C2E47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32F5D" w:rsidRPr="00271809" w14:paraId="5BB0AE64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83DDA8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DB509F" w14:textId="77777777" w:rsidR="00532F5D" w:rsidRPr="0003561D" w:rsidRDefault="004835AF" w:rsidP="00CE2B5C">
            <w:pPr>
              <w:spacing w:before="0"/>
              <w:rPr>
                <w:sz w:val="18"/>
                <w:szCs w:val="18"/>
              </w:rPr>
            </w:pPr>
            <w:r w:rsidRPr="004835AF">
              <w:rPr>
                <w:sz w:val="18"/>
                <w:szCs w:val="18"/>
              </w:rPr>
              <w:t>GETCOLUMN</w:t>
            </w:r>
          </w:p>
        </w:tc>
      </w:tr>
      <w:tr w:rsidR="00532F5D" w:rsidRPr="00271809" w14:paraId="152BA673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1F08DF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A424FB" w14:textId="77777777" w:rsidR="00532F5D" w:rsidRPr="0003561D" w:rsidRDefault="004835AF" w:rsidP="004835A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the requested column</w:t>
            </w:r>
          </w:p>
        </w:tc>
      </w:tr>
      <w:tr w:rsidR="00532F5D" w:rsidRPr="00271809" w14:paraId="59B04CEE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9D4785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CD8692" w14:textId="77777777" w:rsidR="00532F5D" w:rsidRPr="0003561D" w:rsidRDefault="004835AF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532F5D" w:rsidRPr="00271809" w14:paraId="17D1345E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8421A6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0BB950" w14:textId="77777777" w:rsidR="00532F5D" w:rsidRPr="0003561D" w:rsidRDefault="004835AF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4835AF">
              <w:rPr>
                <w:sz w:val="18"/>
                <w:szCs w:val="18"/>
              </w:rPr>
              <w:t>string representing the requested column. The string may be empty</w:t>
            </w:r>
          </w:p>
        </w:tc>
      </w:tr>
    </w:tbl>
    <w:p w14:paraId="4FD2A8D4" w14:textId="77777777"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14:paraId="6AF996B4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A3AD12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25338680" w14:textId="77777777"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BB92C0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E3B6E" w:rsidRPr="0003561D" w14:paraId="096F82FE" w14:textId="77777777" w:rsidTr="004E3B6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17781F" w14:textId="77777777" w:rsidR="004E3B6E" w:rsidRPr="004E3B6E" w:rsidRDefault="004E3B6E" w:rsidP="004E3B6E">
            <w:pPr>
              <w:spacing w:before="0"/>
              <w:rPr>
                <w:sz w:val="18"/>
                <w:szCs w:val="18"/>
              </w:rPr>
            </w:pPr>
            <w:r w:rsidRPr="004E3B6E">
              <w:rPr>
                <w:sz w:val="18"/>
                <w:szCs w:val="18"/>
              </w:rPr>
              <w:t>table</w:t>
            </w:r>
          </w:p>
        </w:tc>
        <w:tc>
          <w:tcPr>
            <w:tcW w:w="1890" w:type="dxa"/>
            <w:vAlign w:val="center"/>
          </w:tcPr>
          <w:p w14:paraId="1367F2FD" w14:textId="77777777" w:rsidR="004E3B6E" w:rsidRPr="004E3B6E" w:rsidRDefault="00156389" w:rsidP="004E3B6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4E3B6E" w:rsidRPr="004E3B6E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E19075" w14:textId="77777777" w:rsidR="004E3B6E" w:rsidRPr="004E3B6E" w:rsidRDefault="004E3B6E" w:rsidP="004E3B6E">
            <w:pPr>
              <w:spacing w:before="0"/>
              <w:rPr>
                <w:sz w:val="18"/>
                <w:szCs w:val="18"/>
              </w:rPr>
            </w:pPr>
            <w:r w:rsidRPr="004E3B6E">
              <w:rPr>
                <w:sz w:val="18"/>
                <w:szCs w:val="18"/>
              </w:rPr>
              <w:t>identifier bound to a string representing a table</w:t>
            </w:r>
          </w:p>
        </w:tc>
      </w:tr>
      <w:tr w:rsidR="004E3B6E" w:rsidRPr="0003561D" w14:paraId="1F329F57" w14:textId="77777777" w:rsidTr="004E3B6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00FD61" w14:textId="77777777" w:rsidR="004E3B6E" w:rsidRPr="004E3B6E" w:rsidRDefault="004E3B6E" w:rsidP="004E3B6E">
            <w:pPr>
              <w:spacing w:before="0"/>
              <w:rPr>
                <w:sz w:val="18"/>
                <w:szCs w:val="18"/>
              </w:rPr>
            </w:pPr>
            <w:proofErr w:type="spellStart"/>
            <w:r w:rsidRPr="004E3B6E">
              <w:rPr>
                <w:sz w:val="18"/>
                <w:szCs w:val="18"/>
              </w:rPr>
              <w:t>columnName</w:t>
            </w:r>
            <w:proofErr w:type="spellEnd"/>
          </w:p>
        </w:tc>
        <w:tc>
          <w:tcPr>
            <w:tcW w:w="1890" w:type="dxa"/>
            <w:vAlign w:val="center"/>
          </w:tcPr>
          <w:p w14:paraId="3F052112" w14:textId="77777777" w:rsidR="004E3B6E" w:rsidRPr="004E3B6E" w:rsidRDefault="00156389" w:rsidP="004E3B6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E3B6E" w:rsidRPr="004E3B6E">
              <w:rPr>
                <w:sz w:val="18"/>
                <w:szCs w:val="18"/>
              </w:rPr>
              <w:t>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D2772C" w14:textId="77777777" w:rsidR="004E3B6E" w:rsidRPr="004E3B6E" w:rsidRDefault="004E3B6E" w:rsidP="004E3B6E">
            <w:pPr>
              <w:spacing w:before="0"/>
              <w:rPr>
                <w:sz w:val="18"/>
                <w:szCs w:val="18"/>
              </w:rPr>
            </w:pPr>
            <w:r w:rsidRPr="004E3B6E">
              <w:rPr>
                <w:sz w:val="18"/>
                <w:szCs w:val="18"/>
              </w:rPr>
              <w:t>the name of the desired column</w:t>
            </w:r>
          </w:p>
        </w:tc>
      </w:tr>
    </w:tbl>
    <w:p w14:paraId="7417839A" w14:textId="77777777" w:rsidR="00532F5D" w:rsidRDefault="0070614C" w:rsidP="00532F5D">
      <w:pPr>
        <w:pStyle w:val="Heading2"/>
      </w:pPr>
      <w:r w:rsidRPr="0070614C">
        <w:t>GETHEADERROW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14:paraId="1F07BD6A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209139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700F4D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32F5D" w:rsidRPr="00271809" w14:paraId="0088B8EE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FA4714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858D40" w14:textId="77777777" w:rsidR="00532F5D" w:rsidRPr="0003561D" w:rsidRDefault="0070614C" w:rsidP="00CE2B5C">
            <w:pPr>
              <w:spacing w:before="0"/>
              <w:rPr>
                <w:sz w:val="18"/>
                <w:szCs w:val="18"/>
              </w:rPr>
            </w:pPr>
            <w:r w:rsidRPr="0070614C">
              <w:rPr>
                <w:sz w:val="18"/>
                <w:szCs w:val="18"/>
              </w:rPr>
              <w:t>GETHEADERROW</w:t>
            </w:r>
          </w:p>
        </w:tc>
      </w:tr>
      <w:tr w:rsidR="00532F5D" w:rsidRPr="00271809" w14:paraId="6FB599B2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2B2C6C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53FA49" w14:textId="77777777" w:rsidR="00532F5D" w:rsidRPr="0003561D" w:rsidRDefault="00534F22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the header row of the table</w:t>
            </w:r>
          </w:p>
        </w:tc>
      </w:tr>
      <w:tr w:rsidR="00532F5D" w:rsidRPr="00271809" w14:paraId="18C61F04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D63BB9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BDFE00" w14:textId="77777777" w:rsidR="00532F5D" w:rsidRPr="0003561D" w:rsidRDefault="00534F22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532F5D" w:rsidRPr="00271809" w14:paraId="48D96092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A0AE34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47BAE3" w14:textId="77777777" w:rsidR="00532F5D" w:rsidRPr="0003561D" w:rsidRDefault="00E47450" w:rsidP="00E4745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</w:t>
            </w:r>
            <w:r w:rsidR="00534F22" w:rsidRPr="00534F22">
              <w:rPr>
                <w:sz w:val="18"/>
                <w:szCs w:val="18"/>
              </w:rPr>
              <w:t>tring representing the requested header row. The string may be empty</w:t>
            </w:r>
          </w:p>
        </w:tc>
      </w:tr>
    </w:tbl>
    <w:p w14:paraId="565A8D2A" w14:textId="77777777"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14:paraId="3C4352DD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E67313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25D9928B" w14:textId="77777777"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D7B4E4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BD1F88" w:rsidRPr="0003561D" w14:paraId="5C84BF00" w14:textId="77777777" w:rsidTr="00BD1F88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CEBF6C" w14:textId="77777777" w:rsidR="00BD1F88" w:rsidRPr="00BD1F88" w:rsidRDefault="00BD1F88" w:rsidP="00BD1F88">
            <w:pPr>
              <w:spacing w:before="0"/>
              <w:rPr>
                <w:sz w:val="18"/>
                <w:szCs w:val="18"/>
              </w:rPr>
            </w:pPr>
            <w:r w:rsidRPr="00BD1F88">
              <w:rPr>
                <w:sz w:val="18"/>
                <w:szCs w:val="18"/>
              </w:rPr>
              <w:t>table</w:t>
            </w:r>
          </w:p>
        </w:tc>
        <w:tc>
          <w:tcPr>
            <w:tcW w:w="1890" w:type="dxa"/>
            <w:vAlign w:val="center"/>
          </w:tcPr>
          <w:p w14:paraId="7F929BF3" w14:textId="77777777" w:rsidR="00BD1F88" w:rsidRPr="00BD1F88" w:rsidRDefault="00BD1F88" w:rsidP="00BD1F88">
            <w:pPr>
              <w:spacing w:before="0"/>
              <w:rPr>
                <w:sz w:val="18"/>
                <w:szCs w:val="18"/>
              </w:rPr>
            </w:pPr>
            <w:r w:rsidRPr="00BD1F88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75B3F0" w14:textId="77777777" w:rsidR="00BD1F88" w:rsidRPr="00BD1F88" w:rsidRDefault="00BD1F88" w:rsidP="00BD1F88">
            <w:pPr>
              <w:spacing w:before="0"/>
              <w:rPr>
                <w:sz w:val="18"/>
                <w:szCs w:val="18"/>
              </w:rPr>
            </w:pPr>
            <w:r w:rsidRPr="00BD1F88">
              <w:rPr>
                <w:sz w:val="18"/>
                <w:szCs w:val="18"/>
              </w:rPr>
              <w:t>identifier bound to a string representing a table</w:t>
            </w:r>
          </w:p>
        </w:tc>
      </w:tr>
    </w:tbl>
    <w:p w14:paraId="6BA04168" w14:textId="77777777" w:rsidR="00532F5D" w:rsidRDefault="0086471F" w:rsidP="00532F5D">
      <w:pPr>
        <w:pStyle w:val="Heading2"/>
      </w:pPr>
      <w:r w:rsidRPr="0086471F">
        <w:t>GETVALUENUMERIC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14:paraId="223D601E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FA2DE3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BF4818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32F5D" w:rsidRPr="00271809" w14:paraId="30EC1289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9D1680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74EE70" w14:textId="77777777" w:rsidR="00532F5D" w:rsidRPr="0003561D" w:rsidRDefault="0086471F" w:rsidP="00CE2B5C">
            <w:pPr>
              <w:spacing w:before="0"/>
              <w:rPr>
                <w:sz w:val="18"/>
                <w:szCs w:val="18"/>
              </w:rPr>
            </w:pPr>
            <w:r w:rsidRPr="0086471F">
              <w:rPr>
                <w:sz w:val="18"/>
                <w:szCs w:val="18"/>
              </w:rPr>
              <w:t>GETVALUENUMERIC</w:t>
            </w:r>
          </w:p>
        </w:tc>
      </w:tr>
      <w:tr w:rsidR="00532F5D" w:rsidRPr="00271809" w14:paraId="415F1E17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8FCF0F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07629F" w14:textId="77777777" w:rsidR="00532F5D" w:rsidRPr="0003561D" w:rsidRDefault="0086471F" w:rsidP="0086471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the numeric value of the indicated cell</w:t>
            </w:r>
          </w:p>
        </w:tc>
      </w:tr>
      <w:tr w:rsidR="00532F5D" w:rsidRPr="00271809" w14:paraId="25C2615A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123843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lastRenderedPageBreak/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054F5C" w14:textId="77777777" w:rsidR="00532F5D" w:rsidRPr="0003561D" w:rsidRDefault="00430E57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</w:tr>
      <w:tr w:rsidR="00532F5D" w:rsidRPr="00271809" w14:paraId="0BB4A0EC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1D86DF" w14:textId="77777777"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CBF64C" w14:textId="77777777" w:rsidR="00532F5D" w:rsidRPr="0003561D" w:rsidRDefault="00430E57" w:rsidP="00430E5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numeric value of the indicated cell or </w:t>
            </w: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  <w:r>
              <w:rPr>
                <w:sz w:val="18"/>
                <w:szCs w:val="18"/>
              </w:rPr>
              <w:t xml:space="preserve"> if the value cannot be successfully parsed</w:t>
            </w:r>
          </w:p>
        </w:tc>
      </w:tr>
    </w:tbl>
    <w:p w14:paraId="2B8E3303" w14:textId="77777777"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14:paraId="560B66A3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47B330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1EB1FBA7" w14:textId="77777777"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0FE686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26893" w:rsidRPr="0003561D" w14:paraId="3A78D289" w14:textId="77777777" w:rsidTr="0092689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6D71C1" w14:textId="77777777" w:rsidR="00926893" w:rsidRPr="00926893" w:rsidRDefault="00926893" w:rsidP="00926893">
            <w:pPr>
              <w:spacing w:before="0"/>
              <w:rPr>
                <w:sz w:val="18"/>
                <w:szCs w:val="18"/>
              </w:rPr>
            </w:pPr>
            <w:proofErr w:type="spellStart"/>
            <w:r w:rsidRPr="00926893">
              <w:rPr>
                <w:sz w:val="18"/>
                <w:szCs w:val="18"/>
              </w:rPr>
              <w:t>tableVector</w:t>
            </w:r>
            <w:proofErr w:type="spellEnd"/>
          </w:p>
        </w:tc>
        <w:tc>
          <w:tcPr>
            <w:tcW w:w="1890" w:type="dxa"/>
            <w:vAlign w:val="center"/>
          </w:tcPr>
          <w:p w14:paraId="17B1BA3B" w14:textId="77777777" w:rsidR="00926893" w:rsidRPr="00926893" w:rsidRDefault="001B5834" w:rsidP="0092689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26893" w:rsidRPr="00926893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4216FE" w14:textId="77777777" w:rsidR="00926893" w:rsidRPr="00926893" w:rsidRDefault="00926893" w:rsidP="00926893">
            <w:pPr>
              <w:spacing w:before="0"/>
              <w:rPr>
                <w:sz w:val="18"/>
                <w:szCs w:val="18"/>
              </w:rPr>
            </w:pPr>
            <w:r w:rsidRPr="00926893">
              <w:rPr>
                <w:sz w:val="18"/>
                <w:szCs w:val="18"/>
              </w:rPr>
              <w:t>identifier bound to a string representing a table</w:t>
            </w:r>
          </w:p>
        </w:tc>
      </w:tr>
      <w:tr w:rsidR="00926893" w:rsidRPr="0003561D" w14:paraId="579B2F1A" w14:textId="77777777" w:rsidTr="0092689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319774" w14:textId="77777777" w:rsidR="00926893" w:rsidRPr="00926893" w:rsidRDefault="00926893" w:rsidP="00926893">
            <w:pPr>
              <w:spacing w:before="0"/>
              <w:rPr>
                <w:sz w:val="18"/>
                <w:szCs w:val="18"/>
              </w:rPr>
            </w:pPr>
            <w:r w:rsidRPr="00926893">
              <w:rPr>
                <w:sz w:val="18"/>
                <w:szCs w:val="18"/>
              </w:rPr>
              <w:t>index</w:t>
            </w:r>
          </w:p>
        </w:tc>
        <w:tc>
          <w:tcPr>
            <w:tcW w:w="1890" w:type="dxa"/>
            <w:vAlign w:val="center"/>
          </w:tcPr>
          <w:p w14:paraId="318C1422" w14:textId="77777777" w:rsidR="00926893" w:rsidRPr="00926893" w:rsidRDefault="001B5834" w:rsidP="0092689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26893" w:rsidRPr="00926893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ED31C5" w14:textId="77777777" w:rsidR="00926893" w:rsidRPr="00926893" w:rsidRDefault="00926893" w:rsidP="00926893">
            <w:pPr>
              <w:spacing w:before="0"/>
              <w:rPr>
                <w:sz w:val="18"/>
                <w:szCs w:val="18"/>
              </w:rPr>
            </w:pPr>
            <w:r w:rsidRPr="00926893">
              <w:rPr>
                <w:sz w:val="18"/>
                <w:szCs w:val="18"/>
              </w:rPr>
              <w:t>the index of the desired cell</w:t>
            </w:r>
          </w:p>
        </w:tc>
      </w:tr>
    </w:tbl>
    <w:p w14:paraId="776ADECB" w14:textId="77777777" w:rsidR="00AD6A15" w:rsidRDefault="00AD6A15" w:rsidP="00AD6A15">
      <w:pPr>
        <w:pStyle w:val="Heading1"/>
      </w:pPr>
      <w:bookmarkStart w:id="7" w:name="_Toc137817805"/>
      <w:r>
        <w:lastRenderedPageBreak/>
        <w:t>EQUATION Item Custom Operators</w:t>
      </w:r>
      <w:bookmarkEnd w:id="7"/>
    </w:p>
    <w:p w14:paraId="59F21698" w14:textId="77777777" w:rsidR="00B65884" w:rsidRDefault="00B65884" w:rsidP="00B65884">
      <w:r w:rsidRPr="00361FE9">
        <w:t>This section describes the custom operators used in response pr</w:t>
      </w:r>
      <w:r>
        <w:t xml:space="preserve">ocessing of </w:t>
      </w:r>
      <w:proofErr w:type="spellStart"/>
      <w:r>
        <w:t>SmarterApp</w:t>
      </w:r>
      <w:proofErr w:type="spellEnd"/>
      <w:r>
        <w:t xml:space="preserve"> Equation (EQ) item type rubrics</w:t>
      </w:r>
      <w:r w:rsidRPr="00361FE9">
        <w:t>.</w:t>
      </w:r>
      <w:r>
        <w:t xml:space="preserve"> All custom operators in this section are of type = EQ.</w:t>
      </w:r>
    </w:p>
    <w:p w14:paraId="3759A102" w14:textId="77777777" w:rsidR="0024199F" w:rsidRDefault="0024199F" w:rsidP="0024199F">
      <w:pPr>
        <w:pStyle w:val="Heading2"/>
      </w:pPr>
      <w:r w:rsidRPr="00800071">
        <w:t>PREPROCESSRESPONSE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24199F" w:rsidRPr="00271809" w14:paraId="124E342B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8290C3" w14:textId="77777777" w:rsidR="0024199F" w:rsidRPr="00271809" w:rsidRDefault="0024199F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F843D0" w14:textId="77777777" w:rsidR="0024199F" w:rsidRPr="00271809" w:rsidRDefault="0024199F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24199F" w:rsidRPr="00271809" w14:paraId="7BB644B9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341289" w14:textId="77777777"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B80576" w14:textId="77777777"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 w:rsidRPr="00351E96">
              <w:rPr>
                <w:sz w:val="18"/>
                <w:szCs w:val="18"/>
              </w:rPr>
              <w:t>PREPROCESSRESPONSE</w:t>
            </w:r>
          </w:p>
        </w:tc>
      </w:tr>
      <w:tr w:rsidR="0024199F" w:rsidRPr="00271809" w14:paraId="0789AB5D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776AA4" w14:textId="77777777"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42CB99" w14:textId="77777777" w:rsidR="0024199F" w:rsidRPr="0003561D" w:rsidRDefault="0024199F" w:rsidP="0024199F">
            <w:pPr>
              <w:spacing w:before="0"/>
              <w:rPr>
                <w:sz w:val="18"/>
                <w:szCs w:val="18"/>
              </w:rPr>
            </w:pPr>
            <w:r w:rsidRPr="008D4811">
              <w:rPr>
                <w:sz w:val="18"/>
                <w:szCs w:val="18"/>
              </w:rPr>
              <w:t xml:space="preserve">Translates </w:t>
            </w:r>
            <w:r>
              <w:rPr>
                <w:sz w:val="18"/>
                <w:szCs w:val="18"/>
              </w:rPr>
              <w:t>equation</w:t>
            </w:r>
            <w:r w:rsidRPr="008D4811">
              <w:rPr>
                <w:sz w:val="18"/>
                <w:szCs w:val="18"/>
              </w:rPr>
              <w:t xml:space="preserve"> responses to a collection of strings representing the objects in the set</w:t>
            </w:r>
          </w:p>
        </w:tc>
      </w:tr>
      <w:tr w:rsidR="0024199F" w:rsidRPr="00271809" w14:paraId="21DBAFAD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7FCF26" w14:textId="77777777"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3ABFC5" w14:textId="77777777"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Basetype</w:t>
            </w:r>
            <w:proofErr w:type="spellEnd"/>
          </w:p>
        </w:tc>
      </w:tr>
      <w:tr w:rsidR="0024199F" w:rsidRPr="00271809" w14:paraId="128AF4F1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EF41CA" w14:textId="77777777"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BB8FDE" w14:textId="77777777"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BD788E">
              <w:rPr>
                <w:sz w:val="18"/>
                <w:szCs w:val="18"/>
              </w:rPr>
              <w:t xml:space="preserve"> </w:t>
            </w:r>
            <w:proofErr w:type="spellStart"/>
            <w:r w:rsidRPr="00BD788E">
              <w:rPr>
                <w:sz w:val="18"/>
                <w:szCs w:val="18"/>
              </w:rPr>
              <w:t>basetype</w:t>
            </w:r>
            <w:proofErr w:type="spellEnd"/>
            <w:r w:rsidRPr="00BD788E">
              <w:rPr>
                <w:sz w:val="18"/>
                <w:szCs w:val="18"/>
              </w:rPr>
              <w:t xml:space="preserve"> “string” with cardinality “ordered”</w:t>
            </w:r>
          </w:p>
        </w:tc>
      </w:tr>
    </w:tbl>
    <w:p w14:paraId="77E38B5A" w14:textId="77777777" w:rsidR="0024199F" w:rsidRDefault="0024199F" w:rsidP="0024199F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24199F" w:rsidRPr="00271809" w14:paraId="08BA3E3F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65F8AC" w14:textId="77777777" w:rsidR="0024199F" w:rsidRPr="00271809" w:rsidRDefault="0024199F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3601DDCA" w14:textId="77777777" w:rsidR="0024199F" w:rsidRDefault="0024199F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A6593E" w14:textId="77777777" w:rsidR="0024199F" w:rsidRPr="00271809" w:rsidRDefault="0024199F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24199F" w:rsidRPr="0003561D" w14:paraId="0B07F6A4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F2BC7E" w14:textId="77777777" w:rsidR="0024199F" w:rsidRPr="004A7199" w:rsidRDefault="0024199F" w:rsidP="00CE2B5C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Response</w:t>
            </w:r>
          </w:p>
        </w:tc>
        <w:tc>
          <w:tcPr>
            <w:tcW w:w="1890" w:type="dxa"/>
            <w:vAlign w:val="center"/>
          </w:tcPr>
          <w:p w14:paraId="5A362FA9" w14:textId="77777777" w:rsidR="0024199F" w:rsidRPr="004A7199" w:rsidRDefault="0024199F" w:rsidP="00CE2B5C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CF4E9E" w14:textId="77777777" w:rsidR="0024199F" w:rsidRPr="004A7199" w:rsidRDefault="0024199F" w:rsidP="00CE2B5C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names the original XML response to be preprocessed</w:t>
            </w:r>
          </w:p>
        </w:tc>
      </w:tr>
    </w:tbl>
    <w:p w14:paraId="4B8DB2FD" w14:textId="77777777" w:rsidR="00532F5D" w:rsidRDefault="007C5A18" w:rsidP="00532F5D">
      <w:pPr>
        <w:pStyle w:val="Heading2"/>
      </w:pPr>
      <w:r w:rsidRPr="007C5A18">
        <w:t>ISEQUIVALENT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14:paraId="10E0AA97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1883B5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816A88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830070" w:rsidRPr="00271809" w14:paraId="781D2357" w14:textId="77777777" w:rsidTr="008300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FD2BC3" w14:textId="77777777" w:rsidR="00830070" w:rsidRPr="0003561D" w:rsidRDefault="00830070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84A791" w14:textId="77777777" w:rsidR="00830070" w:rsidRPr="00830070" w:rsidRDefault="00830070" w:rsidP="00830070">
            <w:pPr>
              <w:spacing w:before="0"/>
              <w:rPr>
                <w:sz w:val="18"/>
                <w:szCs w:val="18"/>
              </w:rPr>
            </w:pPr>
            <w:r w:rsidRPr="00830070">
              <w:rPr>
                <w:sz w:val="18"/>
                <w:szCs w:val="18"/>
              </w:rPr>
              <w:t>ISEQUIVALENT</w:t>
            </w:r>
          </w:p>
        </w:tc>
      </w:tr>
      <w:tr w:rsidR="00830070" w:rsidRPr="00271809" w14:paraId="3A14CCF0" w14:textId="77777777" w:rsidTr="008300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E1AD41" w14:textId="77777777" w:rsidR="00830070" w:rsidRPr="0003561D" w:rsidRDefault="00830070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C058A0" w14:textId="77777777" w:rsidR="00830070" w:rsidRPr="00830070" w:rsidRDefault="00830070" w:rsidP="00830070">
            <w:pPr>
              <w:spacing w:before="0"/>
              <w:rPr>
                <w:sz w:val="18"/>
                <w:szCs w:val="18"/>
              </w:rPr>
            </w:pPr>
            <w:r w:rsidRPr="00830070">
              <w:rPr>
                <w:sz w:val="18"/>
                <w:szCs w:val="18"/>
              </w:rPr>
              <w:t>Compares the equation expression to an exemplar and determines if they are equivalent</w:t>
            </w:r>
          </w:p>
        </w:tc>
      </w:tr>
      <w:tr w:rsidR="00830070" w:rsidRPr="00271809" w14:paraId="13634210" w14:textId="77777777" w:rsidTr="008300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06F2B9" w14:textId="77777777" w:rsidR="00830070" w:rsidRPr="0003561D" w:rsidRDefault="00830070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9A6D62" w14:textId="77777777" w:rsidR="00830070" w:rsidRPr="00830070" w:rsidRDefault="00830070" w:rsidP="00830070">
            <w:pPr>
              <w:spacing w:before="0"/>
              <w:rPr>
                <w:sz w:val="18"/>
                <w:szCs w:val="18"/>
              </w:rPr>
            </w:pPr>
            <w:r w:rsidRPr="00830070">
              <w:rPr>
                <w:sz w:val="18"/>
                <w:szCs w:val="18"/>
              </w:rPr>
              <w:t>Boolean</w:t>
            </w:r>
          </w:p>
        </w:tc>
      </w:tr>
      <w:tr w:rsidR="00830070" w:rsidRPr="00271809" w14:paraId="48F46560" w14:textId="77777777" w:rsidTr="008300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EA2425" w14:textId="77777777" w:rsidR="00830070" w:rsidRPr="0003561D" w:rsidRDefault="00830070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799274" w14:textId="77777777" w:rsidR="00830070" w:rsidRPr="00830070" w:rsidRDefault="00830070" w:rsidP="00830070">
            <w:pPr>
              <w:spacing w:before="0"/>
              <w:rPr>
                <w:sz w:val="18"/>
                <w:szCs w:val="18"/>
              </w:rPr>
            </w:pPr>
            <w:r w:rsidRPr="00830070">
              <w:rPr>
                <w:sz w:val="18"/>
                <w:szCs w:val="18"/>
              </w:rPr>
              <w:t>Returns true if the equation referenced by object is equivalent to the exemplar</w:t>
            </w:r>
          </w:p>
        </w:tc>
      </w:tr>
    </w:tbl>
    <w:p w14:paraId="62E1E9AB" w14:textId="77777777"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14:paraId="15DE942D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CE1E24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7166F675" w14:textId="77777777"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09ED3A" w14:textId="77777777"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754D08" w:rsidRPr="0003561D" w14:paraId="68BA336E" w14:textId="77777777" w:rsidTr="00754D08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E74E7A" w14:textId="77777777"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42BA66C7" w14:textId="77777777" w:rsidR="00754D08" w:rsidRPr="00754D08" w:rsidRDefault="00F85A43" w:rsidP="00754D08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754D08" w:rsidRPr="00754D08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05AC93" w14:textId="77777777"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  <w:tr w:rsidR="00754D08" w:rsidRPr="0003561D" w14:paraId="4028F06A" w14:textId="77777777" w:rsidTr="00754D08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53ED5C" w14:textId="77777777"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exemplar</w:t>
            </w:r>
          </w:p>
        </w:tc>
        <w:tc>
          <w:tcPr>
            <w:tcW w:w="1890" w:type="dxa"/>
            <w:vAlign w:val="center"/>
          </w:tcPr>
          <w:p w14:paraId="10C5B991" w14:textId="77777777" w:rsidR="00754D08" w:rsidRPr="00754D08" w:rsidRDefault="00F85A43" w:rsidP="00754D08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754D08" w:rsidRPr="00754D08">
              <w:rPr>
                <w:sz w:val="18"/>
                <w:szCs w:val="18"/>
              </w:rPr>
              <w:t>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6CACAC" w14:textId="77777777"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string representing a mathematical expression of an exemplar</w:t>
            </w:r>
          </w:p>
        </w:tc>
      </w:tr>
      <w:tr w:rsidR="00754D08" w:rsidRPr="0003561D" w14:paraId="5BFFB519" w14:textId="77777777" w:rsidTr="00754D08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9BF99B" w14:textId="77777777"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simplify</w:t>
            </w:r>
          </w:p>
        </w:tc>
        <w:tc>
          <w:tcPr>
            <w:tcW w:w="1890" w:type="dxa"/>
            <w:vAlign w:val="center"/>
          </w:tcPr>
          <w:p w14:paraId="63C3AD1D" w14:textId="77777777"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Boolean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D50A79" w14:textId="77777777"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Flag indicating that simplifications can be performed (e.g. 1+1=2)</w:t>
            </w:r>
          </w:p>
        </w:tc>
      </w:tr>
    </w:tbl>
    <w:p w14:paraId="7BD3648F" w14:textId="77777777" w:rsidR="007A626B" w:rsidRDefault="00C04E5D" w:rsidP="007A626B">
      <w:pPr>
        <w:pStyle w:val="Heading2"/>
      </w:pPr>
      <w:r w:rsidRPr="00C04E5D">
        <w:t>ISEQUIVALENTLOG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14:paraId="6166DA13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C5B20A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4C1FA4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C04E5D" w:rsidRPr="00271809" w14:paraId="7B37E051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C902B7" w14:textId="77777777" w:rsidR="00C04E5D" w:rsidRPr="0003561D" w:rsidRDefault="00C04E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79EAF7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ISEQUIVALENTLOG</w:t>
            </w:r>
          </w:p>
        </w:tc>
      </w:tr>
      <w:tr w:rsidR="00C04E5D" w:rsidRPr="00271809" w14:paraId="233FCB7B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A5746B" w14:textId="77777777" w:rsidR="00C04E5D" w:rsidRPr="0003561D" w:rsidRDefault="00C04E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lastRenderedPageBreak/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70036A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Compares the equation expression to an exemplar and determines if they are equivalent using properties of Logs</w:t>
            </w:r>
          </w:p>
        </w:tc>
      </w:tr>
      <w:tr w:rsidR="00C04E5D" w:rsidRPr="00271809" w14:paraId="6797FF0C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6DFC95" w14:textId="77777777" w:rsidR="00C04E5D" w:rsidRPr="0003561D" w:rsidRDefault="00C04E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7FC43B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Boolean</w:t>
            </w:r>
          </w:p>
        </w:tc>
      </w:tr>
      <w:tr w:rsidR="00C04E5D" w:rsidRPr="00271809" w14:paraId="36812BB8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20539D" w14:textId="77777777" w:rsidR="00C04E5D" w:rsidRPr="0003561D" w:rsidRDefault="00C04E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348938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Returns true if math expression object is equivalent to exemplar expression using properties of Logs</w:t>
            </w:r>
          </w:p>
        </w:tc>
      </w:tr>
    </w:tbl>
    <w:p w14:paraId="14770DC9" w14:textId="77777777"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14:paraId="2A2FCFE7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5886A0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7D318136" w14:textId="77777777"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36F3B1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C04E5D" w:rsidRPr="0003561D" w14:paraId="2D113807" w14:textId="77777777" w:rsidTr="00C04E5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479B7A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61244087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CC7780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  <w:tr w:rsidR="00C04E5D" w:rsidRPr="0003561D" w14:paraId="33054102" w14:textId="77777777" w:rsidTr="00C04E5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9F25CF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exemplar</w:t>
            </w:r>
          </w:p>
        </w:tc>
        <w:tc>
          <w:tcPr>
            <w:tcW w:w="1890" w:type="dxa"/>
            <w:vAlign w:val="center"/>
          </w:tcPr>
          <w:p w14:paraId="5C7A31B1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D135AE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string representing a mathematical expression of an exemplar</w:t>
            </w:r>
          </w:p>
        </w:tc>
      </w:tr>
      <w:tr w:rsidR="00C04E5D" w:rsidRPr="0003561D" w14:paraId="6A2AFAAA" w14:textId="77777777" w:rsidTr="00C04E5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9BB9AC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assumptions</w:t>
            </w:r>
          </w:p>
        </w:tc>
        <w:tc>
          <w:tcPr>
            <w:tcW w:w="1890" w:type="dxa"/>
            <w:vAlign w:val="center"/>
          </w:tcPr>
          <w:p w14:paraId="502EF46B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Boolean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638D28" w14:textId="77777777"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Flag indicating that bases are positive and exponents are real</w:t>
            </w:r>
          </w:p>
        </w:tc>
      </w:tr>
    </w:tbl>
    <w:p w14:paraId="0DDF425F" w14:textId="77777777" w:rsidR="007A626B" w:rsidRDefault="00E56D80" w:rsidP="007A626B">
      <w:pPr>
        <w:pStyle w:val="Heading2"/>
      </w:pPr>
      <w:r w:rsidRPr="00E56D80">
        <w:t>ISEQUIVALENTTRIG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14:paraId="0C7BCD74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01FE98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90DD04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A96E6A" w:rsidRPr="00271809" w14:paraId="68C73F7F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859D4E" w14:textId="77777777" w:rsidR="00A96E6A" w:rsidRPr="0003561D" w:rsidRDefault="00A96E6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F07BBA" w14:textId="77777777" w:rsidR="00A96E6A" w:rsidRPr="00A96E6A" w:rsidRDefault="00A96E6A" w:rsidP="00A96E6A">
            <w:pPr>
              <w:spacing w:before="0"/>
              <w:rPr>
                <w:sz w:val="18"/>
                <w:szCs w:val="18"/>
              </w:rPr>
            </w:pPr>
            <w:r w:rsidRPr="00A96E6A">
              <w:rPr>
                <w:sz w:val="18"/>
                <w:szCs w:val="18"/>
              </w:rPr>
              <w:t>ISEQUIVALENTTRIG</w:t>
            </w:r>
          </w:p>
        </w:tc>
      </w:tr>
      <w:tr w:rsidR="00A96E6A" w:rsidRPr="00271809" w14:paraId="1D6C3EF1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DBDC6E" w14:textId="77777777" w:rsidR="00A96E6A" w:rsidRPr="0003561D" w:rsidRDefault="00A96E6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A43404" w14:textId="77777777" w:rsidR="00A96E6A" w:rsidRPr="00A96E6A" w:rsidRDefault="00A96E6A" w:rsidP="00A96E6A">
            <w:pPr>
              <w:spacing w:before="0"/>
              <w:rPr>
                <w:sz w:val="18"/>
                <w:szCs w:val="18"/>
              </w:rPr>
            </w:pPr>
            <w:r w:rsidRPr="00A96E6A">
              <w:rPr>
                <w:sz w:val="18"/>
                <w:szCs w:val="18"/>
              </w:rPr>
              <w:t>Compares the equation expression to an exemplar and determines if they are equivalent using Trig identities</w:t>
            </w:r>
          </w:p>
        </w:tc>
      </w:tr>
      <w:tr w:rsidR="00A96E6A" w:rsidRPr="00271809" w14:paraId="546CB62A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B773F3" w14:textId="77777777" w:rsidR="00A96E6A" w:rsidRPr="0003561D" w:rsidRDefault="00A96E6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8074D" w14:textId="77777777" w:rsidR="00A96E6A" w:rsidRPr="00A96E6A" w:rsidRDefault="00A96E6A" w:rsidP="00A96E6A">
            <w:pPr>
              <w:spacing w:before="0"/>
              <w:rPr>
                <w:sz w:val="18"/>
                <w:szCs w:val="18"/>
              </w:rPr>
            </w:pPr>
            <w:r w:rsidRPr="00A96E6A">
              <w:rPr>
                <w:sz w:val="18"/>
                <w:szCs w:val="18"/>
              </w:rPr>
              <w:t>Boolean</w:t>
            </w:r>
          </w:p>
        </w:tc>
      </w:tr>
      <w:tr w:rsidR="00A96E6A" w:rsidRPr="00271809" w14:paraId="6EF38C5E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955501" w14:textId="77777777" w:rsidR="00A96E6A" w:rsidRPr="0003561D" w:rsidRDefault="00A96E6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EAE8D9" w14:textId="77777777" w:rsidR="00A96E6A" w:rsidRPr="00A96E6A" w:rsidRDefault="00A96E6A" w:rsidP="00A96E6A">
            <w:pPr>
              <w:spacing w:before="0"/>
              <w:rPr>
                <w:sz w:val="18"/>
                <w:szCs w:val="18"/>
              </w:rPr>
            </w:pPr>
            <w:r w:rsidRPr="00A96E6A">
              <w:rPr>
                <w:sz w:val="18"/>
                <w:szCs w:val="18"/>
              </w:rPr>
              <w:t>Returns true if math expression object is equivalent to exemplar expression using Trig identities</w:t>
            </w:r>
          </w:p>
        </w:tc>
      </w:tr>
    </w:tbl>
    <w:p w14:paraId="105CF38E" w14:textId="77777777"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14:paraId="37522648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F8365F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454AC5A9" w14:textId="77777777"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8DB47E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344B67" w:rsidRPr="0003561D" w14:paraId="1D2328B7" w14:textId="77777777" w:rsidTr="00344B67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937032" w14:textId="77777777"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 w:rsidRPr="00344B67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64441869" w14:textId="77777777"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344B67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6963B7" w14:textId="77777777"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 w:rsidRPr="00344B67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  <w:tr w:rsidR="00344B67" w:rsidRPr="0003561D" w14:paraId="7C3E022A" w14:textId="77777777" w:rsidTr="00344B67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DDC806" w14:textId="77777777"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 w:rsidRPr="00344B67">
              <w:rPr>
                <w:sz w:val="18"/>
                <w:szCs w:val="18"/>
              </w:rPr>
              <w:t>exemplar</w:t>
            </w:r>
          </w:p>
        </w:tc>
        <w:tc>
          <w:tcPr>
            <w:tcW w:w="1890" w:type="dxa"/>
            <w:vAlign w:val="center"/>
          </w:tcPr>
          <w:p w14:paraId="1F4F7C54" w14:textId="77777777"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344B67">
              <w:rPr>
                <w:sz w:val="18"/>
                <w:szCs w:val="18"/>
              </w:rPr>
              <w:t>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615671" w14:textId="77777777"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 w:rsidRPr="00344B67">
              <w:rPr>
                <w:sz w:val="18"/>
                <w:szCs w:val="18"/>
              </w:rPr>
              <w:t>string representing a mathematical expression of an exemplar</w:t>
            </w:r>
          </w:p>
        </w:tc>
      </w:tr>
    </w:tbl>
    <w:p w14:paraId="71E612A5" w14:textId="77777777" w:rsidR="007A626B" w:rsidRDefault="00B821D9" w:rsidP="007A626B">
      <w:pPr>
        <w:pStyle w:val="Heading2"/>
      </w:pPr>
      <w:r w:rsidRPr="00B821D9">
        <w:t>ISEMPTY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14:paraId="7EF1F459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663ADB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CA139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82DE6" w:rsidRPr="00271809" w14:paraId="7B558619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380913" w14:textId="77777777" w:rsidR="00482DE6" w:rsidRPr="0003561D" w:rsidRDefault="00482DE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C0D26E" w14:textId="77777777" w:rsidR="00482DE6" w:rsidRPr="00482DE6" w:rsidRDefault="00482DE6" w:rsidP="00482DE6">
            <w:pPr>
              <w:spacing w:before="0"/>
              <w:rPr>
                <w:sz w:val="18"/>
                <w:szCs w:val="18"/>
              </w:rPr>
            </w:pPr>
            <w:r w:rsidRPr="00482DE6">
              <w:rPr>
                <w:sz w:val="18"/>
                <w:szCs w:val="18"/>
              </w:rPr>
              <w:t>ISEMPTY</w:t>
            </w:r>
          </w:p>
        </w:tc>
      </w:tr>
      <w:tr w:rsidR="00482DE6" w:rsidRPr="00271809" w14:paraId="0A6BECEE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065981" w14:textId="77777777" w:rsidR="00482DE6" w:rsidRPr="0003561D" w:rsidRDefault="00482DE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A47D68" w14:textId="77777777" w:rsidR="00482DE6" w:rsidRPr="00482DE6" w:rsidRDefault="00482DE6" w:rsidP="00482DE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Determines if a math expression is empty</w:t>
            </w:r>
          </w:p>
        </w:tc>
      </w:tr>
      <w:tr w:rsidR="00482DE6" w:rsidRPr="00271809" w14:paraId="485A95A8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6D1A62" w14:textId="77777777" w:rsidR="00482DE6" w:rsidRPr="0003561D" w:rsidRDefault="00482DE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9A1D16" w14:textId="77777777" w:rsidR="00482DE6" w:rsidRPr="00482DE6" w:rsidRDefault="00482DE6" w:rsidP="00482DE6">
            <w:pPr>
              <w:spacing w:before="0"/>
              <w:rPr>
                <w:sz w:val="18"/>
                <w:szCs w:val="18"/>
              </w:rPr>
            </w:pPr>
            <w:r w:rsidRPr="00482DE6">
              <w:rPr>
                <w:sz w:val="18"/>
                <w:szCs w:val="18"/>
              </w:rPr>
              <w:t>Boolean</w:t>
            </w:r>
          </w:p>
        </w:tc>
      </w:tr>
      <w:tr w:rsidR="00482DE6" w:rsidRPr="00271809" w14:paraId="59EEC9A1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2C1E81" w14:textId="77777777" w:rsidR="00482DE6" w:rsidRPr="0003561D" w:rsidRDefault="00482DE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9B17D9" w14:textId="77777777" w:rsidR="00482DE6" w:rsidRPr="00482DE6" w:rsidRDefault="00482DE6" w:rsidP="00482DE6">
            <w:pPr>
              <w:spacing w:before="0"/>
              <w:rPr>
                <w:sz w:val="18"/>
                <w:szCs w:val="18"/>
              </w:rPr>
            </w:pPr>
            <w:r w:rsidRPr="00482DE6">
              <w:rPr>
                <w:sz w:val="18"/>
                <w:szCs w:val="18"/>
              </w:rPr>
              <w:t>Returns true if math expression object is empty</w:t>
            </w:r>
          </w:p>
        </w:tc>
      </w:tr>
    </w:tbl>
    <w:p w14:paraId="38BA119C" w14:textId="77777777"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14:paraId="0BB5D450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426BA2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7027F725" w14:textId="77777777"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4149B7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E79BF" w:rsidRPr="0003561D" w14:paraId="33323EEC" w14:textId="77777777" w:rsidTr="004E79BF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9ECAF1" w14:textId="77777777" w:rsidR="004E79BF" w:rsidRPr="004E79BF" w:rsidRDefault="004E79BF" w:rsidP="004E79BF">
            <w:pPr>
              <w:spacing w:before="0"/>
              <w:rPr>
                <w:sz w:val="18"/>
                <w:szCs w:val="18"/>
              </w:rPr>
            </w:pPr>
            <w:r w:rsidRPr="004E79BF">
              <w:rPr>
                <w:sz w:val="18"/>
                <w:szCs w:val="18"/>
              </w:rPr>
              <w:lastRenderedPageBreak/>
              <w:t>object</w:t>
            </w:r>
          </w:p>
        </w:tc>
        <w:tc>
          <w:tcPr>
            <w:tcW w:w="1890" w:type="dxa"/>
            <w:vAlign w:val="center"/>
          </w:tcPr>
          <w:p w14:paraId="3BDC5D23" w14:textId="77777777" w:rsidR="004E79BF" w:rsidRPr="004E79BF" w:rsidRDefault="004E79BF" w:rsidP="004E79BF">
            <w:pPr>
              <w:spacing w:before="0"/>
              <w:rPr>
                <w:sz w:val="18"/>
                <w:szCs w:val="18"/>
              </w:rPr>
            </w:pPr>
            <w:r w:rsidRPr="004E79BF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EDDC89" w14:textId="77777777" w:rsidR="004E79BF" w:rsidRPr="004E79BF" w:rsidRDefault="004E79BF" w:rsidP="004E79BF">
            <w:pPr>
              <w:spacing w:before="0"/>
              <w:rPr>
                <w:sz w:val="18"/>
                <w:szCs w:val="18"/>
              </w:rPr>
            </w:pPr>
            <w:r w:rsidRPr="004E79BF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</w:tbl>
    <w:p w14:paraId="29A4C4B1" w14:textId="77777777" w:rsidR="007A626B" w:rsidRDefault="00917F0F" w:rsidP="007A626B">
      <w:pPr>
        <w:pStyle w:val="Heading2"/>
      </w:pPr>
      <w:r w:rsidRPr="00917F0F">
        <w:t>NUMBERFROMEXPRESSION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14:paraId="37FA8ABC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1A95CA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F137E7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17F0F" w:rsidRPr="00271809" w14:paraId="65034A46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A924C4" w14:textId="77777777" w:rsidR="00917F0F" w:rsidRPr="0003561D" w:rsidRDefault="00917F0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F43E34" w14:textId="77777777" w:rsidR="00917F0F" w:rsidRPr="00917F0F" w:rsidRDefault="00917F0F" w:rsidP="00917F0F">
            <w:pPr>
              <w:spacing w:before="0"/>
              <w:rPr>
                <w:sz w:val="18"/>
                <w:szCs w:val="18"/>
              </w:rPr>
            </w:pPr>
            <w:r w:rsidRPr="00917F0F">
              <w:rPr>
                <w:sz w:val="18"/>
                <w:szCs w:val="18"/>
              </w:rPr>
              <w:t>NUMBERFROMEXPRESSION</w:t>
            </w:r>
          </w:p>
        </w:tc>
      </w:tr>
      <w:tr w:rsidR="00917F0F" w:rsidRPr="00271809" w14:paraId="31400E9E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454329" w14:textId="77777777" w:rsidR="00917F0F" w:rsidRPr="0003561D" w:rsidRDefault="00917F0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2E4CAA" w14:textId="77777777" w:rsidR="00917F0F" w:rsidRPr="00917F0F" w:rsidRDefault="00917F0F" w:rsidP="00917F0F">
            <w:pPr>
              <w:spacing w:before="0"/>
              <w:rPr>
                <w:sz w:val="18"/>
                <w:szCs w:val="18"/>
              </w:rPr>
            </w:pPr>
            <w:r w:rsidRPr="00917F0F">
              <w:rPr>
                <w:sz w:val="18"/>
                <w:szCs w:val="18"/>
              </w:rPr>
              <w:t>Converts the math expression object to a number</w:t>
            </w:r>
          </w:p>
        </w:tc>
      </w:tr>
      <w:tr w:rsidR="00917F0F" w:rsidRPr="00271809" w14:paraId="3C212589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7D9CB8" w14:textId="77777777" w:rsidR="00917F0F" w:rsidRPr="0003561D" w:rsidRDefault="00917F0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F1DFBD" w14:textId="77777777" w:rsidR="00917F0F" w:rsidRPr="00917F0F" w:rsidRDefault="00917F0F" w:rsidP="00917F0F">
            <w:pPr>
              <w:spacing w:before="0"/>
              <w:rPr>
                <w:sz w:val="18"/>
                <w:szCs w:val="18"/>
              </w:rPr>
            </w:pPr>
            <w:r w:rsidRPr="00917F0F">
              <w:rPr>
                <w:sz w:val="18"/>
                <w:szCs w:val="18"/>
              </w:rPr>
              <w:t>double</w:t>
            </w:r>
          </w:p>
        </w:tc>
      </w:tr>
      <w:tr w:rsidR="00917F0F" w:rsidRPr="00271809" w14:paraId="47DEC767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A9CFD6" w14:textId="77777777" w:rsidR="00917F0F" w:rsidRPr="0003561D" w:rsidRDefault="00917F0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972121" w14:textId="77777777" w:rsidR="00917F0F" w:rsidRPr="00917F0F" w:rsidRDefault="00917F0F" w:rsidP="00917F0F">
            <w:pPr>
              <w:spacing w:before="0"/>
              <w:rPr>
                <w:sz w:val="18"/>
                <w:szCs w:val="18"/>
              </w:rPr>
            </w:pPr>
            <w:r w:rsidRPr="00917F0F">
              <w:rPr>
                <w:sz w:val="18"/>
                <w:szCs w:val="18"/>
              </w:rPr>
              <w:t xml:space="preserve">Returns the numerical value represented by the math expression or </w:t>
            </w:r>
            <w:proofErr w:type="spellStart"/>
            <w:r w:rsidRPr="00917F0F">
              <w:rPr>
                <w:sz w:val="18"/>
                <w:szCs w:val="18"/>
              </w:rPr>
              <w:t>Double.NaN</w:t>
            </w:r>
            <w:proofErr w:type="spellEnd"/>
            <w:r w:rsidRPr="00917F0F">
              <w:rPr>
                <w:sz w:val="18"/>
                <w:szCs w:val="18"/>
              </w:rPr>
              <w:t xml:space="preserve"> if the expression cannot be parsed</w:t>
            </w:r>
          </w:p>
        </w:tc>
      </w:tr>
    </w:tbl>
    <w:p w14:paraId="4894A125" w14:textId="77777777"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14:paraId="76989A0C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F6E368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027ED3E4" w14:textId="77777777"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9393C4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02986" w:rsidRPr="0003561D" w14:paraId="3ABAAF4D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5AB904" w14:textId="77777777" w:rsidR="00902986" w:rsidRPr="00902986" w:rsidRDefault="00902986" w:rsidP="00902986">
            <w:pPr>
              <w:spacing w:before="0"/>
              <w:rPr>
                <w:sz w:val="18"/>
                <w:szCs w:val="18"/>
              </w:rPr>
            </w:pPr>
            <w:r w:rsidRPr="00902986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4E78B5A1" w14:textId="77777777" w:rsidR="00902986" w:rsidRPr="00902986" w:rsidRDefault="00902986" w:rsidP="00902986">
            <w:pPr>
              <w:spacing w:before="0"/>
              <w:rPr>
                <w:sz w:val="18"/>
                <w:szCs w:val="18"/>
              </w:rPr>
            </w:pPr>
            <w:r w:rsidRPr="00902986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DCBFE7" w14:textId="77777777" w:rsidR="00902986" w:rsidRPr="00902986" w:rsidRDefault="00902986" w:rsidP="00902986">
            <w:pPr>
              <w:spacing w:before="0"/>
              <w:rPr>
                <w:sz w:val="18"/>
                <w:szCs w:val="18"/>
              </w:rPr>
            </w:pPr>
            <w:r w:rsidRPr="00902986">
              <w:rPr>
                <w:sz w:val="18"/>
                <w:szCs w:val="18"/>
              </w:rPr>
              <w:t>identifier referencing a string representing a mathematical expression whose value is of interest</w:t>
            </w:r>
          </w:p>
        </w:tc>
      </w:tr>
    </w:tbl>
    <w:p w14:paraId="26E3E129" w14:textId="77777777" w:rsidR="007A626B" w:rsidRDefault="00801E9A" w:rsidP="007A626B">
      <w:pPr>
        <w:pStyle w:val="Heading2"/>
      </w:pPr>
      <w:r w:rsidRPr="00801E9A">
        <w:t>GETINEQUALITIESCOUNT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14:paraId="25BD0311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41A09D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BB5BC8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801E9A" w:rsidRPr="00271809" w14:paraId="384235EC" w14:textId="77777777" w:rsidTr="00801E9A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2B5CDE" w14:textId="77777777" w:rsidR="00801E9A" w:rsidRPr="0003561D" w:rsidRDefault="00801E9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96AB9C" w14:textId="77777777" w:rsidR="00801E9A" w:rsidRPr="00801E9A" w:rsidRDefault="00801E9A" w:rsidP="00801E9A">
            <w:pPr>
              <w:spacing w:before="0"/>
              <w:rPr>
                <w:sz w:val="18"/>
                <w:szCs w:val="18"/>
              </w:rPr>
            </w:pPr>
            <w:r w:rsidRPr="00801E9A">
              <w:rPr>
                <w:sz w:val="18"/>
                <w:szCs w:val="18"/>
              </w:rPr>
              <w:t>GETINEQUALITIESCOUNT</w:t>
            </w:r>
          </w:p>
        </w:tc>
      </w:tr>
      <w:tr w:rsidR="00801E9A" w:rsidRPr="00271809" w14:paraId="11C782D9" w14:textId="77777777" w:rsidTr="00801E9A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1B65B1" w14:textId="77777777" w:rsidR="00801E9A" w:rsidRPr="0003561D" w:rsidRDefault="00801E9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1911AA" w14:textId="77777777" w:rsidR="00801E9A" w:rsidRPr="00801E9A" w:rsidRDefault="00801E9A" w:rsidP="00801E9A">
            <w:pPr>
              <w:spacing w:before="0"/>
              <w:rPr>
                <w:sz w:val="18"/>
                <w:szCs w:val="18"/>
              </w:rPr>
            </w:pPr>
            <w:r w:rsidRPr="00801E9A">
              <w:rPr>
                <w:sz w:val="18"/>
                <w:szCs w:val="18"/>
              </w:rPr>
              <w:t>Determines the number of inequalities in a math expression</w:t>
            </w:r>
          </w:p>
        </w:tc>
      </w:tr>
      <w:tr w:rsidR="00801E9A" w:rsidRPr="00271809" w14:paraId="1896ACAD" w14:textId="77777777" w:rsidTr="00801E9A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F37B60" w14:textId="77777777" w:rsidR="00801E9A" w:rsidRPr="0003561D" w:rsidRDefault="00801E9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D0E2B8" w14:textId="77777777" w:rsidR="00801E9A" w:rsidRPr="00801E9A" w:rsidRDefault="00324D68" w:rsidP="00801E9A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801E9A" w:rsidRPr="00801E9A">
              <w:rPr>
                <w:sz w:val="18"/>
                <w:szCs w:val="18"/>
              </w:rPr>
              <w:t>nteger</w:t>
            </w:r>
          </w:p>
        </w:tc>
      </w:tr>
      <w:tr w:rsidR="00801E9A" w:rsidRPr="00271809" w14:paraId="28B66BD3" w14:textId="77777777" w:rsidTr="00801E9A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6B17AD" w14:textId="77777777" w:rsidR="00801E9A" w:rsidRPr="0003561D" w:rsidRDefault="00801E9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7835D8" w14:textId="77777777" w:rsidR="00801E9A" w:rsidRPr="00801E9A" w:rsidRDefault="00801E9A" w:rsidP="00801E9A">
            <w:pPr>
              <w:spacing w:before="0"/>
              <w:rPr>
                <w:sz w:val="18"/>
                <w:szCs w:val="18"/>
              </w:rPr>
            </w:pPr>
            <w:r w:rsidRPr="00801E9A">
              <w:rPr>
                <w:sz w:val="18"/>
                <w:szCs w:val="18"/>
              </w:rPr>
              <w:t>Returns the number of inequalities in a math expression object</w:t>
            </w:r>
          </w:p>
        </w:tc>
      </w:tr>
    </w:tbl>
    <w:p w14:paraId="795334A6" w14:textId="77777777"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14:paraId="1871A5E0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17AA96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0EF7EDB9" w14:textId="77777777"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6792A5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E31F8" w:rsidRPr="0003561D" w14:paraId="746C72D4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F5455C" w14:textId="77777777" w:rsidR="009E31F8" w:rsidRPr="009E31F8" w:rsidRDefault="009E31F8" w:rsidP="009E31F8">
            <w:pPr>
              <w:spacing w:before="0"/>
              <w:rPr>
                <w:sz w:val="18"/>
                <w:szCs w:val="18"/>
              </w:rPr>
            </w:pPr>
            <w:r w:rsidRPr="009E31F8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0E72C31A" w14:textId="77777777" w:rsidR="009E31F8" w:rsidRPr="009E31F8" w:rsidRDefault="009E31F8" w:rsidP="009E31F8">
            <w:pPr>
              <w:spacing w:before="0"/>
              <w:rPr>
                <w:sz w:val="18"/>
                <w:szCs w:val="18"/>
              </w:rPr>
            </w:pPr>
            <w:r w:rsidRPr="009E31F8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B36667" w14:textId="77777777" w:rsidR="009E31F8" w:rsidRPr="009E31F8" w:rsidRDefault="009E31F8" w:rsidP="009E31F8">
            <w:pPr>
              <w:spacing w:before="0"/>
              <w:rPr>
                <w:sz w:val="18"/>
                <w:szCs w:val="18"/>
              </w:rPr>
            </w:pPr>
            <w:r w:rsidRPr="009E31F8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</w:tbl>
    <w:p w14:paraId="7F7E210E" w14:textId="77777777" w:rsidR="007A626B" w:rsidRDefault="008919FA" w:rsidP="007A626B">
      <w:pPr>
        <w:pStyle w:val="Heading2"/>
      </w:pPr>
      <w:r w:rsidRPr="008919FA">
        <w:t>ISMATCH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14:paraId="045B913F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C70176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8FCA96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8919FA" w:rsidRPr="00271809" w14:paraId="77A35B13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DFCC91" w14:textId="77777777" w:rsidR="008919FA" w:rsidRPr="0003561D" w:rsidRDefault="008919F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B7C23C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ISMATCH</w:t>
            </w:r>
          </w:p>
        </w:tc>
      </w:tr>
      <w:tr w:rsidR="008919FA" w:rsidRPr="00271809" w14:paraId="3F56EF18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E9DBAA" w14:textId="77777777" w:rsidR="008919FA" w:rsidRPr="0003561D" w:rsidRDefault="008919F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9CFB06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Determines if an expression can be matched to a parameterized pattern</w:t>
            </w:r>
          </w:p>
        </w:tc>
      </w:tr>
      <w:tr w:rsidR="008919FA" w:rsidRPr="00271809" w14:paraId="3E071EE7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1F445D" w14:textId="77777777" w:rsidR="008919FA" w:rsidRPr="0003561D" w:rsidRDefault="008919F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8E52B1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Boolean</w:t>
            </w:r>
          </w:p>
        </w:tc>
      </w:tr>
      <w:tr w:rsidR="008919FA" w:rsidRPr="00271809" w14:paraId="22322FE4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394C26" w14:textId="77777777" w:rsidR="008919FA" w:rsidRPr="0003561D" w:rsidRDefault="008919F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2B2B8A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Returns true if expression can be matched by the given parameterized pattern</w:t>
            </w:r>
          </w:p>
        </w:tc>
      </w:tr>
    </w:tbl>
    <w:p w14:paraId="7A6400BC" w14:textId="77777777"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14:paraId="382FFF65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7D345D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034ECE99" w14:textId="77777777"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586BE6" w14:textId="77777777"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8919FA" w:rsidRPr="0003561D" w14:paraId="3AEB2CF1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658FF1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674FD781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0B7096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identifier referencing a string representing an expression to be matched to a given pattern</w:t>
            </w:r>
          </w:p>
        </w:tc>
      </w:tr>
      <w:tr w:rsidR="008919FA" w:rsidRPr="0003561D" w14:paraId="01E5555F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27FC87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pattern</w:t>
            </w:r>
          </w:p>
        </w:tc>
        <w:tc>
          <w:tcPr>
            <w:tcW w:w="1890" w:type="dxa"/>
            <w:vAlign w:val="center"/>
          </w:tcPr>
          <w:p w14:paraId="780FC538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0DF10E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A string representing a mathematical expression</w:t>
            </w:r>
          </w:p>
        </w:tc>
      </w:tr>
      <w:tr w:rsidR="008919FA" w:rsidRPr="0003561D" w14:paraId="7DDEB8E4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08C23A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29100510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9F070F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 xml:space="preserve">Comma-separated parameters in the pattern (e.g. </w:t>
            </w:r>
            <w:proofErr w:type="spellStart"/>
            <w:r w:rsidRPr="008919FA">
              <w:rPr>
                <w:sz w:val="18"/>
                <w:szCs w:val="18"/>
              </w:rPr>
              <w:t>a,b,c</w:t>
            </w:r>
            <w:proofErr w:type="spellEnd"/>
            <w:r w:rsidRPr="008919FA">
              <w:rPr>
                <w:sz w:val="18"/>
                <w:szCs w:val="18"/>
              </w:rPr>
              <w:t>)</w:t>
            </w:r>
          </w:p>
        </w:tc>
      </w:tr>
      <w:tr w:rsidR="008919FA" w:rsidRPr="0003561D" w14:paraId="227FF97A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67F8FD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constraints</w:t>
            </w:r>
          </w:p>
        </w:tc>
        <w:tc>
          <w:tcPr>
            <w:tcW w:w="1890" w:type="dxa"/>
            <w:vAlign w:val="center"/>
          </w:tcPr>
          <w:p w14:paraId="03C7ECFD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DB48AE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Comma-separated constraints on parameter values (e.g. a&gt;=1 and a&lt;4, b==1 or b==2, c!=0)</w:t>
            </w:r>
          </w:p>
        </w:tc>
      </w:tr>
      <w:tr w:rsidR="008919FA" w:rsidRPr="0003561D" w14:paraId="2C482186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9294FD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variables</w:t>
            </w:r>
          </w:p>
        </w:tc>
        <w:tc>
          <w:tcPr>
            <w:tcW w:w="1890" w:type="dxa"/>
            <w:vAlign w:val="center"/>
          </w:tcPr>
          <w:p w14:paraId="6C6A7550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23823C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 xml:space="preserve">Comma-separated variables in the pattern (e.g. </w:t>
            </w:r>
            <w:proofErr w:type="spellStart"/>
            <w:r w:rsidRPr="008919FA">
              <w:rPr>
                <w:sz w:val="18"/>
                <w:szCs w:val="18"/>
              </w:rPr>
              <w:t>x,t</w:t>
            </w:r>
            <w:proofErr w:type="spellEnd"/>
            <w:r w:rsidRPr="008919FA">
              <w:rPr>
                <w:sz w:val="18"/>
                <w:szCs w:val="18"/>
              </w:rPr>
              <w:t>)</w:t>
            </w:r>
          </w:p>
        </w:tc>
      </w:tr>
      <w:tr w:rsidR="008919FA" w:rsidRPr="0003561D" w14:paraId="1155A401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3AD078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simplify</w:t>
            </w:r>
          </w:p>
        </w:tc>
        <w:tc>
          <w:tcPr>
            <w:tcW w:w="1890" w:type="dxa"/>
            <w:vAlign w:val="center"/>
          </w:tcPr>
          <w:p w14:paraId="795C6DAC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Boolean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E856C5" w14:textId="77777777"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Flag indicating that simplifications can be performed (e.g. 1+1=2)</w:t>
            </w:r>
          </w:p>
        </w:tc>
      </w:tr>
    </w:tbl>
    <w:p w14:paraId="1D816513" w14:textId="77777777" w:rsidR="00CE2B5C" w:rsidRDefault="00CE2B5C" w:rsidP="00CE2B5C">
      <w:pPr>
        <w:pStyle w:val="Heading2"/>
        <w:rPr>
          <w:rFonts w:eastAsia="Times New Roman"/>
        </w:rPr>
      </w:pPr>
      <w:r>
        <w:rPr>
          <w:rFonts w:eastAsia="Times New Roman"/>
        </w:rPr>
        <w:t>LINECONTAINS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CE2B5C" w:rsidRPr="00271809" w14:paraId="21D8B114" w14:textId="77777777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F51EA" w14:textId="77777777" w:rsidR="00CE2B5C" w:rsidRPr="00271809" w:rsidRDefault="00CE2B5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C62079" w14:textId="77777777" w:rsidR="00CE2B5C" w:rsidRPr="00271809" w:rsidRDefault="00CE2B5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CE2B5C" w:rsidRPr="00271809" w14:paraId="5AECA02B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0E0E0E" w14:textId="77777777" w:rsidR="00CE2B5C" w:rsidRPr="0003561D" w:rsidRDefault="00CE2B5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3DF4FE" w14:textId="77777777" w:rsidR="00CE2B5C" w:rsidRPr="00CE2B5C" w:rsidRDefault="00CE2B5C" w:rsidP="00CE2B5C">
            <w:pPr>
              <w:spacing w:before="0"/>
              <w:rPr>
                <w:sz w:val="18"/>
                <w:szCs w:val="18"/>
              </w:rPr>
            </w:pPr>
            <w:r w:rsidRPr="00CE2B5C">
              <w:rPr>
                <w:sz w:val="18"/>
                <w:szCs w:val="18"/>
              </w:rPr>
              <w:t>LINECONTAINS</w:t>
            </w:r>
          </w:p>
        </w:tc>
      </w:tr>
      <w:tr w:rsidR="00CE2B5C" w:rsidRPr="00271809" w14:paraId="04912B0A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C9810A" w14:textId="77777777" w:rsidR="00CE2B5C" w:rsidRPr="0003561D" w:rsidRDefault="00CE2B5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683A4B" w14:textId="77777777" w:rsidR="00CE2B5C" w:rsidRPr="00CE2B5C" w:rsidRDefault="00CE2B5C" w:rsidP="00CE2B5C">
            <w:pPr>
              <w:spacing w:before="0"/>
              <w:rPr>
                <w:sz w:val="18"/>
                <w:szCs w:val="18"/>
              </w:rPr>
            </w:pPr>
            <w:r w:rsidRPr="00CE2B5C">
              <w:rPr>
                <w:sz w:val="18"/>
                <w:szCs w:val="18"/>
              </w:rPr>
              <w:t xml:space="preserve">Returns true if line contains an expression equivalent to exemplar expression. For ex, </w:t>
            </w:r>
            <w:proofErr w:type="spellStart"/>
            <w:proofErr w:type="gramStart"/>
            <w:r w:rsidRPr="00CE2B5C">
              <w:rPr>
                <w:sz w:val="18"/>
                <w:szCs w:val="18"/>
              </w:rPr>
              <w:t>LineContains</w:t>
            </w:r>
            <w:proofErr w:type="spellEnd"/>
            <w:r w:rsidRPr="00CE2B5C">
              <w:rPr>
                <w:sz w:val="18"/>
                <w:szCs w:val="18"/>
              </w:rPr>
              <w:t>(</w:t>
            </w:r>
            <w:proofErr w:type="gramEnd"/>
            <w:r w:rsidRPr="00CE2B5C">
              <w:rPr>
                <w:sz w:val="18"/>
                <w:szCs w:val="18"/>
              </w:rPr>
              <w:t>8+8+8=24-2=2, 24-2=22) would return true.</w:t>
            </w:r>
          </w:p>
        </w:tc>
      </w:tr>
      <w:tr w:rsidR="00CE2B5C" w:rsidRPr="00271809" w14:paraId="0FFE5E4E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2CBF4D" w14:textId="77777777" w:rsidR="00CE2B5C" w:rsidRPr="0003561D" w:rsidRDefault="00CE2B5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B3CE4E" w14:textId="77777777" w:rsidR="00CE2B5C" w:rsidRPr="00CE2B5C" w:rsidRDefault="00CE2B5C" w:rsidP="00CE2B5C">
            <w:pPr>
              <w:spacing w:before="0"/>
              <w:rPr>
                <w:sz w:val="18"/>
                <w:szCs w:val="18"/>
              </w:rPr>
            </w:pPr>
            <w:r w:rsidRPr="00CE2B5C">
              <w:rPr>
                <w:sz w:val="18"/>
                <w:szCs w:val="18"/>
              </w:rPr>
              <w:t>Boolean</w:t>
            </w:r>
          </w:p>
        </w:tc>
      </w:tr>
      <w:tr w:rsidR="00CE2B5C" w:rsidRPr="00271809" w14:paraId="6FEB6F68" w14:textId="77777777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749341" w14:textId="77777777" w:rsidR="00CE2B5C" w:rsidRPr="0003561D" w:rsidRDefault="00CE2B5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41F1F1" w14:textId="77777777" w:rsidR="00CE2B5C" w:rsidRPr="00CE2B5C" w:rsidRDefault="00CE2B5C" w:rsidP="00CE2B5C">
            <w:pPr>
              <w:spacing w:before="0"/>
              <w:rPr>
                <w:sz w:val="18"/>
                <w:szCs w:val="18"/>
              </w:rPr>
            </w:pPr>
            <w:r w:rsidRPr="00CE2B5C">
              <w:rPr>
                <w:sz w:val="18"/>
                <w:szCs w:val="18"/>
              </w:rPr>
              <w:t>True/False</w:t>
            </w:r>
          </w:p>
        </w:tc>
      </w:tr>
    </w:tbl>
    <w:p w14:paraId="361DE636" w14:textId="77777777" w:rsidR="00CE2B5C" w:rsidRDefault="00CE2B5C" w:rsidP="00CE2B5C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CE2B5C" w:rsidRPr="00271809" w14:paraId="1FBDC7C8" w14:textId="77777777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158201" w14:textId="77777777" w:rsidR="00CE2B5C" w:rsidRPr="00271809" w:rsidRDefault="00CE2B5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382938C8" w14:textId="77777777" w:rsidR="00CE2B5C" w:rsidRDefault="00CE2B5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741106" w14:textId="77777777" w:rsidR="00CE2B5C" w:rsidRPr="00271809" w:rsidRDefault="00CE2B5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CE2B5C" w:rsidRPr="0003561D" w14:paraId="319DB464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A60AC3" w14:textId="77777777" w:rsidR="00CE2B5C" w:rsidRDefault="00CE2B5C" w:rsidP="00CE2B5C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52F7C324" w14:textId="77777777" w:rsidR="00CE2B5C" w:rsidRDefault="00CE2B5C" w:rsidP="00CE2B5C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060FED" w14:textId="77777777" w:rsidR="00CE2B5C" w:rsidRDefault="00CE2B5C" w:rsidP="00CE2B5C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  <w:tr w:rsidR="00CE2B5C" w:rsidRPr="0003561D" w14:paraId="59DBEB0C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1E2A23" w14:textId="77777777" w:rsidR="00CE2B5C" w:rsidRDefault="00CE2B5C" w:rsidP="00CE2B5C">
            <w:pPr>
              <w:spacing w:before="0" w:line="276" w:lineRule="auto"/>
              <w:rPr>
                <w:rFonts w:ascii="Calibri" w:eastAsiaTheme="minorHAns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Exemplar</w:t>
            </w:r>
          </w:p>
        </w:tc>
        <w:tc>
          <w:tcPr>
            <w:tcW w:w="1890" w:type="dxa"/>
            <w:vAlign w:val="center"/>
          </w:tcPr>
          <w:p w14:paraId="424330F8" w14:textId="77777777" w:rsidR="00CE2B5C" w:rsidRDefault="00CE2B5C" w:rsidP="00CE2B5C">
            <w:pPr>
              <w:spacing w:before="0" w:line="276" w:lineRule="auto"/>
              <w:rPr>
                <w:rFonts w:ascii="Calibri" w:eastAsiaTheme="minorHAns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BA7309" w14:textId="77777777" w:rsidR="00CE2B5C" w:rsidRDefault="00CE2B5C" w:rsidP="00CA1F20">
            <w:pPr>
              <w:spacing w:before="0" w:line="276" w:lineRule="auto"/>
              <w:rPr>
                <w:rFonts w:ascii="Calibri" w:eastAsiaTheme="minorHAns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 representing a mathemat</w:t>
            </w:r>
            <w:r w:rsidR="00CA1F20">
              <w:rPr>
                <w:sz w:val="18"/>
                <w:szCs w:val="18"/>
              </w:rPr>
              <w:t>ical expression of an exemplar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E2B5C" w:rsidRPr="0003561D" w14:paraId="3BC3AA64" w14:textId="77777777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D50FD6" w14:textId="77777777" w:rsidR="00CE2B5C" w:rsidRDefault="00CE2B5C" w:rsidP="00CE2B5C">
            <w:pPr>
              <w:spacing w:before="0" w:line="276" w:lineRule="auto"/>
              <w:rPr>
                <w:rFonts w:ascii="Calibri" w:eastAsiaTheme="minorHAns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Simplify</w:t>
            </w:r>
          </w:p>
        </w:tc>
        <w:tc>
          <w:tcPr>
            <w:tcW w:w="1890" w:type="dxa"/>
            <w:vAlign w:val="center"/>
          </w:tcPr>
          <w:p w14:paraId="5CCD74D5" w14:textId="77777777" w:rsidR="00CE2B5C" w:rsidRDefault="00CE2B5C" w:rsidP="00CE2B5C">
            <w:pPr>
              <w:spacing w:before="0" w:line="276" w:lineRule="auto"/>
              <w:rPr>
                <w:rFonts w:ascii="Calibri" w:eastAsiaTheme="minorHAns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080564" w14:textId="77777777" w:rsidR="00CE2B5C" w:rsidRDefault="00CE2B5C" w:rsidP="00CE2B5C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Flag indicating that simplifications can be performed (e.g. 1+1=2)</w:t>
            </w:r>
          </w:p>
        </w:tc>
      </w:tr>
    </w:tbl>
    <w:p w14:paraId="5C6C88BB" w14:textId="77777777" w:rsidR="004D3270" w:rsidRDefault="004D3270" w:rsidP="004D3270">
      <w:pPr>
        <w:pStyle w:val="Heading2"/>
        <w:rPr>
          <w:rFonts w:eastAsia="Times New Roman"/>
        </w:rPr>
      </w:pPr>
      <w:r>
        <w:rPr>
          <w:rFonts w:eastAsia="Times New Roman"/>
        </w:rPr>
        <w:t>EXPRESSIONCONTAINS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4D3270" w:rsidRPr="00271809" w14:paraId="433642AC" w14:textId="77777777" w:rsidTr="00D7371F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C655EF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DB9029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271809" w14:paraId="35B534A1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A888CB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949216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EXPRESSIONCONTAINS</w:t>
            </w:r>
          </w:p>
        </w:tc>
      </w:tr>
      <w:tr w:rsidR="004D3270" w:rsidRPr="00271809" w14:paraId="2BB89FBD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B0C7C7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ECD51E" w14:textId="77777777" w:rsidR="004D3270" w:rsidRPr="004D3270" w:rsidRDefault="0068350C" w:rsidP="0068350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Determines if a </w:t>
            </w:r>
            <w:r w:rsidR="004D3270" w:rsidRPr="004D3270">
              <w:rPr>
                <w:sz w:val="18"/>
                <w:szCs w:val="18"/>
              </w:rPr>
              <w:t xml:space="preserve">given math expression object contains </w:t>
            </w:r>
            <w:r>
              <w:rPr>
                <w:sz w:val="18"/>
                <w:szCs w:val="18"/>
              </w:rPr>
              <w:t xml:space="preserve">a </w:t>
            </w:r>
            <w:r w:rsidR="004D3270" w:rsidRPr="004D3270">
              <w:rPr>
                <w:sz w:val="18"/>
                <w:szCs w:val="18"/>
              </w:rPr>
              <w:t>given substring</w:t>
            </w:r>
          </w:p>
        </w:tc>
      </w:tr>
      <w:tr w:rsidR="004D3270" w:rsidRPr="00271809" w14:paraId="7C3ACDEE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D4E635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906335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Boolean</w:t>
            </w:r>
          </w:p>
        </w:tc>
      </w:tr>
      <w:tr w:rsidR="004D3270" w:rsidRPr="00271809" w14:paraId="4DD7462E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FB0FF4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A00472" w14:textId="77777777" w:rsidR="004D3270" w:rsidRPr="004D3270" w:rsidRDefault="0068350C" w:rsidP="0068350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Returns true if the substring is found in the </w:t>
            </w:r>
            <w:r w:rsidRPr="004D3270">
              <w:rPr>
                <w:sz w:val="18"/>
                <w:szCs w:val="18"/>
              </w:rPr>
              <w:t>given math expression</w:t>
            </w:r>
          </w:p>
        </w:tc>
      </w:tr>
    </w:tbl>
    <w:p w14:paraId="56AC3876" w14:textId="77777777" w:rsidR="004D3270" w:rsidRDefault="004D3270" w:rsidP="004D3270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4D3270" w:rsidRPr="00271809" w14:paraId="56D72C8E" w14:textId="77777777" w:rsidTr="00D7371F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FEFA55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7BD66531" w14:textId="77777777" w:rsidR="004D3270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F51297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03561D" w14:paraId="718EA286" w14:textId="77777777" w:rsidTr="004D3270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D52D9D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lastRenderedPageBreak/>
              <w:t>object</w:t>
            </w:r>
          </w:p>
        </w:tc>
        <w:tc>
          <w:tcPr>
            <w:tcW w:w="1890" w:type="dxa"/>
            <w:vAlign w:val="center"/>
          </w:tcPr>
          <w:p w14:paraId="68439455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9E78D8" w14:textId="77777777" w:rsidR="004D3270" w:rsidRPr="004D3270" w:rsidRDefault="00F00986" w:rsidP="004D327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4D3270" w:rsidRPr="004D3270">
              <w:rPr>
                <w:sz w:val="18"/>
                <w:szCs w:val="18"/>
              </w:rPr>
              <w:t>dentifier referencing a string representing a mathematical expression</w:t>
            </w:r>
          </w:p>
        </w:tc>
      </w:tr>
      <w:tr w:rsidR="004D3270" w:rsidRPr="0003561D" w14:paraId="01808BA2" w14:textId="77777777" w:rsidTr="004D3270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FDE765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string</w:t>
            </w:r>
          </w:p>
        </w:tc>
        <w:tc>
          <w:tcPr>
            <w:tcW w:w="1890" w:type="dxa"/>
            <w:vAlign w:val="center"/>
          </w:tcPr>
          <w:p w14:paraId="32A2B2C8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B17920" w14:textId="77777777" w:rsidR="004D3270" w:rsidRPr="004D3270" w:rsidRDefault="004D3270" w:rsidP="00F00986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Substring that we are looking for</w:t>
            </w:r>
          </w:p>
        </w:tc>
      </w:tr>
    </w:tbl>
    <w:p w14:paraId="3B797282" w14:textId="77777777" w:rsidR="00CE2B5C" w:rsidRDefault="00CE2B5C" w:rsidP="00CE2B5C">
      <w:pPr>
        <w:pStyle w:val="PlainText"/>
      </w:pPr>
    </w:p>
    <w:p w14:paraId="3D2AC8F5" w14:textId="77777777" w:rsidR="004D3270" w:rsidRDefault="004D3270" w:rsidP="004D3270">
      <w:pPr>
        <w:pStyle w:val="Heading2"/>
        <w:rPr>
          <w:rFonts w:eastAsia="Times New Roman"/>
        </w:rPr>
      </w:pPr>
      <w:r>
        <w:rPr>
          <w:rFonts w:eastAsia="Times New Roman"/>
        </w:rPr>
        <w:t>EVALUATE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4D3270" w:rsidRPr="00271809" w14:paraId="4FB9E2F8" w14:textId="77777777" w:rsidTr="00D7371F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6C3B3E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298401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271809" w14:paraId="6BE391FA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451E4F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A88AD9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EVALUATE</w:t>
            </w:r>
          </w:p>
        </w:tc>
      </w:tr>
      <w:tr w:rsidR="004D3270" w:rsidRPr="00271809" w14:paraId="45C85DAB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641A49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511CBD" w14:textId="77777777" w:rsidR="004D3270" w:rsidRPr="004D3270" w:rsidRDefault="004D3270" w:rsidP="00317EC2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 xml:space="preserve">Converts expression to floating-point </w:t>
            </w:r>
            <w:r w:rsidR="00317EC2">
              <w:rPr>
                <w:sz w:val="18"/>
                <w:szCs w:val="18"/>
              </w:rPr>
              <w:t>approximation (decimal number)</w:t>
            </w:r>
          </w:p>
        </w:tc>
      </w:tr>
      <w:tr w:rsidR="004D3270" w:rsidRPr="00271809" w14:paraId="0D4C9418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BE4F40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F313D4" w14:textId="77777777" w:rsidR="004D3270" w:rsidRPr="004D3270" w:rsidRDefault="00011245" w:rsidP="004D327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</w:tr>
      <w:tr w:rsidR="004D3270" w:rsidRPr="00271809" w14:paraId="6B637767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DA1BA8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63EC0D" w14:textId="77777777" w:rsidR="004D3270" w:rsidRPr="004D3270" w:rsidRDefault="00317EC2" w:rsidP="00317EC2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</w:t>
            </w:r>
            <w:r w:rsidR="004D3270" w:rsidRPr="004D3270">
              <w:rPr>
                <w:sz w:val="18"/>
                <w:szCs w:val="18"/>
              </w:rPr>
              <w:t>ecimal number</w:t>
            </w:r>
            <w:r>
              <w:rPr>
                <w:sz w:val="18"/>
                <w:szCs w:val="18"/>
              </w:rPr>
              <w:t xml:space="preserve"> that represents the expression or </w:t>
            </w:r>
            <w:proofErr w:type="spellStart"/>
            <w:r w:rsidRPr="004D3270">
              <w:rPr>
                <w:sz w:val="18"/>
                <w:szCs w:val="18"/>
              </w:rPr>
              <w:t>Double.NaN</w:t>
            </w:r>
            <w:proofErr w:type="spellEnd"/>
            <w:r>
              <w:rPr>
                <w:sz w:val="18"/>
                <w:szCs w:val="18"/>
              </w:rPr>
              <w:t xml:space="preserve"> if it cannot be parsed.</w:t>
            </w:r>
          </w:p>
        </w:tc>
      </w:tr>
    </w:tbl>
    <w:p w14:paraId="61E88B99" w14:textId="77777777" w:rsidR="004D3270" w:rsidRDefault="004D3270" w:rsidP="004D3270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4D3270" w:rsidRPr="00271809" w14:paraId="027D98F3" w14:textId="77777777" w:rsidTr="00D7371F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405D0D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0D3E87DA" w14:textId="77777777" w:rsidR="004D3270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EE7EA7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03561D" w14:paraId="4BE1BF57" w14:textId="77777777" w:rsidTr="00D7371F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61524F" w14:textId="77777777" w:rsidR="004D3270" w:rsidRDefault="004D3270" w:rsidP="004D3270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5B9F64BC" w14:textId="77777777" w:rsidR="004D3270" w:rsidRDefault="004D3270" w:rsidP="004D3270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E86E72" w14:textId="77777777" w:rsidR="004D3270" w:rsidRDefault="004D3270" w:rsidP="004D3270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</w:tbl>
    <w:p w14:paraId="2E7641BA" w14:textId="77777777" w:rsidR="004D3270" w:rsidRDefault="004D3270" w:rsidP="004D3270">
      <w:pPr>
        <w:pStyle w:val="Heading2"/>
        <w:rPr>
          <w:rFonts w:eastAsia="Times New Roman"/>
        </w:rPr>
      </w:pPr>
      <w:r>
        <w:rPr>
          <w:rFonts w:eastAsia="Times New Roman"/>
        </w:rPr>
        <w:t>GETEQUATIONSCOUNT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4D3270" w:rsidRPr="00271809" w14:paraId="3DB3EF0E" w14:textId="77777777" w:rsidTr="00D7371F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C43D3D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6DF745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271809" w14:paraId="75BB3FA5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E6AF86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E86D70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GETEQUATIONSCOUNT</w:t>
            </w:r>
          </w:p>
        </w:tc>
      </w:tr>
      <w:tr w:rsidR="004D3270" w:rsidRPr="00271809" w14:paraId="0303F844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85949A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A2B4EF" w14:textId="77777777" w:rsidR="004D3270" w:rsidRPr="004D3270" w:rsidRDefault="00F66A6A" w:rsidP="00F66A6A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Determines the </w:t>
            </w:r>
            <w:r w:rsidR="004D3270" w:rsidRPr="004D3270">
              <w:rPr>
                <w:sz w:val="18"/>
                <w:szCs w:val="18"/>
              </w:rPr>
              <w:t>number of equations in a math expression object</w:t>
            </w:r>
          </w:p>
        </w:tc>
      </w:tr>
      <w:tr w:rsidR="004D3270" w:rsidRPr="00271809" w14:paraId="44B2BF4C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57E819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6FE50C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Integer</w:t>
            </w:r>
          </w:p>
        </w:tc>
      </w:tr>
      <w:tr w:rsidR="004D3270" w:rsidRPr="00271809" w14:paraId="0CBC56EB" w14:textId="77777777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619A75" w14:textId="77777777"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6F37CB" w14:textId="77777777" w:rsidR="004D3270" w:rsidRPr="004D3270" w:rsidRDefault="006F1E7A" w:rsidP="00985A4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integer count of the </w:t>
            </w:r>
            <w:r w:rsidRPr="004D3270">
              <w:rPr>
                <w:sz w:val="18"/>
                <w:szCs w:val="18"/>
              </w:rPr>
              <w:t xml:space="preserve">equations in </w:t>
            </w:r>
            <w:r w:rsidR="00985A44">
              <w:rPr>
                <w:sz w:val="18"/>
                <w:szCs w:val="18"/>
              </w:rPr>
              <w:t xml:space="preserve">the input </w:t>
            </w:r>
            <w:r w:rsidRPr="004D3270">
              <w:rPr>
                <w:sz w:val="18"/>
                <w:szCs w:val="18"/>
              </w:rPr>
              <w:t>math expression object</w:t>
            </w:r>
          </w:p>
        </w:tc>
      </w:tr>
    </w:tbl>
    <w:p w14:paraId="305F25B3" w14:textId="77777777" w:rsidR="004D3270" w:rsidRDefault="004D3270" w:rsidP="004D3270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4D3270" w:rsidRPr="00271809" w14:paraId="30B0A15D" w14:textId="77777777" w:rsidTr="00D7371F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3623EF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14:paraId="310D74D9" w14:textId="77777777" w:rsidR="004D3270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486752" w14:textId="77777777"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03561D" w14:paraId="22DA4099" w14:textId="77777777" w:rsidTr="004D3270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2B27E8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14:paraId="29A6AED2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8D8953" w14:textId="77777777"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</w:tbl>
    <w:p w14:paraId="29ECE268" w14:textId="77777777" w:rsidR="00CE2B5C" w:rsidRDefault="00CE2B5C" w:rsidP="00CE2B5C">
      <w:pPr>
        <w:pStyle w:val="Heading2"/>
      </w:pPr>
    </w:p>
    <w:p w14:paraId="7FB68BCA" w14:textId="77777777" w:rsidR="005E48C5" w:rsidRDefault="009B6F73" w:rsidP="009B6F73">
      <w:pPr>
        <w:pStyle w:val="Heading1"/>
      </w:pPr>
      <w:bookmarkStart w:id="8" w:name="_Toc137817806"/>
      <w:r>
        <w:lastRenderedPageBreak/>
        <w:t>Example Grid Rubric (Type = GRAPHIC)</w:t>
      </w:r>
      <w:bookmarkEnd w:id="8"/>
    </w:p>
    <w:p w14:paraId="191DC6B0" w14:textId="0DA96017" w:rsidR="00941B96" w:rsidRDefault="00941B96" w:rsidP="00941B96">
      <w:r>
        <w:t xml:space="preserve">This section provides an example of a </w:t>
      </w:r>
      <w:proofErr w:type="spellStart"/>
      <w:r>
        <w:t>SmarterApp</w:t>
      </w:r>
      <w:proofErr w:type="spellEnd"/>
      <w:r>
        <w:t xml:space="preserve"> Grid </w:t>
      </w:r>
      <w:r w:rsidR="000155EA">
        <w:t xml:space="preserve">item </w:t>
      </w:r>
      <w:r>
        <w:t xml:space="preserve">rubric that </w:t>
      </w:r>
      <w:r w:rsidR="00E727C8">
        <w:t xml:space="preserve">contains </w:t>
      </w:r>
      <w:r>
        <w:t xml:space="preserve">CTRL and </w:t>
      </w:r>
      <w:r w:rsidR="0091107C">
        <w:t>GETSELECTEDREGIONSCOUNT</w:t>
      </w:r>
      <w:r>
        <w:t xml:space="preserve"> custom operators.</w:t>
      </w:r>
    </w:p>
    <w:p w14:paraId="265BFC9F" w14:textId="77777777" w:rsidR="003F3341" w:rsidRDefault="003F3341" w:rsidP="00941B96"/>
    <w:p w14:paraId="118197E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&lt;?xml version="1.0" encoding="UTF-8"?&gt;</w:t>
      </w:r>
    </w:p>
    <w:p w14:paraId="33AD91C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&lt;qti-assessment-item xsi:schemaLocation="http://www.imsglobal.org/xsd/imsqtiasi_v3p0 https://purl.imsglobal.org/spec/qti/v3p0/schema/xsd/imsqti_asiv3p0_v1p0.xsd http://www.w3.org/1998/Math/MathML https://purl.imsglobal.org/spec/mathml/v3p0/schema/xsd/mathml3.xsd http://www.w3.org/2001/10/synthesis https://purl.imsglobal.org/spec/ssml/v1p1/schema/xsd/ssmlv1p1-core.xsd http://www.w3.org/2001/XInclude https://purl.imsglobal.org/spec/w3/2001/schema/xsd/XInclude.xsd " xmlns="http://www.imsglobal.org/xsd/imsqtiasi_v3p0" xmlns:m3="http://www.w3.org/1998/Math/MathML" xmlns:ssml11="http://www.w3.org/2001/10/synthesis" xmlns:xi="http://www.w3.org/2001/XInclude" xmlns:xsi="http://www.w3.org/2001/XMLSchema-instance" identifier="sbac-200-183419" title="183419" xml:lang="en" tool-name="TIMS QTI 3.0 Export" tool-version="5.12.6" time-dependent="false"&gt;</w:t>
      </w:r>
    </w:p>
    <w:p w14:paraId="24BE216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&lt;qti-response-declaration base-type="string" cardinality="single" identifier="RESPONSE" /&gt;</w:t>
      </w:r>
    </w:p>
    <w:p w14:paraId="2D139F3E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&lt;qti-outcome-declaration base-type="float" cardinality="single" identifier="SCORE" normal-minimum="0" normal-maximum="1"&gt;</w:t>
      </w:r>
    </w:p>
    <w:p w14:paraId="64D0E3E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&lt;qti-default-value&gt;</w:t>
      </w:r>
    </w:p>
    <w:p w14:paraId="3CC4726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&lt;qti-value&gt;0&lt;/qti-value&gt;</w:t>
      </w:r>
    </w:p>
    <w:p w14:paraId="5765D6E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&lt;/qti-default-value&gt;</w:t>
      </w:r>
    </w:p>
    <w:p w14:paraId="78F2FF1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&lt;/qti-outcome-declaration&gt;</w:t>
      </w:r>
    </w:p>
    <w:p w14:paraId="1D30E9A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&lt;qti-outcome-declaration base-type="string" cardinality="ordered" identifier="PP_RESPONSE" /&gt;</w:t>
      </w:r>
    </w:p>
    <w:p w14:paraId="78806C7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&lt;qti-outcome-declaration identifier="grp1" base-type="string" cardinality="ordered" /&gt;</w:t>
      </w:r>
    </w:p>
    <w:p w14:paraId="71CE891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&lt;qti-outcome-declaration identifier="grp1FirstObject" base-type="string" cardinality="single" /&gt;</w:t>
      </w:r>
    </w:p>
    <w:p w14:paraId="1B6E327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&lt;qti-outcome-declaration identifier="grp1NumSelectedRegions" base-type="float" cardinality="single" /&gt;</w:t>
      </w:r>
    </w:p>
    <w:p w14:paraId="6D92C37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&lt;qti-stylesheet href="sbac-qti-assessment.css" type="text/css"/&gt;</w:t>
      </w:r>
    </w:p>
    <w:p w14:paraId="32627E7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&lt;qti-item-body class="sbac sbac-global-item-catalog-ref" data-catalog-idref="item-183419-global"&gt;</w:t>
      </w:r>
    </w:p>
    <w:p w14:paraId="079A258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&lt;div class="qti-layout-row"&gt;</w:t>
      </w:r>
    </w:p>
    <w:p w14:paraId="3F9D4E8E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&lt;div class="qti-layout-offset2 qti-layout-col8"&gt;</w:t>
      </w:r>
    </w:p>
    <w:p w14:paraId="10DB7A2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&lt;div class="qti-layout-row"&gt;</w:t>
      </w:r>
    </w:p>
    <w:p w14:paraId="4EE8DD9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 class="sbac-left-pane qti-layout-col4"&gt;</w:t>
      </w:r>
    </w:p>
    <w:p w14:paraId="568AAE8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&lt;div class="prompt"&gt;</w:t>
      </w:r>
    </w:p>
    <w:p w14:paraId="2156000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&lt;p&gt;</w:t>
      </w:r>
    </w:p>
    <w:p w14:paraId="7B4BF2F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&lt;span data-catalog-idref="glossary-term-1"&gt;Click&lt;/span&gt; the spaces of the figure to shade</w:t>
      </w:r>
    </w:p>
    <w:p w14:paraId="2BB4F98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&lt;span data-catalog-idref="item-183419-catalog-0"&gt;</w:t>
      </w:r>
    </w:p>
    <w:p w14:paraId="58D6477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    &lt;img class="qti-visually-hidden sbac-mathml-svg" src="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" alt="SVG MathML"/&gt;</w:t>
      </w:r>
    </w:p>
    <w:p w14:paraId="2F7FED9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    &lt;m3:math&gt;</w:t>
      </w:r>
    </w:p>
    <w:p w14:paraId="59CA28B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        &lt;m3:semantics&gt;</w:t>
      </w:r>
    </w:p>
    <w:p w14:paraId="3B881E0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            &lt;m3:mfrac&gt;</w:t>
      </w:r>
    </w:p>
    <w:p w14:paraId="6FF441C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                &lt;m3:mn&gt;3&lt;/m3:mn&gt;</w:t>
      </w:r>
    </w:p>
    <w:p w14:paraId="088BCC8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                &lt;m3:mn&gt;5&lt;/m3:mn&gt;</w:t>
      </w:r>
    </w:p>
    <w:p w14:paraId="7632261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            &lt;/m3:mfrac&gt;</w:t>
      </w:r>
    </w:p>
    <w:p w14:paraId="7CEC326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            &lt;m3:annotation encoding="StarMath 5.0"&gt;3 over 5&lt;/m3:annotation&gt;</w:t>
      </w:r>
    </w:p>
    <w:p w14:paraId="0C56381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        &lt;/m3:semantics&gt;</w:t>
      </w:r>
    </w:p>
    <w:p w14:paraId="62B1A2E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    &lt;/m3:math&gt;</w:t>
      </w:r>
    </w:p>
    <w:p w14:paraId="53C2DFF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&lt;/span&gt; of Figure</w:t>
      </w:r>
    </w:p>
    <w:p w14:paraId="7615F59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                &lt;span data-qti-suppress-tts="computer-read-aloud" class="qti-visually-hidden"&gt;Microclimate&lt;/span&gt;</w:t>
      </w:r>
    </w:p>
    <w:p w14:paraId="437BA84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&lt;span data-catalog-idref="item-183419-catalog-1" aria-hidden="true"&gt;R.&lt;/span&gt;</w:t>
      </w:r>
    </w:p>
    <w:p w14:paraId="79F3806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&lt;/p&gt;</w:t>
      </w:r>
    </w:p>
    <w:p w14:paraId="0D91329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&lt;/div&gt;</w:t>
      </w:r>
    </w:p>
    <w:p w14:paraId="164E1EB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&lt;/div&gt;</w:t>
      </w:r>
    </w:p>
    <w:p w14:paraId="4DFD799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 class="sbac-right-pane qti-layout-col8"&gt;</w:t>
      </w:r>
    </w:p>
    <w:p w14:paraId="102DB22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&lt;qti-custom-interaction response-identifier="RESPONSE" data-interaction-identifier="sbac:grid-item" class="tei-sbgrid"&gt;</w:t>
      </w:r>
    </w:p>
    <w:p w14:paraId="4417588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&lt;custom-option&gt;</w:t>
      </w:r>
    </w:p>
    <w:p w14:paraId="4EAC2A4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        &lt;![CDATA[&lt;Question id="3419" ITSVer="0" ScoreEngineVer="1" version="2.0" xmlns=""&gt;&lt;Description /&gt;&lt;QuestionPart id="1"&gt;&lt;Options&gt;&lt;ShowButtons /&gt;&lt;GridColor&gt;None&lt;/GridColor&gt;&lt;GridSpacing&gt;10,N&lt;/GridSpacing&gt;&lt;UpdateLayout&gt;false&lt;/UpdateLayout&gt;&lt;CanvasWidth&gt;500&lt;/CanvasWidth&gt;&lt;CanvasHeight&gt;410&lt;/CanvasHeight&gt;&lt;PaletteWidth&gt;75&lt;/PaletteWidth&gt;&lt;CenterImage&gt;false&lt;/CenterImage&gt;&lt;ProperLineGeometry&gt;false&lt;/ProperLineGeometry&gt;&lt;ScaleImage&gt;false&lt;/ScaleImage&gt;&lt;/Options&gt;&lt;Text /&gt;&lt;ObjectMenuIcons /&gt;&lt;ImageSpec&gt;&lt;FileSpec&gt;item_3419_v0_Background_png16malpha.png&lt;/FileSpec&gt;&lt;Position&gt;0,0&lt;/Position&gt;&lt;/ImageSpec&gt;&lt;HotSpots&gt;&lt;Regions&gt;&lt;Region name="a1" shape="rect" coords="126, 50, 374, 77"&gt;&lt;Event name="select"&gt;&lt;Styles fill="black" fill-opacity="0.3" stroke="white" stroke-width="0" stroke-opacity="" stroke-dasharray="" /&gt;&lt;/Event&gt;&lt;/Region&gt;&lt;Region name="a2" shape="rect" coords="126, 77, 374, 105"&gt;&lt;Event name="select"&gt;&lt;Styles fill="black" fill-opacity="0.3" stroke="white" stroke-width="0" stroke-opacity="" stroke-dasharray="" /&gt;&lt;/Event&gt;&lt;/Region&gt;&lt;Region name="a3" shape="rect" coords="126, 106, 374, 133"&gt;&lt;Event name="select"&gt;&lt;Styles fill="black" fill-opacity="0.3" stroke="white" stroke-width="0" stroke-opacity="" stroke-dasharray="" /&gt;&lt;/Event&gt;&lt;/Region&gt;&lt;Region name="a4" shape="rect" coords="126, 134, 374, 161"&gt;&lt;Event name="select"&gt;&lt;Styles fill="black" fill-opacity="0.3" stroke="white" stroke-width="0" stroke-opacity="" stroke-dasharray="" /&gt;&lt;/Event&gt;&lt;/Region&gt;&lt;Region name="a5" shape="rect" coords="126, 162, 374, 189"&gt;&lt;Event name="select"&gt;&lt;Styles fill="black" fill-opacity="0.3" stroke="white" stroke-width="0" stroke-opacity="" stroke-dasharray="" /&gt;&lt;/Event&gt;&lt;/Region&gt;&lt;Region name="a6" shape="rect" coords="126, 190, 374, 217"&gt;&lt;Event name="select"&gt;&lt;Styles fill="black" fill-opacity="0.3" stroke="white" stroke-width="0" stroke-opacity="" stroke-dasharray="" /&gt;&lt;/Event&gt;&lt;/Region&gt;&lt;Region name="a7" shape="rect" coords="126, 218, 374, 245"&gt;&lt;Event name="select"&gt;&lt;Styles fill="black" fill-opacity="0.3" stroke="white" stroke-width="0" stroke-opacity="" stroke-dasharray="" /&gt;&lt;/Event&gt;&lt;/Region&gt;&lt;Region name="a8" shape="rect" coords="126, 246, 374, 273"&gt;&lt;Event name="select"&gt;&lt;Styles fill="black" fill-opacity="0.3" stroke="white" stroke-width="0" stroke-opacity="" stroke-dasharray="" /&gt;&lt;/Event&gt;&lt;/Region&gt;&lt;Region name="a9" shape="rect" coords="126, 273, 374, 301"&gt;&lt;Event name="select"&gt;&lt;Styles fill="black" fill-opacity="0.3" stroke="white" stroke-width="0" stroke-opacity="" stroke-dasharray="" /&gt;&lt;/Event&gt;&lt;/Region&gt;&lt;Region name="a10" shape="rect" coords="126, 302, 374, 329"&gt;&lt;Event name="select"&gt;&lt;Styles fill="black" fill-opacity="0.3" stroke="white" stroke-width="0" stroke-opacity="" stroke-dasharray="" /&gt;&lt;/Event&gt;&lt;/Region&gt;&lt;/Regions&gt;&lt;RegionGroups&gt;&lt;RegionGroup name="grp1" min="0" max="0"&gt;&lt;Include region="a1" /&gt;&lt;Include region="a2" /&gt;&lt;Include region="a3" /&gt;&lt;Include region="a4" /&gt;&lt;Include region="a5" /&gt;&lt;Include region="a6" /&gt;&lt;Include region="a7" /&gt;&lt;Include region="a8" /&gt;&lt;Include region="a9" /&gt;&lt;Include region="a10" /&gt;&lt;/RegionGroup&gt;&lt;/RegionGroups&gt;&lt;/HotSpots&gt;&lt;/QuestionPart&gt;&lt;PreSetAnswerPart&gt;&lt;AnswerSet&gt;&lt;Question id="3419"&gt;&lt;QuestionPart id="1"&gt;&lt;ObjectSet /&gt;&lt;SnapPoint /&gt;&lt;/QuestionPart&gt;&lt;/Question&gt;&lt;/AnswerSet&gt;&lt;/PreSetAnswerPart&gt;&lt;/Question&gt;]]&gt;</w:t>
      </w:r>
    </w:p>
    <w:p w14:paraId="3DDDD91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&lt;/custom-option&gt;</w:t>
      </w:r>
    </w:p>
    <w:p w14:paraId="02DDA97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&lt;/qti-custom-interaction&gt;</w:t>
      </w:r>
    </w:p>
    <w:p w14:paraId="0CBADB8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&lt;/div&gt;</w:t>
      </w:r>
    </w:p>
    <w:p w14:paraId="778389D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&lt;/div&gt;</w:t>
      </w:r>
    </w:p>
    <w:p w14:paraId="0C4C648E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&lt;/div&gt;</w:t>
      </w:r>
    </w:p>
    <w:p w14:paraId="69BA433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&lt;/div&gt;</w:t>
      </w:r>
    </w:p>
    <w:p w14:paraId="29B1BEE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&lt;qti-rubric-block class="qti-rubric-discretionary-placement" use="scoring" view="scorer"&gt;</w:t>
      </w:r>
    </w:p>
    <w:p w14:paraId="22F615B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&lt;qti-content-body&gt;</w:t>
      </w:r>
    </w:p>
    <w:p w14:paraId="55ABC6E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&lt;![CDATA[&lt;p style="color:;"&gt;Exemplar:&lt;/p&gt;&lt;p style="color:;"&gt; &lt;/p&gt;&lt;p style="color:;"&gt;&lt;img src="item_183419_v0_exemplar_png16malpha.png" alt="Unlabelled"/&gt;&lt;/p&gt;&lt;p style="color:;"&gt; &lt;/p&gt;&lt;p style="color:;"&gt;For this item, a full-credit response includes&lt;/p&gt;&lt;p style="color:;"&gt; &lt;/p&gt;&lt;ul&gt;&lt;li&gt;&lt;p style="color:;"&gt;The student clicks any 6 spaces. (1 point)&lt;/p&gt;&lt;/li&gt;&lt;/ul&gt;]]&gt;</w:t>
      </w:r>
    </w:p>
    <w:p w14:paraId="39F95E7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&lt;/qti-content-body&gt;</w:t>
      </w:r>
    </w:p>
    <w:p w14:paraId="2EA99B9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&lt;/qti-rubric-block&gt;</w:t>
      </w:r>
    </w:p>
    <w:p w14:paraId="3BC3286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&lt;/qti-item-body&gt;</w:t>
      </w:r>
    </w:p>
    <w:p w14:paraId="48F1DFDE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&lt;qti-catalog-info&gt;</w:t>
      </w:r>
    </w:p>
    <w:p w14:paraId="0226296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id="item-183419-catalog-0"&gt;</w:t>
      </w:r>
    </w:p>
    <w:p w14:paraId="0D103C6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support="spoken"&gt;</w:t>
      </w:r>
    </w:p>
    <w:p w14:paraId="42E8F96E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&lt;qti-card-entry data-reading-type="computer-read-aloud"&gt;</w:t>
      </w:r>
    </w:p>
    <w:p w14:paraId="7EB5D78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&lt;qti-html-content&gt;three fifths&lt;/qti-html-content&gt;</w:t>
      </w:r>
    </w:p>
    <w:p w14:paraId="211A3A2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0635910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500AAA5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4435A6C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id="item-183419-catalog-1"&gt;</w:t>
      </w:r>
    </w:p>
    <w:p w14:paraId="594C95C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support="spoken"&gt;</w:t>
      </w:r>
    </w:p>
    <w:p w14:paraId="6A1A0F6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data-reading-type="computer-read-aloud"&gt;</w:t>
      </w:r>
    </w:p>
    <w:p w14:paraId="04CE2A7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&lt;qti-html-content&gt;r,   This is an interactive image, the main answer space contains a figure, the figure is labeled, Figure r,&lt;/qti-html-content&gt;</w:t>
      </w:r>
    </w:p>
    <w:p w14:paraId="7440636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65328BD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5F2C532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427F166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id="item-183419-global"&gt;</w:t>
      </w:r>
    </w:p>
    <w:p w14:paraId="208A297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support="sign-language"&gt;</w:t>
      </w:r>
    </w:p>
    <w:p w14:paraId="6F662DE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default="true" xml:lang="ase"&gt;</w:t>
      </w:r>
    </w:p>
    <w:p w14:paraId="3DFB9EB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79044A9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&lt;video controls="true"&gt;</w:t>
      </w:r>
    </w:p>
    <w:p w14:paraId="34AF401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src="item_183419_ASL_STEM.mp4" type="video/mp4"/&gt;</w:t>
      </w:r>
    </w:p>
    <w:p w14:paraId="423B01D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src="item_183419_ASL_STEM.webm" type="video/webm"/&gt;Your browser does not support the video element.</w:t>
      </w:r>
    </w:p>
    <w:p w14:paraId="6CC220C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&lt;/video&gt;</w:t>
      </w:r>
    </w:p>
    <w:p w14:paraId="6E70F27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7E12E6FE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363492C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19F0143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2A45659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id="glossary-term-1"&gt;</w:t>
      </w:r>
    </w:p>
    <w:p w14:paraId="43572E3E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support="keyword-translation"&gt;</w:t>
      </w:r>
    </w:p>
    <w:p w14:paraId="0295D8F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data-list-code="TDS_WL_ArabicGloss" xml:lang="ar" data-list-type="glossary"&gt;</w:t>
      </w:r>
    </w:p>
    <w:p w14:paraId="49B055E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0CDCCCF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Courier New" w:eastAsiaTheme="minorHAnsi" w:hAnsi="Courier New" w:cs="Courier New" w:hint="eastAsia"/>
          <w:noProof/>
          <w:color w:val="0000FF"/>
          <w:sz w:val="16"/>
          <w:szCs w:val="16"/>
        </w:rPr>
        <w:t>انقر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0DB04A9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F297BE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src="glossary/item_183419_click_1_arabic.m4a" type="audio/mp4"/&gt;</w:t>
      </w:r>
    </w:p>
    <w:p w14:paraId="35836E5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src="glossary/item_183419_click_1_arabic.ogg" type="audio/ogg"/&gt;</w:t>
      </w:r>
    </w:p>
    <w:p w14:paraId="0E2BD6A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42D63AC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2F99BF0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38426E7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6794E64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data-list-code="TDS_WL_BurmeseGloss" xml:lang="my" data-list-type="glossary"&gt;</w:t>
      </w:r>
    </w:p>
    <w:p w14:paraId="565244B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2D224EE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yanmar Text" w:eastAsiaTheme="minorHAnsi" w:hAnsi="Myanmar Text" w:cs="Myanmar Text"/>
          <w:noProof/>
          <w:color w:val="0000FF"/>
          <w:sz w:val="16"/>
          <w:szCs w:val="16"/>
        </w:rPr>
        <w:t>နှိပ်ပါ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1839155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60F53B6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src="glossary/item_183419_click_1_burmese.m4a" type="audio/mp4"/&gt;</w:t>
      </w:r>
    </w:p>
    <w:p w14:paraId="3AF55F4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src="glossary/item_183419_click_1_burmese.ogg" type="audio/ogg"/&gt;</w:t>
      </w:r>
    </w:p>
    <w:p w14:paraId="7254CD6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3A57F0F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5AC4B8D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7F4841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0A7B909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data-list-code="TDS_WL_CantoneseGloss" xml:lang="yue" data-list-type="glossary"&gt;</w:t>
      </w:r>
    </w:p>
    <w:p w14:paraId="4165BEF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775C4E6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点</w:t>
      </w:r>
      <w:r w:rsidRPr="0091107C">
        <w:rPr>
          <w:rFonts w:ascii="Microsoft JhengHei" w:eastAsia="Microsoft JhengHei" w:hAnsi="Microsoft JhengHei" w:cs="Microsoft JhengHei" w:hint="eastAsia"/>
          <w:noProof/>
          <w:color w:val="0000FF"/>
          <w:sz w:val="16"/>
          <w:szCs w:val="16"/>
        </w:rPr>
        <w:t>击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&lt;/span&gt;,</w:t>
      </w:r>
    </w:p>
    <w:p w14:paraId="2B39314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點擊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4C24DC9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D2F7E9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src="glossary/item_183419_click_1_cantonese.m4a" type="audio/mp4"/&gt;</w:t>
      </w:r>
    </w:p>
    <w:p w14:paraId="6218831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src="glossary/item_183419_click_1_cantonese.ogg" type="audio/ogg"/&gt;</w:t>
      </w:r>
    </w:p>
    <w:p w14:paraId="61698BC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29233DC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480522B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08121EF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3A3A20E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data-list-code="TDS_WL_TagalGloss" xml:lang="tl" data-list-type="glossary"&gt;</w:t>
      </w:r>
    </w:p>
    <w:p w14:paraId="630D027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&lt;qti-html-content&gt;</w:t>
      </w:r>
    </w:p>
    <w:p w14:paraId="0524E3E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&lt;span&gt;I -click&lt;/span&gt;</w:t>
      </w:r>
    </w:p>
    <w:p w14:paraId="7346F53E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043B48C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src="glossary/item_183419_click_1_filipino.m4a" type="audio/mp4"/&gt;</w:t>
      </w:r>
    </w:p>
    <w:p w14:paraId="7164D54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src="glossary/item_183419_click_1_filipino.ogg" type="audio/ogg"/&gt;</w:t>
      </w:r>
    </w:p>
    <w:p w14:paraId="4457322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&lt;/audio&gt;,</w:t>
      </w:r>
    </w:p>
    <w:p w14:paraId="602CCE5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31F4282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7EB576D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129D476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data-list-code="TDS_WL_HmongGloss" xml:lang="hmn" data-list-type="glossary"&gt;</w:t>
      </w:r>
    </w:p>
    <w:p w14:paraId="36C871A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42BD524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&lt;span&gt;Nyem, Nias&lt;/span&gt;,</w:t>
      </w:r>
    </w:p>
    <w:p w14:paraId="740A97F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&lt;span&gt;Nyem, Nas&lt;/span&gt;</w:t>
      </w:r>
    </w:p>
    <w:p w14:paraId="557458E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6B82CFD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src="glossary/item_183419_click_1_hmong.m4a" type="audio/mp4"/&gt;</w:t>
      </w:r>
    </w:p>
    <w:p w14:paraId="146D0B2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src="glossary/item_183419_click_1_hmong.ogg" type="audio/ogg"/&gt;</w:t>
      </w:r>
    </w:p>
    <w:p w14:paraId="3650D38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55CF69A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11164CA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1F87294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1F46C89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data-list-code="TDS_WL_KoreanGloss" xml:lang="ko" data-list-type="glossary"&gt;</w:t>
      </w:r>
    </w:p>
    <w:p w14:paraId="7989BC6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340E28DE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algun Gothic" w:eastAsia="Malgun Gothic" w:hAnsi="Malgun Gothic" w:cs="Malgun Gothic" w:hint="eastAsia"/>
          <w:noProof/>
          <w:color w:val="0000FF"/>
          <w:sz w:val="16"/>
          <w:szCs w:val="16"/>
        </w:rPr>
        <w:t>클릭하다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1E4297F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7BCC342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src="glossary/item_183419_click_1_korean.m4a" type="audio/mp4"/&gt;</w:t>
      </w:r>
    </w:p>
    <w:p w14:paraId="63FA4F3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src="glossary/item_183419_click_1_korean.ogg" type="audio/ogg"/&gt;</w:t>
      </w:r>
    </w:p>
    <w:p w14:paraId="14BE5CC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65FA300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4A1198C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201E8CB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F0834F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data-list-code="TDS_WL_MandarinGloss" xml:lang="cmn" data-list-type="glossary"&gt;</w:t>
      </w:r>
    </w:p>
    <w:p w14:paraId="08E40F2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3026A3A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点</w:t>
      </w:r>
      <w:r w:rsidRPr="0091107C">
        <w:rPr>
          <w:rFonts w:ascii="Microsoft JhengHei" w:eastAsia="Microsoft JhengHei" w:hAnsi="Microsoft JhengHei" w:cs="Microsoft JhengHei" w:hint="eastAsia"/>
          <w:noProof/>
          <w:color w:val="0000FF"/>
          <w:sz w:val="16"/>
          <w:szCs w:val="16"/>
        </w:rPr>
        <w:t>击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&lt;/span&gt;,</w:t>
      </w:r>
    </w:p>
    <w:p w14:paraId="556074D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按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706F20A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7244FB5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src="glossary/item_183419_click_1_mandarin.m4a" type="audio/mp4"/&gt;</w:t>
      </w:r>
    </w:p>
    <w:p w14:paraId="5B6A18E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src="glossary/item_183419_click_1_mandarin.ogg" type="audio/ogg"/&gt;</w:t>
      </w:r>
    </w:p>
    <w:p w14:paraId="104B5FD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36A7AA5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593ECE8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5985113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60F2497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data-list-code="TDS_WL_PunjabiGloss" xml:lang="pa" data-list-type="glossary"&gt;</w:t>
      </w:r>
    </w:p>
    <w:p w14:paraId="49F935F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789744F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Courier New" w:eastAsiaTheme="minorHAnsi" w:hAnsi="Courier New" w:cs="Courier New" w:hint="eastAsia"/>
          <w:noProof/>
          <w:color w:val="0000FF"/>
          <w:sz w:val="16"/>
          <w:szCs w:val="16"/>
        </w:rPr>
        <w:t>کلک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91107C">
        <w:rPr>
          <w:rFonts w:ascii="Courier New" w:eastAsiaTheme="minorHAnsi" w:hAnsi="Courier New" w:cs="Courier New" w:hint="eastAsia"/>
          <w:noProof/>
          <w:color w:val="0000FF"/>
          <w:sz w:val="16"/>
          <w:szCs w:val="16"/>
        </w:rPr>
        <w:t>کرو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5E3E104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0E03250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src="glossary/item_183419_click_1_punjabi_a.m4a" type="audio/mp4"/&gt;</w:t>
      </w:r>
    </w:p>
    <w:p w14:paraId="29B0179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src="glossary/item_183419_click_1_punjabi_a.ogg" type="audio/ogg"/&gt;</w:t>
      </w:r>
    </w:p>
    <w:p w14:paraId="6386EA5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&lt;/audio&gt;,</w:t>
      </w:r>
    </w:p>
    <w:p w14:paraId="49D881D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 </w:t>
      </w:r>
      <w:r w:rsidRPr="0091107C">
        <w:rPr>
          <w:rFonts w:ascii="Gurmukhi MN" w:eastAsiaTheme="minorHAnsi" w:hAnsi="Gurmukhi MN" w:cs="Gurmukhi MN"/>
          <w:noProof/>
          <w:color w:val="0000FF"/>
          <w:sz w:val="16"/>
          <w:szCs w:val="16"/>
        </w:rPr>
        <w:t>ਕਲਿਕ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91107C">
        <w:rPr>
          <w:rFonts w:ascii="Gurmukhi MN" w:eastAsiaTheme="minorHAnsi" w:hAnsi="Gurmukhi MN" w:cs="Gurmukhi MN"/>
          <w:noProof/>
          <w:color w:val="0000FF"/>
          <w:sz w:val="16"/>
          <w:szCs w:val="16"/>
        </w:rPr>
        <w:t>ਕਰੋ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11FAE3F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610824B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src="glossary/item_183419_click_1_punjabi_b.m4a" type="audio/mp4"/&gt;</w:t>
      </w:r>
    </w:p>
    <w:p w14:paraId="1074695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src="glossary/item_183419_click_1_punjabi_b.ogg" type="audio/ogg"/&gt;</w:t>
      </w:r>
    </w:p>
    <w:p w14:paraId="5CFA6D5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0E42C0E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31EE831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&lt;/qti-html-content&gt;</w:t>
      </w:r>
    </w:p>
    <w:p w14:paraId="262876F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796847C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data-list-code="TDS_WL_RussianGloss" xml:lang="ru" data-list-type="glossary"&gt;</w:t>
      </w:r>
    </w:p>
    <w:p w14:paraId="3097898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40838B8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&lt;span&gt;Нажмите&lt;/span&gt;</w:t>
      </w:r>
    </w:p>
    <w:p w14:paraId="118BCC0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B1FCFB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src="glossary/item_183419_click_1_russian.m4a" type="audio/mp4"/&gt;</w:t>
      </w:r>
    </w:p>
    <w:p w14:paraId="4E6F58E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src="glossary/item_183419_click_1_russian.ogg" type="audio/ogg"/&gt;</w:t>
      </w:r>
    </w:p>
    <w:p w14:paraId="20B3223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1335431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7D5BCDC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5F13D6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52CC8B0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data-list-code="TDS_WL_SomaliGloss" xml:lang="so" data-list-type="glossary"&gt;</w:t>
      </w:r>
    </w:p>
    <w:p w14:paraId="0BFE6EC0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3AEB821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&lt;span&gt;Guji&lt;/span&gt;</w:t>
      </w:r>
    </w:p>
    <w:p w14:paraId="77EB352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1562EFD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src="glossary/item_183419_click_1_somali.m4a" type="audio/mp4"/&gt;</w:t>
      </w:r>
    </w:p>
    <w:p w14:paraId="0F98AAE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src="glossary/item_183419_click_1_somali.ogg" type="audio/ogg"/&gt;</w:t>
      </w:r>
    </w:p>
    <w:p w14:paraId="6EE153E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555CCC0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640B7C1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27A5230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053D89C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data-list-code="TDS_WL_ESNGlossary" xml:lang="es" data-list-type="glossary"&gt;</w:t>
      </w:r>
    </w:p>
    <w:p w14:paraId="24DA6C2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6A74197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&lt;span&gt;Haz clic&lt;/span&gt;</w:t>
      </w:r>
    </w:p>
    <w:p w14:paraId="0301C96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7697CF0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src="glossary/item_183419_click_1_spanish.m4a" type="audio/mp4"/&gt;</w:t>
      </w:r>
    </w:p>
    <w:p w14:paraId="38EE273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src="glossary/item_183419_click_1_spanish.ogg" type="audio/ogg"/&gt;</w:t>
      </w:r>
    </w:p>
    <w:p w14:paraId="2364754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5FF3F30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2CBED29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2FA0F70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D31355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data-list-code="TDS_WL_UkrainianGloss" xml:lang="uk" data-list-type="glossary"&gt;</w:t>
      </w:r>
    </w:p>
    <w:p w14:paraId="73D7F8C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3F6F267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&lt;span&gt;Натисніть&lt;/span&gt;</w:t>
      </w:r>
    </w:p>
    <w:p w14:paraId="26242E3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550D3B7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src="glossary/item_183419_click_1_ukrainian.m4a" type="audio/mp4"/&gt;</w:t>
      </w:r>
    </w:p>
    <w:p w14:paraId="77AFDF8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src="glossary/item_183419_click_1_ukrainian.ogg" type="audio/ogg"/&gt;</w:t>
      </w:r>
    </w:p>
    <w:p w14:paraId="311F5C4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1B2474B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609DCD7E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20E14C2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7E32D41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data-list-code="TDS_WL_VietnameseGloss" xml:lang="vi" data-list-type="glossary"&gt;</w:t>
      </w:r>
    </w:p>
    <w:p w14:paraId="7EFFA6C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30AF4A6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&lt;span&gt;Nhấp&lt;/span&gt;</w:t>
      </w:r>
    </w:p>
    <w:p w14:paraId="4FC677A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0BEA50B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src="glossary/item_183419_click_1_vietnamese.m4a" type="audio/mp4"/&gt;</w:t>
      </w:r>
    </w:p>
    <w:p w14:paraId="3728262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src="glossary/item_183419_click_1_vietnamese.ogg" type="audio/ogg"/&gt;</w:t>
      </w:r>
    </w:p>
    <w:p w14:paraId="1A4D32B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1E9F49F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5FE50DA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714A7F3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5200156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684142B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2AA958D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&lt;/qti-catalog-info&gt;</w:t>
      </w:r>
    </w:p>
    <w:p w14:paraId="3DC1512C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&lt;qti-response-processing&gt;</w:t>
      </w:r>
    </w:p>
    <w:p w14:paraId="3C53D98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&lt;qti-set-outcome-value identifier="PP_RESPONSE"&gt;</w:t>
      </w:r>
    </w:p>
    <w:p w14:paraId="77CBFF8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&lt;qti-custom-operator class="qti.sbac.customOperators.GRAPHIC.PREPROCESSRESPONSE" definition="response=RESPONSE" /&gt;</w:t>
      </w:r>
    </w:p>
    <w:p w14:paraId="6815E94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&lt;/qti-set-outcome-value&gt;</w:t>
      </w:r>
    </w:p>
    <w:p w14:paraId="2BA42F5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&lt;qti-set-outcome-value identifier="grp1"&gt;</w:t>
      </w:r>
    </w:p>
    <w:p w14:paraId="54B862C3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&lt;qti-custom-operator class="qti.sbac.customOperators.CTRL.mapExpression" definition="container=PP_RESPONSE"&gt;</w:t>
      </w:r>
    </w:p>
    <w:p w14:paraId="40B1A3F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&lt;qti-base-value base-type="string"&gt;</w:t>
      </w:r>
    </w:p>
    <w:p w14:paraId="79ECEFE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&lt;![CDATA[&lt;qti-string-match case-sensitive="true"&gt;&lt;qti-base-value base-type="string"&gt;grp1&lt;/qti-base-value&gt;&lt;qti-custom-operator class="qti.sbac.customOperators.GRAPHIC.GETNAME" definition="object=@" /&gt;&lt;/qti-string-match&gt;]]&gt;</w:t>
      </w:r>
    </w:p>
    <w:p w14:paraId="11BB9C2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&lt;/qti-base-value&gt;</w:t>
      </w:r>
    </w:p>
    <w:p w14:paraId="6563338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&lt;/qti-custom-operator&gt;</w:t>
      </w:r>
    </w:p>
    <w:p w14:paraId="29BD93D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&lt;/qti-set-outcome-value&gt;</w:t>
      </w:r>
    </w:p>
    <w:p w14:paraId="68DCB2D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&lt;qti-set-outcome-value identifier="grp1FirstObject"&gt;</w:t>
      </w:r>
    </w:p>
    <w:p w14:paraId="75C5838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&lt;qti-index n="1"&gt;</w:t>
      </w:r>
    </w:p>
    <w:p w14:paraId="355385F8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&lt;qti-variable identifier="grp1" /&gt;</w:t>
      </w:r>
    </w:p>
    <w:p w14:paraId="6047504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&lt;/qti-index&gt;</w:t>
      </w:r>
    </w:p>
    <w:p w14:paraId="2ADFEE84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&lt;/qti-set-outcome-value&gt;</w:t>
      </w:r>
    </w:p>
    <w:p w14:paraId="6BCE0A4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&lt;qti-set-outcome-value identifier="grp1NumSelectedRegions"&gt;</w:t>
      </w:r>
    </w:p>
    <w:p w14:paraId="5A6E2FB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&lt;qti-custom-operator class="qti.sbac.customOperators.GRAPHIC.GETSELECTEDREGIONSCOUNT" definition="region-group=grp1FirstObject" /&gt;</w:t>
      </w:r>
    </w:p>
    <w:p w14:paraId="5028A5F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&lt;/qti-set-outcome-value&gt;</w:t>
      </w:r>
    </w:p>
    <w:p w14:paraId="4272E611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&lt;qti-response-condition&gt;</w:t>
      </w:r>
    </w:p>
    <w:p w14:paraId="4CF0FA02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&lt;qti-response-if&gt;</w:t>
      </w:r>
    </w:p>
    <w:p w14:paraId="53B404C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&lt;qti-equal&gt;</w:t>
      </w:r>
    </w:p>
    <w:p w14:paraId="3C282F45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&lt;qti-variable identifier="grp1NumSelectedRegions" /&gt;</w:t>
      </w:r>
    </w:p>
    <w:p w14:paraId="6CAA2FE6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&lt;qti-base-value base-type="float"&gt;6&lt;/qti-base-value&gt;</w:t>
      </w:r>
    </w:p>
    <w:p w14:paraId="57FC6F7B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&lt;/qti-equal&gt;</w:t>
      </w:r>
    </w:p>
    <w:p w14:paraId="0A4DB54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&lt;qti-set-outcome-value identifier="SCORE"&gt;</w:t>
      </w:r>
    </w:p>
    <w:p w14:paraId="623108DD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&lt;qti-base-value base-type="float"&gt;1&lt;/qti-base-value&gt;</w:t>
      </w:r>
    </w:p>
    <w:p w14:paraId="0E2DE17A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&lt;/qti-set-outcome-value&gt;</w:t>
      </w:r>
    </w:p>
    <w:p w14:paraId="112FBAF9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&lt;/qti-response-if&gt;</w:t>
      </w:r>
    </w:p>
    <w:p w14:paraId="6F249807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&lt;/qti-response-condition&gt;</w:t>
      </w:r>
    </w:p>
    <w:p w14:paraId="69E93FDF" w14:textId="77777777" w:rsidR="0091107C" w:rsidRPr="0091107C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&lt;/qti-response-processing&gt;</w:t>
      </w:r>
    </w:p>
    <w:p w14:paraId="4746E910" w14:textId="34444D77" w:rsidR="00866081" w:rsidRDefault="0091107C" w:rsidP="0091107C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&lt;/qti-assessment-item&gt;</w:t>
      </w:r>
    </w:p>
    <w:p w14:paraId="0667F357" w14:textId="77777777" w:rsidR="00101300" w:rsidRDefault="00101300" w:rsidP="00101300">
      <w:pPr>
        <w:pStyle w:val="Heading1"/>
      </w:pPr>
      <w:bookmarkStart w:id="9" w:name="_Toc137817807"/>
      <w:r>
        <w:lastRenderedPageBreak/>
        <w:t>Example Equation Rubric (Type = EQ)</w:t>
      </w:r>
      <w:bookmarkEnd w:id="9"/>
    </w:p>
    <w:p w14:paraId="5CEF12FE" w14:textId="6E57A37A" w:rsidR="00AC5838" w:rsidRDefault="00AC5838" w:rsidP="00AC5838">
      <w:r>
        <w:t xml:space="preserve">This section provides an example of a </w:t>
      </w:r>
      <w:proofErr w:type="spellStart"/>
      <w:r>
        <w:t>SmarterApp</w:t>
      </w:r>
      <w:proofErr w:type="spellEnd"/>
      <w:r>
        <w:t xml:space="preserve"> </w:t>
      </w:r>
      <w:r w:rsidR="0091107C">
        <w:t>Equation</w:t>
      </w:r>
      <w:r>
        <w:t xml:space="preserve"> item rubric that contains</w:t>
      </w:r>
      <w:r w:rsidR="0091107C">
        <w:t xml:space="preserve"> the</w:t>
      </w:r>
      <w:r>
        <w:t xml:space="preserve"> </w:t>
      </w:r>
      <w:r w:rsidR="0091107C">
        <w:t>ISEQUIVALENT cus</w:t>
      </w:r>
      <w:r>
        <w:t>tom operator.</w:t>
      </w:r>
    </w:p>
    <w:p w14:paraId="5AB87190" w14:textId="77777777" w:rsid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</w:p>
    <w:p w14:paraId="62B6FE4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&lt;?xml version="1.0" encoding="UTF-8"?&gt;</w:t>
      </w:r>
    </w:p>
    <w:p w14:paraId="2146437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&lt;qti-assessment-item xsi:schemaLocation="http://www.imsglobal.org/xsd/imsqtiasi_v3p0 https://purl.imsglobal.org/spec/qti/v3p0/schema/xsd/imsqti_asiv3p0_v1p0.xsd http://www.w3.org/1998/Math/MathML https://purl.imsglobal.org/spec/mathml/v3p0/schema/xsd/mathml3.xsd http://www.w3.org/2001/10/synthesis https://purl.imsglobal.org/spec/ssml/v1p1/schema/xsd/ssmlv1p1-core.xsd http://www.w3.org/2001/XInclude https://purl.imsglobal.org/spec/w3/2001/schema/xsd/XInclude.xsd " xmlns="http://www.imsglobal.org/xsd/imsqtiasi_v3p0" xmlns:m3="http://www.w3.org/1998/Math/MathML" xmlns:ssml11="http://www.w3.org/2001/10/synthesis" xmlns:xi="http://www.w3.org/2001/XInclude" xmlns:xsi="http://www.w3.org/2001/XMLSchema-instance" identifier="sbac-200-183216" title="183216" xml:lang="en" tool-name="TIMS QTI 3.0 Export" tool-version="5.12.6" time-dependent="false"&gt;</w:t>
      </w:r>
    </w:p>
    <w:p w14:paraId="1F96D2E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&lt;qti-response-declaration identifier="RESPONSE" cardinality="single" base-type="string"/&gt;</w:t>
      </w:r>
    </w:p>
    <w:p w14:paraId="78256A8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&lt;qti-outcome-declaration identifier="SCORE" cardinality="single" base-type="float" normal-maximum="1.0" normal-minimum="0.0"&gt;</w:t>
      </w:r>
    </w:p>
    <w:p w14:paraId="4E7517A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&lt;qti-default-value&gt;</w:t>
      </w:r>
    </w:p>
    <w:p w14:paraId="7D1A6F7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&lt;qti-value&gt;0&lt;/qti-value&gt;</w:t>
      </w:r>
    </w:p>
    <w:p w14:paraId="7A32E85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&lt;/qti-default-value&gt;</w:t>
      </w:r>
    </w:p>
    <w:p w14:paraId="0E094A9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&lt;/qti-outcome-declaration&gt;</w:t>
      </w:r>
    </w:p>
    <w:p w14:paraId="157E969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&lt;qti-outcome-declaration identifier="Responses" cardinality="ordered" base-type="string"/&gt;</w:t>
      </w:r>
    </w:p>
    <w:p w14:paraId="3463C04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&lt;qti-outcome-declaration identifier="Response1" cardinality="single" base-type="string"/&gt;</w:t>
      </w:r>
    </w:p>
    <w:p w14:paraId="71D417B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&lt;qti-stylesheet href="sbac-qti-assessment.css" type="text/css"/&gt;</w:t>
      </w:r>
    </w:p>
    <w:p w14:paraId="709EC2F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&lt;qti-item-body class="sbac sbac-global-item-catalog-ref" data-catalog-idref="item-183216-global"&gt;</w:t>
      </w:r>
    </w:p>
    <w:p w14:paraId="15AA3E6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&lt;div class="qti-layout-row"&gt;</w:t>
      </w:r>
    </w:p>
    <w:p w14:paraId="3F28793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&lt;div class="qti-layout-offset2 qti-layout-col8"&gt;</w:t>
      </w:r>
    </w:p>
    <w:p w14:paraId="0EBFFD1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&lt;div class="prompt"&gt;</w:t>
      </w:r>
    </w:p>
    <w:p w14:paraId="765E273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&lt;p&gt;The line plot shows the distances, in miles, Rex </w:t>
      </w:r>
    </w:p>
    <w:p w14:paraId="15132F1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&lt;span data-catalog-idref="glossary-term-4"&gt;walked&lt;/span&gt; on seven</w:t>
      </w:r>
    </w:p>
    <w:p w14:paraId="1C0345F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&lt;span data-qti-suppress-tts="computer-read-aloud" class="qti-visually-hidden"&gt;days.&lt;/span&gt;</w:t>
      </w:r>
    </w:p>
    <w:p w14:paraId="44A0448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&lt;span data-catalog-idref="item-183216-catalog-0" aria-hidden="true"&gt;days.&lt;/span&gt;</w:t>
      </w:r>
    </w:p>
    <w:p w14:paraId="5371346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&lt;/p&gt;</w:t>
      </w:r>
    </w:p>
    <w:p w14:paraId="38F3181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&lt;br/&gt;</w:t>
      </w:r>
    </w:p>
    <w:p w14:paraId="60F04D0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&lt;p&gt;</w:t>
      </w:r>
    </w:p>
    <w:p w14:paraId="7DC7C62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&lt;img aria-describedby="img-descript-2" src="item_183216_v0_graphics1_png256.png" alt="The line plot is titled, Distances Rex walked, miles. The line plot has a range from one and one fourth to three and one fourth, increasing in increments of two fourths. Below the line plot it reeds, Each x, represents one day. "/&gt;</w:t>
      </w:r>
    </w:p>
    <w:p w14:paraId="7408CFD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&lt;/p&gt;</w:t>
      </w:r>
    </w:p>
    <w:p w14:paraId="111AE5B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&lt;p data-qti-suppress-tts="computer-read-aloud" id="img-descript-2" class="qti-visually-hidden"&gt;The line plot is titled: Distances Rex Walked (mi). The line plot has a range from 1 1/4 to 3 1/4, increasing in increments of 2/4. The data points are: 1 3/4: X; 2: X; 2 1/2: X X X; 3: X; 3 1/4 X. Below the plot it reads, Each x, represents one day. &lt;/p&gt;</w:t>
      </w:r>
    </w:p>
    <w:p w14:paraId="4FEC742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&lt;br/&gt;</w:t>
      </w:r>
    </w:p>
    <w:p w14:paraId="3D2FE21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&lt;p&gt;</w:t>
      </w:r>
    </w:p>
    <w:p w14:paraId="7102615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&lt;span data-catalog-idref="glossary-term-1"&gt;Enter&lt;/span&gt; the</w:t>
      </w:r>
    </w:p>
    <w:p w14:paraId="035DAC5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&lt;span data-catalog-idref="glossary-term-2"&gt;total&lt;/span&gt; distance, in miles, Rex</w:t>
      </w:r>
    </w:p>
    <w:p w14:paraId="3BA935A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&lt;span data-catalog-idref="glossary-term-4"&gt;walked&lt;/span&gt; for</w:t>
      </w:r>
    </w:p>
    <w:p w14:paraId="657B723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&lt;span data-catalog-idref="glossary-term-3"&gt;all&lt;/span&gt; seven</w:t>
      </w:r>
    </w:p>
    <w:p w14:paraId="4BDAD86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&lt;span data-qti-suppress-tts="computer-read-aloud" class="qti-visually-hidden"&gt;days.&lt;/span&gt;</w:t>
      </w:r>
    </w:p>
    <w:p w14:paraId="25AC57A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&lt;span data-catalog-idref="item-183216-catalog-2" aria-hidden="true"&gt;days.&lt;/span&gt;</w:t>
      </w:r>
    </w:p>
    <w:p w14:paraId="5FACA8D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&lt;/p&gt;</w:t>
      </w:r>
    </w:p>
    <w:p w14:paraId="7DD733B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&lt;/div&gt;</w:t>
      </w:r>
    </w:p>
    <w:p w14:paraId="43E9243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&lt;qti-custom-interaction response-identifier="RESPONSE" data-interaction-identifier="sbac:equation" class="tei-sbee"&gt;</w:t>
      </w:r>
    </w:p>
    <w:p w14:paraId="621E44B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&lt;custom-option&gt;</w:t>
      </w:r>
    </w:p>
    <w:p w14:paraId="3E3FF7C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&lt;![CDATA[&lt;editorconfig xmlns=""&gt;&lt;tabConfig&gt;&lt;tab xmlns="http://www.w3.org/1999/xhtml" title="Basic"&gt;&lt;grid cols="3" title="Numbers"&gt;&lt;item title="one" aria-label="one"&gt;1&lt;/item&gt;&lt;item title="two" aria-label="two"&gt;2&lt;/item&gt;&lt;item title="three" aria-label="three"&gt;3&lt;/item&gt;&lt;item title="four" aria-label="four"&gt;4&lt;/item&gt;&lt;item title="five" aria-label="five"&gt;5&lt;/item&gt;&lt;item title="six" aria-label="six"&gt;6&lt;/item&gt;&lt;item title="seven" aria-label="seven"&gt;7&lt;/item&gt;&lt;item title="eight" aria-label="eight"&gt;8&lt;/item&gt;&lt;item title="nine" aria-label="nine"&gt;9&lt;/item&gt;&lt;item title="zero" aria-label="zero"&gt;0&lt;/item&gt;&lt;item title="period" aria-label="period"&gt;.&lt;/item&gt;&lt;item title="fraction" aria-label="fraction" cmd="/" class="mje_button_fraction"/&gt;&lt;/grid&gt;&lt;/tab&gt;&lt;/tabConfig&gt;&lt;editorRow&gt;&lt;math xmlns="http://www.w3.org/1998/Math/MathML" title=""&gt;&lt;mstyle&gt;&lt;mo&gt;##&lt;/mo&gt;&lt;/mstyle&gt;&lt;/math&gt;&lt;/editorRow&gt;&lt;/editorconfig&gt;]]&gt;</w:t>
      </w:r>
    </w:p>
    <w:p w14:paraId="371257F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&lt;/custom-option&gt;</w:t>
      </w:r>
    </w:p>
    <w:p w14:paraId="55C4F55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&lt;/qti-custom-interaction&gt;</w:t>
      </w:r>
    </w:p>
    <w:p w14:paraId="00060D2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&lt;/div&gt;</w:t>
      </w:r>
    </w:p>
    <w:p w14:paraId="0333BAF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&lt;/div&gt;</w:t>
      </w:r>
    </w:p>
    <w:p w14:paraId="7298136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&lt;qti-rubric-block class="qti-rubric-discretionary-placement" use="scoring" view="scorer"&gt;</w:t>
      </w:r>
    </w:p>
    <w:p w14:paraId="4F2D727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&lt;qti-content-body&gt;</w:t>
      </w:r>
    </w:p>
    <w:p w14:paraId="1D8C0B7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&lt;![CDATA[&lt;p&gt;&lt;img class="qti-visually-hidden sbac-mathml-svg" src="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" alt="SVG MathML"/&gt;&lt;m3:math&gt;&lt;m3:mn&gt;17&lt;/m3:mn&gt;&lt;m3:mfrac&gt;&lt;m3:mn&gt;1&lt;/m3:mn&gt;&lt;m3:mn&gt;2&lt;/m3:mn&gt;&lt;/m3:mfrac&gt;&lt;/m3:math&gt; or equivalent&lt;/p&gt;]]&gt;</w:t>
      </w:r>
    </w:p>
    <w:p w14:paraId="20A12A8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&lt;/qti-content-body&gt;</w:t>
      </w:r>
    </w:p>
    <w:p w14:paraId="61E9436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&lt;/qti-rubric-block&gt;</w:t>
      </w:r>
    </w:p>
    <w:p w14:paraId="4CCB8F6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&lt;/qti-item-body&gt;</w:t>
      </w:r>
    </w:p>
    <w:p w14:paraId="384912B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&lt;qti-catalog-info&gt;</w:t>
      </w:r>
    </w:p>
    <w:p w14:paraId="6661094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id="item-183216-catalog-0"&gt;</w:t>
      </w:r>
    </w:p>
    <w:p w14:paraId="33AE6F4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support="spoken"&gt;</w:t>
      </w:r>
    </w:p>
    <w:p w14:paraId="45EF688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data-reading-type="computer-read-aloud"&gt;</w:t>
      </w:r>
    </w:p>
    <w:p w14:paraId="0C8AFC2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&lt;qti-html-content&gt;days, &lt;/qti-html-content&gt;</w:t>
      </w:r>
    </w:p>
    <w:p w14:paraId="4AF86BF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3751B51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549E456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56DA0DE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id="item-183216-catalog-1"&gt;</w:t>
      </w:r>
    </w:p>
    <w:p w14:paraId="0655718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support="spoken"&gt;</w:t>
      </w:r>
    </w:p>
    <w:p w14:paraId="16F10A8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data-reading-type="computer-read-aloud"&gt;</w:t>
      </w:r>
    </w:p>
    <w:p w14:paraId="382CD52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&lt;qti-html-content&gt;The line plot is titled, Distances Rex walked, miles. The line plot has a range from one and one fourth to three and one fourth, increasing in increments of two fourths. Below the line plot it reeds, Each x, represents one day. &lt;/qti-html-content&gt;</w:t>
      </w:r>
    </w:p>
    <w:p w14:paraId="2AF8F36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2B9FB5C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290C6B1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5C74C06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id="item-183216-catalog-2"&gt;</w:t>
      </w:r>
    </w:p>
    <w:p w14:paraId="0606C72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support="spoken"&gt;</w:t>
      </w:r>
    </w:p>
    <w:p w14:paraId="4D11F2F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data-reading-type="computer-read-aloud"&gt;</w:t>
      </w:r>
    </w:p>
    <w:p w14:paraId="44A1B2A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&lt;qti-html-content&gt;days. From left to right and top to bottom the equation tool reeds, 1, 2, 3, 4, 5, 6, 7, 8, 9, 0, point, box over box.&lt;/qti-html-content&gt;</w:t>
      </w:r>
    </w:p>
    <w:p w14:paraId="0A4EDBB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0E4F3C9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10D5440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609F971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id="item-183216-global"&gt;</w:t>
      </w:r>
    </w:p>
    <w:p w14:paraId="6573F8F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support="ext:sbac-braille-files"&gt;</w:t>
      </w:r>
    </w:p>
    <w:p w14:paraId="2D22EAA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data-math-representation="nemeth" xml:lang="en" data-contracted="true" data-type="PRN" data-format="EBAE"&gt;</w:t>
      </w:r>
    </w:p>
    <w:p w14:paraId="2F90069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&lt;qti-file-href mime-type="application/braille"&gt;item_183216_enu_ecn.prn&lt;/qti-file-href&gt;</w:t>
      </w:r>
    </w:p>
    <w:p w14:paraId="4359C27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&lt;/qti-card-entry&gt;</w:t>
      </w:r>
    </w:p>
    <w:p w14:paraId="658659D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data-math-representation="nemeth" xml:lang="en" data-contracted="true" data-type="PRN" data-format="UEB"&gt;</w:t>
      </w:r>
    </w:p>
    <w:p w14:paraId="6E31B50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&lt;qti-file-href mime-type="application/braille"&gt;item_183216_enu_ucn.prn&lt;/qti-file-href&gt;</w:t>
      </w:r>
    </w:p>
    <w:p w14:paraId="03FA5CD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36C80CF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data-math-representation="nemeth" xml:lang="en" data-contracted="false" data-type="PRN" data-format="EBAE"&gt;</w:t>
      </w:r>
    </w:p>
    <w:p w14:paraId="33A5C19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&lt;qti-file-href mime-type="application/braille"&gt;item_183216_enu_exn.prn&lt;/qti-file-href&gt;</w:t>
      </w:r>
    </w:p>
    <w:p w14:paraId="790156C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36A4F8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data-math-representation="nemeth" xml:lang="en" data-contracted="false" data-type="PRN" data-format="UEB"&gt;</w:t>
      </w:r>
    </w:p>
    <w:p w14:paraId="607AD6D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&lt;qti-file-href mime-type="application/braille"&gt;item_183216_enu_uxn.prn&lt;/qti-file-href&gt;</w:t>
      </w:r>
    </w:p>
    <w:p w14:paraId="6390272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2C3A0BF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data-math-representation="UEB" xml:lang="en" data-contracted="true" data-type="PRN" data-format="UEB"&gt;</w:t>
      </w:r>
    </w:p>
    <w:p w14:paraId="49E9903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&lt;qti-file-href mime-type="application/braille"&gt;item_183216_enu_uct.prn&lt;/qti-file-href&gt;</w:t>
      </w:r>
    </w:p>
    <w:p w14:paraId="204E827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7EF106E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data-math-representation="UEB" xml:lang="en" data-contracted="false" data-type="PRN" data-format="UEB"&gt;</w:t>
      </w:r>
    </w:p>
    <w:p w14:paraId="7FA35BD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&lt;qti-file-href mime-type="application/braille"&gt;item_183216_enu_uxt.prn&lt;/qti-file-href&gt;</w:t>
      </w:r>
    </w:p>
    <w:p w14:paraId="3906DAF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570AEE7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596A9ED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support="sign-language"&gt;</w:t>
      </w:r>
    </w:p>
    <w:p w14:paraId="6A5DBCD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default="true" xml:lang="ase"&gt;</w:t>
      </w:r>
    </w:p>
    <w:p w14:paraId="29221FD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1D2BE9C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&lt;video controls="true"&gt;</w:t>
      </w:r>
    </w:p>
    <w:p w14:paraId="38B5128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src="item_183216_ASL_STEM.mp4" type="video/mp4"/&gt;</w:t>
      </w:r>
    </w:p>
    <w:p w14:paraId="1594693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src="item_183216_ASL_STEM.webm" type="video/webm"/&gt;Your browser does not support the video element.</w:t>
      </w:r>
    </w:p>
    <w:p w14:paraId="7995F25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&lt;/video&gt;</w:t>
      </w:r>
    </w:p>
    <w:p w14:paraId="087FFC9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310A94E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7DFF76D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4C804D1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711B0E0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id="glossary-term-1"&gt;</w:t>
      </w:r>
    </w:p>
    <w:p w14:paraId="35F5063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support="keyword-translation"&gt;</w:t>
      </w:r>
    </w:p>
    <w:p w14:paraId="13FD561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data-list-code="TDS_WL_ArabicGloss" xml:lang="ar" data-list-type="glossary"&gt;</w:t>
      </w:r>
    </w:p>
    <w:p w14:paraId="78DD44F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5BAC8F6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Courier New" w:eastAsiaTheme="minorHAnsi" w:hAnsi="Courier New" w:cs="Courier New" w:hint="eastAsia"/>
          <w:noProof/>
          <w:color w:val="0000FF"/>
          <w:sz w:val="16"/>
          <w:szCs w:val="16"/>
        </w:rPr>
        <w:t>أدخل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060729A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5BD4E7F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src="glossary/item_183216_enter_1_arabic.m4a" type="audio/mp4"/&gt;</w:t>
      </w:r>
    </w:p>
    <w:p w14:paraId="11D2FC5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src="glossary/item_183216_enter_1_arabic.ogg" type="audio/ogg"/&gt;</w:t>
      </w:r>
    </w:p>
    <w:p w14:paraId="66267B4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6D533F8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2DBA2DB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5A78740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5A07693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data-list-code="TDS_WL_BurmeseGloss" xml:lang="my" data-list-type="glossary"&gt;</w:t>
      </w:r>
    </w:p>
    <w:p w14:paraId="695C197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0D49530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yanmar Text" w:eastAsiaTheme="minorHAnsi" w:hAnsi="Myanmar Text" w:cs="Myanmar Text"/>
          <w:noProof/>
          <w:color w:val="0000FF"/>
          <w:sz w:val="16"/>
          <w:szCs w:val="16"/>
        </w:rPr>
        <w:t>ထည့်ပါ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51021B5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58E09BF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src="glossary/item_183216_enter_1_burmese.m4a" type="audio/mp4"/&gt;</w:t>
      </w:r>
    </w:p>
    <w:p w14:paraId="3BCD5DF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src="glossary/item_183216_enter_1_burmese.ogg" type="audio/ogg"/&gt;</w:t>
      </w:r>
    </w:p>
    <w:p w14:paraId="509B1F9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6A174FD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1B5F24E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2C1883E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389B6D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data-list-code="TDS_WL_CantoneseGloss" xml:lang="yue" data-list-type="glossary"&gt;</w:t>
      </w:r>
    </w:p>
    <w:p w14:paraId="1537781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0C0625F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    &lt;span&gt;</w:t>
      </w:r>
      <w:r w:rsidRPr="0091107C">
        <w:rPr>
          <w:rFonts w:ascii="Microsoft JhengHei" w:eastAsia="Microsoft JhengHei" w:hAnsi="Microsoft JhengHei" w:cs="Microsoft JhengHei" w:hint="eastAsia"/>
          <w:noProof/>
          <w:color w:val="0000FF"/>
          <w:sz w:val="16"/>
          <w:szCs w:val="16"/>
        </w:rPr>
        <w:t>输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入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&lt;/span&gt;,</w:t>
      </w:r>
    </w:p>
    <w:p w14:paraId="62EACC3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輸入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64A869B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2BED4DC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src="glossary/item_183216_enter_1_cantonese.m4a" type="audio/mp4"/&gt;</w:t>
      </w:r>
    </w:p>
    <w:p w14:paraId="49CCB3A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src="glossary/item_183216_enter_1_cantonese.ogg" type="audio/ogg"/&gt;</w:t>
      </w:r>
    </w:p>
    <w:p w14:paraId="4D145BD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211428F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1D7447C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10F1573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15AA760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data-list-code="TDS_WL_TagalGloss" xml:lang="tl" data-list-type="glossary"&gt;</w:t>
      </w:r>
    </w:p>
    <w:p w14:paraId="477E96C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5E6A240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&lt;span&gt;ikabil&lt;/span&gt;</w:t>
      </w:r>
    </w:p>
    <w:p w14:paraId="28F5306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614ED60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src="glossary/item_183216_enter_1_filipino_a.m4a" type="audio/mp4"/&gt;</w:t>
      </w:r>
    </w:p>
    <w:p w14:paraId="2875B8F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src="glossary/item_183216_enter_1_filipino_a.ogg" type="audio/ogg"/&gt;</w:t>
      </w:r>
    </w:p>
    <w:p w14:paraId="474691B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&lt;/audio&gt;,</w:t>
      </w:r>
    </w:p>
    <w:p w14:paraId="7950B7C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 ilagay  &lt;/span&gt;</w:t>
      </w:r>
    </w:p>
    <w:p w14:paraId="28A6294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098A4B4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src="glossary/item_183216_enter_1_filipino_b.m4a" type="audio/mp4"/&gt;</w:t>
      </w:r>
    </w:p>
    <w:p w14:paraId="1975DAE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src="glossary/item_183216_enter_1_filipino_b.ogg" type="audio/ogg"/&gt;</w:t>
      </w:r>
    </w:p>
    <w:p w14:paraId="595A8A2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0173F98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593787D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262B22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5F5A255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data-list-code="TDS_WL_HmongGloss" xml:lang="hmn" data-list-type="glossary"&gt;</w:t>
      </w:r>
    </w:p>
    <w:p w14:paraId="20574EE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507AB4A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&lt;span&gt;Nkag&lt;/span&gt;,</w:t>
      </w:r>
    </w:p>
    <w:p w14:paraId="0E71687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&lt;span&gt;Nkaag&lt;/span&gt;</w:t>
      </w:r>
    </w:p>
    <w:p w14:paraId="2FC1C2D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75BDC7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src="glossary/item_183216_enter_1_hmong.m4a" type="audio/mp4"/&gt;</w:t>
      </w:r>
    </w:p>
    <w:p w14:paraId="5A25837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src="glossary/item_183216_enter_1_hmong.ogg" type="audio/ogg"/&gt;</w:t>
      </w:r>
    </w:p>
    <w:p w14:paraId="6C315BF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3CA14C7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12FEA31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DC3252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5275692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data-list-code="TDS_WL_KoreanGloss" xml:lang="ko" data-list-type="glossary"&gt;</w:t>
      </w:r>
    </w:p>
    <w:p w14:paraId="7D4F5C5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6896AD1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algun Gothic" w:eastAsia="Malgun Gothic" w:hAnsi="Malgun Gothic" w:cs="Malgun Gothic" w:hint="eastAsia"/>
          <w:noProof/>
          <w:color w:val="0000FF"/>
          <w:sz w:val="16"/>
          <w:szCs w:val="16"/>
        </w:rPr>
        <w:t>쓰다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&lt;/span&gt;,</w:t>
      </w:r>
    </w:p>
    <w:p w14:paraId="777BB88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algun Gothic" w:eastAsia="Malgun Gothic" w:hAnsi="Malgun Gothic" w:cs="Malgun Gothic" w:hint="eastAsia"/>
          <w:noProof/>
          <w:color w:val="0000FF"/>
          <w:sz w:val="16"/>
          <w:szCs w:val="16"/>
        </w:rPr>
        <w:t>입력하다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6062029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2B09E02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src="glossary/item_183216_enter_1_korean.m4a" type="audio/mp4"/&gt;</w:t>
      </w:r>
    </w:p>
    <w:p w14:paraId="34E9F43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src="glossary/item_183216_enter_1_korean.ogg" type="audio/ogg"/&gt;</w:t>
      </w:r>
    </w:p>
    <w:p w14:paraId="0E4AC1F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64FFEE5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4967F9C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34E6A75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0FAE1F6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data-list-code="TDS_WL_MandarinGloss" xml:lang="cmn" data-list-type="glossary"&gt;</w:t>
      </w:r>
    </w:p>
    <w:p w14:paraId="25F77CC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22798C6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輸入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&lt;/span&gt;,</w:t>
      </w:r>
    </w:p>
    <w:p w14:paraId="2C0CC75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填寫，</w:t>
      </w:r>
      <w:r w:rsidRPr="0091107C">
        <w:rPr>
          <w:rFonts w:ascii="Microsoft JhengHei" w:eastAsia="Microsoft JhengHei" w:hAnsi="Microsoft JhengHei" w:cs="Microsoft JhengHei" w:hint="eastAsia"/>
          <w:noProof/>
          <w:color w:val="0000FF"/>
          <w:sz w:val="16"/>
          <w:szCs w:val="16"/>
        </w:rPr>
        <w:t>输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入，填写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 &lt;/span&gt;</w:t>
      </w:r>
    </w:p>
    <w:p w14:paraId="0147AEE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60E393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src="glossary/item_183216_enter_1_mandarin.m4a" type="audio/mp4"/&gt;</w:t>
      </w:r>
    </w:p>
    <w:p w14:paraId="5AB52C7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src="glossary/item_183216_enter_1_mandarin.ogg" type="audio/ogg"/&gt;</w:t>
      </w:r>
    </w:p>
    <w:p w14:paraId="7378062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    &lt;/audio&gt;</w:t>
      </w:r>
    </w:p>
    <w:p w14:paraId="5E9205F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22FB230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177C998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221A371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data-list-code="TDS_WL_PunjabiGloss" xml:lang="pa" data-list-type="glossary"&gt;</w:t>
      </w:r>
    </w:p>
    <w:p w14:paraId="62C05AE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086C18D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Courier New" w:eastAsiaTheme="minorHAnsi" w:hAnsi="Courier New" w:cs="Courier New" w:hint="eastAsia"/>
          <w:noProof/>
          <w:color w:val="0000FF"/>
          <w:sz w:val="16"/>
          <w:szCs w:val="16"/>
        </w:rPr>
        <w:t>پاؤ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3601266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652A14E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src="glossary/item_183216_enter_1_punjabi_a.m4a" type="audio/mp4"/&gt;</w:t>
      </w:r>
    </w:p>
    <w:p w14:paraId="1A70CE9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src="glossary/item_183216_enter_1_punjabi_a.ogg" type="audio/ogg"/&gt;</w:t>
      </w:r>
    </w:p>
    <w:p w14:paraId="74B152A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&lt;/audio&gt;,</w:t>
      </w:r>
    </w:p>
    <w:p w14:paraId="51BE04C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Gurmukhi MN" w:eastAsiaTheme="minorHAnsi" w:hAnsi="Gurmukhi MN" w:cs="Gurmukhi MN"/>
          <w:noProof/>
          <w:color w:val="0000FF"/>
          <w:sz w:val="16"/>
          <w:szCs w:val="16"/>
        </w:rPr>
        <w:t>ਦਾਖਲ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91107C">
        <w:rPr>
          <w:rFonts w:ascii="Gurmukhi MN" w:eastAsiaTheme="minorHAnsi" w:hAnsi="Gurmukhi MN" w:cs="Gurmukhi MN"/>
          <w:noProof/>
          <w:color w:val="0000FF"/>
          <w:sz w:val="16"/>
          <w:szCs w:val="16"/>
        </w:rPr>
        <w:t>ਕਰੋ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01C9194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1ADBCFB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src="glossary/item_183216_enter_1_punjabi_b.m4a" type="audio/mp4"/&gt;</w:t>
      </w:r>
    </w:p>
    <w:p w14:paraId="7DBBD91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src="glossary/item_183216_enter_1_punjabi_b.ogg" type="audio/ogg"/&gt;</w:t>
      </w:r>
    </w:p>
    <w:p w14:paraId="2A857BF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5DF1766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1357B4F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26C745D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5D04E6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data-list-code="TDS_WL_RussianGloss" xml:lang="ru" data-list-type="glossary"&gt;</w:t>
      </w:r>
    </w:p>
    <w:p w14:paraId="635DCAA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2034F3D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&lt;span&gt;Введите  &lt;/span&gt;</w:t>
      </w:r>
    </w:p>
    <w:p w14:paraId="2A7C34C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7A01D22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src="glossary/item_183216_enter_1_russian.m4a" type="audio/mp4"/&gt;</w:t>
      </w:r>
    </w:p>
    <w:p w14:paraId="32E7A81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src="glossary/item_183216_enter_1_russian.ogg" type="audio/ogg"/&gt;</w:t>
      </w:r>
    </w:p>
    <w:p w14:paraId="7C283B5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2E787EC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5FA43E6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3AFBED4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6DC9DB0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data-list-code="TDS_WL_SomaliGloss" xml:lang="so" data-list-type="glossary"&gt;</w:t>
      </w:r>
    </w:p>
    <w:p w14:paraId="73E3DA5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073CADD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&lt;span&gt;Gal&lt;/span&gt;</w:t>
      </w:r>
    </w:p>
    <w:p w14:paraId="3DE6411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455CC2D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src="glossary/item_183216_enter_1_somali.m4a" type="audio/mp4"/&gt;</w:t>
      </w:r>
    </w:p>
    <w:p w14:paraId="12AC5D2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src="glossary/item_183216_enter_1_somali.ogg" type="audio/ogg"/&gt;</w:t>
      </w:r>
    </w:p>
    <w:p w14:paraId="797E2B8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7857F69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619CBD8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551FAB7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3B01389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data-list-code="TDS_WL_ESNGlossary" xml:lang="es" data-list-type="glossary"&gt;</w:t>
      </w:r>
    </w:p>
    <w:p w14:paraId="38E4BC3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3A156F2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&lt;span&gt;Escribe&lt;/span&gt;</w:t>
      </w:r>
    </w:p>
    <w:p w14:paraId="63554D6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5A886C3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src="glossary/item_183216_enter_1_spanish.m4a" type="audio/mp4"/&gt;</w:t>
      </w:r>
    </w:p>
    <w:p w14:paraId="3EAD8D5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src="glossary/item_183216_enter_1_spanish.ogg" type="audio/ogg"/&gt;</w:t>
      </w:r>
    </w:p>
    <w:p w14:paraId="231353D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37850D4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065BBF1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08BE2B0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028546F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data-list-code="TDS_WL_UkrainianGloss" xml:lang="uk" data-list-type="glossary"&gt;</w:t>
      </w:r>
    </w:p>
    <w:p w14:paraId="4E005E0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7F2311E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&lt;span&gt;Введіть  &lt;/span&gt;</w:t>
      </w:r>
    </w:p>
    <w:p w14:paraId="7F72849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67564FA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src="glossary/item_183216_enter_1_ukrainian.m4a" type="audio/mp4"/&gt;</w:t>
      </w:r>
    </w:p>
    <w:p w14:paraId="7539B02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src="glossary/item_183216_enter_1_ukrainian.ogg" type="audio/ogg"/&gt;</w:t>
      </w:r>
    </w:p>
    <w:p w14:paraId="41287C4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49345FA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    &lt;div/&gt;</w:t>
      </w:r>
    </w:p>
    <w:p w14:paraId="794725F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3987944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21510A4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data-list-code="TDS_WL_VietnameseGloss" xml:lang="vi" data-list-type="glossary"&gt;</w:t>
      </w:r>
    </w:p>
    <w:p w14:paraId="3D049B3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74C2664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&lt;span&gt;Điền&lt;/span&gt;</w:t>
      </w:r>
    </w:p>
    <w:p w14:paraId="60DA12C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290F082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src="glossary/item_183216_enter_1_vietnamese.m4a" type="audio/mp4"/&gt;</w:t>
      </w:r>
    </w:p>
    <w:p w14:paraId="40B7976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src="glossary/item_183216_enter_1_vietnamese.ogg" type="audio/ogg"/&gt;</w:t>
      </w:r>
    </w:p>
    <w:p w14:paraId="5E392EB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52C17DC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6402A1E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540991E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0E3012B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data-list-code="TDS_ILG1" data-list-type="illustration"&gt;</w:t>
      </w:r>
    </w:p>
    <w:p w14:paraId="654B5D6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174B57F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&lt;img src="item_183216_enter_v1_illustration_glossary_dim.svg" alt="enter"/&gt;</w:t>
      </w:r>
    </w:p>
    <w:p w14:paraId="4079876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114B4B0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1089837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068529C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3D9F631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id="glossary-term-2"&gt;</w:t>
      </w:r>
    </w:p>
    <w:p w14:paraId="26A9805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support="keyword-translation"&gt;</w:t>
      </w:r>
    </w:p>
    <w:p w14:paraId="4FAD3D4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data-list-code="TDS_WL_ArabicGloss" xml:lang="ar" data-list-type="glossary"&gt;</w:t>
      </w:r>
    </w:p>
    <w:p w14:paraId="4415BFE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1170410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Courier New" w:eastAsiaTheme="minorHAnsi" w:hAnsi="Courier New" w:cs="Courier New" w:hint="eastAsia"/>
          <w:noProof/>
          <w:color w:val="0000FF"/>
          <w:sz w:val="16"/>
          <w:szCs w:val="16"/>
        </w:rPr>
        <w:t>الإجمالي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1A7BC59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195925F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src="glossary/item_183216_total_2_arabic.m4a" type="audio/mp4"/&gt;</w:t>
      </w:r>
    </w:p>
    <w:p w14:paraId="0C11B62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src="glossary/item_183216_total_2_arabic.ogg" type="audio/ogg"/&gt;</w:t>
      </w:r>
    </w:p>
    <w:p w14:paraId="1E864FC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21AEB1E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45EB980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7A34055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38BE527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data-list-code="TDS_WL_BurmeseGloss" xml:lang="my" data-list-type="glossary"&gt;</w:t>
      </w:r>
    </w:p>
    <w:p w14:paraId="786E9A5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4623BFC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yanmar Text" w:eastAsiaTheme="minorHAnsi" w:hAnsi="Myanmar Text" w:cs="Myanmar Text"/>
          <w:noProof/>
          <w:color w:val="0000FF"/>
          <w:sz w:val="16"/>
          <w:szCs w:val="16"/>
        </w:rPr>
        <w:t>စုစုပေါင်း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64818D7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591CC2F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src="glossary/item_183216_total_2_burmese.m4a" type="audio/mp4"/&gt;</w:t>
      </w:r>
    </w:p>
    <w:p w14:paraId="3F70EC3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src="glossary/item_183216_total_2_burmese.ogg" type="audio/ogg"/&gt;</w:t>
      </w:r>
    </w:p>
    <w:p w14:paraId="6A234D2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6752BF9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6C8C93B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680CA6F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86EC59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data-list-code="TDS_WL_CantoneseGloss" xml:lang="yue" data-list-type="glossary"&gt;</w:t>
      </w:r>
    </w:p>
    <w:p w14:paraId="5CA047D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0BEFFBB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icrosoft JhengHei" w:eastAsia="Microsoft JhengHei" w:hAnsi="Microsoft JhengHei" w:cs="Microsoft JhengHei" w:hint="eastAsia"/>
          <w:noProof/>
          <w:color w:val="0000FF"/>
          <w:sz w:val="16"/>
          <w:szCs w:val="16"/>
        </w:rPr>
        <w:t>总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&lt;/span&gt;,</w:t>
      </w:r>
    </w:p>
    <w:p w14:paraId="1098465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總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3CCF4D8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77DEDAC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src="glossary/item_183216_total_2_cantonese.m4a" type="audio/mp4"/&gt;</w:t>
      </w:r>
    </w:p>
    <w:p w14:paraId="3B7D271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src="glossary/item_183216_total_2_cantonese.ogg" type="audio/ogg"/&gt;</w:t>
      </w:r>
    </w:p>
    <w:p w14:paraId="4B50985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6DF1CB7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7016E64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398DE4A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1388A11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data-list-code="TDS_WL_TagalGloss" xml:lang="tl" data-list-type="glossary"&gt;</w:t>
      </w:r>
    </w:p>
    <w:p w14:paraId="7B980C4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131CBAD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&lt;span&gt;kabuuang&lt;/span&gt;</w:t>
      </w:r>
    </w:p>
    <w:p w14:paraId="5039A8D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4F0F4A4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        &lt;source src="glossary/item_183216_total_2_filipino_a.m4a" type="audio/mp4"/&gt;</w:t>
      </w:r>
    </w:p>
    <w:p w14:paraId="18A1372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src="glossary/item_183216_total_2_filipino_a.ogg" type="audio/ogg"/&gt;</w:t>
      </w:r>
    </w:p>
    <w:p w14:paraId="7BCE615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&lt;/audio&gt;,</w:t>
      </w:r>
    </w:p>
    <w:p w14:paraId="3779E01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 kabuklan  &lt;/span&gt;</w:t>
      </w:r>
    </w:p>
    <w:p w14:paraId="59977C5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238A249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src="glossary/item_183216_total_2_filipino_b.m4a" type="audio/mp4"/&gt;</w:t>
      </w:r>
    </w:p>
    <w:p w14:paraId="05A9BE6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src="glossary/item_183216_total_2_filipino_b.ogg" type="audio/ogg"/&gt;</w:t>
      </w:r>
    </w:p>
    <w:p w14:paraId="5BF9FBD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2040189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55FC216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499A63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558A37E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data-list-code="TDS_WL_HmongGloss" xml:lang="hmn" data-list-type="glossary"&gt;</w:t>
      </w:r>
    </w:p>
    <w:p w14:paraId="328EEA3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2FBCF9C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&lt;span&gt;tag nrho&lt;/span&gt;,</w:t>
      </w:r>
    </w:p>
    <w:p w14:paraId="7FC73C6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&lt;span&gt;taag nrho&lt;/span&gt;</w:t>
      </w:r>
    </w:p>
    <w:p w14:paraId="196537F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5B203AC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src="glossary/item_183216_total_2_hmong.m4a" type="audio/mp4"/&gt;</w:t>
      </w:r>
    </w:p>
    <w:p w14:paraId="7E7B7B1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src="glossary/item_183216_total_2_hmong.ogg" type="audio/ogg"/&gt;</w:t>
      </w:r>
    </w:p>
    <w:p w14:paraId="622D43C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7D8DBB7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415EFCA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740FAD1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1870596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data-list-code="TDS_WL_KoreanGloss" xml:lang="ko" data-list-type="glossary"&gt;</w:t>
      </w:r>
    </w:p>
    <w:p w14:paraId="292346B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495BF8E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algun Gothic" w:eastAsia="Malgun Gothic" w:hAnsi="Malgun Gothic" w:cs="Malgun Gothic" w:hint="eastAsia"/>
          <w:noProof/>
          <w:color w:val="0000FF"/>
          <w:sz w:val="16"/>
          <w:szCs w:val="16"/>
        </w:rPr>
        <w:t>전체의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&lt;/span&gt;,</w:t>
      </w:r>
    </w:p>
    <w:p w14:paraId="686962E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algun Gothic" w:eastAsia="Malgun Gothic" w:hAnsi="Malgun Gothic" w:cs="Malgun Gothic" w:hint="eastAsia"/>
          <w:noProof/>
          <w:color w:val="0000FF"/>
          <w:sz w:val="16"/>
          <w:szCs w:val="16"/>
        </w:rPr>
        <w:t>총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2E042AB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70E7461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src="glossary/item_183216_total_2_korean.m4a" type="audio/mp4"/&gt;</w:t>
      </w:r>
    </w:p>
    <w:p w14:paraId="737875C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src="glossary/item_183216_total_2_korean.ogg" type="audio/ogg"/&gt;</w:t>
      </w:r>
    </w:p>
    <w:p w14:paraId="6F4B77E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3D44020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750EC56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52B7A16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69B729C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data-list-code="TDS_WL_MandarinGloss" xml:lang="cmn" data-list-type="glossary"&gt;</w:t>
      </w:r>
    </w:p>
    <w:p w14:paraId="32CBB1A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4B6C44F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總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&lt;/span&gt;,</w:t>
      </w:r>
    </w:p>
    <w:p w14:paraId="139F838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icrosoft JhengHei" w:eastAsia="Microsoft JhengHei" w:hAnsi="Microsoft JhengHei" w:cs="Microsoft JhengHei" w:hint="eastAsia"/>
          <w:noProof/>
          <w:color w:val="0000FF"/>
          <w:sz w:val="16"/>
          <w:szCs w:val="16"/>
        </w:rPr>
        <w:t>总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69851E1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2E1437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src="glossary/item_183216_total_2_mandarin.m4a" type="audio/mp4"/&gt;</w:t>
      </w:r>
    </w:p>
    <w:p w14:paraId="06E5C23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src="glossary/item_183216_total_2_mandarin.ogg" type="audio/ogg"/&gt;</w:t>
      </w:r>
    </w:p>
    <w:p w14:paraId="3757676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2F25DA1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5A2B923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54964D1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2518026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data-list-code="TDS_WL_PunjabiGloss" xml:lang="pa" data-list-type="glossary"&gt;</w:t>
      </w:r>
    </w:p>
    <w:p w14:paraId="2522341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2C343E8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Courier New" w:eastAsiaTheme="minorHAnsi" w:hAnsi="Courier New" w:cs="Courier New" w:hint="eastAsia"/>
          <w:noProof/>
          <w:color w:val="0000FF"/>
          <w:sz w:val="16"/>
          <w:szCs w:val="16"/>
        </w:rPr>
        <w:t>سارا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6B5080E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0A6E54B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src="glossary/item_183216_total_2_punjabi_a.m4a" type="audio/mp4"/&gt;</w:t>
      </w:r>
    </w:p>
    <w:p w14:paraId="45B5DEA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src="glossary/item_183216_total_2_punjabi_a.ogg" type="audio/ogg"/&gt;</w:t>
      </w:r>
    </w:p>
    <w:p w14:paraId="6D2BA08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&lt;/audio&gt;,</w:t>
      </w:r>
    </w:p>
    <w:p w14:paraId="3DB96E0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Gurmukhi MN" w:eastAsiaTheme="minorHAnsi" w:hAnsi="Gurmukhi MN" w:cs="Gurmukhi MN"/>
          <w:noProof/>
          <w:color w:val="0000FF"/>
          <w:sz w:val="16"/>
          <w:szCs w:val="16"/>
        </w:rPr>
        <w:t>ਕੁਲ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0DBEAB1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66B6025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        &lt;source src="glossary/item_183216_total_2_punjabi_b.m4a" type="audio/mp4"/&gt;</w:t>
      </w:r>
    </w:p>
    <w:p w14:paraId="6F85C3C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src="glossary/item_183216_total_2_punjabi_b.ogg" type="audio/ogg"/&gt;</w:t>
      </w:r>
    </w:p>
    <w:p w14:paraId="79B3F41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07A817E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56A9FB5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521D280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39671E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data-list-code="TDS_WL_RussianGloss" xml:lang="ru" data-list-type="glossary"&gt;</w:t>
      </w:r>
    </w:p>
    <w:p w14:paraId="7D9DB74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268D671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&lt;span&gt;Общее&lt;/span&gt;</w:t>
      </w:r>
    </w:p>
    <w:p w14:paraId="19B831F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4A61F0C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src="glossary/item_183216_total_2_russian.m4a" type="audio/mp4"/&gt;</w:t>
      </w:r>
    </w:p>
    <w:p w14:paraId="2A5EDB8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src="glossary/item_183216_total_2_russian.ogg" type="audio/ogg"/&gt;</w:t>
      </w:r>
    </w:p>
    <w:p w14:paraId="1418D71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17FF2E7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33A596A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7290F98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3EC0A13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data-list-code="TDS_WL_SomaliGloss" xml:lang="so" data-list-type="glossary"&gt;</w:t>
      </w:r>
    </w:p>
    <w:p w14:paraId="7EF6265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442952C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&lt;span&gt;wadarta&lt;/span&gt;</w:t>
      </w:r>
    </w:p>
    <w:p w14:paraId="005AB76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33B9D7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src="glossary/item_183216_total_2_somali.m4a" type="audio/mp4"/&gt;</w:t>
      </w:r>
    </w:p>
    <w:p w14:paraId="111512B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src="glossary/item_183216_total_2_somali.ogg" type="audio/ogg"/&gt;</w:t>
      </w:r>
    </w:p>
    <w:p w14:paraId="707C8E1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7564C3E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35BB646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7106CEC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2D36A31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data-list-code="TDS_WL_ESNGlossary" xml:lang="es" data-list-type="glossary"&gt;</w:t>
      </w:r>
    </w:p>
    <w:p w14:paraId="241AC50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32056F1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&lt;span&gt;Total&lt;/span&gt;</w:t>
      </w:r>
    </w:p>
    <w:p w14:paraId="1582AAA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50D8B8F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src="glossary/item_183216_total_2_spanish.m4a" type="audio/mp4"/&gt;</w:t>
      </w:r>
    </w:p>
    <w:p w14:paraId="253C5A0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src="glossary/item_183216_total_2_spanish.ogg" type="audio/ogg"/&gt;</w:t>
      </w:r>
    </w:p>
    <w:p w14:paraId="1755D1C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525C701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3F45FFA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7B6E3BF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EFFE57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data-list-code="TDS_WL_UkrainianGloss" xml:lang="uk" data-list-type="glossary"&gt;</w:t>
      </w:r>
    </w:p>
    <w:p w14:paraId="4A1426C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021FB05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&lt;span&gt;загальну  &lt;/span&gt;</w:t>
      </w:r>
    </w:p>
    <w:p w14:paraId="14BD384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A25A00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src="glossary/item_183216_total_2_ukrainian.m4a" type="audio/mp4"/&gt;</w:t>
      </w:r>
    </w:p>
    <w:p w14:paraId="5078933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src="glossary/item_183216_total_2_ukrainian.ogg" type="audio/ogg"/&gt;</w:t>
      </w:r>
    </w:p>
    <w:p w14:paraId="3CB4960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76ED27D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031F63D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6646E4A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8BE026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data-list-code="TDS_WL_VietnameseGloss" xml:lang="vi" data-list-type="glossary"&gt;</w:t>
      </w:r>
    </w:p>
    <w:p w14:paraId="3C6F1B4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0D77832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&lt;span&gt;Tổng&lt;/span&gt;</w:t>
      </w:r>
    </w:p>
    <w:p w14:paraId="3CEE9C9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28FA6CF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src="glossary/item_183216_total_2_vietnamese.m4a" type="audio/mp4"/&gt;</w:t>
      </w:r>
    </w:p>
    <w:p w14:paraId="2A33930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src="glossary/item_183216_total_2_vietnamese.ogg" type="audio/ogg"/&gt;</w:t>
      </w:r>
    </w:p>
    <w:p w14:paraId="179C561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639EEB4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62B4A42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709A60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5833808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&lt;/qti-card&gt;</w:t>
      </w:r>
    </w:p>
    <w:p w14:paraId="4AD5E1E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0A4748B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id="glossary-term-3"&gt;</w:t>
      </w:r>
    </w:p>
    <w:p w14:paraId="6BBE1F8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support="keyword-translation"&gt;</w:t>
      </w:r>
    </w:p>
    <w:p w14:paraId="77CC3F9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data-list-code="TDS_WL_ArabicGloss" xml:lang="ar" data-list-type="glossary"&gt;</w:t>
      </w:r>
    </w:p>
    <w:p w14:paraId="71B0F4B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2CAA42B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Courier New" w:eastAsiaTheme="minorHAnsi" w:hAnsi="Courier New" w:cs="Courier New" w:hint="eastAsia"/>
          <w:noProof/>
          <w:color w:val="0000FF"/>
          <w:sz w:val="16"/>
          <w:szCs w:val="16"/>
        </w:rPr>
        <w:t>كل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1ACD4B2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50C9029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src="glossary/item_183216_all_3_arabic.m4a" type="audio/mp4"/&gt;</w:t>
      </w:r>
    </w:p>
    <w:p w14:paraId="4A762D0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src="glossary/item_183216_all_3_arabic.ogg" type="audio/ogg"/&gt;</w:t>
      </w:r>
    </w:p>
    <w:p w14:paraId="32A975C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2A17204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543E930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7F9BF6D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1D5A95B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data-list-code="TDS_WL_BurmeseGloss" xml:lang="my" data-list-type="glossary"&gt;</w:t>
      </w:r>
    </w:p>
    <w:p w14:paraId="372F4D8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2CBCF92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yanmar Text" w:eastAsiaTheme="minorHAnsi" w:hAnsi="Myanmar Text" w:cs="Myanmar Text"/>
          <w:noProof/>
          <w:color w:val="0000FF"/>
          <w:sz w:val="16"/>
          <w:szCs w:val="16"/>
        </w:rPr>
        <w:t>အားလုံး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68AFE65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F25BF1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src="glossary/item_183216_all_3_burmese.m4a" type="audio/mp4"/&gt;</w:t>
      </w:r>
    </w:p>
    <w:p w14:paraId="2621143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src="glossary/item_183216_all_3_burmese.ogg" type="audio/ogg"/&gt;</w:t>
      </w:r>
    </w:p>
    <w:p w14:paraId="5E10B48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41E999B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39BC08E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7DAE81E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2ABB2C2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data-list-code="TDS_WL_CantoneseGloss" xml:lang="yue" data-list-type="glossary"&gt;</w:t>
      </w:r>
    </w:p>
    <w:p w14:paraId="699A945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6A3986D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所有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3BF72A5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142040F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src="glossary/item_183216_all_3_cantonese.m4a" type="audio/mp4"/&gt;</w:t>
      </w:r>
    </w:p>
    <w:p w14:paraId="346848A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src="glossary/item_183216_all_3_cantonese.ogg" type="audio/ogg"/&gt;</w:t>
      </w:r>
    </w:p>
    <w:p w14:paraId="1FB6EB4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476C013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15787F3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AB4423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005CC91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data-list-code="TDS_WL_TagalGloss" xml:lang="tl" data-list-type="glossary"&gt;</w:t>
      </w:r>
    </w:p>
    <w:p w14:paraId="029A548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75A9F0E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&lt;span&gt;amin&lt;/span&gt;</w:t>
      </w:r>
    </w:p>
    <w:p w14:paraId="138C7E3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0FD1EA0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src="glossary/item_183216_all_3_filipino_a.m4a" type="audio/mp4"/&gt;</w:t>
      </w:r>
    </w:p>
    <w:p w14:paraId="030AF7C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src="glossary/item_183216_all_3_filipino_a.ogg" type="audio/ogg"/&gt;</w:t>
      </w:r>
    </w:p>
    <w:p w14:paraId="56D0C88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&lt;/audio&gt;,</w:t>
      </w:r>
    </w:p>
    <w:p w14:paraId="22AA2CE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&lt;span&gt;lahat&lt;/span&gt;</w:t>
      </w:r>
    </w:p>
    <w:p w14:paraId="7589716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4D18F2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src="glossary/item_183216_all_3_filipino_b.m4a" type="audio/mp4"/&gt;</w:t>
      </w:r>
    </w:p>
    <w:p w14:paraId="666DD7A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src="glossary/item_183216_all_3_filipino_b.ogg" type="audio/ogg"/&gt;</w:t>
      </w:r>
    </w:p>
    <w:p w14:paraId="1EF737F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0D2B338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4D64CDB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2F3488C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0D6FDC9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data-list-code="TDS_WL_HmongGloss" xml:lang="hmn" data-list-type="glossary"&gt;</w:t>
      </w:r>
    </w:p>
    <w:p w14:paraId="176F2DD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1F3EF49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&lt;span&gt;tag nrho&lt;/span&gt;,</w:t>
      </w:r>
    </w:p>
    <w:p w14:paraId="4D3A0A0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&lt;span&gt;taag nrho&lt;/span&gt;</w:t>
      </w:r>
    </w:p>
    <w:p w14:paraId="469F080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5E03E6C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src="glossary/item_183216_all_3_hmong.m4a" type="audio/mp4"/&gt;</w:t>
      </w:r>
    </w:p>
    <w:p w14:paraId="56BA6D1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src="glossary/item_183216_all_3_hmong.ogg" type="audio/ogg"/&gt;</w:t>
      </w:r>
    </w:p>
    <w:p w14:paraId="48F8CA2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0B70F59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    &lt;div/&gt;</w:t>
      </w:r>
    </w:p>
    <w:p w14:paraId="078B7D0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0D47313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7F38822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data-list-code="TDS_WL_KoreanGloss" xml:lang="ko" data-list-type="glossary"&gt;</w:t>
      </w:r>
    </w:p>
    <w:p w14:paraId="35E68E6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68F0E22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algun Gothic" w:eastAsia="Malgun Gothic" w:hAnsi="Malgun Gothic" w:cs="Malgun Gothic" w:hint="eastAsia"/>
          <w:noProof/>
          <w:color w:val="0000FF"/>
          <w:sz w:val="16"/>
          <w:szCs w:val="16"/>
        </w:rPr>
        <w:t>모든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&lt;/span&gt;,</w:t>
      </w:r>
    </w:p>
    <w:p w14:paraId="7C20AD8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algun Gothic" w:eastAsia="Malgun Gothic" w:hAnsi="Malgun Gothic" w:cs="Malgun Gothic" w:hint="eastAsia"/>
          <w:noProof/>
          <w:color w:val="0000FF"/>
          <w:sz w:val="16"/>
          <w:szCs w:val="16"/>
        </w:rPr>
        <w:t>모두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0CAD4F0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6FBDDB0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src="glossary/item_183216_all_3_korean.m4a" type="audio/mp4"/&gt;</w:t>
      </w:r>
    </w:p>
    <w:p w14:paraId="618824F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src="glossary/item_183216_all_3_korean.ogg" type="audio/ogg"/&gt;</w:t>
      </w:r>
    </w:p>
    <w:p w14:paraId="3EFFAD0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719E3C2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5E75ECF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6D0FDED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14E509F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data-list-code="TDS_WL_MandarinGloss" xml:lang="cmn" data-list-type="glossary"&gt;</w:t>
      </w:r>
    </w:p>
    <w:p w14:paraId="31BD22F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3FF3922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MS Gothic" w:eastAsia="MS Gothic" w:hAnsi="MS Gothic" w:cs="MS Gothic" w:hint="eastAsia"/>
          <w:noProof/>
          <w:color w:val="0000FF"/>
          <w:sz w:val="16"/>
          <w:szCs w:val="16"/>
        </w:rPr>
        <w:t>所有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7E3AF15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364A0E5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src="glossary/item_183216_all_3_mandarin.m4a" type="audio/mp4"/&gt;</w:t>
      </w:r>
    </w:p>
    <w:p w14:paraId="5214269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src="glossary/item_183216_all_3_mandarin.ogg" type="audio/ogg"/&gt;</w:t>
      </w:r>
    </w:p>
    <w:p w14:paraId="6A19880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7083990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0393903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F11726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6B5F28D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data-list-code="TDS_WL_PunjabiGloss" xml:lang="pa" data-list-type="glossary"&gt;</w:t>
      </w:r>
    </w:p>
    <w:p w14:paraId="3CADD1B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7354043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Courier New" w:eastAsiaTheme="minorHAnsi" w:hAnsi="Courier New" w:cs="Courier New" w:hint="eastAsia"/>
          <w:noProof/>
          <w:color w:val="0000FF"/>
          <w:sz w:val="16"/>
          <w:szCs w:val="16"/>
        </w:rPr>
        <w:t>سارے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7932B9E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2A12996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src="glossary/item_183216_all_3_punjabi_a.m4a" type="audio/mp4"/&gt;</w:t>
      </w:r>
    </w:p>
    <w:p w14:paraId="2694C19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src="glossary/item_183216_all_3_punjabi_a.ogg" type="audio/ogg"/&gt;</w:t>
      </w:r>
    </w:p>
    <w:p w14:paraId="33D3934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&lt;/audio&gt;,</w:t>
      </w:r>
    </w:p>
    <w:p w14:paraId="56C5C0F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</w:t>
      </w:r>
      <w:r w:rsidRPr="0091107C">
        <w:rPr>
          <w:rFonts w:ascii="Gurmukhi MN" w:eastAsiaTheme="minorHAnsi" w:hAnsi="Gurmukhi MN" w:cs="Gurmukhi MN"/>
          <w:noProof/>
          <w:color w:val="0000FF"/>
          <w:sz w:val="16"/>
          <w:szCs w:val="16"/>
        </w:rPr>
        <w:t>ਸਾਰੇ</w:t>
      </w: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&lt;/span&gt;</w:t>
      </w:r>
    </w:p>
    <w:p w14:paraId="7B88AA1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44F1C61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src="glossary/item_183216_all_3_punjabi_b.m4a" type="audio/mp4"/&gt;</w:t>
      </w:r>
    </w:p>
    <w:p w14:paraId="0A4A225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src="glossary/item_183216_all_3_punjabi_b.ogg" type="audio/ogg"/&gt;</w:t>
      </w:r>
    </w:p>
    <w:p w14:paraId="5913912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5EB5996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77CB02B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2353CA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0F65398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data-list-code="TDS_WL_RussianGloss" xml:lang="ru" data-list-type="glossary"&gt;</w:t>
      </w:r>
    </w:p>
    <w:p w14:paraId="395C958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2FE06F2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&lt;span&gt;Все&lt;/span&gt;</w:t>
      </w:r>
    </w:p>
    <w:p w14:paraId="5015C7B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6E9CBF4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src="glossary/item_183216_all_3_russian.m4a" type="audio/mp4"/&gt;</w:t>
      </w:r>
    </w:p>
    <w:p w14:paraId="0E62FF4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src="glossary/item_183216_all_3_russian.ogg" type="audio/ogg"/&gt;</w:t>
      </w:r>
    </w:p>
    <w:p w14:paraId="06E823A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12ABB35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600C51B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53A6F6E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759C7B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data-list-code="TDS_WL_SomaliGloss" xml:lang="so" data-list-type="glossary"&gt;</w:t>
      </w:r>
    </w:p>
    <w:p w14:paraId="5A4F973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3A69DE3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&lt;span&gt;dhammaan&lt;/span&gt;</w:t>
      </w:r>
    </w:p>
    <w:p w14:paraId="0A7FDD9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6665E23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src="glossary/item_183216_all_3_somali.m4a" type="audio/mp4"/&gt;</w:t>
      </w:r>
    </w:p>
    <w:p w14:paraId="6DA466C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src="glossary/item_183216_all_3_somali.ogg" type="audio/ogg"/&gt;</w:t>
      </w:r>
    </w:p>
    <w:p w14:paraId="57085B8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76AC258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4528A3E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325ACE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1767637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data-list-code="TDS_WL_ESNGlossary" xml:lang="es" data-list-type="glossary"&gt;</w:t>
      </w:r>
    </w:p>
    <w:p w14:paraId="74600A5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&lt;qti-html-content&gt;</w:t>
      </w:r>
    </w:p>
    <w:p w14:paraId="2378E52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&lt;span&gt;todos&lt;/span&gt;</w:t>
      </w:r>
    </w:p>
    <w:p w14:paraId="6FFCACB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4B7AB94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src="glossary/item_183216_all_3_spanish.m4a" type="audio/mp4"/&gt;</w:t>
      </w:r>
    </w:p>
    <w:p w14:paraId="3E21C51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src="glossary/item_183216_all_3_spanish.ogg" type="audio/ogg"/&gt;</w:t>
      </w:r>
    </w:p>
    <w:p w14:paraId="30939C7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29E72EA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24F625F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121C733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687DCF9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data-list-code="TDS_WL_UkrainianGloss" xml:lang="uk" data-list-type="glossary"&gt;</w:t>
      </w:r>
    </w:p>
    <w:p w14:paraId="3D90B07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72CD8C7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&lt;span&gt;Усі&lt;/span&gt;</w:t>
      </w:r>
    </w:p>
    <w:p w14:paraId="5292413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4FDBC2C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src="glossary/item_183216_all_3_ukrainian.m4a" type="audio/mp4"/&gt;</w:t>
      </w:r>
    </w:p>
    <w:p w14:paraId="3CCD0FA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src="glossary/item_183216_all_3_ukrainian.ogg" type="audio/ogg"/&gt;</w:t>
      </w:r>
    </w:p>
    <w:p w14:paraId="21DF84E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16FAE4C5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3227124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1FF5679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2494DDD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data-list-code="TDS_WL_VietnameseGloss" xml:lang="vi" data-list-type="glossary"&gt;</w:t>
      </w:r>
    </w:p>
    <w:p w14:paraId="7E10030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47504582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&lt;span&gt;tất cả&lt;/span&gt;</w:t>
      </w:r>
    </w:p>
    <w:p w14:paraId="6D8767B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&lt;audio controls="true"&gt;</w:t>
      </w:r>
    </w:p>
    <w:p w14:paraId="7EA2A90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src="glossary/item_183216_all_3_vietnamese.m4a" type="audio/mp4"/&gt;</w:t>
      </w:r>
    </w:p>
    <w:p w14:paraId="413A56D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    &lt;source src="glossary/item_183216_all_3_vietnamese.ogg" type="audio/ogg"/&gt;</w:t>
      </w:r>
    </w:p>
    <w:p w14:paraId="7621667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&lt;/audio&gt;</w:t>
      </w:r>
    </w:p>
    <w:p w14:paraId="7A64DB9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&lt;div/&gt;</w:t>
      </w:r>
    </w:p>
    <w:p w14:paraId="0A48189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0AE3A39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5A075F5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67E1B97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5994E5C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&lt;qti-catalog id="glossary-term-4"&gt;</w:t>
      </w:r>
    </w:p>
    <w:p w14:paraId="4040753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&lt;qti-card support="keyword-translation"&gt;</w:t>
      </w:r>
    </w:p>
    <w:p w14:paraId="03DE6C7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&lt;qti-card-entry data-list-code="TDS_ILG1" data-list-type="illustration"&gt;</w:t>
      </w:r>
    </w:p>
    <w:p w14:paraId="06F4F49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&lt;qti-html-content&gt;</w:t>
      </w:r>
    </w:p>
    <w:p w14:paraId="7E5918E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    &lt;img src="item_183216_walked_v1_illustration_glossary_dim.svg" alt="walked"/&gt;</w:t>
      </w:r>
    </w:p>
    <w:p w14:paraId="3B1C548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&lt;/qti-html-content&gt;</w:t>
      </w:r>
    </w:p>
    <w:p w14:paraId="48E331A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&lt;/qti-card-entry&gt;</w:t>
      </w:r>
    </w:p>
    <w:p w14:paraId="4EF3D9F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&lt;/qti-card&gt;</w:t>
      </w:r>
    </w:p>
    <w:p w14:paraId="7BFE72F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&lt;/qti-catalog&gt;</w:t>
      </w:r>
    </w:p>
    <w:p w14:paraId="6B8E109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&lt;/qti-catalog-info&gt;</w:t>
      </w:r>
    </w:p>
    <w:p w14:paraId="441FC2B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&lt;qti-response-processing&gt;</w:t>
      </w:r>
    </w:p>
    <w:p w14:paraId="117E513C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&lt;qti-set-outcome-value identifier="Responses"&gt;</w:t>
      </w:r>
    </w:p>
    <w:p w14:paraId="35FF2158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&lt;qti-custom-operator class="qti.sbac.customOperators.EQ.PREPROCESSRESPONSE" definition="response=RESPONSE"/&gt;</w:t>
      </w:r>
    </w:p>
    <w:p w14:paraId="17AF0FC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&lt;/qti-set-outcome-value&gt;</w:t>
      </w:r>
    </w:p>
    <w:p w14:paraId="31FDF55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&lt;qti-set-outcome-value identifier="Response1"&gt;</w:t>
      </w:r>
    </w:p>
    <w:p w14:paraId="76BA5B4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&lt;qti-index n="1"&gt;</w:t>
      </w:r>
    </w:p>
    <w:p w14:paraId="664CADF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&lt;qti-variable identifier="Responses"/&gt;</w:t>
      </w:r>
    </w:p>
    <w:p w14:paraId="26BB1AF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&lt;/qti-index&gt;</w:t>
      </w:r>
    </w:p>
    <w:p w14:paraId="7306A369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&lt;/qti-set-outcome-value&gt;</w:t>
      </w:r>
    </w:p>
    <w:p w14:paraId="60B7F4F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&lt;qti-response-condition&gt;</w:t>
      </w:r>
    </w:p>
    <w:p w14:paraId="0C3EAC3D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&lt;qti-response-if&gt;</w:t>
      </w:r>
    </w:p>
    <w:p w14:paraId="5B624C37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&lt;qti-custom-operator class="qti.sbac.customOperators.EQ.ISEQUIVALENT" definition="exemplar=70/4|||simplify=true|||object=Response1"/&gt;</w:t>
      </w:r>
    </w:p>
    <w:p w14:paraId="6512D2B0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&lt;qti-set-outcome-value identifier="SCORE"&gt;</w:t>
      </w:r>
    </w:p>
    <w:p w14:paraId="1E299BA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    &lt;qti-base-value base-type="float"&gt;</w:t>
      </w:r>
    </w:p>
    <w:p w14:paraId="3D4631B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1.0</w:t>
      </w:r>
    </w:p>
    <w:p w14:paraId="48EDE23E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&lt;/qti-base-value&gt;</w:t>
      </w:r>
    </w:p>
    <w:p w14:paraId="690D372B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&lt;/qti-set-outcome-value&gt;</w:t>
      </w:r>
    </w:p>
    <w:p w14:paraId="3B0A53DF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&lt;/qti-response-if&gt;</w:t>
      </w:r>
    </w:p>
    <w:p w14:paraId="16407764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&lt;qti-response-else&gt;</w:t>
      </w:r>
    </w:p>
    <w:p w14:paraId="423107F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&lt;qti-set-outcome-value identifier="SCORE"&gt;</w:t>
      </w:r>
    </w:p>
    <w:p w14:paraId="6E0AE033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        &lt;qti-base-value base-type="float"&gt;</w:t>
      </w:r>
    </w:p>
    <w:p w14:paraId="3247E61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0.0</w:t>
      </w:r>
    </w:p>
    <w:p w14:paraId="0B52A08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&lt;/qti-base-value&gt;</w:t>
      </w:r>
    </w:p>
    <w:p w14:paraId="7BE4256A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&lt;/qti-set-outcome-value&gt;</w:t>
      </w:r>
    </w:p>
    <w:p w14:paraId="7A7C4851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&lt;/qti-response-else&gt;</w:t>
      </w:r>
    </w:p>
    <w:p w14:paraId="0CEF528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&lt;/qti-response-condition&gt;</w:t>
      </w:r>
    </w:p>
    <w:p w14:paraId="543DA556" w14:textId="77777777" w:rsidR="0091107C" w:rsidRPr="0091107C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&lt;/qti-response-processing&gt;</w:t>
      </w:r>
    </w:p>
    <w:p w14:paraId="64F293E7" w14:textId="5BFCB918" w:rsidR="00AC5838" w:rsidRPr="00AC5838" w:rsidRDefault="0091107C" w:rsidP="0091107C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91107C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&lt;/qti-assessment-item&gt;</w:t>
      </w:r>
    </w:p>
    <w:sectPr w:rsidR="00AC5838" w:rsidRPr="00AC5838" w:rsidSect="005920D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A1D42" w14:textId="77777777" w:rsidR="00571086" w:rsidRDefault="00571086" w:rsidP="00567046">
      <w:r>
        <w:separator/>
      </w:r>
    </w:p>
  </w:endnote>
  <w:endnote w:type="continuationSeparator" w:id="0">
    <w:p w14:paraId="50A45FC4" w14:textId="77777777" w:rsidR="00571086" w:rsidRDefault="00571086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4727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0884C" w14:textId="77777777" w:rsidR="00CE2B5C" w:rsidRDefault="00CE2B5C" w:rsidP="00894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12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999006" w14:textId="77777777" w:rsidR="00CE2B5C" w:rsidRDefault="00CE2B5C" w:rsidP="00567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50B0D" w14:textId="77777777" w:rsidR="00CE2B5C" w:rsidRDefault="00CE2B5C" w:rsidP="00567046">
    <w:pPr>
      <w:pStyle w:val="Footer"/>
    </w:pPr>
  </w:p>
  <w:p w14:paraId="1805D54E" w14:textId="77777777" w:rsidR="00CE2B5C" w:rsidRDefault="00CE2B5C" w:rsidP="00567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AB19" w14:textId="77777777" w:rsidR="00571086" w:rsidRDefault="00571086" w:rsidP="00567046">
      <w:r>
        <w:separator/>
      </w:r>
    </w:p>
  </w:footnote>
  <w:footnote w:type="continuationSeparator" w:id="0">
    <w:p w14:paraId="14A1F707" w14:textId="77777777" w:rsidR="00571086" w:rsidRDefault="00571086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4A0" w:firstRow="1" w:lastRow="0" w:firstColumn="1" w:lastColumn="0" w:noHBand="0" w:noVBand="1"/>
    </w:tblPr>
    <w:tblGrid>
      <w:gridCol w:w="4068"/>
      <w:gridCol w:w="5490"/>
    </w:tblGrid>
    <w:tr w:rsidR="00CE2B5C" w14:paraId="639D80EC" w14:textId="77777777" w:rsidTr="00F51963">
      <w:trPr>
        <w:trHeight w:val="1008"/>
      </w:trPr>
      <w:tc>
        <w:tcPr>
          <w:tcW w:w="4068" w:type="dxa"/>
          <w:vAlign w:val="center"/>
        </w:tcPr>
        <w:p w14:paraId="671798E3" w14:textId="77777777" w:rsidR="00CE2B5C" w:rsidRDefault="00CE2B5C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7809D9A9" wp14:editId="2CF01D6F">
                <wp:extent cx="1801495" cy="574040"/>
                <wp:effectExtent l="0" t="0" r="8255" b="0"/>
                <wp:docPr id="3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0" w:type="dxa"/>
          <w:vAlign w:val="center"/>
        </w:tcPr>
        <w:p w14:paraId="35333B9D" w14:textId="08B68EF3" w:rsidR="00CE2B5C" w:rsidRDefault="00CE2B5C" w:rsidP="00082B0C">
          <w:pPr>
            <w:pStyle w:val="Header"/>
            <w:spacing w:before="0"/>
            <w:jc w:val="right"/>
          </w:pPr>
          <w:r>
            <w:t>Item Scoring Custom Operators</w:t>
          </w:r>
        </w:p>
        <w:p w14:paraId="769C4204" w14:textId="58550F72" w:rsidR="00CE2B5C" w:rsidRDefault="00CE2B5C" w:rsidP="0086614A">
          <w:pPr>
            <w:pStyle w:val="Header"/>
            <w:spacing w:before="0"/>
            <w:jc w:val="right"/>
          </w:pPr>
          <w:r>
            <w:t>Smarter Balanced Assessment Consortium</w:t>
          </w:r>
        </w:p>
      </w:tc>
    </w:tr>
  </w:tbl>
  <w:p w14:paraId="2C67C61C" w14:textId="77777777" w:rsidR="00CE2B5C" w:rsidRDefault="00CE2B5C" w:rsidP="00C560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0E70" w14:textId="77777777" w:rsidR="00CE2B5C" w:rsidRDefault="00CE2B5C" w:rsidP="00567046">
    <w:pPr>
      <w:pStyle w:val="Header"/>
    </w:pPr>
    <w:r>
      <w:rPr>
        <w:noProof/>
      </w:rPr>
      <w:drawing>
        <wp:inline distT="0" distB="0" distL="0" distR="0" wp14:anchorId="12A5FA87" wp14:editId="0488C04C">
          <wp:extent cx="1801495" cy="574040"/>
          <wp:effectExtent l="0" t="0" r="8255" b="0"/>
          <wp:docPr id="5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056E"/>
    <w:multiLevelType w:val="hybridMultilevel"/>
    <w:tmpl w:val="0F6A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CA60A4"/>
    <w:multiLevelType w:val="hybridMultilevel"/>
    <w:tmpl w:val="7F50A9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 w15:restartNumberingAfterBreak="0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43A82"/>
    <w:multiLevelType w:val="hybridMultilevel"/>
    <w:tmpl w:val="741E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85744"/>
    <w:multiLevelType w:val="hybridMultilevel"/>
    <w:tmpl w:val="16EA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75037">
    <w:abstractNumId w:val="4"/>
  </w:num>
  <w:num w:numId="2" w16cid:durableId="16523245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0751992">
    <w:abstractNumId w:val="18"/>
  </w:num>
  <w:num w:numId="4" w16cid:durableId="1871143972">
    <w:abstractNumId w:val="11"/>
  </w:num>
  <w:num w:numId="5" w16cid:durableId="311106027">
    <w:abstractNumId w:val="15"/>
  </w:num>
  <w:num w:numId="6" w16cid:durableId="1553616664">
    <w:abstractNumId w:val="6"/>
  </w:num>
  <w:num w:numId="7" w16cid:durableId="807207455">
    <w:abstractNumId w:val="10"/>
  </w:num>
  <w:num w:numId="8" w16cid:durableId="1472479695">
    <w:abstractNumId w:val="14"/>
  </w:num>
  <w:num w:numId="9" w16cid:durableId="139924267">
    <w:abstractNumId w:val="8"/>
  </w:num>
  <w:num w:numId="10" w16cid:durableId="1725718770">
    <w:abstractNumId w:val="9"/>
  </w:num>
  <w:num w:numId="11" w16cid:durableId="473720656">
    <w:abstractNumId w:val="0"/>
  </w:num>
  <w:num w:numId="12" w16cid:durableId="1210145418">
    <w:abstractNumId w:val="17"/>
  </w:num>
  <w:num w:numId="13" w16cid:durableId="1241330292">
    <w:abstractNumId w:val="1"/>
  </w:num>
  <w:num w:numId="14" w16cid:durableId="658849910">
    <w:abstractNumId w:val="12"/>
  </w:num>
  <w:num w:numId="15" w16cid:durableId="828979283">
    <w:abstractNumId w:val="3"/>
  </w:num>
  <w:num w:numId="16" w16cid:durableId="1204751217">
    <w:abstractNumId w:val="5"/>
  </w:num>
  <w:num w:numId="17" w16cid:durableId="665283220">
    <w:abstractNumId w:val="19"/>
  </w:num>
  <w:num w:numId="18" w16cid:durableId="1916041623">
    <w:abstractNumId w:val="7"/>
  </w:num>
  <w:num w:numId="19" w16cid:durableId="1156916398">
    <w:abstractNumId w:val="13"/>
  </w:num>
  <w:num w:numId="20" w16cid:durableId="2008510056">
    <w:abstractNumId w:val="2"/>
  </w:num>
  <w:num w:numId="21" w16cid:durableId="630671498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216"/>
    <w:rsid w:val="00000C69"/>
    <w:rsid w:val="00000FC1"/>
    <w:rsid w:val="00003548"/>
    <w:rsid w:val="00004943"/>
    <w:rsid w:val="00004DC0"/>
    <w:rsid w:val="000060A7"/>
    <w:rsid w:val="00007038"/>
    <w:rsid w:val="00007913"/>
    <w:rsid w:val="00010BEF"/>
    <w:rsid w:val="00010C8D"/>
    <w:rsid w:val="00011245"/>
    <w:rsid w:val="0001175C"/>
    <w:rsid w:val="000122AF"/>
    <w:rsid w:val="000127BA"/>
    <w:rsid w:val="000130C9"/>
    <w:rsid w:val="00013AB3"/>
    <w:rsid w:val="00013DC7"/>
    <w:rsid w:val="00013FA1"/>
    <w:rsid w:val="000146CC"/>
    <w:rsid w:val="000149FC"/>
    <w:rsid w:val="000155EA"/>
    <w:rsid w:val="00015E98"/>
    <w:rsid w:val="00016902"/>
    <w:rsid w:val="00017A9F"/>
    <w:rsid w:val="00017B69"/>
    <w:rsid w:val="00017CAE"/>
    <w:rsid w:val="00017DB1"/>
    <w:rsid w:val="00021106"/>
    <w:rsid w:val="00022856"/>
    <w:rsid w:val="00023A3E"/>
    <w:rsid w:val="00023EC3"/>
    <w:rsid w:val="00026200"/>
    <w:rsid w:val="000267A6"/>
    <w:rsid w:val="0003036D"/>
    <w:rsid w:val="00030633"/>
    <w:rsid w:val="00031E7B"/>
    <w:rsid w:val="00033696"/>
    <w:rsid w:val="0003438D"/>
    <w:rsid w:val="000354CE"/>
    <w:rsid w:val="0003561D"/>
    <w:rsid w:val="00041C5C"/>
    <w:rsid w:val="00042FF7"/>
    <w:rsid w:val="00043392"/>
    <w:rsid w:val="0004471F"/>
    <w:rsid w:val="00044C57"/>
    <w:rsid w:val="00044F46"/>
    <w:rsid w:val="0004541E"/>
    <w:rsid w:val="00050BE1"/>
    <w:rsid w:val="00052394"/>
    <w:rsid w:val="000538D1"/>
    <w:rsid w:val="00053A88"/>
    <w:rsid w:val="000541E7"/>
    <w:rsid w:val="00054E2E"/>
    <w:rsid w:val="00056ECB"/>
    <w:rsid w:val="000573D6"/>
    <w:rsid w:val="000606E5"/>
    <w:rsid w:val="000637E3"/>
    <w:rsid w:val="00063C6A"/>
    <w:rsid w:val="00064285"/>
    <w:rsid w:val="00064839"/>
    <w:rsid w:val="00064A62"/>
    <w:rsid w:val="00064F5D"/>
    <w:rsid w:val="00065EFA"/>
    <w:rsid w:val="000661D1"/>
    <w:rsid w:val="00067B82"/>
    <w:rsid w:val="000711AD"/>
    <w:rsid w:val="00071874"/>
    <w:rsid w:val="00072861"/>
    <w:rsid w:val="00074A94"/>
    <w:rsid w:val="0007558B"/>
    <w:rsid w:val="0007609B"/>
    <w:rsid w:val="000763C7"/>
    <w:rsid w:val="00076B2A"/>
    <w:rsid w:val="00080B6B"/>
    <w:rsid w:val="0008117D"/>
    <w:rsid w:val="00082B0C"/>
    <w:rsid w:val="000907BC"/>
    <w:rsid w:val="000913F0"/>
    <w:rsid w:val="00091677"/>
    <w:rsid w:val="00091BB9"/>
    <w:rsid w:val="00091BBD"/>
    <w:rsid w:val="00091BCA"/>
    <w:rsid w:val="000954FB"/>
    <w:rsid w:val="000961D0"/>
    <w:rsid w:val="0009626D"/>
    <w:rsid w:val="00097333"/>
    <w:rsid w:val="000978B4"/>
    <w:rsid w:val="000A11CE"/>
    <w:rsid w:val="000A1CEF"/>
    <w:rsid w:val="000A494F"/>
    <w:rsid w:val="000A4A0E"/>
    <w:rsid w:val="000A4E7B"/>
    <w:rsid w:val="000A506B"/>
    <w:rsid w:val="000A63DE"/>
    <w:rsid w:val="000A6EE6"/>
    <w:rsid w:val="000A72B5"/>
    <w:rsid w:val="000A7453"/>
    <w:rsid w:val="000A74CD"/>
    <w:rsid w:val="000B1CFD"/>
    <w:rsid w:val="000B468F"/>
    <w:rsid w:val="000B4895"/>
    <w:rsid w:val="000B490D"/>
    <w:rsid w:val="000B4AA0"/>
    <w:rsid w:val="000B4DF1"/>
    <w:rsid w:val="000B5963"/>
    <w:rsid w:val="000B786D"/>
    <w:rsid w:val="000C3F85"/>
    <w:rsid w:val="000C4324"/>
    <w:rsid w:val="000C550D"/>
    <w:rsid w:val="000C6E8E"/>
    <w:rsid w:val="000C7D24"/>
    <w:rsid w:val="000D2629"/>
    <w:rsid w:val="000D3362"/>
    <w:rsid w:val="000D3E3D"/>
    <w:rsid w:val="000D3E7C"/>
    <w:rsid w:val="000D6699"/>
    <w:rsid w:val="000E0776"/>
    <w:rsid w:val="000E15FB"/>
    <w:rsid w:val="000E2C1C"/>
    <w:rsid w:val="000E300B"/>
    <w:rsid w:val="000E328F"/>
    <w:rsid w:val="000E399F"/>
    <w:rsid w:val="000E47A8"/>
    <w:rsid w:val="000E49C6"/>
    <w:rsid w:val="000E4BED"/>
    <w:rsid w:val="000E4FE5"/>
    <w:rsid w:val="000E5923"/>
    <w:rsid w:val="000E69DC"/>
    <w:rsid w:val="000E6A0F"/>
    <w:rsid w:val="000E7E62"/>
    <w:rsid w:val="000F0573"/>
    <w:rsid w:val="000F1E5E"/>
    <w:rsid w:val="000F2BEF"/>
    <w:rsid w:val="000F3CB6"/>
    <w:rsid w:val="000F495C"/>
    <w:rsid w:val="000F502B"/>
    <w:rsid w:val="000F77FC"/>
    <w:rsid w:val="0010056A"/>
    <w:rsid w:val="0010090A"/>
    <w:rsid w:val="00101300"/>
    <w:rsid w:val="00102280"/>
    <w:rsid w:val="00102B92"/>
    <w:rsid w:val="00102BFC"/>
    <w:rsid w:val="00102DCC"/>
    <w:rsid w:val="00103FB4"/>
    <w:rsid w:val="0010411E"/>
    <w:rsid w:val="00104907"/>
    <w:rsid w:val="00106521"/>
    <w:rsid w:val="001067AC"/>
    <w:rsid w:val="0010704B"/>
    <w:rsid w:val="001074F5"/>
    <w:rsid w:val="00110047"/>
    <w:rsid w:val="00110259"/>
    <w:rsid w:val="0011079D"/>
    <w:rsid w:val="00113307"/>
    <w:rsid w:val="00113B06"/>
    <w:rsid w:val="001147F3"/>
    <w:rsid w:val="001155D2"/>
    <w:rsid w:val="00116093"/>
    <w:rsid w:val="00116329"/>
    <w:rsid w:val="00116428"/>
    <w:rsid w:val="001178B4"/>
    <w:rsid w:val="0012040B"/>
    <w:rsid w:val="001207EA"/>
    <w:rsid w:val="0012156A"/>
    <w:rsid w:val="0012396F"/>
    <w:rsid w:val="00124098"/>
    <w:rsid w:val="0012484E"/>
    <w:rsid w:val="001255B2"/>
    <w:rsid w:val="001267C6"/>
    <w:rsid w:val="00126C46"/>
    <w:rsid w:val="0013024E"/>
    <w:rsid w:val="00134B1F"/>
    <w:rsid w:val="00136393"/>
    <w:rsid w:val="001364CE"/>
    <w:rsid w:val="00136B0A"/>
    <w:rsid w:val="0014065C"/>
    <w:rsid w:val="001408B0"/>
    <w:rsid w:val="00140C22"/>
    <w:rsid w:val="00141768"/>
    <w:rsid w:val="00141C0F"/>
    <w:rsid w:val="00142FF7"/>
    <w:rsid w:val="00143829"/>
    <w:rsid w:val="001442C0"/>
    <w:rsid w:val="001450EC"/>
    <w:rsid w:val="00145DFF"/>
    <w:rsid w:val="0014724D"/>
    <w:rsid w:val="001473C1"/>
    <w:rsid w:val="00150B1C"/>
    <w:rsid w:val="00150F3B"/>
    <w:rsid w:val="00151B9D"/>
    <w:rsid w:val="00152740"/>
    <w:rsid w:val="00152CAF"/>
    <w:rsid w:val="001530E6"/>
    <w:rsid w:val="0015420A"/>
    <w:rsid w:val="0015549D"/>
    <w:rsid w:val="00155963"/>
    <w:rsid w:val="00155F5B"/>
    <w:rsid w:val="00156211"/>
    <w:rsid w:val="00156217"/>
    <w:rsid w:val="00156389"/>
    <w:rsid w:val="0016233E"/>
    <w:rsid w:val="00162B44"/>
    <w:rsid w:val="00162C22"/>
    <w:rsid w:val="00163711"/>
    <w:rsid w:val="001652F6"/>
    <w:rsid w:val="001656B1"/>
    <w:rsid w:val="0017022B"/>
    <w:rsid w:val="00171F61"/>
    <w:rsid w:val="001727CA"/>
    <w:rsid w:val="00172DE9"/>
    <w:rsid w:val="001736AD"/>
    <w:rsid w:val="00174529"/>
    <w:rsid w:val="00174815"/>
    <w:rsid w:val="00174951"/>
    <w:rsid w:val="00175619"/>
    <w:rsid w:val="001759DE"/>
    <w:rsid w:val="00175ABC"/>
    <w:rsid w:val="00180CE6"/>
    <w:rsid w:val="00181A10"/>
    <w:rsid w:val="0018229A"/>
    <w:rsid w:val="00182B11"/>
    <w:rsid w:val="00182CA0"/>
    <w:rsid w:val="00182E94"/>
    <w:rsid w:val="001834ED"/>
    <w:rsid w:val="001848A8"/>
    <w:rsid w:val="00184E53"/>
    <w:rsid w:val="0018500D"/>
    <w:rsid w:val="00185017"/>
    <w:rsid w:val="00185214"/>
    <w:rsid w:val="001856CA"/>
    <w:rsid w:val="00185DD7"/>
    <w:rsid w:val="00186035"/>
    <w:rsid w:val="00190111"/>
    <w:rsid w:val="0019115D"/>
    <w:rsid w:val="0019145B"/>
    <w:rsid w:val="00192184"/>
    <w:rsid w:val="00193A1F"/>
    <w:rsid w:val="0019570D"/>
    <w:rsid w:val="0019744C"/>
    <w:rsid w:val="001A01CE"/>
    <w:rsid w:val="001A0778"/>
    <w:rsid w:val="001A0E9D"/>
    <w:rsid w:val="001A15A8"/>
    <w:rsid w:val="001A3FA2"/>
    <w:rsid w:val="001A5A12"/>
    <w:rsid w:val="001A65B2"/>
    <w:rsid w:val="001A796A"/>
    <w:rsid w:val="001B21F3"/>
    <w:rsid w:val="001B2649"/>
    <w:rsid w:val="001B360A"/>
    <w:rsid w:val="001B3F36"/>
    <w:rsid w:val="001B4071"/>
    <w:rsid w:val="001B4C0C"/>
    <w:rsid w:val="001B4FA5"/>
    <w:rsid w:val="001B5396"/>
    <w:rsid w:val="001B5834"/>
    <w:rsid w:val="001C36D0"/>
    <w:rsid w:val="001C3C3B"/>
    <w:rsid w:val="001C3E29"/>
    <w:rsid w:val="001C4714"/>
    <w:rsid w:val="001C5D26"/>
    <w:rsid w:val="001C66BF"/>
    <w:rsid w:val="001C7F13"/>
    <w:rsid w:val="001D099A"/>
    <w:rsid w:val="001D10FA"/>
    <w:rsid w:val="001D1843"/>
    <w:rsid w:val="001D1DD5"/>
    <w:rsid w:val="001D408C"/>
    <w:rsid w:val="001D4451"/>
    <w:rsid w:val="001D45BE"/>
    <w:rsid w:val="001D6ACB"/>
    <w:rsid w:val="001E1CF6"/>
    <w:rsid w:val="001F25A4"/>
    <w:rsid w:val="001F4B70"/>
    <w:rsid w:val="001F64D3"/>
    <w:rsid w:val="001F7015"/>
    <w:rsid w:val="0020015C"/>
    <w:rsid w:val="00201656"/>
    <w:rsid w:val="00201C33"/>
    <w:rsid w:val="00202634"/>
    <w:rsid w:val="00203164"/>
    <w:rsid w:val="00203169"/>
    <w:rsid w:val="00204C68"/>
    <w:rsid w:val="002053C3"/>
    <w:rsid w:val="00205CD4"/>
    <w:rsid w:val="00207286"/>
    <w:rsid w:val="00207834"/>
    <w:rsid w:val="00207B87"/>
    <w:rsid w:val="00213056"/>
    <w:rsid w:val="00215115"/>
    <w:rsid w:val="00215892"/>
    <w:rsid w:val="00215C7D"/>
    <w:rsid w:val="00217B33"/>
    <w:rsid w:val="002201D5"/>
    <w:rsid w:val="00223D2D"/>
    <w:rsid w:val="00225873"/>
    <w:rsid w:val="00225CC9"/>
    <w:rsid w:val="002260ED"/>
    <w:rsid w:val="002270C5"/>
    <w:rsid w:val="0023016D"/>
    <w:rsid w:val="00230720"/>
    <w:rsid w:val="00230CC1"/>
    <w:rsid w:val="00231400"/>
    <w:rsid w:val="002337C4"/>
    <w:rsid w:val="002338DB"/>
    <w:rsid w:val="002339C1"/>
    <w:rsid w:val="0023410A"/>
    <w:rsid w:val="00234700"/>
    <w:rsid w:val="00234A85"/>
    <w:rsid w:val="002355C6"/>
    <w:rsid w:val="00235D09"/>
    <w:rsid w:val="0023656B"/>
    <w:rsid w:val="002366B9"/>
    <w:rsid w:val="00236977"/>
    <w:rsid w:val="00240094"/>
    <w:rsid w:val="0024012A"/>
    <w:rsid w:val="0024128C"/>
    <w:rsid w:val="0024129A"/>
    <w:rsid w:val="0024199F"/>
    <w:rsid w:val="0024293B"/>
    <w:rsid w:val="00242D59"/>
    <w:rsid w:val="002431D3"/>
    <w:rsid w:val="00243CD6"/>
    <w:rsid w:val="00245071"/>
    <w:rsid w:val="002457F6"/>
    <w:rsid w:val="00245808"/>
    <w:rsid w:val="00245B89"/>
    <w:rsid w:val="00246060"/>
    <w:rsid w:val="00246BBA"/>
    <w:rsid w:val="00247595"/>
    <w:rsid w:val="00247BE4"/>
    <w:rsid w:val="002516DE"/>
    <w:rsid w:val="00251B70"/>
    <w:rsid w:val="00251F29"/>
    <w:rsid w:val="00253CF4"/>
    <w:rsid w:val="00254A87"/>
    <w:rsid w:val="002555BC"/>
    <w:rsid w:val="00255C8A"/>
    <w:rsid w:val="00256570"/>
    <w:rsid w:val="00256589"/>
    <w:rsid w:val="00256A6C"/>
    <w:rsid w:val="00257B43"/>
    <w:rsid w:val="00257DB0"/>
    <w:rsid w:val="002603A7"/>
    <w:rsid w:val="0026212A"/>
    <w:rsid w:val="002636CB"/>
    <w:rsid w:val="0026584E"/>
    <w:rsid w:val="002662BE"/>
    <w:rsid w:val="002676AB"/>
    <w:rsid w:val="00267991"/>
    <w:rsid w:val="00270235"/>
    <w:rsid w:val="002708E9"/>
    <w:rsid w:val="00270EFB"/>
    <w:rsid w:val="002712B7"/>
    <w:rsid w:val="00271809"/>
    <w:rsid w:val="002807BC"/>
    <w:rsid w:val="00281398"/>
    <w:rsid w:val="0028228C"/>
    <w:rsid w:val="00282B99"/>
    <w:rsid w:val="00283383"/>
    <w:rsid w:val="002838C1"/>
    <w:rsid w:val="00283E3D"/>
    <w:rsid w:val="00285A74"/>
    <w:rsid w:val="002867D7"/>
    <w:rsid w:val="0028773E"/>
    <w:rsid w:val="00290250"/>
    <w:rsid w:val="002916A7"/>
    <w:rsid w:val="002918C6"/>
    <w:rsid w:val="00292F5E"/>
    <w:rsid w:val="00293680"/>
    <w:rsid w:val="002938D4"/>
    <w:rsid w:val="002956C7"/>
    <w:rsid w:val="002957A2"/>
    <w:rsid w:val="00295D0F"/>
    <w:rsid w:val="0029609D"/>
    <w:rsid w:val="002969EC"/>
    <w:rsid w:val="00296A6B"/>
    <w:rsid w:val="0029764A"/>
    <w:rsid w:val="002A3A88"/>
    <w:rsid w:val="002A3BF1"/>
    <w:rsid w:val="002A48A6"/>
    <w:rsid w:val="002A60AA"/>
    <w:rsid w:val="002A7B4D"/>
    <w:rsid w:val="002B0351"/>
    <w:rsid w:val="002B76BC"/>
    <w:rsid w:val="002C06CF"/>
    <w:rsid w:val="002C1829"/>
    <w:rsid w:val="002C2CC5"/>
    <w:rsid w:val="002C3278"/>
    <w:rsid w:val="002C4123"/>
    <w:rsid w:val="002C4AEC"/>
    <w:rsid w:val="002C587F"/>
    <w:rsid w:val="002C6ACE"/>
    <w:rsid w:val="002C6CFE"/>
    <w:rsid w:val="002D1A09"/>
    <w:rsid w:val="002D2E7F"/>
    <w:rsid w:val="002D2F2C"/>
    <w:rsid w:val="002D36F7"/>
    <w:rsid w:val="002D385A"/>
    <w:rsid w:val="002D40CE"/>
    <w:rsid w:val="002D4737"/>
    <w:rsid w:val="002E0AC2"/>
    <w:rsid w:val="002E173D"/>
    <w:rsid w:val="002E2318"/>
    <w:rsid w:val="002E26D9"/>
    <w:rsid w:val="002E3786"/>
    <w:rsid w:val="002E3A80"/>
    <w:rsid w:val="002E3A9B"/>
    <w:rsid w:val="002E3B91"/>
    <w:rsid w:val="002E40E3"/>
    <w:rsid w:val="002E53FA"/>
    <w:rsid w:val="002E67D1"/>
    <w:rsid w:val="002E765D"/>
    <w:rsid w:val="002E7D5D"/>
    <w:rsid w:val="002F0077"/>
    <w:rsid w:val="002F0674"/>
    <w:rsid w:val="002F33B5"/>
    <w:rsid w:val="002F65D7"/>
    <w:rsid w:val="003004AF"/>
    <w:rsid w:val="00301797"/>
    <w:rsid w:val="00302329"/>
    <w:rsid w:val="003049A0"/>
    <w:rsid w:val="0030502C"/>
    <w:rsid w:val="003068CA"/>
    <w:rsid w:val="003106E2"/>
    <w:rsid w:val="00310FF2"/>
    <w:rsid w:val="003123BD"/>
    <w:rsid w:val="0031273B"/>
    <w:rsid w:val="003128BF"/>
    <w:rsid w:val="00313965"/>
    <w:rsid w:val="00313BCE"/>
    <w:rsid w:val="003171AA"/>
    <w:rsid w:val="00317A25"/>
    <w:rsid w:val="00317CF7"/>
    <w:rsid w:val="00317EC2"/>
    <w:rsid w:val="00320A9F"/>
    <w:rsid w:val="003215B2"/>
    <w:rsid w:val="003217CA"/>
    <w:rsid w:val="0032410E"/>
    <w:rsid w:val="003244A7"/>
    <w:rsid w:val="00324D68"/>
    <w:rsid w:val="00324E8B"/>
    <w:rsid w:val="003269EB"/>
    <w:rsid w:val="0033051A"/>
    <w:rsid w:val="00330661"/>
    <w:rsid w:val="00331BB4"/>
    <w:rsid w:val="00332B5D"/>
    <w:rsid w:val="00332EBB"/>
    <w:rsid w:val="00333947"/>
    <w:rsid w:val="00337632"/>
    <w:rsid w:val="00340F93"/>
    <w:rsid w:val="00342F00"/>
    <w:rsid w:val="0034310C"/>
    <w:rsid w:val="0034344F"/>
    <w:rsid w:val="00344B67"/>
    <w:rsid w:val="003463D7"/>
    <w:rsid w:val="0034646E"/>
    <w:rsid w:val="00346D17"/>
    <w:rsid w:val="0034725B"/>
    <w:rsid w:val="00347680"/>
    <w:rsid w:val="003500E7"/>
    <w:rsid w:val="00350B62"/>
    <w:rsid w:val="00350EAC"/>
    <w:rsid w:val="00351E96"/>
    <w:rsid w:val="00351FB1"/>
    <w:rsid w:val="00353C5B"/>
    <w:rsid w:val="003547FD"/>
    <w:rsid w:val="0035503D"/>
    <w:rsid w:val="00356D09"/>
    <w:rsid w:val="003602ED"/>
    <w:rsid w:val="00361FE9"/>
    <w:rsid w:val="00362094"/>
    <w:rsid w:val="00362B0C"/>
    <w:rsid w:val="00364B1F"/>
    <w:rsid w:val="00366D91"/>
    <w:rsid w:val="00370611"/>
    <w:rsid w:val="0037072F"/>
    <w:rsid w:val="00370917"/>
    <w:rsid w:val="003711B1"/>
    <w:rsid w:val="00371872"/>
    <w:rsid w:val="003718DE"/>
    <w:rsid w:val="00373862"/>
    <w:rsid w:val="00374930"/>
    <w:rsid w:val="0037544B"/>
    <w:rsid w:val="00376C26"/>
    <w:rsid w:val="0037726C"/>
    <w:rsid w:val="00377D7E"/>
    <w:rsid w:val="00377F6F"/>
    <w:rsid w:val="003824B5"/>
    <w:rsid w:val="00382509"/>
    <w:rsid w:val="003828AF"/>
    <w:rsid w:val="00383DEC"/>
    <w:rsid w:val="00384AA4"/>
    <w:rsid w:val="00384FBE"/>
    <w:rsid w:val="00386207"/>
    <w:rsid w:val="00386669"/>
    <w:rsid w:val="003902A6"/>
    <w:rsid w:val="00390440"/>
    <w:rsid w:val="0039080E"/>
    <w:rsid w:val="0039222B"/>
    <w:rsid w:val="003929F2"/>
    <w:rsid w:val="00392C77"/>
    <w:rsid w:val="00393154"/>
    <w:rsid w:val="00393790"/>
    <w:rsid w:val="00393D04"/>
    <w:rsid w:val="0039509B"/>
    <w:rsid w:val="00395C2E"/>
    <w:rsid w:val="003A014C"/>
    <w:rsid w:val="003A05D8"/>
    <w:rsid w:val="003A115C"/>
    <w:rsid w:val="003A1ACF"/>
    <w:rsid w:val="003A2214"/>
    <w:rsid w:val="003A2AC6"/>
    <w:rsid w:val="003A638A"/>
    <w:rsid w:val="003A66A7"/>
    <w:rsid w:val="003A66AF"/>
    <w:rsid w:val="003A696C"/>
    <w:rsid w:val="003A6976"/>
    <w:rsid w:val="003A777C"/>
    <w:rsid w:val="003A7D57"/>
    <w:rsid w:val="003B27C5"/>
    <w:rsid w:val="003B361B"/>
    <w:rsid w:val="003B5828"/>
    <w:rsid w:val="003B58C1"/>
    <w:rsid w:val="003B7D79"/>
    <w:rsid w:val="003B7F3E"/>
    <w:rsid w:val="003C0CDB"/>
    <w:rsid w:val="003C1E69"/>
    <w:rsid w:val="003C2121"/>
    <w:rsid w:val="003C2A0B"/>
    <w:rsid w:val="003C3880"/>
    <w:rsid w:val="003C39B2"/>
    <w:rsid w:val="003C442E"/>
    <w:rsid w:val="003C54F5"/>
    <w:rsid w:val="003C6E50"/>
    <w:rsid w:val="003C725B"/>
    <w:rsid w:val="003C74FB"/>
    <w:rsid w:val="003D0DB4"/>
    <w:rsid w:val="003D14B8"/>
    <w:rsid w:val="003D1E9D"/>
    <w:rsid w:val="003D298A"/>
    <w:rsid w:val="003D4216"/>
    <w:rsid w:val="003D4D9B"/>
    <w:rsid w:val="003D579C"/>
    <w:rsid w:val="003D61D2"/>
    <w:rsid w:val="003D68D2"/>
    <w:rsid w:val="003D713A"/>
    <w:rsid w:val="003D75D9"/>
    <w:rsid w:val="003E0497"/>
    <w:rsid w:val="003E0B13"/>
    <w:rsid w:val="003E0C41"/>
    <w:rsid w:val="003E0E60"/>
    <w:rsid w:val="003E1F6A"/>
    <w:rsid w:val="003E36CE"/>
    <w:rsid w:val="003E3ACA"/>
    <w:rsid w:val="003E5E84"/>
    <w:rsid w:val="003E71EF"/>
    <w:rsid w:val="003E7B04"/>
    <w:rsid w:val="003E7B83"/>
    <w:rsid w:val="003F1355"/>
    <w:rsid w:val="003F16A4"/>
    <w:rsid w:val="003F3341"/>
    <w:rsid w:val="003F3822"/>
    <w:rsid w:val="003F4B58"/>
    <w:rsid w:val="003F55ED"/>
    <w:rsid w:val="00400757"/>
    <w:rsid w:val="00401F44"/>
    <w:rsid w:val="00402E38"/>
    <w:rsid w:val="00403D63"/>
    <w:rsid w:val="00404E5B"/>
    <w:rsid w:val="004058CF"/>
    <w:rsid w:val="004062E6"/>
    <w:rsid w:val="00406496"/>
    <w:rsid w:val="004064C1"/>
    <w:rsid w:val="00406EC9"/>
    <w:rsid w:val="00407DCE"/>
    <w:rsid w:val="00410278"/>
    <w:rsid w:val="00410484"/>
    <w:rsid w:val="00411F2F"/>
    <w:rsid w:val="0041327E"/>
    <w:rsid w:val="00414561"/>
    <w:rsid w:val="00414A7A"/>
    <w:rsid w:val="00415EEA"/>
    <w:rsid w:val="00417802"/>
    <w:rsid w:val="00421E5A"/>
    <w:rsid w:val="00421F4B"/>
    <w:rsid w:val="00421F6C"/>
    <w:rsid w:val="00422181"/>
    <w:rsid w:val="004227EA"/>
    <w:rsid w:val="00423FAE"/>
    <w:rsid w:val="004244AE"/>
    <w:rsid w:val="004244CC"/>
    <w:rsid w:val="00425139"/>
    <w:rsid w:val="0042703A"/>
    <w:rsid w:val="00427366"/>
    <w:rsid w:val="00430320"/>
    <w:rsid w:val="00430E57"/>
    <w:rsid w:val="00430EF9"/>
    <w:rsid w:val="0043170E"/>
    <w:rsid w:val="004319CC"/>
    <w:rsid w:val="00431FC8"/>
    <w:rsid w:val="00433CBB"/>
    <w:rsid w:val="004354EF"/>
    <w:rsid w:val="00435B0B"/>
    <w:rsid w:val="0044097F"/>
    <w:rsid w:val="0044129A"/>
    <w:rsid w:val="00441FF7"/>
    <w:rsid w:val="00443452"/>
    <w:rsid w:val="00443BD1"/>
    <w:rsid w:val="00444B7B"/>
    <w:rsid w:val="00444F2D"/>
    <w:rsid w:val="004460E4"/>
    <w:rsid w:val="00447752"/>
    <w:rsid w:val="004504FE"/>
    <w:rsid w:val="0045052C"/>
    <w:rsid w:val="004511F1"/>
    <w:rsid w:val="00453695"/>
    <w:rsid w:val="00453E36"/>
    <w:rsid w:val="004549E1"/>
    <w:rsid w:val="0045504E"/>
    <w:rsid w:val="00455527"/>
    <w:rsid w:val="00455A4C"/>
    <w:rsid w:val="004571BB"/>
    <w:rsid w:val="00460752"/>
    <w:rsid w:val="00460AF6"/>
    <w:rsid w:val="00461928"/>
    <w:rsid w:val="004624A9"/>
    <w:rsid w:val="004632D7"/>
    <w:rsid w:val="00465B7A"/>
    <w:rsid w:val="00466320"/>
    <w:rsid w:val="004664D0"/>
    <w:rsid w:val="00467177"/>
    <w:rsid w:val="00467809"/>
    <w:rsid w:val="00467C96"/>
    <w:rsid w:val="00467ED2"/>
    <w:rsid w:val="004702D8"/>
    <w:rsid w:val="00470456"/>
    <w:rsid w:val="004711E7"/>
    <w:rsid w:val="004714AC"/>
    <w:rsid w:val="00472001"/>
    <w:rsid w:val="00472487"/>
    <w:rsid w:val="00473740"/>
    <w:rsid w:val="00476A5A"/>
    <w:rsid w:val="00476B3D"/>
    <w:rsid w:val="00477DA2"/>
    <w:rsid w:val="0048042B"/>
    <w:rsid w:val="00480433"/>
    <w:rsid w:val="00480EE2"/>
    <w:rsid w:val="00482CF1"/>
    <w:rsid w:val="00482DE6"/>
    <w:rsid w:val="004835AF"/>
    <w:rsid w:val="00484809"/>
    <w:rsid w:val="00484E64"/>
    <w:rsid w:val="0048559D"/>
    <w:rsid w:val="00486512"/>
    <w:rsid w:val="00486E69"/>
    <w:rsid w:val="00487717"/>
    <w:rsid w:val="0049080A"/>
    <w:rsid w:val="00490EF4"/>
    <w:rsid w:val="00491250"/>
    <w:rsid w:val="00492C98"/>
    <w:rsid w:val="00493DFB"/>
    <w:rsid w:val="004964B2"/>
    <w:rsid w:val="00496BC6"/>
    <w:rsid w:val="00497819"/>
    <w:rsid w:val="00497C32"/>
    <w:rsid w:val="00497DB3"/>
    <w:rsid w:val="004A1CD1"/>
    <w:rsid w:val="004A3BFF"/>
    <w:rsid w:val="004A68E7"/>
    <w:rsid w:val="004A6DC2"/>
    <w:rsid w:val="004A7199"/>
    <w:rsid w:val="004B24C7"/>
    <w:rsid w:val="004B45B5"/>
    <w:rsid w:val="004B48AB"/>
    <w:rsid w:val="004B4B5A"/>
    <w:rsid w:val="004B5884"/>
    <w:rsid w:val="004B6149"/>
    <w:rsid w:val="004B7C53"/>
    <w:rsid w:val="004B7F22"/>
    <w:rsid w:val="004C00BB"/>
    <w:rsid w:val="004C257A"/>
    <w:rsid w:val="004C3D68"/>
    <w:rsid w:val="004C45C5"/>
    <w:rsid w:val="004C486A"/>
    <w:rsid w:val="004C69B6"/>
    <w:rsid w:val="004C6EE5"/>
    <w:rsid w:val="004D04B5"/>
    <w:rsid w:val="004D0FC4"/>
    <w:rsid w:val="004D20C6"/>
    <w:rsid w:val="004D26F4"/>
    <w:rsid w:val="004D2BE9"/>
    <w:rsid w:val="004D3188"/>
    <w:rsid w:val="004D3270"/>
    <w:rsid w:val="004D46F1"/>
    <w:rsid w:val="004D516A"/>
    <w:rsid w:val="004D6F5C"/>
    <w:rsid w:val="004E06B1"/>
    <w:rsid w:val="004E0852"/>
    <w:rsid w:val="004E19EA"/>
    <w:rsid w:val="004E1CD6"/>
    <w:rsid w:val="004E21B4"/>
    <w:rsid w:val="004E36CF"/>
    <w:rsid w:val="004E3856"/>
    <w:rsid w:val="004E3B6E"/>
    <w:rsid w:val="004E4E8F"/>
    <w:rsid w:val="004E522E"/>
    <w:rsid w:val="004E5B99"/>
    <w:rsid w:val="004E5C0D"/>
    <w:rsid w:val="004E5E7E"/>
    <w:rsid w:val="004E6478"/>
    <w:rsid w:val="004E648B"/>
    <w:rsid w:val="004E679E"/>
    <w:rsid w:val="004E6EAF"/>
    <w:rsid w:val="004E79BF"/>
    <w:rsid w:val="004F38DE"/>
    <w:rsid w:val="004F392A"/>
    <w:rsid w:val="004F3E5D"/>
    <w:rsid w:val="004F3F0B"/>
    <w:rsid w:val="004F4502"/>
    <w:rsid w:val="004F4608"/>
    <w:rsid w:val="004F5578"/>
    <w:rsid w:val="004F5F8E"/>
    <w:rsid w:val="004F73BF"/>
    <w:rsid w:val="004F7AE7"/>
    <w:rsid w:val="004F7E05"/>
    <w:rsid w:val="0050003F"/>
    <w:rsid w:val="00500B97"/>
    <w:rsid w:val="0050177E"/>
    <w:rsid w:val="00501A4E"/>
    <w:rsid w:val="005022E3"/>
    <w:rsid w:val="00502849"/>
    <w:rsid w:val="00504BE0"/>
    <w:rsid w:val="005061C0"/>
    <w:rsid w:val="00506DCD"/>
    <w:rsid w:val="005076CA"/>
    <w:rsid w:val="00510BDC"/>
    <w:rsid w:val="0051198C"/>
    <w:rsid w:val="005121D7"/>
    <w:rsid w:val="00512889"/>
    <w:rsid w:val="00513BDA"/>
    <w:rsid w:val="00515208"/>
    <w:rsid w:val="00516273"/>
    <w:rsid w:val="0051716A"/>
    <w:rsid w:val="00517213"/>
    <w:rsid w:val="0051734D"/>
    <w:rsid w:val="005179B2"/>
    <w:rsid w:val="00520912"/>
    <w:rsid w:val="00520A37"/>
    <w:rsid w:val="0052228F"/>
    <w:rsid w:val="0052231A"/>
    <w:rsid w:val="00524C12"/>
    <w:rsid w:val="00524FD5"/>
    <w:rsid w:val="0052532C"/>
    <w:rsid w:val="00525932"/>
    <w:rsid w:val="00526126"/>
    <w:rsid w:val="00526AD1"/>
    <w:rsid w:val="00527627"/>
    <w:rsid w:val="005278A5"/>
    <w:rsid w:val="005304D5"/>
    <w:rsid w:val="0053067F"/>
    <w:rsid w:val="00532654"/>
    <w:rsid w:val="00532D61"/>
    <w:rsid w:val="00532F5D"/>
    <w:rsid w:val="0053325E"/>
    <w:rsid w:val="00533414"/>
    <w:rsid w:val="00533AD3"/>
    <w:rsid w:val="005342F0"/>
    <w:rsid w:val="00534F22"/>
    <w:rsid w:val="005358F6"/>
    <w:rsid w:val="0053669F"/>
    <w:rsid w:val="00536A59"/>
    <w:rsid w:val="00536E65"/>
    <w:rsid w:val="00536EF2"/>
    <w:rsid w:val="00540C3D"/>
    <w:rsid w:val="005424C8"/>
    <w:rsid w:val="0054347E"/>
    <w:rsid w:val="00543D2F"/>
    <w:rsid w:val="0054505F"/>
    <w:rsid w:val="0054586B"/>
    <w:rsid w:val="00550F3A"/>
    <w:rsid w:val="00562545"/>
    <w:rsid w:val="00565577"/>
    <w:rsid w:val="00566846"/>
    <w:rsid w:val="00567046"/>
    <w:rsid w:val="005701C7"/>
    <w:rsid w:val="005708C3"/>
    <w:rsid w:val="00571086"/>
    <w:rsid w:val="00571C65"/>
    <w:rsid w:val="00572716"/>
    <w:rsid w:val="005736BD"/>
    <w:rsid w:val="00573D50"/>
    <w:rsid w:val="00573ECF"/>
    <w:rsid w:val="00574355"/>
    <w:rsid w:val="00574494"/>
    <w:rsid w:val="00574F16"/>
    <w:rsid w:val="00574F68"/>
    <w:rsid w:val="00576339"/>
    <w:rsid w:val="00576B6C"/>
    <w:rsid w:val="00577300"/>
    <w:rsid w:val="00580850"/>
    <w:rsid w:val="00580EAA"/>
    <w:rsid w:val="00582863"/>
    <w:rsid w:val="005828A1"/>
    <w:rsid w:val="005828C4"/>
    <w:rsid w:val="00582BD1"/>
    <w:rsid w:val="00584CE1"/>
    <w:rsid w:val="00591700"/>
    <w:rsid w:val="005920DE"/>
    <w:rsid w:val="005936EF"/>
    <w:rsid w:val="00594831"/>
    <w:rsid w:val="00596491"/>
    <w:rsid w:val="0059791F"/>
    <w:rsid w:val="005A0891"/>
    <w:rsid w:val="005A1CAE"/>
    <w:rsid w:val="005A1D10"/>
    <w:rsid w:val="005A2CA0"/>
    <w:rsid w:val="005A32F3"/>
    <w:rsid w:val="005A376C"/>
    <w:rsid w:val="005A3810"/>
    <w:rsid w:val="005A3C28"/>
    <w:rsid w:val="005A3CA0"/>
    <w:rsid w:val="005A66A6"/>
    <w:rsid w:val="005A70FF"/>
    <w:rsid w:val="005A7CC9"/>
    <w:rsid w:val="005A7E86"/>
    <w:rsid w:val="005B267C"/>
    <w:rsid w:val="005B2D77"/>
    <w:rsid w:val="005B4054"/>
    <w:rsid w:val="005B41DD"/>
    <w:rsid w:val="005B51FC"/>
    <w:rsid w:val="005B6250"/>
    <w:rsid w:val="005B6A82"/>
    <w:rsid w:val="005B7B90"/>
    <w:rsid w:val="005C0943"/>
    <w:rsid w:val="005C1C26"/>
    <w:rsid w:val="005C2D82"/>
    <w:rsid w:val="005C3FFA"/>
    <w:rsid w:val="005C498A"/>
    <w:rsid w:val="005C7EC3"/>
    <w:rsid w:val="005D093C"/>
    <w:rsid w:val="005D0C87"/>
    <w:rsid w:val="005D0EDF"/>
    <w:rsid w:val="005D0FE0"/>
    <w:rsid w:val="005D2568"/>
    <w:rsid w:val="005D3647"/>
    <w:rsid w:val="005D384E"/>
    <w:rsid w:val="005D48DE"/>
    <w:rsid w:val="005D6A66"/>
    <w:rsid w:val="005D72B5"/>
    <w:rsid w:val="005D76DD"/>
    <w:rsid w:val="005E0F9F"/>
    <w:rsid w:val="005E264A"/>
    <w:rsid w:val="005E3795"/>
    <w:rsid w:val="005E3C99"/>
    <w:rsid w:val="005E4066"/>
    <w:rsid w:val="005E48C5"/>
    <w:rsid w:val="005E550F"/>
    <w:rsid w:val="005E6239"/>
    <w:rsid w:val="005E6DF5"/>
    <w:rsid w:val="005E7984"/>
    <w:rsid w:val="005F0CE8"/>
    <w:rsid w:val="005F1145"/>
    <w:rsid w:val="005F1CA8"/>
    <w:rsid w:val="005F2542"/>
    <w:rsid w:val="005F28D2"/>
    <w:rsid w:val="005F2E9C"/>
    <w:rsid w:val="005F3A69"/>
    <w:rsid w:val="005F3FC6"/>
    <w:rsid w:val="005F5898"/>
    <w:rsid w:val="005F5FFF"/>
    <w:rsid w:val="005F77B6"/>
    <w:rsid w:val="005F7C03"/>
    <w:rsid w:val="00602DFF"/>
    <w:rsid w:val="006039E8"/>
    <w:rsid w:val="00603D77"/>
    <w:rsid w:val="00604031"/>
    <w:rsid w:val="00604C64"/>
    <w:rsid w:val="00604DC0"/>
    <w:rsid w:val="006063BF"/>
    <w:rsid w:val="00606571"/>
    <w:rsid w:val="00606A43"/>
    <w:rsid w:val="0060767E"/>
    <w:rsid w:val="00610F21"/>
    <w:rsid w:val="00610F25"/>
    <w:rsid w:val="00611357"/>
    <w:rsid w:val="00612EB8"/>
    <w:rsid w:val="0061375D"/>
    <w:rsid w:val="006153E0"/>
    <w:rsid w:val="006156A7"/>
    <w:rsid w:val="00616756"/>
    <w:rsid w:val="00616E35"/>
    <w:rsid w:val="0061798C"/>
    <w:rsid w:val="006203E7"/>
    <w:rsid w:val="0062129B"/>
    <w:rsid w:val="00621F09"/>
    <w:rsid w:val="00624F88"/>
    <w:rsid w:val="006250F5"/>
    <w:rsid w:val="006270D6"/>
    <w:rsid w:val="0063181F"/>
    <w:rsid w:val="006318C6"/>
    <w:rsid w:val="00632E55"/>
    <w:rsid w:val="00632E92"/>
    <w:rsid w:val="00633F44"/>
    <w:rsid w:val="00634A1D"/>
    <w:rsid w:val="00634ECE"/>
    <w:rsid w:val="00635FEC"/>
    <w:rsid w:val="00637B84"/>
    <w:rsid w:val="006401F8"/>
    <w:rsid w:val="00640950"/>
    <w:rsid w:val="00640BE0"/>
    <w:rsid w:val="006415A1"/>
    <w:rsid w:val="00641C7A"/>
    <w:rsid w:val="00642E75"/>
    <w:rsid w:val="0064319B"/>
    <w:rsid w:val="00645589"/>
    <w:rsid w:val="00646412"/>
    <w:rsid w:val="006466DC"/>
    <w:rsid w:val="0064737E"/>
    <w:rsid w:val="00647B65"/>
    <w:rsid w:val="00651DD0"/>
    <w:rsid w:val="00652220"/>
    <w:rsid w:val="0065242C"/>
    <w:rsid w:val="0065367A"/>
    <w:rsid w:val="00655009"/>
    <w:rsid w:val="00655DB3"/>
    <w:rsid w:val="0065645A"/>
    <w:rsid w:val="00657E05"/>
    <w:rsid w:val="00660391"/>
    <w:rsid w:val="00660507"/>
    <w:rsid w:val="0066074C"/>
    <w:rsid w:val="006610DF"/>
    <w:rsid w:val="00661B5C"/>
    <w:rsid w:val="00661EE2"/>
    <w:rsid w:val="006635A6"/>
    <w:rsid w:val="00664558"/>
    <w:rsid w:val="006650D3"/>
    <w:rsid w:val="00665CB4"/>
    <w:rsid w:val="00667F9A"/>
    <w:rsid w:val="006709C6"/>
    <w:rsid w:val="00671B02"/>
    <w:rsid w:val="00673FB4"/>
    <w:rsid w:val="00674378"/>
    <w:rsid w:val="0067629A"/>
    <w:rsid w:val="00676BAC"/>
    <w:rsid w:val="0067759B"/>
    <w:rsid w:val="00682FD4"/>
    <w:rsid w:val="006831A3"/>
    <w:rsid w:val="0068350C"/>
    <w:rsid w:val="00685946"/>
    <w:rsid w:val="00687066"/>
    <w:rsid w:val="006870E8"/>
    <w:rsid w:val="00687750"/>
    <w:rsid w:val="00687B1E"/>
    <w:rsid w:val="00690C8C"/>
    <w:rsid w:val="00690E2E"/>
    <w:rsid w:val="0069146B"/>
    <w:rsid w:val="0069220A"/>
    <w:rsid w:val="006931F9"/>
    <w:rsid w:val="00694A0D"/>
    <w:rsid w:val="006957A4"/>
    <w:rsid w:val="006978B4"/>
    <w:rsid w:val="00697A61"/>
    <w:rsid w:val="006A007B"/>
    <w:rsid w:val="006A08C6"/>
    <w:rsid w:val="006A1973"/>
    <w:rsid w:val="006A1B11"/>
    <w:rsid w:val="006A2713"/>
    <w:rsid w:val="006A2F84"/>
    <w:rsid w:val="006A3EFD"/>
    <w:rsid w:val="006A4BE0"/>
    <w:rsid w:val="006A5E65"/>
    <w:rsid w:val="006A671D"/>
    <w:rsid w:val="006A69CA"/>
    <w:rsid w:val="006A7901"/>
    <w:rsid w:val="006A7AEF"/>
    <w:rsid w:val="006A7B49"/>
    <w:rsid w:val="006B1341"/>
    <w:rsid w:val="006B1938"/>
    <w:rsid w:val="006B1B2A"/>
    <w:rsid w:val="006B2041"/>
    <w:rsid w:val="006B2484"/>
    <w:rsid w:val="006B25B2"/>
    <w:rsid w:val="006B2871"/>
    <w:rsid w:val="006B2D1B"/>
    <w:rsid w:val="006B37B9"/>
    <w:rsid w:val="006B3FA5"/>
    <w:rsid w:val="006B5813"/>
    <w:rsid w:val="006B5939"/>
    <w:rsid w:val="006B5C9E"/>
    <w:rsid w:val="006B6EFF"/>
    <w:rsid w:val="006B70C3"/>
    <w:rsid w:val="006B749C"/>
    <w:rsid w:val="006B7722"/>
    <w:rsid w:val="006C0822"/>
    <w:rsid w:val="006C094F"/>
    <w:rsid w:val="006C09AC"/>
    <w:rsid w:val="006C1285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19B"/>
    <w:rsid w:val="006D7C36"/>
    <w:rsid w:val="006E0F7D"/>
    <w:rsid w:val="006E1227"/>
    <w:rsid w:val="006E2486"/>
    <w:rsid w:val="006E2535"/>
    <w:rsid w:val="006E49D4"/>
    <w:rsid w:val="006E4B69"/>
    <w:rsid w:val="006E6019"/>
    <w:rsid w:val="006E6AAC"/>
    <w:rsid w:val="006E7097"/>
    <w:rsid w:val="006F09F7"/>
    <w:rsid w:val="006F0DF1"/>
    <w:rsid w:val="006F1110"/>
    <w:rsid w:val="006F15C7"/>
    <w:rsid w:val="006F1E7A"/>
    <w:rsid w:val="006F2912"/>
    <w:rsid w:val="006F42B4"/>
    <w:rsid w:val="006F68C5"/>
    <w:rsid w:val="006F730B"/>
    <w:rsid w:val="006F7755"/>
    <w:rsid w:val="006F7DCA"/>
    <w:rsid w:val="007005F9"/>
    <w:rsid w:val="0070127F"/>
    <w:rsid w:val="0070133A"/>
    <w:rsid w:val="0070162B"/>
    <w:rsid w:val="0070205A"/>
    <w:rsid w:val="00705A8A"/>
    <w:rsid w:val="0070614C"/>
    <w:rsid w:val="00712BF0"/>
    <w:rsid w:val="00714D51"/>
    <w:rsid w:val="00717E41"/>
    <w:rsid w:val="00720C8D"/>
    <w:rsid w:val="00721259"/>
    <w:rsid w:val="0072368F"/>
    <w:rsid w:val="007239BD"/>
    <w:rsid w:val="00724089"/>
    <w:rsid w:val="00724B46"/>
    <w:rsid w:val="00725061"/>
    <w:rsid w:val="007257BA"/>
    <w:rsid w:val="00725886"/>
    <w:rsid w:val="00726042"/>
    <w:rsid w:val="0072731B"/>
    <w:rsid w:val="007304C1"/>
    <w:rsid w:val="0073054A"/>
    <w:rsid w:val="00730CCA"/>
    <w:rsid w:val="00731452"/>
    <w:rsid w:val="007340B2"/>
    <w:rsid w:val="007347EC"/>
    <w:rsid w:val="00734806"/>
    <w:rsid w:val="00734C7B"/>
    <w:rsid w:val="00734F84"/>
    <w:rsid w:val="00740BB1"/>
    <w:rsid w:val="00740F93"/>
    <w:rsid w:val="00741287"/>
    <w:rsid w:val="00742DA2"/>
    <w:rsid w:val="00744901"/>
    <w:rsid w:val="00746237"/>
    <w:rsid w:val="00746778"/>
    <w:rsid w:val="0074686D"/>
    <w:rsid w:val="0074782F"/>
    <w:rsid w:val="00751387"/>
    <w:rsid w:val="00751FC8"/>
    <w:rsid w:val="0075339E"/>
    <w:rsid w:val="0075460F"/>
    <w:rsid w:val="00754D08"/>
    <w:rsid w:val="00754EBD"/>
    <w:rsid w:val="007572A1"/>
    <w:rsid w:val="00757728"/>
    <w:rsid w:val="007608E9"/>
    <w:rsid w:val="00760DDB"/>
    <w:rsid w:val="007622EB"/>
    <w:rsid w:val="00763100"/>
    <w:rsid w:val="0076435A"/>
    <w:rsid w:val="00765F4E"/>
    <w:rsid w:val="00766CA6"/>
    <w:rsid w:val="0076739E"/>
    <w:rsid w:val="007673F5"/>
    <w:rsid w:val="00771219"/>
    <w:rsid w:val="00771C82"/>
    <w:rsid w:val="00771CED"/>
    <w:rsid w:val="00772759"/>
    <w:rsid w:val="0077287E"/>
    <w:rsid w:val="007735B7"/>
    <w:rsid w:val="0077462C"/>
    <w:rsid w:val="00776EE6"/>
    <w:rsid w:val="00777A95"/>
    <w:rsid w:val="00780482"/>
    <w:rsid w:val="00780C6E"/>
    <w:rsid w:val="00782140"/>
    <w:rsid w:val="007832B2"/>
    <w:rsid w:val="00784385"/>
    <w:rsid w:val="00785F0B"/>
    <w:rsid w:val="00787157"/>
    <w:rsid w:val="00787EF7"/>
    <w:rsid w:val="00790294"/>
    <w:rsid w:val="00790363"/>
    <w:rsid w:val="00795F02"/>
    <w:rsid w:val="00797F0E"/>
    <w:rsid w:val="007A5119"/>
    <w:rsid w:val="007A5B3B"/>
    <w:rsid w:val="007A5F87"/>
    <w:rsid w:val="007A626B"/>
    <w:rsid w:val="007A79B1"/>
    <w:rsid w:val="007B047F"/>
    <w:rsid w:val="007B0ECF"/>
    <w:rsid w:val="007B222A"/>
    <w:rsid w:val="007B3680"/>
    <w:rsid w:val="007B3810"/>
    <w:rsid w:val="007B4648"/>
    <w:rsid w:val="007B4699"/>
    <w:rsid w:val="007B7A90"/>
    <w:rsid w:val="007C0934"/>
    <w:rsid w:val="007C1159"/>
    <w:rsid w:val="007C115A"/>
    <w:rsid w:val="007C5216"/>
    <w:rsid w:val="007C550B"/>
    <w:rsid w:val="007C58F1"/>
    <w:rsid w:val="007C5A18"/>
    <w:rsid w:val="007C78BA"/>
    <w:rsid w:val="007C793E"/>
    <w:rsid w:val="007D044C"/>
    <w:rsid w:val="007D1A14"/>
    <w:rsid w:val="007D2BCF"/>
    <w:rsid w:val="007D2CB4"/>
    <w:rsid w:val="007D2DFB"/>
    <w:rsid w:val="007D330D"/>
    <w:rsid w:val="007D3DE4"/>
    <w:rsid w:val="007D3FA6"/>
    <w:rsid w:val="007D5079"/>
    <w:rsid w:val="007D678D"/>
    <w:rsid w:val="007E054E"/>
    <w:rsid w:val="007E0D69"/>
    <w:rsid w:val="007E0FDA"/>
    <w:rsid w:val="007E360D"/>
    <w:rsid w:val="007E5E78"/>
    <w:rsid w:val="007F10C2"/>
    <w:rsid w:val="007F11B6"/>
    <w:rsid w:val="007F38A0"/>
    <w:rsid w:val="007F5076"/>
    <w:rsid w:val="007F5991"/>
    <w:rsid w:val="007F5C47"/>
    <w:rsid w:val="007F5FEC"/>
    <w:rsid w:val="007F61D2"/>
    <w:rsid w:val="007F672C"/>
    <w:rsid w:val="007F6782"/>
    <w:rsid w:val="007F7268"/>
    <w:rsid w:val="007F76BF"/>
    <w:rsid w:val="00800071"/>
    <w:rsid w:val="008013E1"/>
    <w:rsid w:val="00801E9A"/>
    <w:rsid w:val="00803567"/>
    <w:rsid w:val="0080362C"/>
    <w:rsid w:val="00803D54"/>
    <w:rsid w:val="00804BB6"/>
    <w:rsid w:val="00805BEC"/>
    <w:rsid w:val="00806D85"/>
    <w:rsid w:val="00807738"/>
    <w:rsid w:val="00810E15"/>
    <w:rsid w:val="0081207C"/>
    <w:rsid w:val="008124D4"/>
    <w:rsid w:val="00812AC7"/>
    <w:rsid w:val="00812D1D"/>
    <w:rsid w:val="0081314B"/>
    <w:rsid w:val="008138AD"/>
    <w:rsid w:val="0081391A"/>
    <w:rsid w:val="00814CC5"/>
    <w:rsid w:val="008158B2"/>
    <w:rsid w:val="00816BF7"/>
    <w:rsid w:val="00817FF4"/>
    <w:rsid w:val="00821410"/>
    <w:rsid w:val="00823D16"/>
    <w:rsid w:val="008242DD"/>
    <w:rsid w:val="008259CF"/>
    <w:rsid w:val="0082718F"/>
    <w:rsid w:val="00827557"/>
    <w:rsid w:val="00830070"/>
    <w:rsid w:val="008303BD"/>
    <w:rsid w:val="008311C7"/>
    <w:rsid w:val="00832244"/>
    <w:rsid w:val="0083283C"/>
    <w:rsid w:val="008347BF"/>
    <w:rsid w:val="008348B1"/>
    <w:rsid w:val="00837134"/>
    <w:rsid w:val="008406D3"/>
    <w:rsid w:val="00840D0B"/>
    <w:rsid w:val="00841C6D"/>
    <w:rsid w:val="008420CD"/>
    <w:rsid w:val="0084213C"/>
    <w:rsid w:val="008425AF"/>
    <w:rsid w:val="00843C15"/>
    <w:rsid w:val="00845303"/>
    <w:rsid w:val="008461E7"/>
    <w:rsid w:val="00850530"/>
    <w:rsid w:val="008528E0"/>
    <w:rsid w:val="00853AD2"/>
    <w:rsid w:val="00853DAD"/>
    <w:rsid w:val="00855389"/>
    <w:rsid w:val="00855C14"/>
    <w:rsid w:val="00856864"/>
    <w:rsid w:val="00860361"/>
    <w:rsid w:val="00861570"/>
    <w:rsid w:val="008623CC"/>
    <w:rsid w:val="00863119"/>
    <w:rsid w:val="00863DF9"/>
    <w:rsid w:val="00863F83"/>
    <w:rsid w:val="0086471F"/>
    <w:rsid w:val="00864B3B"/>
    <w:rsid w:val="008652FB"/>
    <w:rsid w:val="00866081"/>
    <w:rsid w:val="0086614A"/>
    <w:rsid w:val="008678B1"/>
    <w:rsid w:val="00867A13"/>
    <w:rsid w:val="00872DF6"/>
    <w:rsid w:val="00872E90"/>
    <w:rsid w:val="008746EA"/>
    <w:rsid w:val="00874F6E"/>
    <w:rsid w:val="00874F8A"/>
    <w:rsid w:val="0087621F"/>
    <w:rsid w:val="00876984"/>
    <w:rsid w:val="00876A84"/>
    <w:rsid w:val="00877F98"/>
    <w:rsid w:val="00880247"/>
    <w:rsid w:val="00880EE0"/>
    <w:rsid w:val="00884E0F"/>
    <w:rsid w:val="008855CE"/>
    <w:rsid w:val="008857E1"/>
    <w:rsid w:val="00886F8B"/>
    <w:rsid w:val="008872D0"/>
    <w:rsid w:val="00887C21"/>
    <w:rsid w:val="0089009C"/>
    <w:rsid w:val="0089019D"/>
    <w:rsid w:val="008919FA"/>
    <w:rsid w:val="008943EA"/>
    <w:rsid w:val="0089497D"/>
    <w:rsid w:val="00895FC8"/>
    <w:rsid w:val="00896B90"/>
    <w:rsid w:val="00896DFE"/>
    <w:rsid w:val="008A07B2"/>
    <w:rsid w:val="008A16C0"/>
    <w:rsid w:val="008A1AA3"/>
    <w:rsid w:val="008A29DB"/>
    <w:rsid w:val="008A56EE"/>
    <w:rsid w:val="008A6769"/>
    <w:rsid w:val="008A794D"/>
    <w:rsid w:val="008B00A2"/>
    <w:rsid w:val="008B08D6"/>
    <w:rsid w:val="008B203F"/>
    <w:rsid w:val="008B4BA0"/>
    <w:rsid w:val="008B6052"/>
    <w:rsid w:val="008B6ED0"/>
    <w:rsid w:val="008B6F26"/>
    <w:rsid w:val="008B776B"/>
    <w:rsid w:val="008B7BB7"/>
    <w:rsid w:val="008B7F22"/>
    <w:rsid w:val="008C02D8"/>
    <w:rsid w:val="008C12B5"/>
    <w:rsid w:val="008C1773"/>
    <w:rsid w:val="008C1ADE"/>
    <w:rsid w:val="008C2E51"/>
    <w:rsid w:val="008C38E5"/>
    <w:rsid w:val="008C531B"/>
    <w:rsid w:val="008C66DB"/>
    <w:rsid w:val="008C691D"/>
    <w:rsid w:val="008C7463"/>
    <w:rsid w:val="008D25EC"/>
    <w:rsid w:val="008D2BF4"/>
    <w:rsid w:val="008D4811"/>
    <w:rsid w:val="008D5D76"/>
    <w:rsid w:val="008D5E10"/>
    <w:rsid w:val="008D75FB"/>
    <w:rsid w:val="008E23F6"/>
    <w:rsid w:val="008E2B01"/>
    <w:rsid w:val="008E2FEA"/>
    <w:rsid w:val="008E3A4B"/>
    <w:rsid w:val="008E3D35"/>
    <w:rsid w:val="008E4713"/>
    <w:rsid w:val="008E4D92"/>
    <w:rsid w:val="008E4DBE"/>
    <w:rsid w:val="008E5DD0"/>
    <w:rsid w:val="008E5F41"/>
    <w:rsid w:val="008E7CBC"/>
    <w:rsid w:val="008E7F40"/>
    <w:rsid w:val="008F05D6"/>
    <w:rsid w:val="008F0C7E"/>
    <w:rsid w:val="008F17BF"/>
    <w:rsid w:val="008F49A7"/>
    <w:rsid w:val="008F4C77"/>
    <w:rsid w:val="008F4D6F"/>
    <w:rsid w:val="008F5414"/>
    <w:rsid w:val="008F6EE1"/>
    <w:rsid w:val="009001EE"/>
    <w:rsid w:val="009017D4"/>
    <w:rsid w:val="00901B42"/>
    <w:rsid w:val="00902986"/>
    <w:rsid w:val="00903CC1"/>
    <w:rsid w:val="0090594B"/>
    <w:rsid w:val="00906DA7"/>
    <w:rsid w:val="00907511"/>
    <w:rsid w:val="009079D8"/>
    <w:rsid w:val="00910009"/>
    <w:rsid w:val="00910A67"/>
    <w:rsid w:val="0091107C"/>
    <w:rsid w:val="00911E90"/>
    <w:rsid w:val="00913719"/>
    <w:rsid w:val="009142CB"/>
    <w:rsid w:val="0091446E"/>
    <w:rsid w:val="00914A0C"/>
    <w:rsid w:val="00914B95"/>
    <w:rsid w:val="00917097"/>
    <w:rsid w:val="0091768A"/>
    <w:rsid w:val="00917A27"/>
    <w:rsid w:val="00917F0F"/>
    <w:rsid w:val="009212A2"/>
    <w:rsid w:val="0092145E"/>
    <w:rsid w:val="00921B2B"/>
    <w:rsid w:val="009223A2"/>
    <w:rsid w:val="0092248E"/>
    <w:rsid w:val="00922B33"/>
    <w:rsid w:val="00925FAD"/>
    <w:rsid w:val="00926893"/>
    <w:rsid w:val="00926F41"/>
    <w:rsid w:val="009316AC"/>
    <w:rsid w:val="00931C0F"/>
    <w:rsid w:val="00931C44"/>
    <w:rsid w:val="00931DD7"/>
    <w:rsid w:val="00932D18"/>
    <w:rsid w:val="00932DE6"/>
    <w:rsid w:val="00933153"/>
    <w:rsid w:val="009333FF"/>
    <w:rsid w:val="00933983"/>
    <w:rsid w:val="00934DF5"/>
    <w:rsid w:val="0093525D"/>
    <w:rsid w:val="00935FB2"/>
    <w:rsid w:val="00937A69"/>
    <w:rsid w:val="009403F4"/>
    <w:rsid w:val="00941B96"/>
    <w:rsid w:val="009431FE"/>
    <w:rsid w:val="009443FA"/>
    <w:rsid w:val="00945A31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862"/>
    <w:rsid w:val="00952B86"/>
    <w:rsid w:val="00952D1C"/>
    <w:rsid w:val="00955507"/>
    <w:rsid w:val="00955800"/>
    <w:rsid w:val="009562FE"/>
    <w:rsid w:val="00956E88"/>
    <w:rsid w:val="009572A6"/>
    <w:rsid w:val="0095753D"/>
    <w:rsid w:val="00957C26"/>
    <w:rsid w:val="00962711"/>
    <w:rsid w:val="009629E6"/>
    <w:rsid w:val="00965F4B"/>
    <w:rsid w:val="009677C2"/>
    <w:rsid w:val="0097155D"/>
    <w:rsid w:val="00971A52"/>
    <w:rsid w:val="009728B6"/>
    <w:rsid w:val="00976524"/>
    <w:rsid w:val="009767F4"/>
    <w:rsid w:val="0098044C"/>
    <w:rsid w:val="00980840"/>
    <w:rsid w:val="00980BA9"/>
    <w:rsid w:val="0098128C"/>
    <w:rsid w:val="00982A0B"/>
    <w:rsid w:val="009832C1"/>
    <w:rsid w:val="00983A15"/>
    <w:rsid w:val="00983D9D"/>
    <w:rsid w:val="0098496D"/>
    <w:rsid w:val="00985A44"/>
    <w:rsid w:val="00985DE2"/>
    <w:rsid w:val="00987C1F"/>
    <w:rsid w:val="00990038"/>
    <w:rsid w:val="009905E1"/>
    <w:rsid w:val="0099076B"/>
    <w:rsid w:val="00991C55"/>
    <w:rsid w:val="00992A6C"/>
    <w:rsid w:val="00995C60"/>
    <w:rsid w:val="0099689C"/>
    <w:rsid w:val="00997137"/>
    <w:rsid w:val="009A0938"/>
    <w:rsid w:val="009A107A"/>
    <w:rsid w:val="009A1A08"/>
    <w:rsid w:val="009A2348"/>
    <w:rsid w:val="009A356B"/>
    <w:rsid w:val="009A4C40"/>
    <w:rsid w:val="009A4CD6"/>
    <w:rsid w:val="009A52AD"/>
    <w:rsid w:val="009A58A4"/>
    <w:rsid w:val="009A6518"/>
    <w:rsid w:val="009A653A"/>
    <w:rsid w:val="009B076C"/>
    <w:rsid w:val="009B077B"/>
    <w:rsid w:val="009B0B09"/>
    <w:rsid w:val="009B1421"/>
    <w:rsid w:val="009B2C56"/>
    <w:rsid w:val="009B37A0"/>
    <w:rsid w:val="009B476A"/>
    <w:rsid w:val="009B6361"/>
    <w:rsid w:val="009B6F73"/>
    <w:rsid w:val="009B7670"/>
    <w:rsid w:val="009C3442"/>
    <w:rsid w:val="009C34AB"/>
    <w:rsid w:val="009C35AC"/>
    <w:rsid w:val="009C4027"/>
    <w:rsid w:val="009C4CA5"/>
    <w:rsid w:val="009C5B85"/>
    <w:rsid w:val="009D0495"/>
    <w:rsid w:val="009D1E0D"/>
    <w:rsid w:val="009D2874"/>
    <w:rsid w:val="009D348E"/>
    <w:rsid w:val="009D3C59"/>
    <w:rsid w:val="009D3EA8"/>
    <w:rsid w:val="009D4242"/>
    <w:rsid w:val="009D480C"/>
    <w:rsid w:val="009D49BB"/>
    <w:rsid w:val="009D58BB"/>
    <w:rsid w:val="009D61D2"/>
    <w:rsid w:val="009D6BE3"/>
    <w:rsid w:val="009D6E5D"/>
    <w:rsid w:val="009D75BC"/>
    <w:rsid w:val="009D77DB"/>
    <w:rsid w:val="009E0269"/>
    <w:rsid w:val="009E092D"/>
    <w:rsid w:val="009E189C"/>
    <w:rsid w:val="009E1A09"/>
    <w:rsid w:val="009E2D8D"/>
    <w:rsid w:val="009E31F8"/>
    <w:rsid w:val="009E3DED"/>
    <w:rsid w:val="009E41E0"/>
    <w:rsid w:val="009E575A"/>
    <w:rsid w:val="009E5EBB"/>
    <w:rsid w:val="009E6077"/>
    <w:rsid w:val="009E60D2"/>
    <w:rsid w:val="009E651B"/>
    <w:rsid w:val="009F0A47"/>
    <w:rsid w:val="009F0B46"/>
    <w:rsid w:val="009F1FEE"/>
    <w:rsid w:val="009F2916"/>
    <w:rsid w:val="009F2F4A"/>
    <w:rsid w:val="009F367A"/>
    <w:rsid w:val="009F3996"/>
    <w:rsid w:val="009F3F88"/>
    <w:rsid w:val="009F475C"/>
    <w:rsid w:val="009F7154"/>
    <w:rsid w:val="009F782A"/>
    <w:rsid w:val="009F7C3C"/>
    <w:rsid w:val="00A01BC2"/>
    <w:rsid w:val="00A028BA"/>
    <w:rsid w:val="00A03B61"/>
    <w:rsid w:val="00A044BB"/>
    <w:rsid w:val="00A10C96"/>
    <w:rsid w:val="00A12D98"/>
    <w:rsid w:val="00A12ED4"/>
    <w:rsid w:val="00A14547"/>
    <w:rsid w:val="00A16345"/>
    <w:rsid w:val="00A16EDC"/>
    <w:rsid w:val="00A17680"/>
    <w:rsid w:val="00A1773E"/>
    <w:rsid w:val="00A20A05"/>
    <w:rsid w:val="00A20A0E"/>
    <w:rsid w:val="00A2310D"/>
    <w:rsid w:val="00A23C60"/>
    <w:rsid w:val="00A247C2"/>
    <w:rsid w:val="00A25F6F"/>
    <w:rsid w:val="00A27B5F"/>
    <w:rsid w:val="00A27C2D"/>
    <w:rsid w:val="00A31689"/>
    <w:rsid w:val="00A31834"/>
    <w:rsid w:val="00A31FC7"/>
    <w:rsid w:val="00A3351E"/>
    <w:rsid w:val="00A35361"/>
    <w:rsid w:val="00A37423"/>
    <w:rsid w:val="00A41747"/>
    <w:rsid w:val="00A4191F"/>
    <w:rsid w:val="00A42C83"/>
    <w:rsid w:val="00A42F46"/>
    <w:rsid w:val="00A45F1D"/>
    <w:rsid w:val="00A45F66"/>
    <w:rsid w:val="00A52A36"/>
    <w:rsid w:val="00A53941"/>
    <w:rsid w:val="00A53E9B"/>
    <w:rsid w:val="00A559F6"/>
    <w:rsid w:val="00A5754C"/>
    <w:rsid w:val="00A61339"/>
    <w:rsid w:val="00A63957"/>
    <w:rsid w:val="00A643EB"/>
    <w:rsid w:val="00A64F46"/>
    <w:rsid w:val="00A65088"/>
    <w:rsid w:val="00A65D88"/>
    <w:rsid w:val="00A667E1"/>
    <w:rsid w:val="00A66D02"/>
    <w:rsid w:val="00A702C0"/>
    <w:rsid w:val="00A71A93"/>
    <w:rsid w:val="00A72512"/>
    <w:rsid w:val="00A73342"/>
    <w:rsid w:val="00A7399C"/>
    <w:rsid w:val="00A745A6"/>
    <w:rsid w:val="00A74656"/>
    <w:rsid w:val="00A74C12"/>
    <w:rsid w:val="00A75769"/>
    <w:rsid w:val="00A766B2"/>
    <w:rsid w:val="00A76E7A"/>
    <w:rsid w:val="00A77F31"/>
    <w:rsid w:val="00A83C75"/>
    <w:rsid w:val="00A83F80"/>
    <w:rsid w:val="00A84BD6"/>
    <w:rsid w:val="00A85A62"/>
    <w:rsid w:val="00A85F82"/>
    <w:rsid w:val="00A8600A"/>
    <w:rsid w:val="00A865C8"/>
    <w:rsid w:val="00A943FC"/>
    <w:rsid w:val="00A96E6A"/>
    <w:rsid w:val="00A9728C"/>
    <w:rsid w:val="00A974CC"/>
    <w:rsid w:val="00A97FF6"/>
    <w:rsid w:val="00AA316F"/>
    <w:rsid w:val="00AA383F"/>
    <w:rsid w:val="00AA3BD6"/>
    <w:rsid w:val="00AA4A21"/>
    <w:rsid w:val="00AA4CA0"/>
    <w:rsid w:val="00AA5B2C"/>
    <w:rsid w:val="00AA6B1F"/>
    <w:rsid w:val="00AA7D0F"/>
    <w:rsid w:val="00AB0297"/>
    <w:rsid w:val="00AB06EA"/>
    <w:rsid w:val="00AB07F9"/>
    <w:rsid w:val="00AB0EC2"/>
    <w:rsid w:val="00AB4084"/>
    <w:rsid w:val="00AB4DA7"/>
    <w:rsid w:val="00AB5F66"/>
    <w:rsid w:val="00AB6A67"/>
    <w:rsid w:val="00AB6A6A"/>
    <w:rsid w:val="00AB6F4E"/>
    <w:rsid w:val="00AB79EF"/>
    <w:rsid w:val="00AC01C5"/>
    <w:rsid w:val="00AC2251"/>
    <w:rsid w:val="00AC3F8B"/>
    <w:rsid w:val="00AC51AB"/>
    <w:rsid w:val="00AC5838"/>
    <w:rsid w:val="00AD1414"/>
    <w:rsid w:val="00AD1CCF"/>
    <w:rsid w:val="00AD410D"/>
    <w:rsid w:val="00AD421B"/>
    <w:rsid w:val="00AD434A"/>
    <w:rsid w:val="00AD5CCD"/>
    <w:rsid w:val="00AD6A15"/>
    <w:rsid w:val="00AD6CD7"/>
    <w:rsid w:val="00AD7396"/>
    <w:rsid w:val="00AD7CA8"/>
    <w:rsid w:val="00AE1B53"/>
    <w:rsid w:val="00AE1C8C"/>
    <w:rsid w:val="00AE5901"/>
    <w:rsid w:val="00AE61D6"/>
    <w:rsid w:val="00AE645E"/>
    <w:rsid w:val="00AE7268"/>
    <w:rsid w:val="00AE7505"/>
    <w:rsid w:val="00AE7CCC"/>
    <w:rsid w:val="00AF1225"/>
    <w:rsid w:val="00AF1B37"/>
    <w:rsid w:val="00AF1B9E"/>
    <w:rsid w:val="00AF2B08"/>
    <w:rsid w:val="00AF34EF"/>
    <w:rsid w:val="00AF38C2"/>
    <w:rsid w:val="00AF4544"/>
    <w:rsid w:val="00AF4FC6"/>
    <w:rsid w:val="00AF5AED"/>
    <w:rsid w:val="00AF6E99"/>
    <w:rsid w:val="00AF7215"/>
    <w:rsid w:val="00B000DA"/>
    <w:rsid w:val="00B00AF9"/>
    <w:rsid w:val="00B00CEF"/>
    <w:rsid w:val="00B01645"/>
    <w:rsid w:val="00B01B67"/>
    <w:rsid w:val="00B01CBE"/>
    <w:rsid w:val="00B01F62"/>
    <w:rsid w:val="00B03FE4"/>
    <w:rsid w:val="00B0487A"/>
    <w:rsid w:val="00B05C80"/>
    <w:rsid w:val="00B062E5"/>
    <w:rsid w:val="00B06623"/>
    <w:rsid w:val="00B068EB"/>
    <w:rsid w:val="00B07FD4"/>
    <w:rsid w:val="00B10E04"/>
    <w:rsid w:val="00B13194"/>
    <w:rsid w:val="00B13977"/>
    <w:rsid w:val="00B1460F"/>
    <w:rsid w:val="00B148D4"/>
    <w:rsid w:val="00B15033"/>
    <w:rsid w:val="00B16D6B"/>
    <w:rsid w:val="00B200FA"/>
    <w:rsid w:val="00B20B0F"/>
    <w:rsid w:val="00B21A17"/>
    <w:rsid w:val="00B21AB4"/>
    <w:rsid w:val="00B2220D"/>
    <w:rsid w:val="00B23335"/>
    <w:rsid w:val="00B254FA"/>
    <w:rsid w:val="00B27802"/>
    <w:rsid w:val="00B307BF"/>
    <w:rsid w:val="00B30AEA"/>
    <w:rsid w:val="00B3114B"/>
    <w:rsid w:val="00B32B96"/>
    <w:rsid w:val="00B343CF"/>
    <w:rsid w:val="00B34D20"/>
    <w:rsid w:val="00B35F32"/>
    <w:rsid w:val="00B36D3B"/>
    <w:rsid w:val="00B36F87"/>
    <w:rsid w:val="00B37242"/>
    <w:rsid w:val="00B405F7"/>
    <w:rsid w:val="00B4255F"/>
    <w:rsid w:val="00B427B0"/>
    <w:rsid w:val="00B42FF6"/>
    <w:rsid w:val="00B432A8"/>
    <w:rsid w:val="00B432F4"/>
    <w:rsid w:val="00B43CDA"/>
    <w:rsid w:val="00B45528"/>
    <w:rsid w:val="00B46A37"/>
    <w:rsid w:val="00B46CAD"/>
    <w:rsid w:val="00B47CAE"/>
    <w:rsid w:val="00B50084"/>
    <w:rsid w:val="00B50E90"/>
    <w:rsid w:val="00B51215"/>
    <w:rsid w:val="00B54A8C"/>
    <w:rsid w:val="00B54E2A"/>
    <w:rsid w:val="00B5788C"/>
    <w:rsid w:val="00B61529"/>
    <w:rsid w:val="00B61F9D"/>
    <w:rsid w:val="00B625B7"/>
    <w:rsid w:val="00B639B5"/>
    <w:rsid w:val="00B6428B"/>
    <w:rsid w:val="00B65201"/>
    <w:rsid w:val="00B6547A"/>
    <w:rsid w:val="00B65884"/>
    <w:rsid w:val="00B66492"/>
    <w:rsid w:val="00B704D9"/>
    <w:rsid w:val="00B7147E"/>
    <w:rsid w:val="00B71F98"/>
    <w:rsid w:val="00B72629"/>
    <w:rsid w:val="00B7385C"/>
    <w:rsid w:val="00B748FA"/>
    <w:rsid w:val="00B756EE"/>
    <w:rsid w:val="00B75EDB"/>
    <w:rsid w:val="00B7665B"/>
    <w:rsid w:val="00B76E81"/>
    <w:rsid w:val="00B8045F"/>
    <w:rsid w:val="00B821AF"/>
    <w:rsid w:val="00B821D9"/>
    <w:rsid w:val="00B823B4"/>
    <w:rsid w:val="00B82B45"/>
    <w:rsid w:val="00B83CE4"/>
    <w:rsid w:val="00B85EEB"/>
    <w:rsid w:val="00B870F1"/>
    <w:rsid w:val="00B87F4F"/>
    <w:rsid w:val="00B902EE"/>
    <w:rsid w:val="00B90A9C"/>
    <w:rsid w:val="00B90C06"/>
    <w:rsid w:val="00B91A31"/>
    <w:rsid w:val="00B92ABB"/>
    <w:rsid w:val="00B92CFE"/>
    <w:rsid w:val="00B96C8E"/>
    <w:rsid w:val="00B9786C"/>
    <w:rsid w:val="00BA07DE"/>
    <w:rsid w:val="00BA140E"/>
    <w:rsid w:val="00BA1506"/>
    <w:rsid w:val="00BA21DF"/>
    <w:rsid w:val="00BA3C23"/>
    <w:rsid w:val="00BA43A7"/>
    <w:rsid w:val="00BA4F0D"/>
    <w:rsid w:val="00BA57AF"/>
    <w:rsid w:val="00BA63E5"/>
    <w:rsid w:val="00BA670A"/>
    <w:rsid w:val="00BA7B22"/>
    <w:rsid w:val="00BB031F"/>
    <w:rsid w:val="00BB0850"/>
    <w:rsid w:val="00BB41CB"/>
    <w:rsid w:val="00BB4470"/>
    <w:rsid w:val="00BB5C24"/>
    <w:rsid w:val="00BB6515"/>
    <w:rsid w:val="00BB67A9"/>
    <w:rsid w:val="00BB6BC7"/>
    <w:rsid w:val="00BC1028"/>
    <w:rsid w:val="00BC3257"/>
    <w:rsid w:val="00BC3A1F"/>
    <w:rsid w:val="00BC3A93"/>
    <w:rsid w:val="00BC412E"/>
    <w:rsid w:val="00BC52FC"/>
    <w:rsid w:val="00BC5ED9"/>
    <w:rsid w:val="00BC6B2B"/>
    <w:rsid w:val="00BD09C2"/>
    <w:rsid w:val="00BD1E48"/>
    <w:rsid w:val="00BD1F88"/>
    <w:rsid w:val="00BD2882"/>
    <w:rsid w:val="00BD31AA"/>
    <w:rsid w:val="00BD4346"/>
    <w:rsid w:val="00BD5DEF"/>
    <w:rsid w:val="00BD6473"/>
    <w:rsid w:val="00BD788E"/>
    <w:rsid w:val="00BD7B62"/>
    <w:rsid w:val="00BE0748"/>
    <w:rsid w:val="00BE1513"/>
    <w:rsid w:val="00BE1543"/>
    <w:rsid w:val="00BE1D8F"/>
    <w:rsid w:val="00BE24CD"/>
    <w:rsid w:val="00BE2B10"/>
    <w:rsid w:val="00BE4BD4"/>
    <w:rsid w:val="00BE4D2D"/>
    <w:rsid w:val="00BE5023"/>
    <w:rsid w:val="00BE534B"/>
    <w:rsid w:val="00BE60F6"/>
    <w:rsid w:val="00BE7040"/>
    <w:rsid w:val="00BE7F8F"/>
    <w:rsid w:val="00BF0961"/>
    <w:rsid w:val="00BF1A1D"/>
    <w:rsid w:val="00BF1C81"/>
    <w:rsid w:val="00BF23C5"/>
    <w:rsid w:val="00BF2546"/>
    <w:rsid w:val="00BF2A38"/>
    <w:rsid w:val="00BF2DB8"/>
    <w:rsid w:val="00BF2F09"/>
    <w:rsid w:val="00BF540E"/>
    <w:rsid w:val="00BF5611"/>
    <w:rsid w:val="00BF642F"/>
    <w:rsid w:val="00BF6873"/>
    <w:rsid w:val="00C00131"/>
    <w:rsid w:val="00C008E7"/>
    <w:rsid w:val="00C01D43"/>
    <w:rsid w:val="00C02D56"/>
    <w:rsid w:val="00C032D1"/>
    <w:rsid w:val="00C03B15"/>
    <w:rsid w:val="00C03F9E"/>
    <w:rsid w:val="00C04E5D"/>
    <w:rsid w:val="00C051A8"/>
    <w:rsid w:val="00C10724"/>
    <w:rsid w:val="00C11777"/>
    <w:rsid w:val="00C11FC3"/>
    <w:rsid w:val="00C127AA"/>
    <w:rsid w:val="00C12E47"/>
    <w:rsid w:val="00C170E1"/>
    <w:rsid w:val="00C17120"/>
    <w:rsid w:val="00C20AD5"/>
    <w:rsid w:val="00C27374"/>
    <w:rsid w:val="00C273C3"/>
    <w:rsid w:val="00C315F0"/>
    <w:rsid w:val="00C3162F"/>
    <w:rsid w:val="00C32A5F"/>
    <w:rsid w:val="00C34413"/>
    <w:rsid w:val="00C34804"/>
    <w:rsid w:val="00C34E40"/>
    <w:rsid w:val="00C352F9"/>
    <w:rsid w:val="00C3679E"/>
    <w:rsid w:val="00C371B9"/>
    <w:rsid w:val="00C37521"/>
    <w:rsid w:val="00C4039D"/>
    <w:rsid w:val="00C4169D"/>
    <w:rsid w:val="00C45062"/>
    <w:rsid w:val="00C4518F"/>
    <w:rsid w:val="00C45204"/>
    <w:rsid w:val="00C452DF"/>
    <w:rsid w:val="00C45B5B"/>
    <w:rsid w:val="00C46C45"/>
    <w:rsid w:val="00C46EE9"/>
    <w:rsid w:val="00C47305"/>
    <w:rsid w:val="00C50662"/>
    <w:rsid w:val="00C50C70"/>
    <w:rsid w:val="00C55A82"/>
    <w:rsid w:val="00C56047"/>
    <w:rsid w:val="00C563ED"/>
    <w:rsid w:val="00C56A70"/>
    <w:rsid w:val="00C56CC8"/>
    <w:rsid w:val="00C60E15"/>
    <w:rsid w:val="00C6121B"/>
    <w:rsid w:val="00C61C77"/>
    <w:rsid w:val="00C63144"/>
    <w:rsid w:val="00C646E5"/>
    <w:rsid w:val="00C64F66"/>
    <w:rsid w:val="00C6548B"/>
    <w:rsid w:val="00C65BCB"/>
    <w:rsid w:val="00C660D0"/>
    <w:rsid w:val="00C66BEE"/>
    <w:rsid w:val="00C67E92"/>
    <w:rsid w:val="00C67EE3"/>
    <w:rsid w:val="00C67FCC"/>
    <w:rsid w:val="00C700EE"/>
    <w:rsid w:val="00C705E1"/>
    <w:rsid w:val="00C709D4"/>
    <w:rsid w:val="00C70E54"/>
    <w:rsid w:val="00C71B21"/>
    <w:rsid w:val="00C728D4"/>
    <w:rsid w:val="00C735D1"/>
    <w:rsid w:val="00C74AD4"/>
    <w:rsid w:val="00C74B45"/>
    <w:rsid w:val="00C74BA3"/>
    <w:rsid w:val="00C75A36"/>
    <w:rsid w:val="00C77D57"/>
    <w:rsid w:val="00C81F92"/>
    <w:rsid w:val="00C821EC"/>
    <w:rsid w:val="00C825C1"/>
    <w:rsid w:val="00C8609D"/>
    <w:rsid w:val="00C87E54"/>
    <w:rsid w:val="00C91040"/>
    <w:rsid w:val="00C931F0"/>
    <w:rsid w:val="00C93D7E"/>
    <w:rsid w:val="00C94B34"/>
    <w:rsid w:val="00C94B8C"/>
    <w:rsid w:val="00CA0DD0"/>
    <w:rsid w:val="00CA1F20"/>
    <w:rsid w:val="00CA22B3"/>
    <w:rsid w:val="00CA2CCF"/>
    <w:rsid w:val="00CA2F88"/>
    <w:rsid w:val="00CA3737"/>
    <w:rsid w:val="00CA398E"/>
    <w:rsid w:val="00CA5B01"/>
    <w:rsid w:val="00CB0365"/>
    <w:rsid w:val="00CB0CA0"/>
    <w:rsid w:val="00CB1FBE"/>
    <w:rsid w:val="00CB20C8"/>
    <w:rsid w:val="00CB2942"/>
    <w:rsid w:val="00CB35B3"/>
    <w:rsid w:val="00CB5374"/>
    <w:rsid w:val="00CB5A97"/>
    <w:rsid w:val="00CB5B90"/>
    <w:rsid w:val="00CB67DE"/>
    <w:rsid w:val="00CB7D18"/>
    <w:rsid w:val="00CC0B74"/>
    <w:rsid w:val="00CC13DD"/>
    <w:rsid w:val="00CC1BE5"/>
    <w:rsid w:val="00CC2236"/>
    <w:rsid w:val="00CC2A17"/>
    <w:rsid w:val="00CC318D"/>
    <w:rsid w:val="00CC33E8"/>
    <w:rsid w:val="00CC3EDA"/>
    <w:rsid w:val="00CC6103"/>
    <w:rsid w:val="00CC73F0"/>
    <w:rsid w:val="00CC747A"/>
    <w:rsid w:val="00CC74BF"/>
    <w:rsid w:val="00CC7EC2"/>
    <w:rsid w:val="00CD0623"/>
    <w:rsid w:val="00CD1CA7"/>
    <w:rsid w:val="00CD2262"/>
    <w:rsid w:val="00CD4660"/>
    <w:rsid w:val="00CD5BE9"/>
    <w:rsid w:val="00CD6544"/>
    <w:rsid w:val="00CD67F5"/>
    <w:rsid w:val="00CD6C63"/>
    <w:rsid w:val="00CD79A1"/>
    <w:rsid w:val="00CE02CD"/>
    <w:rsid w:val="00CE0C8E"/>
    <w:rsid w:val="00CE1808"/>
    <w:rsid w:val="00CE2A9C"/>
    <w:rsid w:val="00CE2B5C"/>
    <w:rsid w:val="00CE2D45"/>
    <w:rsid w:val="00CE3216"/>
    <w:rsid w:val="00CE43EC"/>
    <w:rsid w:val="00CE5453"/>
    <w:rsid w:val="00CE56AF"/>
    <w:rsid w:val="00CE66CB"/>
    <w:rsid w:val="00CF0DF5"/>
    <w:rsid w:val="00CF1ED8"/>
    <w:rsid w:val="00CF31BD"/>
    <w:rsid w:val="00CF33CD"/>
    <w:rsid w:val="00CF3A1E"/>
    <w:rsid w:val="00CF3CF8"/>
    <w:rsid w:val="00CF4FF3"/>
    <w:rsid w:val="00CF53D1"/>
    <w:rsid w:val="00CF6DEE"/>
    <w:rsid w:val="00CF6FE7"/>
    <w:rsid w:val="00CF7970"/>
    <w:rsid w:val="00D01882"/>
    <w:rsid w:val="00D03056"/>
    <w:rsid w:val="00D0321A"/>
    <w:rsid w:val="00D03309"/>
    <w:rsid w:val="00D0564C"/>
    <w:rsid w:val="00D05F60"/>
    <w:rsid w:val="00D06262"/>
    <w:rsid w:val="00D06553"/>
    <w:rsid w:val="00D07211"/>
    <w:rsid w:val="00D077F5"/>
    <w:rsid w:val="00D07916"/>
    <w:rsid w:val="00D1038A"/>
    <w:rsid w:val="00D119F0"/>
    <w:rsid w:val="00D120B3"/>
    <w:rsid w:val="00D12DDA"/>
    <w:rsid w:val="00D20746"/>
    <w:rsid w:val="00D2118F"/>
    <w:rsid w:val="00D2137E"/>
    <w:rsid w:val="00D2145C"/>
    <w:rsid w:val="00D21EBD"/>
    <w:rsid w:val="00D21EC4"/>
    <w:rsid w:val="00D25B69"/>
    <w:rsid w:val="00D27DD9"/>
    <w:rsid w:val="00D31B0C"/>
    <w:rsid w:val="00D33063"/>
    <w:rsid w:val="00D33672"/>
    <w:rsid w:val="00D347D2"/>
    <w:rsid w:val="00D352CE"/>
    <w:rsid w:val="00D357FA"/>
    <w:rsid w:val="00D40294"/>
    <w:rsid w:val="00D42C63"/>
    <w:rsid w:val="00D44001"/>
    <w:rsid w:val="00D44AC8"/>
    <w:rsid w:val="00D46B78"/>
    <w:rsid w:val="00D46E1B"/>
    <w:rsid w:val="00D473AF"/>
    <w:rsid w:val="00D508C0"/>
    <w:rsid w:val="00D50AED"/>
    <w:rsid w:val="00D51063"/>
    <w:rsid w:val="00D51881"/>
    <w:rsid w:val="00D54D6B"/>
    <w:rsid w:val="00D55F5C"/>
    <w:rsid w:val="00D56EA6"/>
    <w:rsid w:val="00D57DFF"/>
    <w:rsid w:val="00D609B4"/>
    <w:rsid w:val="00D61673"/>
    <w:rsid w:val="00D62155"/>
    <w:rsid w:val="00D621F1"/>
    <w:rsid w:val="00D62910"/>
    <w:rsid w:val="00D62EE9"/>
    <w:rsid w:val="00D62FDC"/>
    <w:rsid w:val="00D634D2"/>
    <w:rsid w:val="00D646DA"/>
    <w:rsid w:val="00D64BFD"/>
    <w:rsid w:val="00D64ED4"/>
    <w:rsid w:val="00D661C8"/>
    <w:rsid w:val="00D6692F"/>
    <w:rsid w:val="00D66E61"/>
    <w:rsid w:val="00D6739C"/>
    <w:rsid w:val="00D67F85"/>
    <w:rsid w:val="00D70422"/>
    <w:rsid w:val="00D70F55"/>
    <w:rsid w:val="00D71270"/>
    <w:rsid w:val="00D72E41"/>
    <w:rsid w:val="00D73226"/>
    <w:rsid w:val="00D73F8F"/>
    <w:rsid w:val="00D7600C"/>
    <w:rsid w:val="00D7639A"/>
    <w:rsid w:val="00D77205"/>
    <w:rsid w:val="00D77599"/>
    <w:rsid w:val="00D823F5"/>
    <w:rsid w:val="00D82D80"/>
    <w:rsid w:val="00D841D5"/>
    <w:rsid w:val="00D86FE5"/>
    <w:rsid w:val="00D90ADD"/>
    <w:rsid w:val="00D9171B"/>
    <w:rsid w:val="00D91BA5"/>
    <w:rsid w:val="00D92C3C"/>
    <w:rsid w:val="00D9405B"/>
    <w:rsid w:val="00D940E2"/>
    <w:rsid w:val="00D946FF"/>
    <w:rsid w:val="00DA0049"/>
    <w:rsid w:val="00DA0EFC"/>
    <w:rsid w:val="00DA371A"/>
    <w:rsid w:val="00DA3794"/>
    <w:rsid w:val="00DA5490"/>
    <w:rsid w:val="00DA6863"/>
    <w:rsid w:val="00DB048C"/>
    <w:rsid w:val="00DB20D7"/>
    <w:rsid w:val="00DB2851"/>
    <w:rsid w:val="00DB2EBC"/>
    <w:rsid w:val="00DB34B1"/>
    <w:rsid w:val="00DB54E2"/>
    <w:rsid w:val="00DB73C7"/>
    <w:rsid w:val="00DC1DD3"/>
    <w:rsid w:val="00DC206F"/>
    <w:rsid w:val="00DC243E"/>
    <w:rsid w:val="00DC2C38"/>
    <w:rsid w:val="00DC3355"/>
    <w:rsid w:val="00DC3ECF"/>
    <w:rsid w:val="00DC42D5"/>
    <w:rsid w:val="00DC5648"/>
    <w:rsid w:val="00DC6660"/>
    <w:rsid w:val="00DC7175"/>
    <w:rsid w:val="00DD0914"/>
    <w:rsid w:val="00DD1E22"/>
    <w:rsid w:val="00DD4B6C"/>
    <w:rsid w:val="00DD59F5"/>
    <w:rsid w:val="00DD5DED"/>
    <w:rsid w:val="00DE0BA6"/>
    <w:rsid w:val="00DE209A"/>
    <w:rsid w:val="00DE2332"/>
    <w:rsid w:val="00DE2C79"/>
    <w:rsid w:val="00DE5064"/>
    <w:rsid w:val="00DE74A0"/>
    <w:rsid w:val="00DF250A"/>
    <w:rsid w:val="00DF3B2E"/>
    <w:rsid w:val="00DF3FA2"/>
    <w:rsid w:val="00DF437A"/>
    <w:rsid w:val="00DF5DAF"/>
    <w:rsid w:val="00DF5FD8"/>
    <w:rsid w:val="00DF6ABB"/>
    <w:rsid w:val="00E0005A"/>
    <w:rsid w:val="00E0087C"/>
    <w:rsid w:val="00E02074"/>
    <w:rsid w:val="00E02168"/>
    <w:rsid w:val="00E04729"/>
    <w:rsid w:val="00E05549"/>
    <w:rsid w:val="00E11C4B"/>
    <w:rsid w:val="00E1233A"/>
    <w:rsid w:val="00E13057"/>
    <w:rsid w:val="00E146EB"/>
    <w:rsid w:val="00E160D1"/>
    <w:rsid w:val="00E17387"/>
    <w:rsid w:val="00E20E2F"/>
    <w:rsid w:val="00E238DD"/>
    <w:rsid w:val="00E26DBB"/>
    <w:rsid w:val="00E3057F"/>
    <w:rsid w:val="00E31BBA"/>
    <w:rsid w:val="00E323E0"/>
    <w:rsid w:val="00E340F9"/>
    <w:rsid w:val="00E342A6"/>
    <w:rsid w:val="00E34919"/>
    <w:rsid w:val="00E356D5"/>
    <w:rsid w:val="00E4106A"/>
    <w:rsid w:val="00E41D91"/>
    <w:rsid w:val="00E42A27"/>
    <w:rsid w:val="00E4334D"/>
    <w:rsid w:val="00E434C8"/>
    <w:rsid w:val="00E44837"/>
    <w:rsid w:val="00E45CEB"/>
    <w:rsid w:val="00E47450"/>
    <w:rsid w:val="00E517B5"/>
    <w:rsid w:val="00E51937"/>
    <w:rsid w:val="00E5296E"/>
    <w:rsid w:val="00E53F6F"/>
    <w:rsid w:val="00E54893"/>
    <w:rsid w:val="00E55E68"/>
    <w:rsid w:val="00E56D80"/>
    <w:rsid w:val="00E57FEE"/>
    <w:rsid w:val="00E60DC5"/>
    <w:rsid w:val="00E611F6"/>
    <w:rsid w:val="00E61CC1"/>
    <w:rsid w:val="00E61EBA"/>
    <w:rsid w:val="00E647DF"/>
    <w:rsid w:val="00E66777"/>
    <w:rsid w:val="00E66F82"/>
    <w:rsid w:val="00E709AC"/>
    <w:rsid w:val="00E7110E"/>
    <w:rsid w:val="00E71176"/>
    <w:rsid w:val="00E727C8"/>
    <w:rsid w:val="00E73985"/>
    <w:rsid w:val="00E748F4"/>
    <w:rsid w:val="00E76372"/>
    <w:rsid w:val="00E7708B"/>
    <w:rsid w:val="00E8081A"/>
    <w:rsid w:val="00E809B7"/>
    <w:rsid w:val="00E84372"/>
    <w:rsid w:val="00E85132"/>
    <w:rsid w:val="00E854CE"/>
    <w:rsid w:val="00E873CC"/>
    <w:rsid w:val="00E87517"/>
    <w:rsid w:val="00E90DA0"/>
    <w:rsid w:val="00E910F2"/>
    <w:rsid w:val="00E92086"/>
    <w:rsid w:val="00E92AA7"/>
    <w:rsid w:val="00E93113"/>
    <w:rsid w:val="00E9323F"/>
    <w:rsid w:val="00E9371E"/>
    <w:rsid w:val="00E93A26"/>
    <w:rsid w:val="00E94E11"/>
    <w:rsid w:val="00E9506E"/>
    <w:rsid w:val="00E95565"/>
    <w:rsid w:val="00E96787"/>
    <w:rsid w:val="00E96C8F"/>
    <w:rsid w:val="00E9715D"/>
    <w:rsid w:val="00E976E5"/>
    <w:rsid w:val="00EA1430"/>
    <w:rsid w:val="00EA17B4"/>
    <w:rsid w:val="00EA1A6C"/>
    <w:rsid w:val="00EA1C28"/>
    <w:rsid w:val="00EA1CC4"/>
    <w:rsid w:val="00EA2652"/>
    <w:rsid w:val="00EA37B8"/>
    <w:rsid w:val="00EA4D84"/>
    <w:rsid w:val="00EA6C47"/>
    <w:rsid w:val="00EA6E1F"/>
    <w:rsid w:val="00EA6FE8"/>
    <w:rsid w:val="00EA7DAF"/>
    <w:rsid w:val="00EB1B16"/>
    <w:rsid w:val="00EB2762"/>
    <w:rsid w:val="00EB2777"/>
    <w:rsid w:val="00EB3E41"/>
    <w:rsid w:val="00EB406F"/>
    <w:rsid w:val="00EB57B2"/>
    <w:rsid w:val="00EB5F95"/>
    <w:rsid w:val="00EB647C"/>
    <w:rsid w:val="00EB66B6"/>
    <w:rsid w:val="00EB6A55"/>
    <w:rsid w:val="00EB6C88"/>
    <w:rsid w:val="00EC0491"/>
    <w:rsid w:val="00EC4567"/>
    <w:rsid w:val="00EC544F"/>
    <w:rsid w:val="00EC67B5"/>
    <w:rsid w:val="00EC69B2"/>
    <w:rsid w:val="00EC6FA8"/>
    <w:rsid w:val="00EC7163"/>
    <w:rsid w:val="00ED09B6"/>
    <w:rsid w:val="00ED2685"/>
    <w:rsid w:val="00ED2C61"/>
    <w:rsid w:val="00ED4783"/>
    <w:rsid w:val="00ED530A"/>
    <w:rsid w:val="00ED5339"/>
    <w:rsid w:val="00ED66CF"/>
    <w:rsid w:val="00ED68BB"/>
    <w:rsid w:val="00ED6F2F"/>
    <w:rsid w:val="00ED7533"/>
    <w:rsid w:val="00EE00A1"/>
    <w:rsid w:val="00EE0E1B"/>
    <w:rsid w:val="00EE1261"/>
    <w:rsid w:val="00EE1DF7"/>
    <w:rsid w:val="00EE37A4"/>
    <w:rsid w:val="00EE5160"/>
    <w:rsid w:val="00EE70C0"/>
    <w:rsid w:val="00EE786B"/>
    <w:rsid w:val="00EF0457"/>
    <w:rsid w:val="00EF0AE8"/>
    <w:rsid w:val="00EF26AF"/>
    <w:rsid w:val="00EF4FA6"/>
    <w:rsid w:val="00F00986"/>
    <w:rsid w:val="00F032CF"/>
    <w:rsid w:val="00F036A8"/>
    <w:rsid w:val="00F03736"/>
    <w:rsid w:val="00F05FBD"/>
    <w:rsid w:val="00F05FCA"/>
    <w:rsid w:val="00F108A0"/>
    <w:rsid w:val="00F10F72"/>
    <w:rsid w:val="00F11852"/>
    <w:rsid w:val="00F11DBD"/>
    <w:rsid w:val="00F12357"/>
    <w:rsid w:val="00F12581"/>
    <w:rsid w:val="00F12BAD"/>
    <w:rsid w:val="00F13544"/>
    <w:rsid w:val="00F14502"/>
    <w:rsid w:val="00F14B83"/>
    <w:rsid w:val="00F15273"/>
    <w:rsid w:val="00F164DB"/>
    <w:rsid w:val="00F1666B"/>
    <w:rsid w:val="00F204E9"/>
    <w:rsid w:val="00F20F7D"/>
    <w:rsid w:val="00F214DF"/>
    <w:rsid w:val="00F233C7"/>
    <w:rsid w:val="00F2432E"/>
    <w:rsid w:val="00F25263"/>
    <w:rsid w:val="00F268AC"/>
    <w:rsid w:val="00F275A1"/>
    <w:rsid w:val="00F27E38"/>
    <w:rsid w:val="00F30494"/>
    <w:rsid w:val="00F31063"/>
    <w:rsid w:val="00F3218E"/>
    <w:rsid w:val="00F32193"/>
    <w:rsid w:val="00F322D9"/>
    <w:rsid w:val="00F336D8"/>
    <w:rsid w:val="00F339C1"/>
    <w:rsid w:val="00F353CD"/>
    <w:rsid w:val="00F353D4"/>
    <w:rsid w:val="00F40714"/>
    <w:rsid w:val="00F413C7"/>
    <w:rsid w:val="00F419C7"/>
    <w:rsid w:val="00F43900"/>
    <w:rsid w:val="00F441A5"/>
    <w:rsid w:val="00F47473"/>
    <w:rsid w:val="00F4776D"/>
    <w:rsid w:val="00F479CF"/>
    <w:rsid w:val="00F47A6B"/>
    <w:rsid w:val="00F47B30"/>
    <w:rsid w:val="00F5057E"/>
    <w:rsid w:val="00F509DE"/>
    <w:rsid w:val="00F51963"/>
    <w:rsid w:val="00F52189"/>
    <w:rsid w:val="00F52FF4"/>
    <w:rsid w:val="00F5386F"/>
    <w:rsid w:val="00F53C83"/>
    <w:rsid w:val="00F53DFD"/>
    <w:rsid w:val="00F55870"/>
    <w:rsid w:val="00F55E28"/>
    <w:rsid w:val="00F56687"/>
    <w:rsid w:val="00F568CA"/>
    <w:rsid w:val="00F56E72"/>
    <w:rsid w:val="00F571FD"/>
    <w:rsid w:val="00F614CD"/>
    <w:rsid w:val="00F61D31"/>
    <w:rsid w:val="00F62895"/>
    <w:rsid w:val="00F63A5A"/>
    <w:rsid w:val="00F64B43"/>
    <w:rsid w:val="00F64BB7"/>
    <w:rsid w:val="00F65031"/>
    <w:rsid w:val="00F66A6A"/>
    <w:rsid w:val="00F72842"/>
    <w:rsid w:val="00F72A52"/>
    <w:rsid w:val="00F73935"/>
    <w:rsid w:val="00F75DB9"/>
    <w:rsid w:val="00F77E16"/>
    <w:rsid w:val="00F81553"/>
    <w:rsid w:val="00F8194A"/>
    <w:rsid w:val="00F81A58"/>
    <w:rsid w:val="00F8215B"/>
    <w:rsid w:val="00F82DCA"/>
    <w:rsid w:val="00F849BB"/>
    <w:rsid w:val="00F84BC3"/>
    <w:rsid w:val="00F85A43"/>
    <w:rsid w:val="00F86BC9"/>
    <w:rsid w:val="00F918D7"/>
    <w:rsid w:val="00F91AF2"/>
    <w:rsid w:val="00F9202D"/>
    <w:rsid w:val="00F9239E"/>
    <w:rsid w:val="00F92E78"/>
    <w:rsid w:val="00F9504E"/>
    <w:rsid w:val="00F955B1"/>
    <w:rsid w:val="00F97296"/>
    <w:rsid w:val="00FA07F3"/>
    <w:rsid w:val="00FA1CB5"/>
    <w:rsid w:val="00FA234D"/>
    <w:rsid w:val="00FA239F"/>
    <w:rsid w:val="00FA30F2"/>
    <w:rsid w:val="00FA39F0"/>
    <w:rsid w:val="00FA6959"/>
    <w:rsid w:val="00FA6DD9"/>
    <w:rsid w:val="00FA7585"/>
    <w:rsid w:val="00FB0C16"/>
    <w:rsid w:val="00FB2E1B"/>
    <w:rsid w:val="00FB5549"/>
    <w:rsid w:val="00FB6815"/>
    <w:rsid w:val="00FB7908"/>
    <w:rsid w:val="00FB7BF7"/>
    <w:rsid w:val="00FC0136"/>
    <w:rsid w:val="00FC0279"/>
    <w:rsid w:val="00FC08CB"/>
    <w:rsid w:val="00FC2F4D"/>
    <w:rsid w:val="00FC36BB"/>
    <w:rsid w:val="00FC4203"/>
    <w:rsid w:val="00FC4A54"/>
    <w:rsid w:val="00FC57BD"/>
    <w:rsid w:val="00FC6074"/>
    <w:rsid w:val="00FC6125"/>
    <w:rsid w:val="00FC6C18"/>
    <w:rsid w:val="00FC7732"/>
    <w:rsid w:val="00FC7CED"/>
    <w:rsid w:val="00FD0135"/>
    <w:rsid w:val="00FD077B"/>
    <w:rsid w:val="00FD14EF"/>
    <w:rsid w:val="00FD183E"/>
    <w:rsid w:val="00FD1EE4"/>
    <w:rsid w:val="00FD28DB"/>
    <w:rsid w:val="00FD3360"/>
    <w:rsid w:val="00FD4B07"/>
    <w:rsid w:val="00FD59CE"/>
    <w:rsid w:val="00FD6482"/>
    <w:rsid w:val="00FE0A45"/>
    <w:rsid w:val="00FE32E1"/>
    <w:rsid w:val="00FE32ED"/>
    <w:rsid w:val="00FE46EA"/>
    <w:rsid w:val="00FE4B79"/>
    <w:rsid w:val="00FE4F70"/>
    <w:rsid w:val="00FE4FBE"/>
    <w:rsid w:val="00FE505B"/>
    <w:rsid w:val="00FF01D1"/>
    <w:rsid w:val="00FF0339"/>
    <w:rsid w:val="00FF181D"/>
    <w:rsid w:val="00FF36BC"/>
    <w:rsid w:val="00FF40C3"/>
    <w:rsid w:val="00FF452C"/>
    <w:rsid w:val="00FF4A9D"/>
    <w:rsid w:val="00FF5588"/>
    <w:rsid w:val="00FF5D97"/>
    <w:rsid w:val="00FF605B"/>
    <w:rsid w:val="00FF62D7"/>
    <w:rsid w:val="00FF6573"/>
    <w:rsid w:val="00FF6929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BDA8A1"/>
  <w15:docId w15:val="{FF9F23BB-2E90-BF41-9773-0407837F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E9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7C"/>
    <w:pPr>
      <w:keepNext/>
      <w:keepLines/>
      <w:pageBreakBefore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69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7C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5769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84E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E2B5C"/>
    <w:pPr>
      <w:spacing w:before="0"/>
    </w:pPr>
    <w:rPr>
      <w:rFonts w:ascii="Calibri" w:eastAsiaTheme="minorHAns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2B5C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66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erapp.org/documents/SmarterApp_Assessment_Item_Format_Specification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msglobal.org/sites/default/files/spec/qti/v3/info/index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C70C-9856-4296-B7B6-041E0636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Settings\All Users\Application Data\KnowledgeTree\KnowledgeTree Tools\knowledgetree.dot</Template>
  <TotalTime>394</TotalTime>
  <Pages>37</Pages>
  <Words>11184</Words>
  <Characters>63752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74787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American Institutes for Research</dc:creator>
  <cp:lastModifiedBy>Alex Dean</cp:lastModifiedBy>
  <cp:revision>343</cp:revision>
  <cp:lastPrinted>2013-06-03T17:59:00Z</cp:lastPrinted>
  <dcterms:created xsi:type="dcterms:W3CDTF">2014-04-09T15:50:00Z</dcterms:created>
  <dcterms:modified xsi:type="dcterms:W3CDTF">2023-06-16T21:23:00Z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