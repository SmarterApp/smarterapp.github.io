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66"/>
        <w:gridCol w:w="6379"/>
      </w:tblGrid>
      <w:tr w:rsidR="00567734" w:rsidRPr="00951C73" w:rsidTr="00951C73">
        <w:trPr>
          <w:cantSplit/>
        </w:trPr>
        <w:tc>
          <w:tcPr>
            <w:tcW w:w="3066" w:type="dxa"/>
          </w:tcPr>
          <w:p w:rsidR="00951C73" w:rsidRPr="00951C73" w:rsidRDefault="00567734" w:rsidP="00951C73">
            <w:r>
              <w:rPr>
                <w:noProof/>
              </w:rPr>
              <w:drawing>
                <wp:inline distT="0" distB="0" distL="0" distR="0" wp14:anchorId="4F87AF1F" wp14:editId="7FA5AF51">
                  <wp:extent cx="1587731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marterApp_logo_CMYK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392" cy="491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51C73" w:rsidRPr="00951C73" w:rsidRDefault="007F0D86" w:rsidP="0067008B">
            <w:pPr>
              <w:pStyle w:val="Title"/>
            </w:pPr>
            <w:r>
              <w:t>ISAAP Accessibility</w:t>
            </w:r>
            <w:r>
              <w:br/>
              <w:t>Feature Codes</w:t>
            </w:r>
            <w:r w:rsidR="0087187E">
              <w:br/>
            </w:r>
            <w:r w:rsidR="006B59C3">
              <w:rPr>
                <w:rStyle w:val="SubtitleChar"/>
              </w:rPr>
              <w:t xml:space="preserve">Updated </w:t>
            </w:r>
            <w:r w:rsidR="0067008B">
              <w:rPr>
                <w:rStyle w:val="SubtitleChar"/>
              </w:rPr>
              <w:t>8</w:t>
            </w:r>
            <w:r w:rsidR="001732C9">
              <w:rPr>
                <w:rStyle w:val="SubtitleChar"/>
              </w:rPr>
              <w:t xml:space="preserve"> </w:t>
            </w:r>
            <w:r w:rsidR="0067008B">
              <w:rPr>
                <w:rStyle w:val="SubtitleChar"/>
              </w:rPr>
              <w:t>July</w:t>
            </w:r>
            <w:r w:rsidR="00163515">
              <w:rPr>
                <w:rStyle w:val="SubtitleChar"/>
              </w:rPr>
              <w:t xml:space="preserve"> </w:t>
            </w:r>
            <w:r>
              <w:rPr>
                <w:rStyle w:val="SubtitleChar"/>
              </w:rPr>
              <w:t>201</w:t>
            </w:r>
            <w:r w:rsidR="0067008B">
              <w:rPr>
                <w:rStyle w:val="SubtitleChar"/>
              </w:rPr>
              <w:t>9</w:t>
            </w:r>
          </w:p>
        </w:tc>
      </w:tr>
    </w:tbl>
    <w:p w:rsidR="00093D34" w:rsidRDefault="00093D34" w:rsidP="00093D34"/>
    <w:p w:rsidR="00093D34" w:rsidRPr="00093D34" w:rsidRDefault="00093D34" w:rsidP="00093D34">
      <w:r w:rsidRPr="00093D34">
        <w:t>Revision History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66"/>
        <w:gridCol w:w="2559"/>
        <w:gridCol w:w="2025"/>
      </w:tblGrid>
      <w:tr w:rsidR="00093D34" w:rsidTr="00093D3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:rsidR="00093D34" w:rsidRPr="00567046" w:rsidRDefault="00093D34" w:rsidP="00093D34">
            <w:pPr>
              <w:pStyle w:val="TableHeading1"/>
              <w:spacing w:after="0"/>
              <w:jc w:val="left"/>
            </w:pPr>
            <w:r w:rsidRPr="00567046">
              <w:t>Revision Description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:rsidR="00093D34" w:rsidRPr="00567046" w:rsidRDefault="00093D34" w:rsidP="00093D34">
            <w:pPr>
              <w:pStyle w:val="TableHeading1"/>
              <w:spacing w:after="0"/>
              <w:jc w:val="left"/>
            </w:pPr>
            <w:r w:rsidRPr="00567046">
              <w:t>Author/Modifier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:rsidR="00093D34" w:rsidRPr="00567046" w:rsidRDefault="00093D34" w:rsidP="00093D34">
            <w:pPr>
              <w:pStyle w:val="TableHeading1"/>
              <w:spacing w:after="0"/>
              <w:jc w:val="left"/>
            </w:pPr>
            <w:r w:rsidRPr="00567046">
              <w:t>Date</w:t>
            </w:r>
          </w:p>
        </w:tc>
      </w:tr>
      <w:tr w:rsidR="001732C9" w:rsidTr="00CB2B5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1732C9" w:rsidRDefault="001732C9" w:rsidP="005C6CC3">
            <w:pPr>
              <w:pStyle w:val="SBACTableText"/>
              <w:spacing w:after="0"/>
            </w:pPr>
            <w:r>
              <w:t>Update braille math codes to match the UEB Braille Transition Technical Framework.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1732C9" w:rsidRDefault="001732C9" w:rsidP="00CB2B54">
            <w:pPr>
              <w:pStyle w:val="SBACTableText"/>
              <w:spacing w:after="0"/>
            </w:pPr>
            <w:r>
              <w:t>Brandt Redd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1732C9" w:rsidRDefault="001732C9" w:rsidP="00CB2B54">
            <w:pPr>
              <w:pStyle w:val="SBACTableText"/>
              <w:spacing w:after="0"/>
            </w:pPr>
            <w:r>
              <w:t>November 2, 2016</w:t>
            </w:r>
          </w:p>
        </w:tc>
      </w:tr>
      <w:tr w:rsidR="007160C6" w:rsidTr="00CB2B5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7160C6" w:rsidRDefault="005C6CC3" w:rsidP="005C6CC3">
            <w:pPr>
              <w:pStyle w:val="SBACTableText"/>
              <w:spacing w:after="0"/>
            </w:pPr>
            <w:r>
              <w:t>Update the Item Tools Menu feature to set the default as TDS_ITM1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7160C6" w:rsidRDefault="005C6CC3" w:rsidP="00CB2B54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7160C6" w:rsidRDefault="005C6CC3" w:rsidP="00CB2B54">
            <w:pPr>
              <w:pStyle w:val="SBACTableText"/>
              <w:spacing w:after="0"/>
            </w:pPr>
            <w:r>
              <w:t>August 16, 2016</w:t>
            </w:r>
          </w:p>
        </w:tc>
      </w:tr>
      <w:tr w:rsidR="00B25E99" w:rsidTr="00CB2B5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B25E99" w:rsidRPr="00567046" w:rsidRDefault="00B25E99" w:rsidP="00CB2B54">
            <w:pPr>
              <w:pStyle w:val="SBACTableText"/>
              <w:spacing w:after="0"/>
            </w:pPr>
            <w:r>
              <w:t>Added the Simplified Test Directions and 100s Number Table feature codes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B25E99" w:rsidRPr="00567046" w:rsidRDefault="00B25E99" w:rsidP="00CB2B54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B25E99" w:rsidRPr="00567046" w:rsidRDefault="00B25E99" w:rsidP="00CB2B54">
            <w:pPr>
              <w:pStyle w:val="SBACTableText"/>
              <w:spacing w:after="0"/>
            </w:pPr>
            <w:r>
              <w:t>July 13, 2016</w:t>
            </w:r>
          </w:p>
        </w:tc>
      </w:tr>
      <w:tr w:rsidR="00EB46DD" w:rsidTr="00093D3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Pr="00EB46DD" w:rsidRDefault="00EB46DD" w:rsidP="00093D34">
            <w:pPr>
              <w:pStyle w:val="SBACTableText"/>
              <w:spacing w:after="0"/>
            </w:pPr>
            <w:r>
              <w:t xml:space="preserve">Corrected legacy braille codes to indicate that TDS_BT_NM indicates </w:t>
            </w:r>
            <w:r>
              <w:rPr>
                <w:i/>
              </w:rPr>
              <w:t>contracted</w:t>
            </w:r>
            <w:r>
              <w:t xml:space="preserve"> braille with Nemeth math. Previous revisions erroneously indicated uncontracted braille.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Default="00EB46DD" w:rsidP="00093D34">
            <w:pPr>
              <w:pStyle w:val="SBACTableText"/>
              <w:spacing w:after="0"/>
            </w:pPr>
            <w:r>
              <w:t>Brandt Redd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Default="00EB46DD" w:rsidP="00093D34">
            <w:pPr>
              <w:pStyle w:val="SBACTableText"/>
              <w:spacing w:after="0"/>
            </w:pPr>
            <w:r>
              <w:t>July 8, 2016</w:t>
            </w:r>
          </w:p>
        </w:tc>
      </w:tr>
      <w:tr w:rsidR="00EB46DD" w:rsidTr="00C2014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Default="00EB46DD" w:rsidP="00C20144">
            <w:pPr>
              <w:pStyle w:val="SBACTableText"/>
              <w:spacing w:after="0"/>
            </w:pPr>
            <w:r>
              <w:t>Added footnote detailing the three-letter codes for braille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Default="00EB46DD" w:rsidP="00C20144">
            <w:pPr>
              <w:pStyle w:val="SBACTableText"/>
              <w:spacing w:after="0"/>
            </w:pPr>
            <w:r>
              <w:t>Brandt Redd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Default="00EB46DD" w:rsidP="00C20144">
            <w:pPr>
              <w:pStyle w:val="SBACTableText"/>
              <w:spacing w:after="0"/>
            </w:pPr>
            <w:r>
              <w:t>April 6, 2016</w:t>
            </w:r>
          </w:p>
        </w:tc>
      </w:tr>
      <w:tr w:rsidR="00C20144" w:rsidTr="00C2014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C20144" w:rsidRDefault="00C20144" w:rsidP="00C20144">
            <w:pPr>
              <w:pStyle w:val="SBACTableText"/>
              <w:spacing w:after="0"/>
            </w:pPr>
            <w:r>
              <w:t xml:space="preserve">Added the </w:t>
            </w:r>
            <w:proofErr w:type="spellStart"/>
            <w:r>
              <w:t>BrailleType</w:t>
            </w:r>
            <w:proofErr w:type="spellEnd"/>
            <w:r>
              <w:t xml:space="preserve"> feature family and codes;</w:t>
            </w:r>
          </w:p>
          <w:p w:rsidR="00C20144" w:rsidRDefault="00C20144" w:rsidP="00C20144">
            <w:pPr>
              <w:pStyle w:val="SBACTableText"/>
              <w:spacing w:after="0"/>
            </w:pPr>
            <w:r>
              <w:t xml:space="preserve">Added the </w:t>
            </w:r>
            <w:proofErr w:type="spellStart"/>
            <w:r>
              <w:t>IllustrationGlossary</w:t>
            </w:r>
            <w:proofErr w:type="spellEnd"/>
            <w:r>
              <w:t xml:space="preserve"> feature family and codes;</w:t>
            </w:r>
          </w:p>
          <w:p w:rsidR="00C20144" w:rsidRPr="00567046" w:rsidRDefault="00C20144" w:rsidP="00C20144">
            <w:pPr>
              <w:pStyle w:val="SBACTableText"/>
              <w:spacing w:after="0"/>
            </w:pPr>
            <w:r>
              <w:t>Adjusted the Language feature family by making obsolete the Braille feature code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C20144" w:rsidRPr="00567046" w:rsidRDefault="00C20144" w:rsidP="00C20144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C20144" w:rsidRPr="00567046" w:rsidRDefault="00C20144" w:rsidP="00C20144">
            <w:pPr>
              <w:pStyle w:val="SBACTableText"/>
              <w:spacing w:after="0"/>
            </w:pPr>
            <w:r>
              <w:t>March 23, 2016</w:t>
            </w:r>
          </w:p>
        </w:tc>
      </w:tr>
      <w:tr w:rsidR="005054AD" w:rsidTr="00C2014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5054AD" w:rsidRDefault="005054AD" w:rsidP="00C20144">
            <w:pPr>
              <w:pStyle w:val="SBACTableText"/>
              <w:spacing w:after="0"/>
            </w:pPr>
            <w:r>
              <w:t>Added the Burmese glossary code;</w:t>
            </w:r>
          </w:p>
          <w:p w:rsidR="005054AD" w:rsidRDefault="005054AD" w:rsidP="00C20144">
            <w:pPr>
              <w:pStyle w:val="SBACTableText"/>
              <w:spacing w:after="0"/>
            </w:pPr>
            <w:r>
              <w:t>Added the Illustration glossary code used by the AIR Test Delivery System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5054AD" w:rsidRDefault="005054AD" w:rsidP="00C20144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5054AD" w:rsidRDefault="005054AD" w:rsidP="00C20144">
            <w:pPr>
              <w:pStyle w:val="SBACTableText"/>
              <w:spacing w:after="0"/>
            </w:pPr>
            <w:r>
              <w:t>May 29, 2018</w:t>
            </w:r>
          </w:p>
        </w:tc>
      </w:tr>
      <w:tr w:rsidR="007B6692" w:rsidTr="00C2014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7B6692" w:rsidRDefault="007B6692" w:rsidP="00C20144">
            <w:pPr>
              <w:pStyle w:val="SBACTableText"/>
              <w:spacing w:after="0"/>
            </w:pPr>
            <w:r>
              <w:t xml:space="preserve">Added the </w:t>
            </w:r>
            <w:r w:rsidR="00E9377E">
              <w:t xml:space="preserve">non-embedded designated support </w:t>
            </w:r>
            <w:r>
              <w:t>Medical Device code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7B6692" w:rsidRDefault="007B6692" w:rsidP="00C20144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7B6692" w:rsidRDefault="007B6692" w:rsidP="00C20144">
            <w:pPr>
              <w:pStyle w:val="SBACTableText"/>
              <w:spacing w:after="0"/>
            </w:pPr>
            <w:r>
              <w:t>August 20, 2018</w:t>
            </w:r>
          </w:p>
        </w:tc>
      </w:tr>
      <w:tr w:rsidR="0067008B" w:rsidTr="00C2014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67008B" w:rsidRDefault="0067008B" w:rsidP="0067008B">
            <w:pPr>
              <w:pStyle w:val="SBACTableText"/>
              <w:spacing w:after="0"/>
            </w:pPr>
            <w:r>
              <w:t>Added the non-embedded designated support Illustration glossary code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67008B" w:rsidRDefault="0067008B" w:rsidP="00C20144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67008B" w:rsidRDefault="0067008B" w:rsidP="00C20144">
            <w:pPr>
              <w:pStyle w:val="SBACTableText"/>
              <w:spacing w:after="0"/>
            </w:pPr>
            <w:r>
              <w:t>July 8, 2019</w:t>
            </w:r>
          </w:p>
        </w:tc>
      </w:tr>
    </w:tbl>
    <w:p w:rsidR="00093D34" w:rsidRDefault="00093D34" w:rsidP="00093D34"/>
    <w:p w:rsidR="007F0D86" w:rsidRDefault="007F0D86" w:rsidP="007F0D86">
      <w:pPr>
        <w:pStyle w:val="Heading1"/>
      </w:pPr>
      <w:r>
        <w:t>Introduction</w:t>
      </w:r>
    </w:p>
    <w:p w:rsidR="00612D7D" w:rsidRDefault="0063341A" w:rsidP="007F0D86">
      <w:r w:rsidRPr="0063341A">
        <w:t xml:space="preserve">The Individual Student Assessment Accessibility Profile (ISAAP) process represents a thoughtful and systematic approach to addressing student access needs for the Smarter Balanced assessments.  The ISAAP tool may be used to facilitate the selection of Designated Supports and Accommodations. </w:t>
      </w:r>
      <w:r w:rsidR="00612D7D">
        <w:t xml:space="preserve">The Accessibility Feature Codes defined in this specification are the digital encoding of those accessibility settings. The feature codes can be combined with Accessibility Feature </w:t>
      </w:r>
      <w:r w:rsidR="00EC2914">
        <w:t>Delivery Code</w:t>
      </w:r>
      <w:r w:rsidR="00612D7D">
        <w:t>s to indicate whether a feature was designated for, made available to, and/or used by a student.</w:t>
      </w:r>
    </w:p>
    <w:p w:rsidR="007F0D86" w:rsidRDefault="007F0D86" w:rsidP="007F0D86">
      <w:r>
        <w:t xml:space="preserve">The </w:t>
      </w:r>
      <w:hyperlink r:id="rId9" w:history="1">
        <w:r w:rsidRPr="00612D7D">
          <w:rPr>
            <w:rStyle w:val="Hyperlink"/>
          </w:rPr>
          <w:t>SmarterBalanced.org</w:t>
        </w:r>
      </w:hyperlink>
      <w:r>
        <w:t xml:space="preserve"> website includes Usability, Accessibility, and Accommodations Guidelines (UAAG) and the process for developing an ISAAP for each student.</w:t>
      </w:r>
    </w:p>
    <w:p w:rsidR="007F0D86" w:rsidRDefault="00EC2914" w:rsidP="007F0D86">
      <w:r>
        <w:t xml:space="preserve">In the </w:t>
      </w:r>
      <w:hyperlink r:id="rId10" w:history="1">
        <w:r w:rsidR="007F0D86" w:rsidRPr="00F55C2B">
          <w:rPr>
            <w:rStyle w:val="Hyperlink"/>
          </w:rPr>
          <w:t>Four</w:t>
        </w:r>
        <w:r w:rsidR="007F0D86">
          <w:rPr>
            <w:rStyle w:val="Hyperlink"/>
          </w:rPr>
          <w:t>-</w:t>
        </w:r>
        <w:r w:rsidR="007F0D86" w:rsidRPr="00F55C2B">
          <w:rPr>
            <w:rStyle w:val="Hyperlink"/>
          </w:rPr>
          <w:t>Layer Framework for Data Standards</w:t>
        </w:r>
      </w:hyperlink>
      <w:r>
        <w:t xml:space="preserve"> this specification operates at the data dictionary and logical data model layers. </w:t>
      </w:r>
      <w:r w:rsidR="001B4805">
        <w:t>This spec</w:t>
      </w:r>
      <w:r>
        <w:t xml:space="preserve"> also includes a suggested</w:t>
      </w:r>
      <w:r w:rsidR="007F0D86">
        <w:t xml:space="preserve"> serialization forma</w:t>
      </w:r>
      <w:r>
        <w:t>t</w:t>
      </w:r>
      <w:r w:rsidR="007F0D86">
        <w:t xml:space="preserve"> that can be incorporated into other specifications.</w:t>
      </w:r>
    </w:p>
    <w:p w:rsidR="00EC2914" w:rsidRDefault="00EC2914" w:rsidP="00EC2914">
      <w:r>
        <w:t xml:space="preserve">The key words "MUST", "MUST NOT", "REQUIRED", "SHALL", "SHALL NOT", "SHOULD", "SHOULD NOT", "RECOMMENDED", "MAY", and "OPTIONAL" in this document are to be interpreted as described in </w:t>
      </w:r>
      <w:hyperlink r:id="rId11" w:history="1">
        <w:r w:rsidRPr="003A6883">
          <w:rPr>
            <w:rStyle w:val="Hyperlink"/>
          </w:rPr>
          <w:t>RFC 2119</w:t>
        </w:r>
      </w:hyperlink>
      <w:r>
        <w:t>.</w:t>
      </w:r>
    </w:p>
    <w:p w:rsidR="007F0D86" w:rsidRDefault="008A02B1" w:rsidP="008A02B1">
      <w:pPr>
        <w:pStyle w:val="Heading2"/>
      </w:pPr>
      <w:r>
        <w:lastRenderedPageBreak/>
        <w:t xml:space="preserve">Listing </w:t>
      </w:r>
      <w:r w:rsidR="007F0D86">
        <w:t>Accessibility Feature Codes</w:t>
      </w:r>
      <w:r>
        <w:t xml:space="preserve"> at Registration</w:t>
      </w:r>
    </w:p>
    <w:p w:rsidR="00164A22" w:rsidRDefault="007F0D86" w:rsidP="007F0D86">
      <w:r>
        <w:t>Each accessibility feature setting has a specific code.</w:t>
      </w:r>
      <w:r w:rsidR="00164A22">
        <w:t xml:space="preserve"> </w:t>
      </w:r>
      <w:r w:rsidR="002006BD">
        <w:t xml:space="preserve">Table 1 lists the current set of </w:t>
      </w:r>
      <w:r w:rsidR="00164A22">
        <w:t>feature codes.</w:t>
      </w:r>
      <w:r w:rsidR="00EC2914">
        <w:t xml:space="preserve"> This specification will be updated when accessibility features are added.</w:t>
      </w:r>
    </w:p>
    <w:p w:rsidR="007F0D86" w:rsidRDefault="007F0D86" w:rsidP="007F0D86">
      <w:r>
        <w:t>The ISAAP set of features to be made available to a student can be described by a simple list of codes which are recorded during test registration and provided to the test delivery system.</w:t>
      </w:r>
    </w:p>
    <w:p w:rsidR="007F0D86" w:rsidRDefault="007F0D86" w:rsidP="007F0D86">
      <w:r>
        <w:t xml:space="preserve">The list of codes for a particular student can be </w:t>
      </w:r>
      <w:r w:rsidR="00EC2914">
        <w:t>serialized</w:t>
      </w:r>
      <w:r>
        <w:t xml:space="preserve"> in any method that is appropriate to the file format (e.g. CSV, XML, JSON, etc.). A common method is to use a semicolon-delimited list. Here is an example:</w:t>
      </w:r>
    </w:p>
    <w:p w:rsidR="007F0D86" w:rsidRDefault="007F0D86" w:rsidP="007F0D86">
      <w:pPr>
        <w:ind w:left="720"/>
      </w:pPr>
      <w:proofErr w:type="spellStart"/>
      <w:r>
        <w:t>TDS_CCInvert</w:t>
      </w:r>
      <w:proofErr w:type="gramStart"/>
      <w:r>
        <w:t>;TDS</w:t>
      </w:r>
      <w:proofErr w:type="gramEnd"/>
      <w:r>
        <w:t>_ESN;</w:t>
      </w:r>
      <w:r w:rsidR="008A02B1">
        <w:t>NEDS_Other</w:t>
      </w:r>
      <w:proofErr w:type="spellEnd"/>
      <w:r w:rsidR="008A02B1">
        <w:t>(Mechanical Pencil)</w:t>
      </w:r>
    </w:p>
    <w:p w:rsidR="007F0D86" w:rsidRDefault="007F0D86" w:rsidP="007F0D86">
      <w:r>
        <w:t xml:space="preserve">This </w:t>
      </w:r>
      <w:r w:rsidR="008A02B1">
        <w:t xml:space="preserve">would indicate that the student is designated to receive reverse contrast (white on black text), stacked Spanish translation, and </w:t>
      </w:r>
      <w:r w:rsidR="00EC2914">
        <w:t>a</w:t>
      </w:r>
      <w:r w:rsidR="008A02B1">
        <w:t xml:space="preserve"> custom indication that they should be </w:t>
      </w:r>
      <w:r w:rsidR="001B4805">
        <w:t xml:space="preserve">provided with </w:t>
      </w:r>
      <w:r w:rsidR="008A02B1">
        <w:t>a mechanical pencil – presumably</w:t>
      </w:r>
      <w:r w:rsidR="001B4805">
        <w:t xml:space="preserve"> for use</w:t>
      </w:r>
      <w:r w:rsidR="008A02B1">
        <w:t xml:space="preserve"> with scratch paper since the test is online.</w:t>
      </w:r>
    </w:p>
    <w:p w:rsidR="008A02B1" w:rsidRDefault="008A02B1" w:rsidP="008A02B1">
      <w:pPr>
        <w:pStyle w:val="Heading2"/>
      </w:pPr>
      <w:r>
        <w:t>Listing Accessibility Feature Codes when Reporting</w:t>
      </w:r>
    </w:p>
    <w:p w:rsidR="00164A22" w:rsidRDefault="007F0D86" w:rsidP="007F0D86">
      <w:r>
        <w:t>When reporting, each Accessibility Feature Code is paired with a “</w:t>
      </w:r>
      <w:r w:rsidR="002006BD">
        <w:t>Delivery C</w:t>
      </w:r>
      <w:r>
        <w:t>ode” which indicates whether the feature was designated, made available, and/or used.</w:t>
      </w:r>
      <w:r w:rsidR="00164A22">
        <w:t xml:space="preserve"> </w:t>
      </w:r>
      <w:r w:rsidR="002006BD">
        <w:t>For each of these contexts (designated, made available, used) the values</w:t>
      </w:r>
      <w:r w:rsidR="00164A22">
        <w:t xml:space="preserve"> </w:t>
      </w:r>
      <w:r w:rsidR="002006BD">
        <w:t xml:space="preserve">can be “U” (unknown), “Y” (yes), or “N” (no). So “YYU” indicates that a feature was designated and made available but it is unknown whether it was used. Table 2 lists the full set of </w:t>
      </w:r>
      <w:r w:rsidR="00EC2914">
        <w:t>delivery code</w:t>
      </w:r>
      <w:r w:rsidR="002006BD">
        <w:t>s.</w:t>
      </w:r>
    </w:p>
    <w:p w:rsidR="007F0D86" w:rsidRDefault="002006BD" w:rsidP="007F0D86">
      <w:r>
        <w:t xml:space="preserve">A common format for reporting </w:t>
      </w:r>
      <w:r w:rsidR="00EC2914">
        <w:t>Delivery Code</w:t>
      </w:r>
      <w:r>
        <w:t>s is to list the feature code followed by a colon and the delivery code. These pairs are combined into a list using semicolon</w:t>
      </w:r>
      <w:r w:rsidR="00EC2914">
        <w:t xml:space="preserve"> delimiters</w:t>
      </w:r>
      <w:r>
        <w:t>.</w:t>
      </w:r>
      <w:r w:rsidR="007F0D86">
        <w:t xml:space="preserve"> For example:</w:t>
      </w:r>
    </w:p>
    <w:p w:rsidR="007F0D86" w:rsidRDefault="007F0D86" w:rsidP="007F0D86">
      <w:pPr>
        <w:ind w:left="720"/>
      </w:pPr>
      <w:proofErr w:type="spellStart"/>
      <w:r>
        <w:t>TDS_CCInvert</w:t>
      </w:r>
      <w:proofErr w:type="gramStart"/>
      <w:r>
        <w:t>:</w:t>
      </w:r>
      <w:r w:rsidR="00164A22">
        <w:t>UYU</w:t>
      </w:r>
      <w:proofErr w:type="gramEnd"/>
      <w:r>
        <w:t>;TDS_ESN:</w:t>
      </w:r>
      <w:r w:rsidR="00164A22">
        <w:t>UYU;NEDS_Other</w:t>
      </w:r>
      <w:proofErr w:type="spellEnd"/>
      <w:r w:rsidR="00164A22">
        <w:t>(Mechanical Pencil):YUU</w:t>
      </w:r>
    </w:p>
    <w:p w:rsidR="007F0D86" w:rsidRDefault="007F0D86" w:rsidP="007F0D86">
      <w:r>
        <w:t>This would indicate that “inverted color contrast”, and “Spanish stacked translation” were made available to the student and that “separate setting”</w:t>
      </w:r>
      <w:r w:rsidR="002006BD">
        <w:t xml:space="preserve"> was designated for the student.</w:t>
      </w:r>
    </w:p>
    <w:p w:rsidR="00EB6441" w:rsidRDefault="00EB6441" w:rsidP="007F0D86">
      <w:r>
        <w:t xml:space="preserve">Table 1 lists the current Accessibility Feature Codes. Please see the Usability, Accessibility, and Accommodations Guidelines (UAAG) on </w:t>
      </w:r>
      <w:hyperlink r:id="rId12" w:history="1">
        <w:r w:rsidRPr="00EB6441">
          <w:rPr>
            <w:rStyle w:val="Hyperlink"/>
          </w:rPr>
          <w:t>SmarterBalanced.org</w:t>
        </w:r>
      </w:hyperlink>
      <w:r>
        <w:t xml:space="preserve"> for detailed descriptions of these </w:t>
      </w:r>
      <w:r w:rsidR="0063341A">
        <w:t>accessibility resources</w:t>
      </w:r>
      <w:r>
        <w:t>.</w:t>
      </w:r>
      <w:r w:rsidR="00B466EC">
        <w:t xml:space="preserve"> See the UAAG and the annual ISAAP configuration files for the codes designated for per-student </w:t>
      </w:r>
      <w:r w:rsidR="00271375">
        <w:t>selection</w:t>
      </w:r>
      <w:r w:rsidR="00B466EC">
        <w:t xml:space="preserve"> in each grade and subject.</w:t>
      </w:r>
    </w:p>
    <w:p w:rsidR="00EB6441" w:rsidRDefault="00EB6441" w:rsidP="007F0D86">
      <w:r>
        <w:t>Codes are case-insensitive. Systems generating codes SHOULD use the cases as shown in the table. Systems receiving codes MUST be case-insensitive when interpreting codes.</w:t>
      </w:r>
    </w:p>
    <w:p w:rsidR="007F0D86" w:rsidRDefault="00164A22" w:rsidP="002006BD">
      <w:pPr>
        <w:pStyle w:val="Heading1"/>
      </w:pPr>
      <w:r>
        <w:t>Table 1</w:t>
      </w:r>
      <w:r w:rsidR="007F0D86">
        <w:t>: Accessibility Feature Codes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85"/>
        <w:gridCol w:w="2790"/>
        <w:gridCol w:w="3775"/>
      </w:tblGrid>
      <w:tr w:rsidR="007F0D86" w:rsidRPr="00FC0A7C" w:rsidTr="00FC0A7C">
        <w:trPr>
          <w:cantSplit/>
          <w:tblHeader/>
          <w:jc w:val="center"/>
        </w:trPr>
        <w:tc>
          <w:tcPr>
            <w:tcW w:w="2785" w:type="dxa"/>
            <w:shd w:val="clear" w:color="auto" w:fill="85DD71" w:themeFill="accent1" w:themeFillTint="99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Feature Family</w:t>
            </w:r>
          </w:p>
        </w:tc>
        <w:tc>
          <w:tcPr>
            <w:tcW w:w="2790" w:type="dxa"/>
            <w:shd w:val="clear" w:color="auto" w:fill="85DD71" w:themeFill="accent1" w:themeFillTint="99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Feature Code</w:t>
            </w:r>
          </w:p>
        </w:tc>
        <w:tc>
          <w:tcPr>
            <w:tcW w:w="3775" w:type="dxa"/>
            <w:shd w:val="clear" w:color="auto" w:fill="85DD71" w:themeFill="accent1" w:themeFillTint="99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Description</w:t>
            </w:r>
          </w:p>
        </w:tc>
      </w:tr>
      <w:tr w:rsidR="007F0D86" w:rsidRPr="00FC0A7C" w:rsidTr="00FC0A7C">
        <w:trPr>
          <w:cantSplit/>
          <w:jc w:val="center"/>
        </w:trPr>
        <w:tc>
          <w:tcPr>
            <w:tcW w:w="2785" w:type="dxa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AmericanSignLanguage</w:t>
            </w:r>
            <w:proofErr w:type="spellEnd"/>
          </w:p>
        </w:tc>
        <w:tc>
          <w:tcPr>
            <w:tcW w:w="2790" w:type="dxa"/>
          </w:tcPr>
          <w:p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TDS_ASL0</w:t>
            </w:r>
          </w:p>
        </w:tc>
        <w:tc>
          <w:tcPr>
            <w:tcW w:w="3775" w:type="dxa"/>
          </w:tcPr>
          <w:p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Do not show ASL Videos (default)</w:t>
            </w:r>
          </w:p>
        </w:tc>
      </w:tr>
      <w:tr w:rsidR="007F0D86" w:rsidRPr="00FC0A7C" w:rsidTr="00FC0A7C">
        <w:trPr>
          <w:cantSplit/>
          <w:jc w:val="center"/>
        </w:trPr>
        <w:tc>
          <w:tcPr>
            <w:tcW w:w="2785" w:type="dxa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TDS_ASL1</w:t>
            </w:r>
          </w:p>
        </w:tc>
        <w:tc>
          <w:tcPr>
            <w:tcW w:w="3775" w:type="dxa"/>
          </w:tcPr>
          <w:p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Show ASL Videos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232E7C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BrailleType</w:t>
            </w:r>
            <w:proofErr w:type="spellEnd"/>
            <w:r w:rsidR="00AE6FA5" w:rsidRPr="00FC0A7C">
              <w:rPr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2790" w:type="dxa"/>
          </w:tcPr>
          <w:p w:rsidR="001867BF" w:rsidRPr="00FC0A7C" w:rsidRDefault="001867BF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TDS_BT0</w:t>
            </w:r>
          </w:p>
        </w:tc>
        <w:tc>
          <w:tcPr>
            <w:tcW w:w="3775" w:type="dxa"/>
          </w:tcPr>
          <w:p w:rsidR="001867BF" w:rsidRPr="00FC0A7C" w:rsidRDefault="001867BF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Braille (default)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TDS_BT_EXN</w:t>
            </w:r>
            <w:r w:rsidR="00943660">
              <w:rPr>
                <w:rStyle w:val="FootnoteReference"/>
                <w:sz w:val="20"/>
                <w:szCs w:val="20"/>
              </w:rPr>
              <w:footnoteReference w:id="1"/>
            </w:r>
          </w:p>
        </w:tc>
        <w:tc>
          <w:tcPr>
            <w:tcW w:w="3775" w:type="dxa"/>
          </w:tcPr>
          <w:p w:rsidR="00AE6FA5" w:rsidRPr="00FC0A7C" w:rsidRDefault="00AE6FA5" w:rsidP="00AE6FA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EBAE – Uncontracted</w:t>
            </w:r>
            <w:r w:rsidR="00232E7C" w:rsidRPr="00FC0A7C">
              <w:rPr>
                <w:sz w:val="20"/>
                <w:szCs w:val="20"/>
              </w:rPr>
              <w:t xml:space="preserve"> – Nemeth</w:t>
            </w:r>
            <w:r w:rsidR="00FC0A7C" w:rsidRPr="00FC0A7C">
              <w:rPr>
                <w:sz w:val="20"/>
                <w:szCs w:val="20"/>
              </w:rPr>
              <w:t xml:space="preserve">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TDS_BT_ECN</w:t>
            </w:r>
          </w:p>
        </w:tc>
        <w:tc>
          <w:tcPr>
            <w:tcW w:w="3775" w:type="dxa"/>
          </w:tcPr>
          <w:p w:rsidR="00AE6FA5" w:rsidRPr="00FC0A7C" w:rsidRDefault="00AE6FA5" w:rsidP="00AE6FA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EBAE – Contracted</w:t>
            </w:r>
            <w:r w:rsidR="00232E7C" w:rsidRPr="00FC0A7C">
              <w:rPr>
                <w:sz w:val="20"/>
                <w:szCs w:val="20"/>
              </w:rPr>
              <w:t xml:space="preserve"> – Nemeth</w:t>
            </w:r>
            <w:r w:rsidR="00FC0A7C" w:rsidRPr="00FC0A7C">
              <w:rPr>
                <w:sz w:val="20"/>
                <w:szCs w:val="20"/>
              </w:rPr>
              <w:t xml:space="preserve">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TDS_BT_UXN</w:t>
            </w:r>
          </w:p>
        </w:tc>
        <w:tc>
          <w:tcPr>
            <w:tcW w:w="3775" w:type="dxa"/>
          </w:tcPr>
          <w:p w:rsidR="00AE6FA5" w:rsidRPr="00FC0A7C" w:rsidRDefault="00FC0A7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UEB – Uncontracted – Nemeth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TDS_BT_UCN</w:t>
            </w:r>
          </w:p>
        </w:tc>
        <w:tc>
          <w:tcPr>
            <w:tcW w:w="3775" w:type="dxa"/>
          </w:tcPr>
          <w:p w:rsidR="00AE6FA5" w:rsidRPr="00FC0A7C" w:rsidRDefault="00FC0A7C" w:rsidP="00AE6FA5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UEB – Contracted – Nemeth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TDS_BT_UXT</w:t>
            </w:r>
          </w:p>
        </w:tc>
        <w:tc>
          <w:tcPr>
            <w:tcW w:w="3775" w:type="dxa"/>
          </w:tcPr>
          <w:p w:rsidR="00AE6FA5" w:rsidRPr="00FC0A7C" w:rsidRDefault="00FC0A7C" w:rsidP="00FC0A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UEB –</w:t>
            </w:r>
            <w:r w:rsidR="00943660">
              <w:rPr>
                <w:sz w:val="20"/>
                <w:szCs w:val="20"/>
              </w:rPr>
              <w:t xml:space="preserve"> Uncontracted – UEB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TDS_BT_UCT</w:t>
            </w:r>
          </w:p>
        </w:tc>
        <w:tc>
          <w:tcPr>
            <w:tcW w:w="3775" w:type="dxa"/>
          </w:tcPr>
          <w:p w:rsidR="00AE6FA5" w:rsidRPr="00FC0A7C" w:rsidRDefault="00AE6FA5" w:rsidP="00FC0A7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UEB – Contracted</w:t>
            </w:r>
            <w:r w:rsidR="00943660">
              <w:rPr>
                <w:sz w:val="20"/>
                <w:szCs w:val="20"/>
              </w:rPr>
              <w:t xml:space="preserve"> – UEB Math</w:t>
            </w:r>
          </w:p>
        </w:tc>
      </w:tr>
      <w:tr w:rsidR="00232E7C" w:rsidRPr="00FC0A7C" w:rsidTr="00FC0A7C">
        <w:trPr>
          <w:cantSplit/>
          <w:jc w:val="center"/>
        </w:trPr>
        <w:tc>
          <w:tcPr>
            <w:tcW w:w="2785" w:type="dxa"/>
          </w:tcPr>
          <w:p w:rsidR="00232E7C" w:rsidRPr="00FC0A7C" w:rsidRDefault="00232E7C" w:rsidP="00232E7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32E7C" w:rsidRPr="00FC0A7C" w:rsidRDefault="00232E7C" w:rsidP="00FE2271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TDS_BT_G1 (</w:t>
            </w:r>
            <w:r w:rsidR="00FE2271">
              <w:rPr>
                <w:sz w:val="20"/>
                <w:szCs w:val="20"/>
              </w:rPr>
              <w:t>legacy</w:t>
            </w:r>
            <w:r w:rsidRPr="00FC0A7C">
              <w:rPr>
                <w:rStyle w:val="FootnoteReference"/>
                <w:sz w:val="20"/>
                <w:szCs w:val="20"/>
              </w:rPr>
              <w:footnoteReference w:id="2"/>
            </w:r>
            <w:r w:rsidR="005665A3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232E7C" w:rsidRPr="00FC0A7C" w:rsidRDefault="00310D76" w:rsidP="00232E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Uncontracted braille</w:t>
            </w:r>
          </w:p>
        </w:tc>
      </w:tr>
      <w:tr w:rsidR="00232E7C" w:rsidRPr="00FC0A7C" w:rsidTr="00FC0A7C">
        <w:trPr>
          <w:cantSplit/>
          <w:jc w:val="center"/>
        </w:trPr>
        <w:tc>
          <w:tcPr>
            <w:tcW w:w="2785" w:type="dxa"/>
          </w:tcPr>
          <w:p w:rsidR="00232E7C" w:rsidRPr="00FC0A7C" w:rsidRDefault="00232E7C" w:rsidP="00232E7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32E7C" w:rsidRPr="00FC0A7C" w:rsidRDefault="005665A3" w:rsidP="00FE2271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TDS_BT_G2 (</w:t>
            </w:r>
            <w:r w:rsidR="00FE2271">
              <w:rPr>
                <w:sz w:val="20"/>
                <w:szCs w:val="20"/>
              </w:rPr>
              <w:t>legacy</w:t>
            </w:r>
            <w:r w:rsidR="00232E7C" w:rsidRPr="00FC0A7C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232E7C" w:rsidRPr="00FC0A7C" w:rsidRDefault="00310D76" w:rsidP="00232E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Contracted braille</w:t>
            </w:r>
          </w:p>
        </w:tc>
      </w:tr>
      <w:tr w:rsidR="00232E7C" w:rsidRPr="00FC0A7C" w:rsidTr="00FC0A7C">
        <w:trPr>
          <w:cantSplit/>
          <w:jc w:val="center"/>
        </w:trPr>
        <w:tc>
          <w:tcPr>
            <w:tcW w:w="2785" w:type="dxa"/>
          </w:tcPr>
          <w:p w:rsidR="00232E7C" w:rsidRPr="00FC0A7C" w:rsidRDefault="00232E7C" w:rsidP="00232E7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32E7C" w:rsidRPr="00FC0A7C" w:rsidRDefault="00232E7C" w:rsidP="00FE2271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TDS_BT_NM (</w:t>
            </w:r>
            <w:r w:rsidR="00FE2271">
              <w:rPr>
                <w:sz w:val="20"/>
                <w:szCs w:val="20"/>
              </w:rPr>
              <w:t>legacy</w:t>
            </w:r>
            <w:r w:rsidRPr="00FC0A7C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232E7C" w:rsidRPr="00FC0A7C" w:rsidRDefault="00310D76" w:rsidP="00232E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Nemeth math braille</w:t>
            </w:r>
            <w:r w:rsidR="00C85A80">
              <w:rPr>
                <w:sz w:val="20"/>
                <w:szCs w:val="20"/>
              </w:rPr>
              <w:t xml:space="preserve"> (contracted)</w:t>
            </w:r>
          </w:p>
        </w:tc>
      </w:tr>
      <w:tr w:rsidR="00B466EC" w:rsidRPr="00FC0A7C" w:rsidTr="00FC0A7C">
        <w:trPr>
          <w:cantSplit/>
          <w:jc w:val="center"/>
        </w:trPr>
        <w:tc>
          <w:tcPr>
            <w:tcW w:w="2785" w:type="dxa"/>
          </w:tcPr>
          <w:p w:rsidR="00B466EC" w:rsidRPr="00FC0A7C" w:rsidRDefault="00B466EC" w:rsidP="00B466EC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ClosedCaptioning</w:t>
            </w:r>
            <w:proofErr w:type="spellEnd"/>
          </w:p>
        </w:tc>
        <w:tc>
          <w:tcPr>
            <w:tcW w:w="2790" w:type="dxa"/>
          </w:tcPr>
          <w:p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TDS_ClosedCap0</w:t>
            </w:r>
          </w:p>
        </w:tc>
        <w:tc>
          <w:tcPr>
            <w:tcW w:w="3775" w:type="dxa"/>
          </w:tcPr>
          <w:p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Closed captioning not available (default)</w:t>
            </w:r>
          </w:p>
        </w:tc>
      </w:tr>
      <w:tr w:rsidR="00B466EC" w:rsidRPr="00FC0A7C" w:rsidTr="00FC0A7C">
        <w:trPr>
          <w:cantSplit/>
          <w:jc w:val="center"/>
        </w:trPr>
        <w:tc>
          <w:tcPr>
            <w:tcW w:w="2785" w:type="dxa"/>
          </w:tcPr>
          <w:p w:rsidR="00B466EC" w:rsidRPr="00FC0A7C" w:rsidRDefault="00B466EC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TDS_ClosedCap1</w:t>
            </w:r>
          </w:p>
        </w:tc>
        <w:tc>
          <w:tcPr>
            <w:tcW w:w="3775" w:type="dxa"/>
          </w:tcPr>
          <w:p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Closed captioning available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ColorContrast</w:t>
            </w:r>
            <w:proofErr w:type="spellEnd"/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TDS_CC0</w:t>
            </w:r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Black on White (default)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TDS_CCInvert</w:t>
            </w:r>
            <w:proofErr w:type="spellEnd"/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Reverse Contrast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TDS_CCMagenta</w:t>
            </w:r>
            <w:proofErr w:type="spellEnd"/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BlackOnRose</w:t>
            </w:r>
            <w:proofErr w:type="spellEnd"/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TDS_CCMedGrayLtGray</w:t>
            </w:r>
            <w:proofErr w:type="spellEnd"/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Medium Gray on Light Gray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TDS_CCYellowB</w:t>
            </w:r>
            <w:proofErr w:type="spellEnd"/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Yellow on Blue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Highlight</w:t>
            </w: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TDS_Highlight1</w:t>
            </w:r>
          </w:p>
        </w:tc>
        <w:tc>
          <w:tcPr>
            <w:tcW w:w="3775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Permit highlighting (default)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TDS_Highlight0</w:t>
            </w:r>
          </w:p>
        </w:tc>
        <w:tc>
          <w:tcPr>
            <w:tcW w:w="3775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Disable highlighting</w:t>
            </w:r>
          </w:p>
        </w:tc>
      </w:tr>
      <w:tr w:rsidR="00145211" w:rsidRPr="00FC0A7C" w:rsidTr="00FC0A7C">
        <w:trPr>
          <w:cantSplit/>
          <w:jc w:val="center"/>
        </w:trPr>
        <w:tc>
          <w:tcPr>
            <w:tcW w:w="2785" w:type="dxa"/>
          </w:tcPr>
          <w:p w:rsidR="00145211" w:rsidRPr="00FC0A7C" w:rsidRDefault="00145211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IllustrationGlossary</w:t>
            </w:r>
            <w:proofErr w:type="spellEnd"/>
          </w:p>
        </w:tc>
        <w:tc>
          <w:tcPr>
            <w:tcW w:w="2790" w:type="dxa"/>
          </w:tcPr>
          <w:p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TDS_ILG0</w:t>
            </w:r>
          </w:p>
        </w:tc>
        <w:tc>
          <w:tcPr>
            <w:tcW w:w="3775" w:type="dxa"/>
          </w:tcPr>
          <w:p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Illustration glossary off (default)</w:t>
            </w:r>
          </w:p>
        </w:tc>
      </w:tr>
      <w:tr w:rsidR="00145211" w:rsidRPr="00FC0A7C" w:rsidTr="00FC0A7C">
        <w:trPr>
          <w:cantSplit/>
          <w:jc w:val="center"/>
        </w:trPr>
        <w:tc>
          <w:tcPr>
            <w:tcW w:w="2785" w:type="dxa"/>
          </w:tcPr>
          <w:p w:rsidR="00145211" w:rsidRPr="00FC0A7C" w:rsidRDefault="00145211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TDS_ILG1</w:t>
            </w:r>
          </w:p>
        </w:tc>
        <w:tc>
          <w:tcPr>
            <w:tcW w:w="3775" w:type="dxa"/>
          </w:tcPr>
          <w:p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Illustration glossary on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ENU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English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ESN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Spanish stacked translation (math only)</w:t>
            </w:r>
          </w:p>
        </w:tc>
      </w:tr>
      <w:tr w:rsidR="00310D76" w:rsidRPr="00FC0A7C" w:rsidTr="00310D76">
        <w:trPr>
          <w:cantSplit/>
          <w:jc w:val="center"/>
        </w:trPr>
        <w:tc>
          <w:tcPr>
            <w:tcW w:w="2785" w:type="dxa"/>
          </w:tcPr>
          <w:p w:rsidR="00310D76" w:rsidRPr="00FC0A7C" w:rsidRDefault="00310D76" w:rsidP="00310D76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310D76" w:rsidRPr="00FC0A7C" w:rsidRDefault="00310D76" w:rsidP="005665A3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 xml:space="preserve">ENU-Braille </w:t>
            </w:r>
            <w:r>
              <w:rPr>
                <w:sz w:val="20"/>
                <w:szCs w:val="20"/>
              </w:rPr>
              <w:t>(</w:t>
            </w:r>
            <w:r w:rsidR="005665A3">
              <w:rPr>
                <w:sz w:val="20"/>
                <w:szCs w:val="20"/>
              </w:rPr>
              <w:t>obsolete</w:t>
            </w:r>
            <w:r w:rsidRPr="00FC0A7C">
              <w:rPr>
                <w:rStyle w:val="FootnoteReference"/>
                <w:sz w:val="20"/>
                <w:szCs w:val="20"/>
              </w:rPr>
              <w:footnoteReference w:id="3"/>
            </w:r>
            <w:r w:rsidR="005665A3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310D76" w:rsidRPr="00FC0A7C" w:rsidRDefault="00310D76" w:rsidP="00310D76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Braille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Mark for Review</w:t>
            </w: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TDS_MfR1</w:t>
            </w:r>
          </w:p>
        </w:tc>
        <w:tc>
          <w:tcPr>
            <w:tcW w:w="3775" w:type="dxa"/>
          </w:tcPr>
          <w:p w:rsidR="00CD1B47" w:rsidRPr="00FC0A7C" w:rsidRDefault="00CD1B47" w:rsidP="00CD1B47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Allow mark for review (default)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TDS_MfR0</w:t>
            </w:r>
          </w:p>
        </w:tc>
        <w:tc>
          <w:tcPr>
            <w:tcW w:w="3775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Disable mark for review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Masking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TDS_Masking0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Masking not available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TDS_Masking1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Masking available: allows blocking of content that is not of immediate need or that might be distracting to the student.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Notepad (comments)</w:t>
            </w:r>
          </w:p>
        </w:tc>
        <w:tc>
          <w:tcPr>
            <w:tcW w:w="2790" w:type="dxa"/>
          </w:tcPr>
          <w:p w:rsidR="00F8620F" w:rsidRPr="00FC0A7C" w:rsidRDefault="00F8620F" w:rsidP="00310D76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TDS_SCNotepad</w:t>
            </w:r>
            <w:proofErr w:type="spellEnd"/>
          </w:p>
        </w:tc>
        <w:tc>
          <w:tcPr>
            <w:tcW w:w="3775" w:type="dxa"/>
          </w:tcPr>
          <w:p w:rsidR="00F8620F" w:rsidRPr="00FC0A7C" w:rsidRDefault="00F8620F" w:rsidP="00F8620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Notepad available (default)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TDS_SC0</w:t>
            </w:r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Notepad disabled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PermissiveMode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TDS_PM0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Permissive mode disabled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TDS_PM1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Permissive mode enabled: Allows assistive technology software such as screen readers, magnifiers, etc. to be run on the computer. When disabled, only the secure web browser is allowed to run.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PrintOnDemand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TDS_PoD0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Print on demand disabled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TDS_PoD_Stim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Allows students to request a printout of the item stimulus.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TDS_PoD_Item</w:t>
            </w:r>
            <w:proofErr w:type="spellEnd"/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Print on Demand for items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TDS_PoD_Stim&amp;TDS_PoD_Item</w:t>
            </w:r>
            <w:proofErr w:type="spellEnd"/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Print on Demand for items and stimuli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PrintSize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Default initial print size.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TDS_PS_L1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1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TDS_PS_L2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2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TDS_PS_L3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3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TDS_PS_L4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4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StreamlinedInterface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TDS_TS_Modern</w:t>
            </w:r>
            <w:proofErr w:type="spellEnd"/>
          </w:p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TDS_SLM0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Standard layout with stimulus displayed alongside assessment items.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TDS_TS_Accessibility</w:t>
            </w:r>
            <w:proofErr w:type="spellEnd"/>
          </w:p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TDS_SLM1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Streamlined layout with stimulus displayed above and items displayed below. All tool and navigation buttons are on the bottom of the screen. Important: The streamlined interface is not intended to be tablet compatible.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Strikethrough</w:t>
            </w: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TDS_ST1</w:t>
            </w:r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Strikethrough enabled (default)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TDS_ST0</w:t>
            </w:r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Strikethrough disabled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System Volume Control</w:t>
            </w: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TDS_SVC1</w:t>
            </w:r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System volume control enabled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TextToSpeech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TDS_TTS0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text-to-speech available.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TDS_TTS_Item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Text-to-speech available for items.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TDS_TTS_Stim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Text-to-speech available for stimuli.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TDS_TTS_Stim&amp;TDS_TTS_Item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Text-to-speech available for stimuli and items.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Translation (Glossary)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(default)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If no code is specified, English glossary is made available by default.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TDS_WL0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glossary (suppresses all glossaries</w:t>
            </w:r>
            <w:r w:rsidR="00CB2B54">
              <w:rPr>
                <w:sz w:val="20"/>
                <w:szCs w:val="20"/>
              </w:rPr>
              <w:t>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TDS_WL_Glossary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English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TDS_WL_ArabicGloss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Arabic glossary</w:t>
            </w:r>
          </w:p>
        </w:tc>
      </w:tr>
      <w:tr w:rsidR="00CB2B54" w:rsidRPr="00FC0A7C" w:rsidTr="00FC0A7C">
        <w:trPr>
          <w:cantSplit/>
          <w:jc w:val="center"/>
        </w:trPr>
        <w:tc>
          <w:tcPr>
            <w:tcW w:w="2785" w:type="dxa"/>
          </w:tcPr>
          <w:p w:rsidR="00CB2B54" w:rsidRPr="00FC0A7C" w:rsidRDefault="00CB2B54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CB2B54" w:rsidRPr="00FC0A7C" w:rsidRDefault="00CB2B54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TDS_WL_BurmeseGloss</w:t>
            </w:r>
            <w:proofErr w:type="spellEnd"/>
          </w:p>
        </w:tc>
        <w:tc>
          <w:tcPr>
            <w:tcW w:w="3775" w:type="dxa"/>
          </w:tcPr>
          <w:p w:rsidR="00CB2B54" w:rsidRPr="00FC0A7C" w:rsidRDefault="00CB2B54" w:rsidP="00271375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Burmese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TDS_WL_CantoneseGloss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Cantonese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TDS_WL_ESNGloss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Spanish glossary</w:t>
            </w:r>
          </w:p>
        </w:tc>
      </w:tr>
      <w:tr w:rsidR="00CB2B54" w:rsidRPr="00FC0A7C" w:rsidTr="00FC0A7C">
        <w:trPr>
          <w:cantSplit/>
          <w:jc w:val="center"/>
        </w:trPr>
        <w:tc>
          <w:tcPr>
            <w:tcW w:w="2785" w:type="dxa"/>
          </w:tcPr>
          <w:p w:rsidR="00CB2B54" w:rsidRPr="00FC0A7C" w:rsidRDefault="00CB2B54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CB2B54" w:rsidRPr="00FC0A7C" w:rsidRDefault="00CB2B54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TDS_WL_Illustration</w:t>
            </w:r>
            <w:proofErr w:type="spellEnd"/>
            <w:r w:rsidR="005054AD">
              <w:rPr>
                <w:rStyle w:val="FootnoteReference"/>
                <w:sz w:val="20"/>
                <w:szCs w:val="20"/>
              </w:rPr>
              <w:footnoteReference w:id="4"/>
            </w:r>
          </w:p>
        </w:tc>
        <w:tc>
          <w:tcPr>
            <w:tcW w:w="3775" w:type="dxa"/>
          </w:tcPr>
          <w:p w:rsidR="00CB2B54" w:rsidRPr="00FC0A7C" w:rsidRDefault="00CB2B54" w:rsidP="005054AD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Illustration glossary</w:t>
            </w:r>
            <w:r w:rsidR="005054AD">
              <w:rPr>
                <w:sz w:val="20"/>
                <w:szCs w:val="20"/>
              </w:rPr>
              <w:t xml:space="preserve"> 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TDS_WL_KoreanGloss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Korean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TDS_WL_MandarinGloss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Mandarin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TDS_WL_PunjabiGloss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Punjabi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TDS_WL_RussianGloss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Russian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TDS_WL_TagalGloss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Filipino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TDS_WL_UkrainianGloss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Ukrainian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TDS_WL_VietnameseGloss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Vietnamese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Multiple</w:t>
            </w:r>
          </w:p>
        </w:tc>
        <w:tc>
          <w:tcPr>
            <w:tcW w:w="3775" w:type="dxa"/>
          </w:tcPr>
          <w:p w:rsidR="00271375" w:rsidRPr="00FC0A7C" w:rsidRDefault="00A82527" w:rsidP="00A82527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English one language glossaries can be combined using an ampersand. The language glossary should be specified first. E.g.</w:t>
            </w:r>
          </w:p>
          <w:p w:rsidR="00A82527" w:rsidRPr="00FC0A7C" w:rsidRDefault="00A82527" w:rsidP="00A82527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TDS_WL_MandarinGloss&amp;TDS_WL_Glossary</w:t>
            </w:r>
            <w:proofErr w:type="spellEnd"/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NonEmbeddedDesignatedSupports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non-embedded designated supports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NEDS_BD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Bilingual dictionary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NEDS_CC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Color Contrast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NEDS_CO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Color Overlay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NEDS_Mag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Magnification</w:t>
            </w:r>
          </w:p>
        </w:tc>
      </w:tr>
      <w:tr w:rsidR="007B6692" w:rsidRPr="00FC0A7C" w:rsidTr="00FC0A7C">
        <w:trPr>
          <w:cantSplit/>
          <w:jc w:val="center"/>
        </w:trPr>
        <w:tc>
          <w:tcPr>
            <w:tcW w:w="2785" w:type="dxa"/>
          </w:tcPr>
          <w:p w:rsidR="007B6692" w:rsidRPr="00FC0A7C" w:rsidRDefault="007B6692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7B6692" w:rsidRPr="00FC0A7C" w:rsidRDefault="007B6692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NEDS_MedDev</w:t>
            </w:r>
            <w:proofErr w:type="spellEnd"/>
          </w:p>
        </w:tc>
        <w:tc>
          <w:tcPr>
            <w:tcW w:w="3775" w:type="dxa"/>
          </w:tcPr>
          <w:p w:rsidR="007B6692" w:rsidRPr="00FC0A7C" w:rsidRDefault="007B6692" w:rsidP="00271375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Medical Device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NEDS_RA_Items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items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NEDS_RA_Stimuli</w:t>
            </w:r>
            <w:proofErr w:type="spellEnd"/>
          </w:p>
        </w:tc>
        <w:tc>
          <w:tcPr>
            <w:tcW w:w="3775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stimuli</w:t>
            </w:r>
          </w:p>
        </w:tc>
      </w:tr>
      <w:tr w:rsidR="00E67EC6" w:rsidRPr="00FC0A7C" w:rsidTr="00FC0A7C">
        <w:trPr>
          <w:cantSplit/>
          <w:jc w:val="center"/>
        </w:trPr>
        <w:tc>
          <w:tcPr>
            <w:tcW w:w="2785" w:type="dxa"/>
          </w:tcPr>
          <w:p w:rsidR="00E67EC6" w:rsidRPr="00FC0A7C" w:rsidRDefault="00E67EC6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E67EC6" w:rsidRPr="00FC0A7C" w:rsidRDefault="00E67EC6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NEDS_RA_ESN</w:t>
            </w:r>
          </w:p>
        </w:tc>
        <w:tc>
          <w:tcPr>
            <w:tcW w:w="3775" w:type="dxa"/>
          </w:tcPr>
          <w:p w:rsidR="00E67EC6" w:rsidRPr="00FC0A7C" w:rsidRDefault="00E67EC6" w:rsidP="00E67EC6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items Spanish</w:t>
            </w:r>
          </w:p>
        </w:tc>
      </w:tr>
      <w:tr w:rsidR="00E67EC6" w:rsidRPr="00FC0A7C" w:rsidTr="00FC0A7C">
        <w:trPr>
          <w:cantSplit/>
          <w:jc w:val="center"/>
        </w:trPr>
        <w:tc>
          <w:tcPr>
            <w:tcW w:w="2785" w:type="dxa"/>
          </w:tcPr>
          <w:p w:rsidR="00E67EC6" w:rsidRPr="00FC0A7C" w:rsidRDefault="00E67EC6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E67EC6" w:rsidRPr="00FC0A7C" w:rsidRDefault="00E67EC6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NEDS_RA_Stimuli_ESN</w:t>
            </w:r>
            <w:proofErr w:type="spellEnd"/>
          </w:p>
        </w:tc>
        <w:tc>
          <w:tcPr>
            <w:tcW w:w="3775" w:type="dxa"/>
          </w:tcPr>
          <w:p w:rsidR="00E67EC6" w:rsidRPr="00FC0A7C" w:rsidRDefault="00E67EC6" w:rsidP="00E67EC6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stimuli Spanish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NEDS_SC_Items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Scribe items (non-writing)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NEDS_SS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Separate setting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NEDS_TArabic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Arabic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NEDS_TCantonese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Cantonese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NEDS_TFilipino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Filipino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NEDS_TKorean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Korean glossary</w:t>
            </w:r>
          </w:p>
        </w:tc>
      </w:tr>
      <w:tr w:rsidR="0067008B" w:rsidRPr="00FC0A7C" w:rsidTr="00FC0A7C">
        <w:trPr>
          <w:cantSplit/>
          <w:jc w:val="center"/>
        </w:trPr>
        <w:tc>
          <w:tcPr>
            <w:tcW w:w="2785" w:type="dxa"/>
          </w:tcPr>
          <w:p w:rsidR="0067008B" w:rsidRPr="00FC0A7C" w:rsidRDefault="0067008B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67008B" w:rsidRPr="00FC0A7C" w:rsidRDefault="0067008B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NEDS_TIllustration</w:t>
            </w:r>
            <w:proofErr w:type="spellEnd"/>
          </w:p>
        </w:tc>
        <w:tc>
          <w:tcPr>
            <w:tcW w:w="3775" w:type="dxa"/>
          </w:tcPr>
          <w:p w:rsidR="0067008B" w:rsidRPr="00FC0A7C" w:rsidRDefault="0067008B" w:rsidP="00271375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Illustration glossary</w:t>
            </w:r>
            <w:bookmarkStart w:id="0" w:name="_GoBack"/>
            <w:bookmarkEnd w:id="0"/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NEDS_TMandarin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Mandarin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NEDS_TPunjabi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Punjabi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NEDS_TRussian</w:t>
            </w:r>
            <w:r w:rsidR="00E67EC6" w:rsidRPr="00FC0A7C">
              <w:rPr>
                <w:sz w:val="20"/>
                <w:szCs w:val="20"/>
              </w:rPr>
              <w:t>Gta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Russian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NEDS_TSpanish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Spanish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NEDS_TUkrainian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Ukrainian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NEDS_TVietnamese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Vietnamese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NEDS_TransDirs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Translated test directions</w:t>
            </w:r>
          </w:p>
        </w:tc>
      </w:tr>
      <w:tr w:rsidR="00EA2D10" w:rsidRPr="00FC0A7C" w:rsidTr="00CB2B54">
        <w:trPr>
          <w:cantSplit/>
          <w:jc w:val="center"/>
        </w:trPr>
        <w:tc>
          <w:tcPr>
            <w:tcW w:w="2785" w:type="dxa"/>
          </w:tcPr>
          <w:p w:rsidR="00EA2D10" w:rsidRPr="00FC0A7C" w:rsidRDefault="00EA2D10" w:rsidP="00CB2B54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EA2D10" w:rsidRPr="00FC0A7C" w:rsidRDefault="00B03CBD" w:rsidP="00CB2B54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NEDS_Simp</w:t>
            </w:r>
            <w:r w:rsidR="00EA2D10">
              <w:rPr>
                <w:sz w:val="20"/>
                <w:szCs w:val="20"/>
              </w:rPr>
              <w:t>Dirs</w:t>
            </w:r>
            <w:proofErr w:type="spellEnd"/>
          </w:p>
        </w:tc>
        <w:tc>
          <w:tcPr>
            <w:tcW w:w="3775" w:type="dxa"/>
          </w:tcPr>
          <w:p w:rsidR="00EA2D10" w:rsidRPr="00FC0A7C" w:rsidRDefault="00EA2D10" w:rsidP="00CB2B54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Simplified test directions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NEDS_NoiseBuf</w:t>
            </w:r>
            <w:proofErr w:type="spellEnd"/>
          </w:p>
        </w:tc>
        <w:tc>
          <w:tcPr>
            <w:tcW w:w="3775" w:type="dxa"/>
          </w:tcPr>
          <w:p w:rsidR="00271375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Noise buffers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NEDS_Other</w:t>
            </w:r>
            <w:proofErr w:type="spellEnd"/>
            <w:r w:rsidRPr="00FC0A7C">
              <w:rPr>
                <w:sz w:val="20"/>
                <w:szCs w:val="20"/>
              </w:rPr>
              <w:t>(</w:t>
            </w:r>
            <w:r w:rsidRPr="00FC0A7C">
              <w:rPr>
                <w:i/>
                <w:sz w:val="20"/>
                <w:szCs w:val="20"/>
              </w:rPr>
              <w:t>text</w:t>
            </w:r>
            <w:r w:rsidRPr="00FC0A7C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 custom non-embedded designated support (see below)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NonEmbeddedAccommodations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non-embedded accommodations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NEA_AR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Alternate response options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NEA_RA_Stimuli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stimuli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NEA_SC_WritItems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Scribe items (writing)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NEA_STT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Speech-to-Text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NEA_Abacus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Abacus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NEA_Calc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Calculator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NEA_MT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Multiplication Table</w:t>
            </w:r>
          </w:p>
        </w:tc>
      </w:tr>
      <w:tr w:rsidR="005C4040" w:rsidRPr="00FC0A7C" w:rsidTr="00CB2B54">
        <w:trPr>
          <w:cantSplit/>
          <w:jc w:val="center"/>
        </w:trPr>
        <w:tc>
          <w:tcPr>
            <w:tcW w:w="2785" w:type="dxa"/>
          </w:tcPr>
          <w:p w:rsidR="005C4040" w:rsidRPr="00FC0A7C" w:rsidRDefault="005C4040" w:rsidP="00CB2B54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5C4040" w:rsidRPr="00FC0A7C" w:rsidRDefault="00CC0843" w:rsidP="00CB2B54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NEA_NumTbl</w:t>
            </w:r>
            <w:proofErr w:type="spellEnd"/>
          </w:p>
        </w:tc>
        <w:tc>
          <w:tcPr>
            <w:tcW w:w="3775" w:type="dxa"/>
          </w:tcPr>
          <w:p w:rsidR="005C4040" w:rsidRPr="00FC0A7C" w:rsidRDefault="005C4040" w:rsidP="00CB2B54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100s Number Table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NEA_NoiseBuf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3821D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Noise buffers (</w:t>
            </w:r>
            <w:r w:rsidR="003821D5" w:rsidRPr="00FC0A7C">
              <w:rPr>
                <w:sz w:val="20"/>
                <w:szCs w:val="20"/>
              </w:rPr>
              <w:t>obsolete</w:t>
            </w:r>
            <w:r w:rsidRPr="00FC0A7C">
              <w:rPr>
                <w:sz w:val="20"/>
                <w:szCs w:val="20"/>
              </w:rPr>
              <w:t>)</w:t>
            </w:r>
            <w:r w:rsidR="00DC6EA0" w:rsidRPr="00FC0A7C">
              <w:rPr>
                <w:sz w:val="20"/>
                <w:szCs w:val="20"/>
              </w:rPr>
              <w:t xml:space="preserve"> </w:t>
            </w:r>
            <w:r w:rsidRPr="00FC0A7C">
              <w:rPr>
                <w:rStyle w:val="FootnoteReference"/>
                <w:sz w:val="20"/>
                <w:szCs w:val="20"/>
              </w:rPr>
              <w:footnoteReference w:id="5"/>
            </w:r>
          </w:p>
        </w:tc>
      </w:tr>
    </w:tbl>
    <w:p w:rsidR="00EB6441" w:rsidRDefault="00EB6441" w:rsidP="00EB6441"/>
    <w:p w:rsidR="00EB6441" w:rsidRDefault="00EB6441" w:rsidP="00EB6441">
      <w:r>
        <w:t xml:space="preserve">Non-Embedded designated supports </w:t>
      </w:r>
      <w:r w:rsidR="0063341A">
        <w:t xml:space="preserve">and non-embedded accommodations </w:t>
      </w:r>
      <w:r>
        <w:t>are accessibility features provided by the school or test administrator. They include paper documents such as a multiplication table or translated test directions.</w:t>
      </w:r>
    </w:p>
    <w:p w:rsidR="005C7283" w:rsidRDefault="005C7283" w:rsidP="00EB6441">
      <w:r>
        <w:t>“</w:t>
      </w:r>
      <w:proofErr w:type="spellStart"/>
      <w:r w:rsidR="00EB6441">
        <w:t>NEDS_</w:t>
      </w:r>
      <w:proofErr w:type="gramStart"/>
      <w:r w:rsidR="00EB6441">
        <w:t>Other</w:t>
      </w:r>
      <w:proofErr w:type="spellEnd"/>
      <w:r w:rsidR="00EB6441">
        <w:t>(</w:t>
      </w:r>
      <w:proofErr w:type="gramEnd"/>
      <w:r w:rsidR="00EB6441">
        <w:rPr>
          <w:i/>
        </w:rPr>
        <w:t>text</w:t>
      </w:r>
      <w:r w:rsidR="00EB6441">
        <w:t>)</w:t>
      </w:r>
      <w:r>
        <w:t>”</w:t>
      </w:r>
      <w:r w:rsidR="00EB6441">
        <w:t xml:space="preserve"> provides a means</w:t>
      </w:r>
      <w:r w:rsidR="0063341A">
        <w:t xml:space="preserve"> for describing a custom accessibility resource</w:t>
      </w:r>
      <w:r w:rsidR="00EB6441">
        <w:t xml:space="preserve"> that should be provided by the test administrator. </w:t>
      </w:r>
      <w:r>
        <w:t xml:space="preserve">The description is included between the parentheses. For example, </w:t>
      </w:r>
      <w:proofErr w:type="spellStart"/>
      <w:r>
        <w:t>NEDS_</w:t>
      </w:r>
      <w:proofErr w:type="gramStart"/>
      <w:r>
        <w:t>Other</w:t>
      </w:r>
      <w:proofErr w:type="spellEnd"/>
      <w:r>
        <w:t>(</w:t>
      </w:r>
      <w:proofErr w:type="gramEnd"/>
      <w:r>
        <w:t>Mechanical Pencil).</w:t>
      </w:r>
    </w:p>
    <w:p w:rsidR="00EB6441" w:rsidRDefault="005C7283" w:rsidP="00EB6441">
      <w:r>
        <w:t xml:space="preserve">Descriptions are limited to 100 characters and MUST NOT include any of the following characters: open parentheses, close parentheses, colon, semicolon, comma, percent, carriage return, or linefeed. </w:t>
      </w:r>
      <w:hyperlink r:id="rId13" w:history="1">
        <w:r w:rsidRPr="005C7283">
          <w:rPr>
            <w:rStyle w:val="Hyperlink"/>
          </w:rPr>
          <w:t>Percent encoding</w:t>
        </w:r>
      </w:hyperlink>
      <w:r>
        <w:t xml:space="preserve"> such as that used in URL query strings SHOULD be used to encode special characters.</w:t>
      </w:r>
    </w:p>
    <w:p w:rsidR="007F0D86" w:rsidRDefault="007F0D86" w:rsidP="002006BD">
      <w:pPr>
        <w:pStyle w:val="Heading1"/>
      </w:pPr>
      <w:r>
        <w:t xml:space="preserve">Accessibility Feature </w:t>
      </w:r>
      <w:r w:rsidR="00EC2914">
        <w:t>Delivery Code</w:t>
      </w:r>
      <w:r>
        <w:t>s</w:t>
      </w:r>
    </w:p>
    <w:p w:rsidR="00A02BCD" w:rsidRDefault="007F0D86" w:rsidP="007F0D86">
      <w:r>
        <w:t xml:space="preserve">The Accessibility Feature </w:t>
      </w:r>
      <w:r w:rsidR="00EC2914">
        <w:t>Delivery Code</w:t>
      </w:r>
      <w:r>
        <w:t xml:space="preserve">s </w:t>
      </w:r>
      <w:r w:rsidR="002006BD">
        <w:t>indicate</w:t>
      </w:r>
      <w:r>
        <w:t xml:space="preserve"> whether a feature was designated, made available, and/or used by the student.</w:t>
      </w:r>
    </w:p>
    <w:p w:rsidR="007F0D86" w:rsidRDefault="002006BD" w:rsidP="007F0D86">
      <w:r>
        <w:t>The 2015 version</w:t>
      </w:r>
      <w:r w:rsidR="007F0D86">
        <w:t xml:space="preserve"> of the test delivery system does not sense whether the student actually uses an accessibility feature. Likewise, it cannot sense whether a non-embedded accommodation or support was made available. Therefore, only a subset of these codes</w:t>
      </w:r>
      <w:r w:rsidR="005C7283">
        <w:t xml:space="preserve"> are used in the 2015 release.</w:t>
      </w:r>
    </w:p>
    <w:p w:rsidR="00A02BCD" w:rsidRDefault="00A02BCD" w:rsidP="007F0D86">
      <w:r>
        <w:lastRenderedPageBreak/>
        <w:t>The 2015 version of “Data Warehouse Data Specification – Student Assessments” uses the numeric codes.</w:t>
      </w:r>
    </w:p>
    <w:p w:rsidR="001B4805" w:rsidRDefault="005C7283" w:rsidP="001B4805">
      <w:r>
        <w:t xml:space="preserve">Feature delivery codes are case-insensitive. </w:t>
      </w:r>
      <w:r w:rsidR="001B4805">
        <w:t>Systems generating codes SHOULD use upper case as shown in the table. Systems receiving codes MUST be case-insensitive when interpreting codes.</w:t>
      </w:r>
    </w:p>
    <w:p w:rsidR="007F0D86" w:rsidRPr="00D70876" w:rsidRDefault="001B4805" w:rsidP="001B4805">
      <w:pPr>
        <w:pStyle w:val="Heading1"/>
        <w:spacing w:before="120"/>
      </w:pPr>
      <w:r>
        <w:t>Table 2</w:t>
      </w:r>
      <w:r w:rsidR="007F0D86">
        <w:t xml:space="preserve">: Accessibility Feature </w:t>
      </w:r>
      <w:r w:rsidR="00EC2914">
        <w:t>Delivery Code</w:t>
      </w:r>
      <w:r w:rsidR="007F0D86">
        <w:t>s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8"/>
        <w:gridCol w:w="1234"/>
        <w:gridCol w:w="1271"/>
        <w:gridCol w:w="1064"/>
        <w:gridCol w:w="1064"/>
        <w:gridCol w:w="1797"/>
        <w:gridCol w:w="1522"/>
      </w:tblGrid>
      <w:tr w:rsidR="00612D7D" w:rsidRPr="001B4805" w:rsidTr="002006BD">
        <w:trPr>
          <w:tblHeader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5C7283" w:rsidP="001B4805">
            <w:pPr>
              <w:pStyle w:val="SingleSpace"/>
              <w:rPr>
                <w:rFonts w:eastAsiaTheme="minorHAnsi"/>
                <w:b/>
              </w:rPr>
            </w:pPr>
            <w:r w:rsidRPr="001B4805">
              <w:rPr>
                <w:b/>
              </w:rPr>
              <w:t>Feature</w:t>
            </w:r>
            <w:r w:rsidRPr="001B4805">
              <w:rPr>
                <w:b/>
              </w:rPr>
              <w:br/>
              <w:t>Delivery</w:t>
            </w:r>
            <w:r w:rsidR="00612D7D" w:rsidRPr="001B4805">
              <w:rPr>
                <w:b/>
              </w:rPr>
              <w:t xml:space="preserve"> Code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5DD71" w:themeFill="accent1" w:themeFillTint="99"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Numeric Code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Designated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Available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Used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Notes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Reported by v1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</w:tbl>
    <w:p w:rsidR="0087187E" w:rsidRDefault="00271375" w:rsidP="00271375">
      <w:pPr>
        <w:pStyle w:val="Heading1"/>
      </w:pPr>
      <w:r>
        <w:t>Additional Accessibility Feature Codes</w:t>
      </w:r>
    </w:p>
    <w:p w:rsidR="00271375" w:rsidRDefault="00271375" w:rsidP="00271375">
      <w:r>
        <w:t>The following additional codes are defined by the test delivery system. Many of these codes reference features that are offered by default (such as dictionaries)</w:t>
      </w:r>
      <w:r w:rsidR="00CD1B47">
        <w:t xml:space="preserve">, </w:t>
      </w:r>
      <w:r>
        <w:t>are used for internal configuration</w:t>
      </w:r>
      <w:r w:rsidR="00CD1B47">
        <w:t xml:space="preserve"> and messaging</w:t>
      </w:r>
      <w:r>
        <w:t xml:space="preserve"> (</w:t>
      </w:r>
      <w:r w:rsidR="00CD1B47">
        <w:t xml:space="preserve">such as </w:t>
      </w:r>
      <w:r>
        <w:t>audio controls</w:t>
      </w:r>
      <w:r w:rsidR="00CD1B47">
        <w:t xml:space="preserve"> or Braille embossing</w:t>
      </w:r>
      <w:r>
        <w:t>)</w:t>
      </w:r>
      <w:r w:rsidR="00CD1B47">
        <w:t>, or that are designated by the test (such as calculator type)</w:t>
      </w:r>
      <w:r>
        <w:t xml:space="preserve">. Others provide for features that are not presently used by Smarter </w:t>
      </w:r>
      <w:r>
        <w:lastRenderedPageBreak/>
        <w:t>Balanced Tests.</w:t>
      </w:r>
      <w:r w:rsidR="00A82527">
        <w:t xml:space="preserve"> And some report on features that were made available during the test (such as Pool Filters)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85"/>
        <w:gridCol w:w="2880"/>
        <w:gridCol w:w="3685"/>
      </w:tblGrid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  <w:proofErr w:type="spellStart"/>
            <w:r>
              <w:rPr>
                <w:b/>
              </w:rPr>
              <w:t>AudioPlaybackControls</w:t>
            </w:r>
            <w:proofErr w:type="spellEnd"/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TDS_APC_PSP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Play Stop and Pause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Calculator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TDS_Calc0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 Calculator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TDS_CalcSciInv&amp;Tds_CalcGraphingInv&amp;TDS_CalcRegress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Scientific Graphing and Regression Calculator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TDS_CalcBasic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Basic Calculator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112D2E" w:rsidP="00AE6FA5">
            <w:pPr>
              <w:pStyle w:val="SingleSpace"/>
            </w:pPr>
            <w:proofErr w:type="spellStart"/>
            <w:r>
              <w:t>TDS_</w:t>
            </w:r>
            <w:r w:rsidR="00CD1B47">
              <w:t>SciInv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Scientific Calculator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Dictionary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TDS_Dict0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 Dictionary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TDS_Dict_SD2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Merriam Webster Elementary Dictionary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TDS_Dict_SD3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Merriam Webster Intermediate Dictionary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TDS_Dict_SD4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Merriam Webster School Dictionary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TDS_DO_All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All Dictionary Options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Emboss (Braille)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TDS_Emboss0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 embossing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TDS_Emboss_Stim&amp;TDS_Emboss_Item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Emboss stimuli and items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Emboss Request Type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TDS_ERT0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Not Applicable (default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TDS_ERT_OR&amp;TDS_ERT_Auto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Auto Request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TDS_ERT_OR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Emboss on request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Expandable Passages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TDS_ExpandablePassages0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Expandable Passages Off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TDS_ExpandablePassages1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Expandable Passages On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Font Type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TDS_FT_Serif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Times New Roman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TDS_FT_Verdana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Verdana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Global Notes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TDS_GN0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Global Notes Off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TDS_GN1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Global Notes On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Hardware Checks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TDS_HWPlayback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Check Playback Capabilities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Item Font Size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TDS_IF_S1</w:t>
            </w:r>
            <w:r w:rsidR="00F8620F">
              <w:t>4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14pt items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Item Tools Menu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TDS_ITM1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On</w:t>
            </w:r>
            <w:r w:rsidR="007160C6">
              <w:t xml:space="preserve"> (default)</w:t>
            </w:r>
          </w:p>
        </w:tc>
      </w:tr>
      <w:tr w:rsidR="00112D2E" w:rsidTr="00AE6FA5">
        <w:trPr>
          <w:cantSplit/>
          <w:jc w:val="center"/>
        </w:trPr>
        <w:tc>
          <w:tcPr>
            <w:tcW w:w="2785" w:type="dxa"/>
          </w:tcPr>
          <w:p w:rsidR="00112D2E" w:rsidRDefault="00112D2E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112D2E" w:rsidRDefault="00112D2E" w:rsidP="00AE6FA5">
            <w:pPr>
              <w:pStyle w:val="SingleSpace"/>
            </w:pPr>
            <w:r>
              <w:t>TDS_ITM0</w:t>
            </w:r>
          </w:p>
        </w:tc>
        <w:tc>
          <w:tcPr>
            <w:tcW w:w="3685" w:type="dxa"/>
          </w:tcPr>
          <w:p w:rsidR="00112D2E" w:rsidRDefault="00112D2E" w:rsidP="00AE6FA5">
            <w:pPr>
              <w:pStyle w:val="SingleSpace"/>
            </w:pPr>
            <w:r>
              <w:t>Off</w:t>
            </w:r>
          </w:p>
        </w:tc>
      </w:tr>
      <w:tr w:rsidR="00F8620F" w:rsidTr="00AE6FA5">
        <w:trPr>
          <w:cantSplit/>
          <w:jc w:val="center"/>
        </w:trPr>
        <w:tc>
          <w:tcPr>
            <w:tcW w:w="2785" w:type="dxa"/>
          </w:tcPr>
          <w:p w:rsidR="00F8620F" w:rsidRDefault="00F8620F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Passage Font Size</w:t>
            </w:r>
          </w:p>
        </w:tc>
        <w:tc>
          <w:tcPr>
            <w:tcW w:w="2880" w:type="dxa"/>
          </w:tcPr>
          <w:p w:rsidR="00F8620F" w:rsidRDefault="00F8620F" w:rsidP="00AE6FA5">
            <w:pPr>
              <w:pStyle w:val="SingleSpace"/>
            </w:pPr>
            <w:r>
              <w:t>TDS_F_S14</w:t>
            </w:r>
          </w:p>
        </w:tc>
        <w:tc>
          <w:tcPr>
            <w:tcW w:w="3685" w:type="dxa"/>
          </w:tcPr>
          <w:p w:rsidR="00F8620F" w:rsidRDefault="00F8620F" w:rsidP="00AE6FA5">
            <w:pPr>
              <w:pStyle w:val="SingleSpace"/>
            </w:pPr>
            <w:r>
              <w:t>14pt Passages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Mute System Volume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TDS_Mute0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Not muted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TDS_Mute1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Muted</w:t>
            </w:r>
          </w:p>
        </w:tc>
      </w:tr>
      <w:tr w:rsidR="00F8620F" w:rsidTr="00AE6FA5">
        <w:trPr>
          <w:cantSplit/>
          <w:jc w:val="center"/>
        </w:trPr>
        <w:tc>
          <w:tcPr>
            <w:tcW w:w="2785" w:type="dxa"/>
          </w:tcPr>
          <w:p w:rsidR="00F8620F" w:rsidRDefault="00F8620F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Review Screen Layout</w:t>
            </w:r>
          </w:p>
        </w:tc>
        <w:tc>
          <w:tcPr>
            <w:tcW w:w="2880" w:type="dxa"/>
          </w:tcPr>
          <w:p w:rsidR="00F8620F" w:rsidRDefault="00F8620F" w:rsidP="00AE6FA5">
            <w:pPr>
              <w:pStyle w:val="SingleSpace"/>
            </w:pPr>
            <w:proofErr w:type="spellStart"/>
            <w:r>
              <w:t>TDS_RSL_ListView</w:t>
            </w:r>
            <w:proofErr w:type="spellEnd"/>
          </w:p>
        </w:tc>
        <w:tc>
          <w:tcPr>
            <w:tcW w:w="3685" w:type="dxa"/>
          </w:tcPr>
          <w:p w:rsidR="00F8620F" w:rsidRDefault="00F8620F" w:rsidP="00AE6FA5">
            <w:pPr>
              <w:pStyle w:val="SingleSpace"/>
            </w:pPr>
            <w:r>
              <w:t>List view</w:t>
            </w:r>
          </w:p>
        </w:tc>
      </w:tr>
      <w:tr w:rsidR="00F8620F" w:rsidTr="00AE6FA5">
        <w:trPr>
          <w:cantSplit/>
          <w:jc w:val="center"/>
        </w:trPr>
        <w:tc>
          <w:tcPr>
            <w:tcW w:w="2785" w:type="dxa"/>
          </w:tcPr>
          <w:p w:rsidR="00F8620F" w:rsidRDefault="00F8620F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Pool Filter</w:t>
            </w:r>
          </w:p>
        </w:tc>
        <w:tc>
          <w:tcPr>
            <w:tcW w:w="2880" w:type="dxa"/>
          </w:tcPr>
          <w:p w:rsidR="00F8620F" w:rsidRDefault="00F8620F" w:rsidP="00AE6FA5">
            <w:pPr>
              <w:pStyle w:val="SingleSpace"/>
            </w:pPr>
            <w:r>
              <w:t>OFFGRADE BELOW IN</w:t>
            </w:r>
          </w:p>
        </w:tc>
        <w:tc>
          <w:tcPr>
            <w:tcW w:w="3685" w:type="dxa"/>
          </w:tcPr>
          <w:p w:rsidR="00F8620F" w:rsidRDefault="00F8620F" w:rsidP="00AE6FA5">
            <w:pPr>
              <w:pStyle w:val="SingleSpace"/>
            </w:pPr>
            <w:r>
              <w:t>Below-grade items included in pool</w:t>
            </w:r>
          </w:p>
        </w:tc>
      </w:tr>
      <w:tr w:rsidR="00F8620F" w:rsidTr="00AE6FA5">
        <w:trPr>
          <w:cantSplit/>
          <w:jc w:val="center"/>
        </w:trPr>
        <w:tc>
          <w:tcPr>
            <w:tcW w:w="2785" w:type="dxa"/>
          </w:tcPr>
          <w:p w:rsidR="00F8620F" w:rsidRDefault="00F8620F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F8620F" w:rsidRDefault="00F8620F" w:rsidP="00AE6FA5">
            <w:pPr>
              <w:pStyle w:val="SingleSpace"/>
            </w:pPr>
            <w:r>
              <w:t>OFFGRADE BELOW OUT</w:t>
            </w:r>
          </w:p>
        </w:tc>
        <w:tc>
          <w:tcPr>
            <w:tcW w:w="3685" w:type="dxa"/>
          </w:tcPr>
          <w:p w:rsidR="00F8620F" w:rsidRDefault="00F8620F" w:rsidP="00AE6FA5">
            <w:pPr>
              <w:pStyle w:val="SingleSpace"/>
            </w:pPr>
            <w:r>
              <w:t>Below-grade items not included in pool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OFFGRADE ABOVE IN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Above-grade items included in pool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OFFGRADE ABOVE OUT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Above-grade items not included in pool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Test Shell</w:t>
            </w: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proofErr w:type="spellStart"/>
            <w:r>
              <w:t>TDS_TS_Universal</w:t>
            </w:r>
            <w:proofErr w:type="spellEnd"/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Universal test shell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Thesaurus</w:t>
            </w: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TDS_TH0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No thesaurus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TDS_TH_TA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Merriam Webster Intermediate Thesaurus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Thesaurus Options</w:t>
            </w: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proofErr w:type="spellStart"/>
            <w:r>
              <w:t>TDS_TO_All</w:t>
            </w:r>
            <w:proofErr w:type="spellEnd"/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All thesaurus options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82527">
            <w:pPr>
              <w:pStyle w:val="SingleSpace"/>
              <w:rPr>
                <w:b/>
              </w:rPr>
            </w:pPr>
            <w:r>
              <w:rPr>
                <w:b/>
              </w:rPr>
              <w:t>Text-to-Speech Pausing</w:t>
            </w: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TTS_AA0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</w:p>
        </w:tc>
      </w:tr>
    </w:tbl>
    <w:p w:rsidR="00271375" w:rsidRPr="00271375" w:rsidRDefault="00271375" w:rsidP="00CD1B47"/>
    <w:sectPr w:rsidR="00271375" w:rsidRPr="00271375" w:rsidSect="00951C73"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3AB" w:rsidRDefault="008003AB" w:rsidP="0035476E">
      <w:r>
        <w:separator/>
      </w:r>
    </w:p>
  </w:endnote>
  <w:endnote w:type="continuationSeparator" w:id="0">
    <w:p w:rsidR="008003AB" w:rsidRDefault="008003AB" w:rsidP="00354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B54" w:rsidRPr="00A26BA3" w:rsidRDefault="00CB2B54" w:rsidP="0035476E">
    <w:pPr>
      <w:pStyle w:val="Footer"/>
    </w:pPr>
    <w:r>
      <w:t xml:space="preserve">ISAAP Codes </w:t>
    </w:r>
    <w:r>
      <w:tab/>
    </w:r>
    <w:r w:rsidRPr="00A26BA3">
      <w:fldChar w:fldCharType="begin"/>
    </w:r>
    <w:r w:rsidRPr="00A26BA3">
      <w:instrText xml:space="preserve"> PAGE   \* MERGEFORMAT </w:instrText>
    </w:r>
    <w:r w:rsidRPr="00A26BA3">
      <w:fldChar w:fldCharType="separate"/>
    </w:r>
    <w:r w:rsidR="0067008B">
      <w:rPr>
        <w:noProof/>
      </w:rPr>
      <w:t>5</w:t>
    </w:r>
    <w:r w:rsidRPr="00A26BA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3AB" w:rsidRDefault="008003AB" w:rsidP="0035476E">
      <w:r>
        <w:separator/>
      </w:r>
    </w:p>
  </w:footnote>
  <w:footnote w:type="continuationSeparator" w:id="0">
    <w:p w:rsidR="008003AB" w:rsidRDefault="008003AB" w:rsidP="0035476E">
      <w:r>
        <w:continuationSeparator/>
      </w:r>
    </w:p>
  </w:footnote>
  <w:footnote w:id="1">
    <w:p w:rsidR="00CB2B54" w:rsidRDefault="00CB2B54">
      <w:pPr>
        <w:pStyle w:val="FootnoteText"/>
      </w:pPr>
      <w:r>
        <w:rPr>
          <w:rStyle w:val="FootnoteReference"/>
        </w:rPr>
        <w:footnoteRef/>
      </w:r>
      <w:r>
        <w:t xml:space="preserve"> The three letters at the end of braille codes indicate options for literary braille, contracting, and choice of math code. For literary braille, E=EBAE and U=UEB. For contracting, X=Uncontracted and C=Contracted. For math braille codes, N=Nemeth and T=UEB math (based on Taylor math). So TDS_BT_UCN means UEB (U), Contracted (C), and Nemeth Math (N).</w:t>
      </w:r>
    </w:p>
  </w:footnote>
  <w:footnote w:id="2">
    <w:p w:rsidR="00CB2B54" w:rsidRDefault="00CB2B54" w:rsidP="00232E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10D76">
        <w:t xml:space="preserve">TDS_BT_G1, TDS_BT_G2, and TDS_BT_NM </w:t>
      </w:r>
      <w:r>
        <w:t xml:space="preserve">are legacy codes and will be phased out by the 2018-2019 school year in conjunction with the rollout of support for Unified English Braille. </w:t>
      </w:r>
      <w:r w:rsidRPr="00310D76">
        <w:t xml:space="preserve">TDS_BT_G1 should </w:t>
      </w:r>
      <w:r>
        <w:t>be converted to TDS_BT_EXN,</w:t>
      </w:r>
      <w:r w:rsidRPr="00310D76">
        <w:t xml:space="preserve"> TDS_BT_G2 sh</w:t>
      </w:r>
      <w:r>
        <w:t xml:space="preserve">ould be converted to TDS_BT_ECN and </w:t>
      </w:r>
      <w:r w:rsidRPr="00310D76">
        <w:t>TDS_BT_NM</w:t>
      </w:r>
      <w:r>
        <w:t xml:space="preserve"> should be converted to TDS_BT_ECN.</w:t>
      </w:r>
    </w:p>
  </w:footnote>
  <w:footnote w:id="3">
    <w:p w:rsidR="00CB2B54" w:rsidRPr="00BA3231" w:rsidRDefault="00CB2B54" w:rsidP="00310D76">
      <w:pPr>
        <w:pStyle w:val="FootnoteText"/>
        <w:rPr>
          <w:sz w:val="16"/>
          <w:szCs w:val="16"/>
        </w:rPr>
      </w:pPr>
      <w:r>
        <w:rPr>
          <w:rStyle w:val="FootnoteReference"/>
        </w:rPr>
        <w:footnoteRef/>
      </w:r>
      <w:r>
        <w:t xml:space="preserve"> </w:t>
      </w:r>
      <w:r w:rsidRPr="00310D76">
        <w:t>Language should be specified as English</w:t>
      </w:r>
      <w:r>
        <w:t xml:space="preserve"> (ENU)</w:t>
      </w:r>
      <w:r w:rsidRPr="00310D76">
        <w:t xml:space="preserve"> or Spanish</w:t>
      </w:r>
      <w:r>
        <w:t xml:space="preserve"> (ESN)</w:t>
      </w:r>
      <w:r w:rsidRPr="00310D76">
        <w:t xml:space="preserve">. Braille is indicated by the </w:t>
      </w:r>
      <w:proofErr w:type="spellStart"/>
      <w:r w:rsidRPr="00310D76">
        <w:t>BrailleType</w:t>
      </w:r>
      <w:proofErr w:type="spellEnd"/>
      <w:r w:rsidRPr="00310D76">
        <w:t xml:space="preserve"> code. The ENU-Braille code is obsolete and should be </w:t>
      </w:r>
      <w:r>
        <w:t>converted to</w:t>
      </w:r>
      <w:r w:rsidRPr="00310D76">
        <w:t xml:space="preserve"> ENU.</w:t>
      </w:r>
    </w:p>
  </w:footnote>
  <w:footnote w:id="4">
    <w:p w:rsidR="005054AD" w:rsidRDefault="005054AD" w:rsidP="005054A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TDS_WL_Illustration</w:t>
      </w:r>
      <w:proofErr w:type="spellEnd"/>
      <w:r>
        <w:t xml:space="preserve"> is an alternative code used by the AIR Test Delivery System.</w:t>
      </w:r>
      <w:r w:rsidR="00083B63">
        <w:t xml:space="preserve"> It has equivalent meaning to TDS_ILG1.</w:t>
      </w:r>
    </w:p>
  </w:footnote>
  <w:footnote w:id="5">
    <w:p w:rsidR="00CB2B54" w:rsidRDefault="00CB2B5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C6EA0">
        <w:rPr>
          <w:sz w:val="16"/>
          <w:szCs w:val="16"/>
        </w:rPr>
        <w:t xml:space="preserve">Noise buffers were previously included as a non-embedded Accommodation. That code, </w:t>
      </w:r>
      <w:proofErr w:type="spellStart"/>
      <w:r w:rsidRPr="00DC6EA0">
        <w:rPr>
          <w:sz w:val="16"/>
          <w:szCs w:val="16"/>
        </w:rPr>
        <w:t>NEA_NoiseBuf</w:t>
      </w:r>
      <w:proofErr w:type="spellEnd"/>
      <w:r w:rsidRPr="00DC6EA0">
        <w:rPr>
          <w:sz w:val="16"/>
          <w:szCs w:val="16"/>
        </w:rPr>
        <w:t xml:space="preserve">, is obsolete. New code should use the </w:t>
      </w:r>
      <w:proofErr w:type="spellStart"/>
      <w:r w:rsidRPr="00DC6EA0">
        <w:rPr>
          <w:sz w:val="16"/>
          <w:szCs w:val="16"/>
        </w:rPr>
        <w:t>NEDS_NoiseBuf</w:t>
      </w:r>
      <w:proofErr w:type="spellEnd"/>
      <w:r w:rsidRPr="00DC6EA0">
        <w:rPr>
          <w:sz w:val="16"/>
          <w:szCs w:val="16"/>
        </w:rPr>
        <w:t xml:space="preserve"> which is a non-embedded designated support.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A2696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5CCF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55A56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EA00D7E"/>
    <w:lvl w:ilvl="0">
      <w:start w:val="1"/>
      <w:numFmt w:val="lowerLetter"/>
      <w:pStyle w:val="ListNumber2"/>
      <w:lvlText w:val="%1.    "/>
      <w:lvlJc w:val="left"/>
      <w:pPr>
        <w:ind w:left="108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E24AB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1EC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0E82BC"/>
    <w:lvl w:ilvl="0">
      <w:start w:val="1"/>
      <w:numFmt w:val="bullet"/>
      <w:pStyle w:val="ListBullet3"/>
      <w:lvlText w:val=""/>
      <w:lvlJc w:val="left"/>
      <w:pPr>
        <w:ind w:left="18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AF0F4FC"/>
    <w:lvl w:ilvl="0">
      <w:start w:val="1"/>
      <w:numFmt w:val="bullet"/>
      <w:pStyle w:val="ListBullet2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FFFFFF88"/>
    <w:multiLevelType w:val="singleLevel"/>
    <w:tmpl w:val="77C06FF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BA4B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4475B"/>
    <w:multiLevelType w:val="hybridMultilevel"/>
    <w:tmpl w:val="6046CB1E"/>
    <w:lvl w:ilvl="0" w:tplc="4E6CED94">
      <w:start w:val="1"/>
      <w:numFmt w:val="bullet"/>
      <w:pStyle w:val="TableBullet2"/>
      <w:lvlText w:val="–"/>
      <w:lvlJc w:val="left"/>
      <w:pPr>
        <w:ind w:left="93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0EB43547"/>
    <w:multiLevelType w:val="hybridMultilevel"/>
    <w:tmpl w:val="4E72D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8B51653"/>
    <w:multiLevelType w:val="hybridMultilevel"/>
    <w:tmpl w:val="34FA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8E461F"/>
    <w:multiLevelType w:val="hybridMultilevel"/>
    <w:tmpl w:val="C8ECA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455C0"/>
    <w:multiLevelType w:val="hybridMultilevel"/>
    <w:tmpl w:val="C404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220F7"/>
    <w:multiLevelType w:val="hybridMultilevel"/>
    <w:tmpl w:val="DBA0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8D4443"/>
    <w:multiLevelType w:val="hybridMultilevel"/>
    <w:tmpl w:val="EB7475A8"/>
    <w:lvl w:ilvl="0" w:tplc="2594FFE0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DD447F"/>
    <w:multiLevelType w:val="hybridMultilevel"/>
    <w:tmpl w:val="17A6C500"/>
    <w:lvl w:ilvl="0" w:tplc="99C49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4306E"/>
    <w:multiLevelType w:val="hybridMultilevel"/>
    <w:tmpl w:val="6C1CD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0"/>
  </w:num>
  <w:num w:numId="15">
    <w:abstractNumId w:val="9"/>
  </w:num>
  <w:num w:numId="16">
    <w:abstractNumId w:val="7"/>
  </w:num>
  <w:num w:numId="17">
    <w:abstractNumId w:val="6"/>
  </w:num>
  <w:num w:numId="18">
    <w:abstractNumId w:val="8"/>
  </w:num>
  <w:num w:numId="19">
    <w:abstractNumId w:val="3"/>
  </w:num>
  <w:num w:numId="20">
    <w:abstractNumId w:val="16"/>
  </w:num>
  <w:num w:numId="21">
    <w:abstractNumId w:val="10"/>
  </w:num>
  <w:num w:numId="22">
    <w:abstractNumId w:val="8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18"/>
  </w:num>
  <w:num w:numId="25">
    <w:abstractNumId w:val="12"/>
  </w:num>
  <w:num w:numId="26">
    <w:abstractNumId w:val="15"/>
  </w:num>
  <w:num w:numId="27">
    <w:abstractNumId w:val="1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cumentProtection w:formatting="1" w:enforcement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D86"/>
    <w:rsid w:val="0004693F"/>
    <w:rsid w:val="000561C6"/>
    <w:rsid w:val="00083B63"/>
    <w:rsid w:val="00093D34"/>
    <w:rsid w:val="000C2379"/>
    <w:rsid w:val="000C5DA5"/>
    <w:rsid w:val="000E359A"/>
    <w:rsid w:val="000F31E3"/>
    <w:rsid w:val="001025C1"/>
    <w:rsid w:val="00102C1B"/>
    <w:rsid w:val="00112D2E"/>
    <w:rsid w:val="001207D4"/>
    <w:rsid w:val="00122961"/>
    <w:rsid w:val="00124FAC"/>
    <w:rsid w:val="0013215E"/>
    <w:rsid w:val="00141E4C"/>
    <w:rsid w:val="00144462"/>
    <w:rsid w:val="00145211"/>
    <w:rsid w:val="00163515"/>
    <w:rsid w:val="00164A22"/>
    <w:rsid w:val="001732C9"/>
    <w:rsid w:val="0017606C"/>
    <w:rsid w:val="001823F0"/>
    <w:rsid w:val="001867BF"/>
    <w:rsid w:val="001A133B"/>
    <w:rsid w:val="001A24DB"/>
    <w:rsid w:val="001A3156"/>
    <w:rsid w:val="001B04D1"/>
    <w:rsid w:val="001B4805"/>
    <w:rsid w:val="001C1C7A"/>
    <w:rsid w:val="001D5278"/>
    <w:rsid w:val="001D53C6"/>
    <w:rsid w:val="002006BD"/>
    <w:rsid w:val="00221D2B"/>
    <w:rsid w:val="002239DD"/>
    <w:rsid w:val="00232E7C"/>
    <w:rsid w:val="00250F39"/>
    <w:rsid w:val="002536B8"/>
    <w:rsid w:val="002576A2"/>
    <w:rsid w:val="0026285F"/>
    <w:rsid w:val="00271375"/>
    <w:rsid w:val="002B63E3"/>
    <w:rsid w:val="002C37F5"/>
    <w:rsid w:val="002D3273"/>
    <w:rsid w:val="002E15F9"/>
    <w:rsid w:val="002F32B5"/>
    <w:rsid w:val="002F6E54"/>
    <w:rsid w:val="00310D76"/>
    <w:rsid w:val="003208FB"/>
    <w:rsid w:val="003263CE"/>
    <w:rsid w:val="00326B23"/>
    <w:rsid w:val="00327B38"/>
    <w:rsid w:val="0035476E"/>
    <w:rsid w:val="00362FA0"/>
    <w:rsid w:val="00373C66"/>
    <w:rsid w:val="003821D5"/>
    <w:rsid w:val="00383A76"/>
    <w:rsid w:val="003A54BA"/>
    <w:rsid w:val="003B403D"/>
    <w:rsid w:val="003C05B9"/>
    <w:rsid w:val="003C13EA"/>
    <w:rsid w:val="003C7DA3"/>
    <w:rsid w:val="003E1C59"/>
    <w:rsid w:val="003E67EE"/>
    <w:rsid w:val="003F0451"/>
    <w:rsid w:val="00425116"/>
    <w:rsid w:val="00480BD9"/>
    <w:rsid w:val="004A5714"/>
    <w:rsid w:val="004B6328"/>
    <w:rsid w:val="004C4389"/>
    <w:rsid w:val="004D1F2A"/>
    <w:rsid w:val="004E735B"/>
    <w:rsid w:val="005054AD"/>
    <w:rsid w:val="00524316"/>
    <w:rsid w:val="005555D0"/>
    <w:rsid w:val="00557105"/>
    <w:rsid w:val="005665A3"/>
    <w:rsid w:val="00567734"/>
    <w:rsid w:val="00570331"/>
    <w:rsid w:val="005754D1"/>
    <w:rsid w:val="00583EE5"/>
    <w:rsid w:val="00587714"/>
    <w:rsid w:val="0059363F"/>
    <w:rsid w:val="005A6354"/>
    <w:rsid w:val="005C4040"/>
    <w:rsid w:val="005C6CC3"/>
    <w:rsid w:val="005C7283"/>
    <w:rsid w:val="005D55A5"/>
    <w:rsid w:val="005E07C1"/>
    <w:rsid w:val="005F4324"/>
    <w:rsid w:val="005F673E"/>
    <w:rsid w:val="00612D7D"/>
    <w:rsid w:val="00614992"/>
    <w:rsid w:val="00620C84"/>
    <w:rsid w:val="00631F8B"/>
    <w:rsid w:val="0063341A"/>
    <w:rsid w:val="00636E54"/>
    <w:rsid w:val="00645140"/>
    <w:rsid w:val="00646D6E"/>
    <w:rsid w:val="00660D13"/>
    <w:rsid w:val="00663313"/>
    <w:rsid w:val="0067008B"/>
    <w:rsid w:val="006734E6"/>
    <w:rsid w:val="00685EA6"/>
    <w:rsid w:val="006902C6"/>
    <w:rsid w:val="00690390"/>
    <w:rsid w:val="00692AD5"/>
    <w:rsid w:val="00692B9D"/>
    <w:rsid w:val="006938DA"/>
    <w:rsid w:val="006A55B5"/>
    <w:rsid w:val="006B0E25"/>
    <w:rsid w:val="006B59C3"/>
    <w:rsid w:val="006D3157"/>
    <w:rsid w:val="006D3D09"/>
    <w:rsid w:val="006F6CF1"/>
    <w:rsid w:val="006F7548"/>
    <w:rsid w:val="00703FF4"/>
    <w:rsid w:val="00710CD6"/>
    <w:rsid w:val="0071336A"/>
    <w:rsid w:val="007134CC"/>
    <w:rsid w:val="007160C6"/>
    <w:rsid w:val="0072008E"/>
    <w:rsid w:val="00727FE0"/>
    <w:rsid w:val="00740DAB"/>
    <w:rsid w:val="007867E5"/>
    <w:rsid w:val="007911FF"/>
    <w:rsid w:val="007B3E98"/>
    <w:rsid w:val="007B6692"/>
    <w:rsid w:val="007B7F35"/>
    <w:rsid w:val="007C3B0C"/>
    <w:rsid w:val="007D1322"/>
    <w:rsid w:val="007D526A"/>
    <w:rsid w:val="007F0D86"/>
    <w:rsid w:val="007F768D"/>
    <w:rsid w:val="008003AB"/>
    <w:rsid w:val="00802054"/>
    <w:rsid w:val="00805DCF"/>
    <w:rsid w:val="00853218"/>
    <w:rsid w:val="008676DC"/>
    <w:rsid w:val="0087187E"/>
    <w:rsid w:val="008869CD"/>
    <w:rsid w:val="008964E5"/>
    <w:rsid w:val="008A02B1"/>
    <w:rsid w:val="008A097C"/>
    <w:rsid w:val="008B024F"/>
    <w:rsid w:val="008D1104"/>
    <w:rsid w:val="008D1EA6"/>
    <w:rsid w:val="008E1D9D"/>
    <w:rsid w:val="00901B5E"/>
    <w:rsid w:val="00905C3F"/>
    <w:rsid w:val="00911FF8"/>
    <w:rsid w:val="00916375"/>
    <w:rsid w:val="00935F84"/>
    <w:rsid w:val="009419A3"/>
    <w:rsid w:val="00943660"/>
    <w:rsid w:val="00944F67"/>
    <w:rsid w:val="00951C73"/>
    <w:rsid w:val="00956550"/>
    <w:rsid w:val="00956779"/>
    <w:rsid w:val="00996FE4"/>
    <w:rsid w:val="009A3271"/>
    <w:rsid w:val="009A4D84"/>
    <w:rsid w:val="009A6764"/>
    <w:rsid w:val="009B6A9B"/>
    <w:rsid w:val="009C58FC"/>
    <w:rsid w:val="009E4BE9"/>
    <w:rsid w:val="009F3033"/>
    <w:rsid w:val="009F471B"/>
    <w:rsid w:val="00A02BCD"/>
    <w:rsid w:val="00A1131A"/>
    <w:rsid w:val="00A14ABD"/>
    <w:rsid w:val="00A201A2"/>
    <w:rsid w:val="00A26BA3"/>
    <w:rsid w:val="00A42620"/>
    <w:rsid w:val="00A42E68"/>
    <w:rsid w:val="00A47FE4"/>
    <w:rsid w:val="00A77B56"/>
    <w:rsid w:val="00A82527"/>
    <w:rsid w:val="00A872B6"/>
    <w:rsid w:val="00AB2E01"/>
    <w:rsid w:val="00AC2058"/>
    <w:rsid w:val="00AC7562"/>
    <w:rsid w:val="00AD287D"/>
    <w:rsid w:val="00AE6FA5"/>
    <w:rsid w:val="00B03CBD"/>
    <w:rsid w:val="00B25E99"/>
    <w:rsid w:val="00B466EC"/>
    <w:rsid w:val="00B65A0E"/>
    <w:rsid w:val="00B77D86"/>
    <w:rsid w:val="00B854A1"/>
    <w:rsid w:val="00BA3231"/>
    <w:rsid w:val="00BA58E8"/>
    <w:rsid w:val="00C02B81"/>
    <w:rsid w:val="00C16716"/>
    <w:rsid w:val="00C20144"/>
    <w:rsid w:val="00C36239"/>
    <w:rsid w:val="00C40E51"/>
    <w:rsid w:val="00C41084"/>
    <w:rsid w:val="00C52BB2"/>
    <w:rsid w:val="00C565E1"/>
    <w:rsid w:val="00C57955"/>
    <w:rsid w:val="00C72F65"/>
    <w:rsid w:val="00C83748"/>
    <w:rsid w:val="00C84902"/>
    <w:rsid w:val="00C85A80"/>
    <w:rsid w:val="00C9417B"/>
    <w:rsid w:val="00C95740"/>
    <w:rsid w:val="00C9713C"/>
    <w:rsid w:val="00CB2B54"/>
    <w:rsid w:val="00CC07B6"/>
    <w:rsid w:val="00CC0843"/>
    <w:rsid w:val="00CD1B47"/>
    <w:rsid w:val="00CF289E"/>
    <w:rsid w:val="00D04882"/>
    <w:rsid w:val="00D10132"/>
    <w:rsid w:val="00D216A8"/>
    <w:rsid w:val="00D24181"/>
    <w:rsid w:val="00D61CF6"/>
    <w:rsid w:val="00D94507"/>
    <w:rsid w:val="00DC4DE8"/>
    <w:rsid w:val="00DC6EA0"/>
    <w:rsid w:val="00DE6AF6"/>
    <w:rsid w:val="00DF3695"/>
    <w:rsid w:val="00E00D4A"/>
    <w:rsid w:val="00E164EB"/>
    <w:rsid w:val="00E23735"/>
    <w:rsid w:val="00E251C2"/>
    <w:rsid w:val="00E3250C"/>
    <w:rsid w:val="00E50BBA"/>
    <w:rsid w:val="00E5329D"/>
    <w:rsid w:val="00E61715"/>
    <w:rsid w:val="00E65CD4"/>
    <w:rsid w:val="00E67EC6"/>
    <w:rsid w:val="00E85C8E"/>
    <w:rsid w:val="00E91762"/>
    <w:rsid w:val="00E9377E"/>
    <w:rsid w:val="00E977BD"/>
    <w:rsid w:val="00EA2D10"/>
    <w:rsid w:val="00EB0B4E"/>
    <w:rsid w:val="00EB1AC4"/>
    <w:rsid w:val="00EB46DD"/>
    <w:rsid w:val="00EB6441"/>
    <w:rsid w:val="00EC2914"/>
    <w:rsid w:val="00ED135E"/>
    <w:rsid w:val="00ED65A4"/>
    <w:rsid w:val="00EE32D0"/>
    <w:rsid w:val="00EF0ECA"/>
    <w:rsid w:val="00EF77E9"/>
    <w:rsid w:val="00F0110D"/>
    <w:rsid w:val="00F03767"/>
    <w:rsid w:val="00F25BE1"/>
    <w:rsid w:val="00F26EEF"/>
    <w:rsid w:val="00F40580"/>
    <w:rsid w:val="00F44254"/>
    <w:rsid w:val="00F56EA4"/>
    <w:rsid w:val="00F70352"/>
    <w:rsid w:val="00F70D85"/>
    <w:rsid w:val="00F8206F"/>
    <w:rsid w:val="00F8620F"/>
    <w:rsid w:val="00F90C4B"/>
    <w:rsid w:val="00FC0A7C"/>
    <w:rsid w:val="00FC4EEB"/>
    <w:rsid w:val="00FD4CB1"/>
    <w:rsid w:val="00FD54C9"/>
    <w:rsid w:val="00FE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3B136E-92B3-4FCD-BE6B-AC52989F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Franklin Gothic Book" w:eastAsia="Calibri" w:hAnsi="Franklin Gothic Book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0" w:semiHidden="1" w:unhideWhenUsed="1"/>
    <w:lsdException w:name="List Number" w:locked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locked="0" w:semiHidden="1" w:unhideWhenUsed="1"/>
    <w:lsdException w:name="Table List 2" w:locked="0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310D76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187E"/>
    <w:pPr>
      <w:keepNext/>
      <w:keepLines/>
      <w:spacing w:before="360"/>
      <w:jc w:val="center"/>
      <w:outlineLvl w:val="0"/>
    </w:pPr>
    <w:rPr>
      <w:rFonts w:asciiTheme="majorHAnsi" w:eastAsiaTheme="majorEastAsia" w:hAnsiTheme="majorHAnsi" w:cstheme="majorBidi"/>
      <w:b/>
      <w:bCs/>
      <w:color w:val="0085A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3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85AD" w:themeColor="text2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3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i/>
      <w:color w:val="0085A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3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Cs/>
      <w:color w:val="0085A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34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1571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4C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157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4C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7134C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3B02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7134C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BBA"/>
    <w:pPr>
      <w:spacing w:before="60"/>
      <w:ind w:right="-720"/>
      <w:jc w:val="right"/>
    </w:pPr>
    <w:rPr>
      <w:rFonts w:cs="Arial"/>
      <w:b/>
      <w:noProof/>
      <w:sz w:val="44"/>
      <w:szCs w:val="44"/>
    </w:rPr>
  </w:style>
  <w:style w:type="character" w:customStyle="1" w:styleId="HeaderChar">
    <w:name w:val="Header Char"/>
    <w:basedOn w:val="DefaultParagraphFont"/>
    <w:link w:val="Header"/>
    <w:uiPriority w:val="99"/>
    <w:rsid w:val="00E50BBA"/>
    <w:rPr>
      <w:rFonts w:ascii="Franklin Gothic Book" w:hAnsi="Franklin Gothic Book" w:cs="Arial"/>
      <w:b/>
      <w:noProof/>
      <w:sz w:val="44"/>
      <w:szCs w:val="44"/>
    </w:rPr>
  </w:style>
  <w:style w:type="paragraph" w:styleId="Footer">
    <w:name w:val="footer"/>
    <w:basedOn w:val="Normal"/>
    <w:link w:val="FooterChar"/>
    <w:uiPriority w:val="99"/>
    <w:unhideWhenUsed/>
    <w:rsid w:val="0004693F"/>
    <w:pPr>
      <w:tabs>
        <w:tab w:val="right" w:pos="9360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4693F"/>
    <w:rPr>
      <w:rFonts w:ascii="Arial" w:hAnsi="Arial"/>
      <w:szCs w:val="22"/>
    </w:rPr>
  </w:style>
  <w:style w:type="paragraph" w:styleId="BodyText">
    <w:name w:val="Body Text"/>
    <w:basedOn w:val="Normal"/>
    <w:link w:val="BodyTextChar"/>
    <w:uiPriority w:val="99"/>
    <w:unhideWhenUsed/>
    <w:qFormat/>
    <w:rsid w:val="00A77B56"/>
  </w:style>
  <w:style w:type="character" w:customStyle="1" w:styleId="BodyTextChar">
    <w:name w:val="Body Text Char"/>
    <w:basedOn w:val="DefaultParagraphFont"/>
    <w:link w:val="BodyText"/>
    <w:uiPriority w:val="99"/>
    <w:rsid w:val="00A77B56"/>
    <w:rPr>
      <w:rFonts w:ascii="Franklin Gothic Book" w:hAnsi="Franklin Gothic Book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7187E"/>
    <w:rPr>
      <w:rFonts w:asciiTheme="majorHAnsi" w:eastAsiaTheme="majorEastAsia" w:hAnsiTheme="majorHAnsi" w:cstheme="majorBidi"/>
      <w:b/>
      <w:bCs/>
      <w:color w:val="0085A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133B"/>
    <w:rPr>
      <w:rFonts w:asciiTheme="majorHAnsi" w:eastAsiaTheme="majorEastAsia" w:hAnsiTheme="majorHAnsi" w:cstheme="majorBidi"/>
      <w:b/>
      <w:bCs/>
      <w:color w:val="0085AD" w:themeColor="tex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33B"/>
    <w:rPr>
      <w:rFonts w:asciiTheme="majorHAnsi" w:eastAsiaTheme="majorEastAsia" w:hAnsiTheme="majorHAnsi" w:cstheme="majorBidi"/>
      <w:bCs/>
      <w:i/>
      <w:color w:val="0085A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133B"/>
    <w:rPr>
      <w:rFonts w:asciiTheme="majorHAnsi" w:eastAsiaTheme="majorEastAsia" w:hAnsiTheme="majorHAnsi" w:cstheme="majorBidi"/>
      <w:bCs/>
      <w:iCs/>
      <w:color w:val="0085AD" w:themeColor="text2"/>
    </w:rPr>
  </w:style>
  <w:style w:type="character" w:customStyle="1" w:styleId="Heading5Char">
    <w:name w:val="Heading 5 Char"/>
    <w:basedOn w:val="DefaultParagraphFont"/>
    <w:link w:val="Heading5"/>
    <w:uiPriority w:val="9"/>
    <w:rsid w:val="007134CC"/>
    <w:rPr>
      <w:rFonts w:asciiTheme="majorHAnsi" w:eastAsiaTheme="majorEastAsia" w:hAnsiTheme="majorHAnsi" w:cstheme="majorBidi"/>
      <w:color w:val="215715" w:themeColor="accent1" w:themeShade="7F"/>
    </w:rPr>
  </w:style>
  <w:style w:type="paragraph" w:styleId="ListBullet2">
    <w:name w:val="List Bullet 2"/>
    <w:basedOn w:val="ListBullet"/>
    <w:uiPriority w:val="99"/>
    <w:unhideWhenUsed/>
    <w:rsid w:val="001D5278"/>
    <w:pPr>
      <w:numPr>
        <w:numId w:val="16"/>
      </w:numPr>
    </w:pPr>
  </w:style>
  <w:style w:type="paragraph" w:styleId="ListBullet">
    <w:name w:val="List Bullet"/>
    <w:basedOn w:val="BodyText"/>
    <w:uiPriority w:val="99"/>
    <w:unhideWhenUsed/>
    <w:rsid w:val="001D5278"/>
    <w:pPr>
      <w:numPr>
        <w:numId w:val="15"/>
      </w:numPr>
      <w:contextualSpacing/>
    </w:pPr>
  </w:style>
  <w:style w:type="paragraph" w:styleId="ListBullet3">
    <w:name w:val="List Bullet 3"/>
    <w:basedOn w:val="ListBullet2"/>
    <w:uiPriority w:val="99"/>
    <w:unhideWhenUsed/>
    <w:rsid w:val="001D5278"/>
    <w:pPr>
      <w:numPr>
        <w:numId w:val="17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951C73"/>
    <w:pPr>
      <w:spacing w:after="0"/>
      <w:contextualSpacing/>
      <w:jc w:val="right"/>
    </w:pPr>
    <w:rPr>
      <w:rFonts w:eastAsiaTheme="majorEastAsia"/>
      <w:b/>
      <w:sz w:val="44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51C73"/>
    <w:rPr>
      <w:rFonts w:eastAsiaTheme="majorEastAsia"/>
      <w:b/>
      <w:sz w:val="44"/>
      <w:szCs w:val="28"/>
    </w:rPr>
  </w:style>
  <w:style w:type="paragraph" w:customStyle="1" w:styleId="TableData">
    <w:name w:val="Table Data"/>
    <w:basedOn w:val="Normal"/>
    <w:rsid w:val="00A77B56"/>
    <w:pPr>
      <w:jc w:val="center"/>
    </w:pPr>
    <w:rPr>
      <w:sz w:val="20"/>
    </w:rPr>
  </w:style>
  <w:style w:type="paragraph" w:customStyle="1" w:styleId="TableHeading1">
    <w:name w:val="Table Heading 1"/>
    <w:basedOn w:val="TableData"/>
    <w:qFormat/>
    <w:rsid w:val="00E50BBA"/>
    <w:rPr>
      <w:b/>
      <w:color w:val="FFFFFF" w:themeColor="background1"/>
    </w:rPr>
  </w:style>
  <w:style w:type="paragraph" w:customStyle="1" w:styleId="TableHeading2">
    <w:name w:val="Table Heading 2"/>
    <w:basedOn w:val="TableLeftColumn"/>
    <w:rsid w:val="00E50BBA"/>
    <w:pPr>
      <w:jc w:val="center"/>
    </w:pPr>
    <w:rPr>
      <w:b/>
    </w:rPr>
  </w:style>
  <w:style w:type="paragraph" w:customStyle="1" w:styleId="TableLeftColumn">
    <w:name w:val="Table Left Column"/>
    <w:basedOn w:val="Normal"/>
    <w:rsid w:val="00A77B56"/>
    <w:rPr>
      <w:sz w:val="20"/>
    </w:rPr>
  </w:style>
  <w:style w:type="paragraph" w:customStyle="1" w:styleId="TableBodyText">
    <w:name w:val="Table Body Text"/>
    <w:basedOn w:val="Normal"/>
    <w:rsid w:val="00A77B56"/>
    <w:pPr>
      <w:spacing w:after="60"/>
    </w:pPr>
    <w:rPr>
      <w:sz w:val="20"/>
    </w:rPr>
  </w:style>
  <w:style w:type="paragraph" w:customStyle="1" w:styleId="TableBullet">
    <w:name w:val="Table Bullet"/>
    <w:basedOn w:val="TableBodyText"/>
    <w:rsid w:val="00A77B56"/>
    <w:pPr>
      <w:numPr>
        <w:numId w:val="20"/>
      </w:numPr>
    </w:pPr>
  </w:style>
  <w:style w:type="paragraph" w:customStyle="1" w:styleId="TableBullet2">
    <w:name w:val="Table Bullet 2"/>
    <w:basedOn w:val="TableBullet"/>
    <w:rsid w:val="001D5278"/>
    <w:pPr>
      <w:numPr>
        <w:numId w:val="2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F47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71B"/>
    <w:rPr>
      <w:rFonts w:ascii="Tahoma" w:hAnsi="Tahoma" w:cs="Tahoma"/>
      <w:sz w:val="16"/>
      <w:szCs w:val="16"/>
    </w:rPr>
  </w:style>
  <w:style w:type="paragraph" w:customStyle="1" w:styleId="TableNote">
    <w:name w:val="Table Note"/>
    <w:basedOn w:val="BodyText"/>
    <w:rsid w:val="001D5278"/>
    <w:pPr>
      <w:spacing w:before="60" w:after="240"/>
      <w:ind w:left="360"/>
    </w:pPr>
    <w:rPr>
      <w:i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64A22"/>
    <w:pPr>
      <w:keepNext/>
      <w:spacing w:before="240" w:after="60"/>
      <w:jc w:val="center"/>
    </w:pPr>
    <w:rPr>
      <w:b/>
      <w:bCs/>
      <w:sz w:val="20"/>
      <w:szCs w:val="18"/>
    </w:rPr>
  </w:style>
  <w:style w:type="paragraph" w:styleId="ListNumber">
    <w:name w:val="List Number"/>
    <w:basedOn w:val="ListBullet"/>
    <w:uiPriority w:val="99"/>
    <w:unhideWhenUsed/>
    <w:rsid w:val="001D5278"/>
    <w:pPr>
      <w:numPr>
        <w:numId w:val="18"/>
      </w:numPr>
    </w:pPr>
  </w:style>
  <w:style w:type="paragraph" w:styleId="ListNumber2">
    <w:name w:val="List Number 2"/>
    <w:basedOn w:val="ListBullet2"/>
    <w:uiPriority w:val="99"/>
    <w:unhideWhenUsed/>
    <w:rsid w:val="004E735B"/>
    <w:pPr>
      <w:numPr>
        <w:numId w:val="19"/>
      </w:numPr>
      <w:ind w:left="810" w:hanging="432"/>
    </w:pPr>
  </w:style>
  <w:style w:type="character" w:customStyle="1" w:styleId="Italic">
    <w:name w:val="Italic"/>
    <w:uiPriority w:val="1"/>
    <w:rsid w:val="007D526A"/>
    <w:rPr>
      <w:i/>
    </w:rPr>
  </w:style>
  <w:style w:type="character" w:customStyle="1" w:styleId="Bold">
    <w:name w:val="Bold"/>
    <w:basedOn w:val="DefaultParagraphFont"/>
    <w:uiPriority w:val="1"/>
    <w:rsid w:val="007D526A"/>
    <w:rPr>
      <w:b/>
    </w:rPr>
  </w:style>
  <w:style w:type="character" w:customStyle="1" w:styleId="Underline">
    <w:name w:val="Underline"/>
    <w:basedOn w:val="DefaultParagraphFont"/>
    <w:uiPriority w:val="1"/>
    <w:rsid w:val="007D526A"/>
    <w:rPr>
      <w:u w:val="single"/>
    </w:rPr>
  </w:style>
  <w:style w:type="character" w:customStyle="1" w:styleId="StyleUnderline">
    <w:name w:val="Style Underline"/>
    <w:basedOn w:val="DefaultParagraphFont"/>
    <w:rsid w:val="007D526A"/>
    <w:rPr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F90C4B"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43B0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0C4B"/>
    <w:rPr>
      <w:rFonts w:asciiTheme="majorHAnsi" w:eastAsiaTheme="majorEastAsia" w:hAnsiTheme="majorHAnsi" w:cstheme="majorBidi"/>
      <w:i/>
      <w:iCs/>
      <w:color w:val="43B02A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locked/>
    <w:rsid w:val="00802054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locked/>
    <w:rsid w:val="00802054"/>
    <w:pPr>
      <w:spacing w:after="200"/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locked/>
    <w:rsid w:val="00802054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4CC"/>
    <w:rPr>
      <w:rFonts w:asciiTheme="majorHAnsi" w:eastAsiaTheme="majorEastAsia" w:hAnsiTheme="majorHAnsi" w:cstheme="majorBidi"/>
      <w:i/>
      <w:iCs/>
      <w:color w:val="21571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4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4CC"/>
    <w:rPr>
      <w:rFonts w:asciiTheme="majorHAnsi" w:eastAsiaTheme="majorEastAsia" w:hAnsiTheme="majorHAnsi" w:cstheme="majorBidi"/>
      <w:color w:val="43B02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4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ingleSpace">
    <w:name w:val="SingleSpace"/>
    <w:basedOn w:val="Normal"/>
    <w:link w:val="SingleSpaceChar"/>
    <w:qFormat/>
    <w:rsid w:val="001B4805"/>
    <w:pPr>
      <w:spacing w:after="0"/>
    </w:pPr>
    <w:rPr>
      <w:rFonts w:asciiTheme="minorHAnsi" w:eastAsiaTheme="minorEastAsia" w:hAnsiTheme="minorHAnsi" w:cstheme="minorBidi"/>
    </w:rPr>
  </w:style>
  <w:style w:type="character" w:customStyle="1" w:styleId="SingleSpaceChar">
    <w:name w:val="SingleSpace Char"/>
    <w:basedOn w:val="DefaultParagraphFont"/>
    <w:link w:val="SingleSpace"/>
    <w:rsid w:val="001B4805"/>
    <w:rPr>
      <w:rFonts w:asciiTheme="minorHAnsi" w:eastAsiaTheme="minorEastAsia" w:hAnsiTheme="minorHAnsi" w:cstheme="min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310D76"/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0D76"/>
    <w:rPr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63341A"/>
    <w:rPr>
      <w:vertAlign w:val="superscript"/>
    </w:rPr>
  </w:style>
  <w:style w:type="paragraph" w:customStyle="1" w:styleId="SBACTableText">
    <w:name w:val="SBAC_Table Text"/>
    <w:basedOn w:val="Normal"/>
    <w:qFormat/>
    <w:rsid w:val="00093D34"/>
    <w:pPr>
      <w:spacing w:after="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Percent-encod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marterbalanced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etf.org/rfc/rfc2119.tx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x.ofthat.com/papers/fourlayer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marterbalanced.org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t\Documents\Custom%20Office%20Templates\SmarterApp%20Template.dotx" TargetMode="External"/></Relationships>
</file>

<file path=word/theme/theme1.xml><?xml version="1.0" encoding="utf-8"?>
<a:theme xmlns:a="http://schemas.openxmlformats.org/drawingml/2006/main" name="Office Theme">
  <a:themeElements>
    <a:clrScheme name="Smarter Balanced - BCR">
      <a:dk1>
        <a:sysClr val="windowText" lastClr="000000"/>
      </a:dk1>
      <a:lt1>
        <a:sysClr val="window" lastClr="FFFFFF"/>
      </a:lt1>
      <a:dk2>
        <a:srgbClr val="0085AD"/>
      </a:dk2>
      <a:lt2>
        <a:srgbClr val="E7E8E9"/>
      </a:lt2>
      <a:accent1>
        <a:srgbClr val="43B02A"/>
      </a:accent1>
      <a:accent2>
        <a:srgbClr val="63666A"/>
      </a:accent2>
      <a:accent3>
        <a:srgbClr val="006298"/>
      </a:accent3>
      <a:accent4>
        <a:srgbClr val="8A1538"/>
      </a:accent4>
      <a:accent5>
        <a:srgbClr val="04384E"/>
      </a:accent5>
      <a:accent6>
        <a:srgbClr val="246A34"/>
      </a:accent6>
      <a:hlink>
        <a:srgbClr val="0000FF"/>
      </a:hlink>
      <a:folHlink>
        <a:srgbClr val="800080"/>
      </a:folHlink>
    </a:clrScheme>
    <a:fontScheme name="Smarter Balanced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C9607-6BBC-4A40-8E52-85F0FA475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SmarterApp Template.dotx</Template>
  <TotalTime>93</TotalTime>
  <Pages>8</Pages>
  <Words>2263</Words>
  <Characters>12902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WestEd</Company>
  <LinksUpToDate>false</LinksUpToDate>
  <CharactersWithSpaces>15135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Brandt Redd</dc:creator>
  <cp:lastModifiedBy>Alex Dean</cp:lastModifiedBy>
  <cp:revision>29</cp:revision>
  <cp:lastPrinted>2016-08-16T16:58:00Z</cp:lastPrinted>
  <dcterms:created xsi:type="dcterms:W3CDTF">2016-03-15T02:13:00Z</dcterms:created>
  <dcterms:modified xsi:type="dcterms:W3CDTF">2019-07-08T15:19:00Z</dcterms:modified>
</cp:coreProperties>
</file>