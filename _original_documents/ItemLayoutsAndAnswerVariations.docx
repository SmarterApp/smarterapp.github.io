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E469AA" w14:textId="77777777" w:rsidR="00B42016" w:rsidRDefault="00B42016" w:rsidP="00B42016">
      <w:pPr>
        <w:jc w:val="right"/>
        <w:rPr>
          <w:rFonts w:ascii="Helvetica" w:hAnsi="Helvetica"/>
          <w:b/>
          <w:color w:val="0D407D"/>
          <w:sz w:val="72"/>
          <w:szCs w:val="72"/>
        </w:rPr>
      </w:pPr>
      <w:bookmarkStart w:id="0" w:name="_GoBack"/>
      <w:bookmarkEnd w:id="0"/>
    </w:p>
    <w:p w14:paraId="5DB66231" w14:textId="77777777" w:rsidR="00B42016" w:rsidRDefault="00B42016" w:rsidP="00B42016">
      <w:pPr>
        <w:jc w:val="right"/>
        <w:rPr>
          <w:rFonts w:ascii="Helvetica" w:hAnsi="Helvetica"/>
          <w:b/>
          <w:color w:val="0D407D"/>
          <w:sz w:val="72"/>
          <w:szCs w:val="72"/>
        </w:rPr>
      </w:pPr>
    </w:p>
    <w:p w14:paraId="38E1DDEC" w14:textId="77777777" w:rsidR="00B42016" w:rsidRDefault="00B42016" w:rsidP="00B42016">
      <w:pPr>
        <w:jc w:val="right"/>
        <w:rPr>
          <w:rFonts w:ascii="Helvetica" w:hAnsi="Helvetica"/>
          <w:b/>
          <w:color w:val="0D407D"/>
          <w:sz w:val="72"/>
          <w:szCs w:val="72"/>
        </w:rPr>
      </w:pPr>
    </w:p>
    <w:p w14:paraId="4C0B84B2" w14:textId="31D05A85" w:rsidR="00B42016" w:rsidRPr="00FB22C7" w:rsidRDefault="00B42016" w:rsidP="00B42016">
      <w:pPr>
        <w:jc w:val="right"/>
        <w:rPr>
          <w:rFonts w:ascii="Helvetica" w:hAnsi="Helvetica"/>
          <w:b/>
          <w:color w:val="0D407D"/>
          <w:sz w:val="72"/>
          <w:szCs w:val="72"/>
        </w:rPr>
      </w:pPr>
      <w:r>
        <w:rPr>
          <w:rFonts w:ascii="Helvetica" w:hAnsi="Helvetica"/>
          <w:b/>
          <w:color w:val="0D407D"/>
          <w:sz w:val="72"/>
          <w:szCs w:val="72"/>
        </w:rPr>
        <w:t>Item Layouts and Answer Variations Guide</w:t>
      </w:r>
    </w:p>
    <w:p w14:paraId="6167D19F" w14:textId="77777777" w:rsidR="00B42016" w:rsidRPr="00FB22C7" w:rsidRDefault="00B42016" w:rsidP="00B42016">
      <w:pPr>
        <w:jc w:val="right"/>
        <w:rPr>
          <w:rFonts w:ascii="Helvetica" w:hAnsi="Helvetica"/>
          <w:color w:val="A6A6A6" w:themeColor="background1" w:themeShade="A6"/>
          <w:sz w:val="36"/>
          <w:szCs w:val="36"/>
        </w:rPr>
      </w:pPr>
    </w:p>
    <w:p w14:paraId="66E1B101" w14:textId="77777777" w:rsidR="00B42016" w:rsidRPr="00242203" w:rsidRDefault="00B42016" w:rsidP="00B42016">
      <w:pPr>
        <w:spacing w:line="276" w:lineRule="auto"/>
        <w:jc w:val="right"/>
        <w:rPr>
          <w:rFonts w:ascii="Times New Roman" w:hAnsi="Times New Roman" w:cs="Times New Roman"/>
          <w:color w:val="A6A6A6" w:themeColor="background1" w:themeShade="A6"/>
        </w:rPr>
      </w:pPr>
      <w:r w:rsidRPr="00242203">
        <w:rPr>
          <w:rFonts w:ascii="Times New Roman" w:hAnsi="Times New Roman" w:cs="Times New Roman"/>
          <w:color w:val="A6A6A6" w:themeColor="background1" w:themeShade="A6"/>
        </w:rPr>
        <w:t xml:space="preserve">Published </w:t>
      </w:r>
      <w:r>
        <w:rPr>
          <w:rFonts w:ascii="Times New Roman" w:hAnsi="Times New Roman" w:cs="Times New Roman"/>
          <w:color w:val="A6A6A6" w:themeColor="background1" w:themeShade="A6"/>
        </w:rPr>
        <w:fldChar w:fldCharType="begin"/>
      </w:r>
      <w:r>
        <w:rPr>
          <w:rFonts w:ascii="Times New Roman" w:hAnsi="Times New Roman" w:cs="Times New Roman"/>
          <w:color w:val="A6A6A6" w:themeColor="background1" w:themeShade="A6"/>
        </w:rPr>
        <w:instrText xml:space="preserve"> DATE \@ "MMMM d, yyyy" </w:instrText>
      </w:r>
      <w:r>
        <w:rPr>
          <w:rFonts w:ascii="Times New Roman" w:hAnsi="Times New Roman" w:cs="Times New Roman"/>
          <w:color w:val="A6A6A6" w:themeColor="background1" w:themeShade="A6"/>
        </w:rPr>
        <w:fldChar w:fldCharType="separate"/>
      </w:r>
      <w:r w:rsidR="004D0A57">
        <w:rPr>
          <w:rFonts w:ascii="Times New Roman" w:hAnsi="Times New Roman" w:cs="Times New Roman"/>
          <w:noProof/>
          <w:color w:val="A6A6A6" w:themeColor="background1" w:themeShade="A6"/>
        </w:rPr>
        <w:t>January 3, 2015</w:t>
      </w:r>
      <w:r>
        <w:rPr>
          <w:rFonts w:ascii="Times New Roman" w:hAnsi="Times New Roman" w:cs="Times New Roman"/>
          <w:color w:val="A6A6A6" w:themeColor="background1" w:themeShade="A6"/>
        </w:rPr>
        <w:fldChar w:fldCharType="end"/>
      </w:r>
    </w:p>
    <w:p w14:paraId="7B5050F2" w14:textId="77777777" w:rsidR="00B42016" w:rsidRPr="001B5187" w:rsidRDefault="00B42016" w:rsidP="00B42016">
      <w:pPr>
        <w:spacing w:line="276" w:lineRule="auto"/>
        <w:jc w:val="right"/>
      </w:pPr>
      <w:r w:rsidRPr="00242203">
        <w:rPr>
          <w:rStyle w:val="Emphasis"/>
          <w:rFonts w:ascii="Times New Roman" w:hAnsi="Times New Roman" w:cs="Times New Roman"/>
          <w:color w:val="A6A6A6" w:themeColor="background1" w:themeShade="A6"/>
        </w:rPr>
        <w:t>Prepared by the American Institutes for Research®</w:t>
      </w:r>
      <w:r w:rsidRPr="001B5187">
        <w:t xml:space="preserve"> </w:t>
      </w:r>
    </w:p>
    <w:p w14:paraId="533E4F18" w14:textId="77777777" w:rsidR="00B42016" w:rsidRDefault="00B42016" w:rsidP="00B42016">
      <w:pPr>
        <w:pStyle w:val="Heading1NoNumber"/>
        <w:sectPr w:rsidR="00B42016" w:rsidSect="00D507DB">
          <w:footerReference w:type="default" r:id="rId8"/>
          <w:headerReference w:type="first" r:id="rId9"/>
          <w:footerReference w:type="first" r:id="rId10"/>
          <w:pgSz w:w="12240" w:h="15840" w:code="1"/>
          <w:pgMar w:top="1440" w:right="1440" w:bottom="1440" w:left="1440" w:header="720" w:footer="720" w:gutter="0"/>
          <w:cols w:space="720"/>
          <w:titlePg/>
          <w:docGrid w:linePitch="360"/>
        </w:sectPr>
      </w:pPr>
    </w:p>
    <w:sdt>
      <w:sdtPr>
        <w:rPr>
          <w:rFonts w:asciiTheme="minorHAnsi" w:eastAsia="Times New Roman" w:hAnsiTheme="minorHAnsi" w:cstheme="minorHAnsi"/>
          <w:b w:val="0"/>
          <w:bCs w:val="0"/>
          <w:color w:val="auto"/>
          <w:sz w:val="24"/>
          <w:szCs w:val="24"/>
          <w:lang w:eastAsia="en-US"/>
        </w:rPr>
        <w:id w:val="1691029249"/>
        <w:docPartObj>
          <w:docPartGallery w:val="Table of Contents"/>
          <w:docPartUnique/>
        </w:docPartObj>
      </w:sdtPr>
      <w:sdtEndPr>
        <w:rPr>
          <w:noProof/>
        </w:rPr>
      </w:sdtEndPr>
      <w:sdtContent>
        <w:p w14:paraId="1C51265C" w14:textId="3E874277" w:rsidR="00C045E7" w:rsidRPr="00D97FD5" w:rsidRDefault="00D97FD5">
          <w:pPr>
            <w:pStyle w:val="TOCHeading"/>
            <w:rPr>
              <w:color w:val="auto"/>
            </w:rPr>
          </w:pPr>
          <w:r w:rsidRPr="00D97FD5">
            <w:rPr>
              <w:color w:val="auto"/>
            </w:rPr>
            <w:t xml:space="preserve">Table of </w:t>
          </w:r>
          <w:r w:rsidR="00C045E7" w:rsidRPr="00D97FD5">
            <w:rPr>
              <w:color w:val="auto"/>
            </w:rPr>
            <w:t>Contents</w:t>
          </w:r>
        </w:p>
        <w:p w14:paraId="00B46032" w14:textId="77777777" w:rsidR="00D97FD5" w:rsidRDefault="00C045E7">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05367436" w:history="1">
            <w:r w:rsidR="00D97FD5" w:rsidRPr="005E74FA">
              <w:rPr>
                <w:rStyle w:val="Hyperlink"/>
              </w:rPr>
              <w:t>About Layouts</w:t>
            </w:r>
            <w:r w:rsidR="00D97FD5">
              <w:rPr>
                <w:webHidden/>
              </w:rPr>
              <w:tab/>
            </w:r>
            <w:r w:rsidR="00D97FD5">
              <w:rPr>
                <w:webHidden/>
              </w:rPr>
              <w:fldChar w:fldCharType="begin"/>
            </w:r>
            <w:r w:rsidR="00D97FD5">
              <w:rPr>
                <w:webHidden/>
              </w:rPr>
              <w:instrText xml:space="preserve"> PAGEREF _Toc405367436 \h </w:instrText>
            </w:r>
            <w:r w:rsidR="00D97FD5">
              <w:rPr>
                <w:webHidden/>
              </w:rPr>
            </w:r>
            <w:r w:rsidR="00D97FD5">
              <w:rPr>
                <w:webHidden/>
              </w:rPr>
              <w:fldChar w:fldCharType="separate"/>
            </w:r>
            <w:r w:rsidR="004D0A57">
              <w:rPr>
                <w:webHidden/>
              </w:rPr>
              <w:t>1</w:t>
            </w:r>
            <w:r w:rsidR="00D97FD5">
              <w:rPr>
                <w:webHidden/>
              </w:rPr>
              <w:fldChar w:fldCharType="end"/>
            </w:r>
          </w:hyperlink>
        </w:p>
        <w:p w14:paraId="22DB219A" w14:textId="77777777" w:rsidR="00D97FD5" w:rsidRDefault="004D0A57">
          <w:pPr>
            <w:pStyle w:val="TOC2"/>
            <w:rPr>
              <w:rFonts w:asciiTheme="minorHAnsi" w:eastAsiaTheme="minorEastAsia" w:hAnsiTheme="minorHAnsi" w:cstheme="minorBidi"/>
              <w:sz w:val="22"/>
              <w:szCs w:val="22"/>
            </w:rPr>
          </w:pPr>
          <w:hyperlink w:anchor="_Toc405367437" w:history="1">
            <w:r w:rsidR="00D97FD5" w:rsidRPr="005E74FA">
              <w:rPr>
                <w:rStyle w:val="Hyperlink"/>
              </w:rPr>
              <w:t>Font Sizes &amp; Measurements in this Document</w:t>
            </w:r>
            <w:r w:rsidR="00D97FD5">
              <w:rPr>
                <w:webHidden/>
              </w:rPr>
              <w:tab/>
            </w:r>
            <w:r w:rsidR="00D97FD5">
              <w:rPr>
                <w:webHidden/>
              </w:rPr>
              <w:fldChar w:fldCharType="begin"/>
            </w:r>
            <w:r w:rsidR="00D97FD5">
              <w:rPr>
                <w:webHidden/>
              </w:rPr>
              <w:instrText xml:space="preserve"> PAGEREF _Toc405367437 \h </w:instrText>
            </w:r>
            <w:r w:rsidR="00D97FD5">
              <w:rPr>
                <w:webHidden/>
              </w:rPr>
            </w:r>
            <w:r w:rsidR="00D97FD5">
              <w:rPr>
                <w:webHidden/>
              </w:rPr>
              <w:fldChar w:fldCharType="separate"/>
            </w:r>
            <w:r>
              <w:rPr>
                <w:webHidden/>
              </w:rPr>
              <w:t>2</w:t>
            </w:r>
            <w:r w:rsidR="00D97FD5">
              <w:rPr>
                <w:webHidden/>
              </w:rPr>
              <w:fldChar w:fldCharType="end"/>
            </w:r>
          </w:hyperlink>
        </w:p>
        <w:p w14:paraId="4BA4D6B4" w14:textId="77777777" w:rsidR="00D97FD5" w:rsidRDefault="004D0A57">
          <w:pPr>
            <w:pStyle w:val="TOC2"/>
            <w:rPr>
              <w:rFonts w:asciiTheme="minorHAnsi" w:eastAsiaTheme="minorEastAsia" w:hAnsiTheme="minorHAnsi" w:cstheme="minorBidi"/>
              <w:sz w:val="22"/>
              <w:szCs w:val="22"/>
            </w:rPr>
          </w:pPr>
          <w:hyperlink w:anchor="_Toc405367438" w:history="1">
            <w:r w:rsidR="00D97FD5" w:rsidRPr="005E74FA">
              <w:rPr>
                <w:rStyle w:val="Hyperlink"/>
              </w:rPr>
              <w:t>About Stimuli Types</w:t>
            </w:r>
            <w:r w:rsidR="00D97FD5">
              <w:rPr>
                <w:webHidden/>
              </w:rPr>
              <w:tab/>
            </w:r>
            <w:r w:rsidR="00D97FD5">
              <w:rPr>
                <w:webHidden/>
              </w:rPr>
              <w:fldChar w:fldCharType="begin"/>
            </w:r>
            <w:r w:rsidR="00D97FD5">
              <w:rPr>
                <w:webHidden/>
              </w:rPr>
              <w:instrText xml:space="preserve"> PAGEREF _Toc405367438 \h </w:instrText>
            </w:r>
            <w:r w:rsidR="00D97FD5">
              <w:rPr>
                <w:webHidden/>
              </w:rPr>
            </w:r>
            <w:r w:rsidR="00D97FD5">
              <w:rPr>
                <w:webHidden/>
              </w:rPr>
              <w:fldChar w:fldCharType="separate"/>
            </w:r>
            <w:r>
              <w:rPr>
                <w:webHidden/>
              </w:rPr>
              <w:t>2</w:t>
            </w:r>
            <w:r w:rsidR="00D97FD5">
              <w:rPr>
                <w:webHidden/>
              </w:rPr>
              <w:fldChar w:fldCharType="end"/>
            </w:r>
          </w:hyperlink>
        </w:p>
        <w:p w14:paraId="0DCDA0DB" w14:textId="77777777" w:rsidR="00D97FD5" w:rsidRDefault="004D0A57">
          <w:pPr>
            <w:pStyle w:val="TOC2"/>
            <w:rPr>
              <w:rFonts w:asciiTheme="minorHAnsi" w:eastAsiaTheme="minorEastAsia" w:hAnsiTheme="minorHAnsi" w:cstheme="minorBidi"/>
              <w:sz w:val="22"/>
              <w:szCs w:val="22"/>
            </w:rPr>
          </w:pPr>
          <w:hyperlink w:anchor="_Toc405367439" w:history="1">
            <w:r w:rsidR="00D97FD5" w:rsidRPr="005E74FA">
              <w:rPr>
                <w:rStyle w:val="Hyperlink"/>
              </w:rPr>
              <w:t>About Item Types and Response Areas</w:t>
            </w:r>
            <w:r w:rsidR="00D97FD5">
              <w:rPr>
                <w:webHidden/>
              </w:rPr>
              <w:tab/>
            </w:r>
            <w:r w:rsidR="00D97FD5">
              <w:rPr>
                <w:webHidden/>
              </w:rPr>
              <w:fldChar w:fldCharType="begin"/>
            </w:r>
            <w:r w:rsidR="00D97FD5">
              <w:rPr>
                <w:webHidden/>
              </w:rPr>
              <w:instrText xml:space="preserve"> PAGEREF _Toc405367439 \h </w:instrText>
            </w:r>
            <w:r w:rsidR="00D97FD5">
              <w:rPr>
                <w:webHidden/>
              </w:rPr>
            </w:r>
            <w:r w:rsidR="00D97FD5">
              <w:rPr>
                <w:webHidden/>
              </w:rPr>
              <w:fldChar w:fldCharType="separate"/>
            </w:r>
            <w:r>
              <w:rPr>
                <w:webHidden/>
              </w:rPr>
              <w:t>3</w:t>
            </w:r>
            <w:r w:rsidR="00D97FD5">
              <w:rPr>
                <w:webHidden/>
              </w:rPr>
              <w:fldChar w:fldCharType="end"/>
            </w:r>
          </w:hyperlink>
        </w:p>
        <w:p w14:paraId="24A0AB2E" w14:textId="77777777" w:rsidR="00D97FD5" w:rsidRDefault="004D0A57">
          <w:pPr>
            <w:pStyle w:val="TOC3"/>
            <w:rPr>
              <w:rFonts w:asciiTheme="minorHAnsi" w:eastAsiaTheme="minorEastAsia" w:hAnsiTheme="minorHAnsi" w:cstheme="minorBidi"/>
              <w:sz w:val="22"/>
              <w:szCs w:val="22"/>
            </w:rPr>
          </w:pPr>
          <w:hyperlink w:anchor="_Toc405367440" w:history="1">
            <w:r w:rsidR="00D97FD5" w:rsidRPr="005E74FA">
              <w:rPr>
                <w:rStyle w:val="Hyperlink"/>
              </w:rPr>
              <w:t>Elicited Response</w:t>
            </w:r>
            <w:r w:rsidR="00D97FD5">
              <w:rPr>
                <w:webHidden/>
              </w:rPr>
              <w:tab/>
            </w:r>
            <w:r w:rsidR="00D97FD5">
              <w:rPr>
                <w:webHidden/>
              </w:rPr>
              <w:fldChar w:fldCharType="begin"/>
            </w:r>
            <w:r w:rsidR="00D97FD5">
              <w:rPr>
                <w:webHidden/>
              </w:rPr>
              <w:instrText xml:space="preserve"> PAGEREF _Toc405367440 \h </w:instrText>
            </w:r>
            <w:r w:rsidR="00D97FD5">
              <w:rPr>
                <w:webHidden/>
              </w:rPr>
            </w:r>
            <w:r w:rsidR="00D97FD5">
              <w:rPr>
                <w:webHidden/>
              </w:rPr>
              <w:fldChar w:fldCharType="separate"/>
            </w:r>
            <w:r>
              <w:rPr>
                <w:webHidden/>
              </w:rPr>
              <w:t>3</w:t>
            </w:r>
            <w:r w:rsidR="00D97FD5">
              <w:rPr>
                <w:webHidden/>
              </w:rPr>
              <w:fldChar w:fldCharType="end"/>
            </w:r>
          </w:hyperlink>
        </w:p>
        <w:p w14:paraId="42D3D156" w14:textId="77777777" w:rsidR="00D97FD5" w:rsidRDefault="004D0A57">
          <w:pPr>
            <w:pStyle w:val="TOC3"/>
            <w:rPr>
              <w:rFonts w:asciiTheme="minorHAnsi" w:eastAsiaTheme="minorEastAsia" w:hAnsiTheme="minorHAnsi" w:cstheme="minorBidi"/>
              <w:sz w:val="22"/>
              <w:szCs w:val="22"/>
            </w:rPr>
          </w:pPr>
          <w:hyperlink w:anchor="_Toc405367441" w:history="1">
            <w:r w:rsidR="00D97FD5" w:rsidRPr="005E74FA">
              <w:rPr>
                <w:rStyle w:val="Hyperlink"/>
              </w:rPr>
              <w:t>Selected Response Items</w:t>
            </w:r>
            <w:r w:rsidR="00D97FD5">
              <w:rPr>
                <w:webHidden/>
              </w:rPr>
              <w:tab/>
            </w:r>
            <w:r w:rsidR="00D97FD5">
              <w:rPr>
                <w:webHidden/>
              </w:rPr>
              <w:fldChar w:fldCharType="begin"/>
            </w:r>
            <w:r w:rsidR="00D97FD5">
              <w:rPr>
                <w:webHidden/>
              </w:rPr>
              <w:instrText xml:space="preserve"> PAGEREF _Toc405367441 \h </w:instrText>
            </w:r>
            <w:r w:rsidR="00D97FD5">
              <w:rPr>
                <w:webHidden/>
              </w:rPr>
            </w:r>
            <w:r w:rsidR="00D97FD5">
              <w:rPr>
                <w:webHidden/>
              </w:rPr>
              <w:fldChar w:fldCharType="separate"/>
            </w:r>
            <w:r>
              <w:rPr>
                <w:webHidden/>
              </w:rPr>
              <w:t>3</w:t>
            </w:r>
            <w:r w:rsidR="00D97FD5">
              <w:rPr>
                <w:webHidden/>
              </w:rPr>
              <w:fldChar w:fldCharType="end"/>
            </w:r>
          </w:hyperlink>
        </w:p>
        <w:p w14:paraId="5312B0F9" w14:textId="77777777" w:rsidR="00D97FD5" w:rsidRDefault="004D0A57">
          <w:pPr>
            <w:pStyle w:val="TOC3"/>
            <w:rPr>
              <w:rFonts w:asciiTheme="minorHAnsi" w:eastAsiaTheme="minorEastAsia" w:hAnsiTheme="minorHAnsi" w:cstheme="minorBidi"/>
              <w:sz w:val="22"/>
              <w:szCs w:val="22"/>
            </w:rPr>
          </w:pPr>
          <w:hyperlink w:anchor="_Toc405367442" w:history="1">
            <w:r w:rsidR="00D97FD5" w:rsidRPr="005E74FA">
              <w:rPr>
                <w:rStyle w:val="Hyperlink"/>
              </w:rPr>
              <w:t>Short &amp; Extended Answer Items</w:t>
            </w:r>
            <w:r w:rsidR="00D97FD5">
              <w:rPr>
                <w:webHidden/>
              </w:rPr>
              <w:tab/>
            </w:r>
            <w:r w:rsidR="00D97FD5">
              <w:rPr>
                <w:webHidden/>
              </w:rPr>
              <w:fldChar w:fldCharType="begin"/>
            </w:r>
            <w:r w:rsidR="00D97FD5">
              <w:rPr>
                <w:webHidden/>
              </w:rPr>
              <w:instrText xml:space="preserve"> PAGEREF _Toc405367442 \h </w:instrText>
            </w:r>
            <w:r w:rsidR="00D97FD5">
              <w:rPr>
                <w:webHidden/>
              </w:rPr>
            </w:r>
            <w:r w:rsidR="00D97FD5">
              <w:rPr>
                <w:webHidden/>
              </w:rPr>
              <w:fldChar w:fldCharType="separate"/>
            </w:r>
            <w:r>
              <w:rPr>
                <w:webHidden/>
              </w:rPr>
              <w:t>5</w:t>
            </w:r>
            <w:r w:rsidR="00D97FD5">
              <w:rPr>
                <w:webHidden/>
              </w:rPr>
              <w:fldChar w:fldCharType="end"/>
            </w:r>
          </w:hyperlink>
        </w:p>
        <w:p w14:paraId="0F1C2D68" w14:textId="77777777" w:rsidR="00D97FD5" w:rsidRDefault="004D0A57">
          <w:pPr>
            <w:pStyle w:val="TOC3"/>
            <w:rPr>
              <w:rFonts w:asciiTheme="minorHAnsi" w:eastAsiaTheme="minorEastAsia" w:hAnsiTheme="minorHAnsi" w:cstheme="minorBidi"/>
              <w:sz w:val="22"/>
              <w:szCs w:val="22"/>
            </w:rPr>
          </w:pPr>
          <w:hyperlink w:anchor="_Toc405367443" w:history="1">
            <w:r w:rsidR="00D97FD5" w:rsidRPr="005E74FA">
              <w:rPr>
                <w:rStyle w:val="Hyperlink"/>
              </w:rPr>
              <w:t>Edit Task Items</w:t>
            </w:r>
            <w:r w:rsidR="00D97FD5">
              <w:rPr>
                <w:webHidden/>
              </w:rPr>
              <w:tab/>
            </w:r>
            <w:r w:rsidR="00D97FD5">
              <w:rPr>
                <w:webHidden/>
              </w:rPr>
              <w:fldChar w:fldCharType="begin"/>
            </w:r>
            <w:r w:rsidR="00D97FD5">
              <w:rPr>
                <w:webHidden/>
              </w:rPr>
              <w:instrText xml:space="preserve"> PAGEREF _Toc405367443 \h </w:instrText>
            </w:r>
            <w:r w:rsidR="00D97FD5">
              <w:rPr>
                <w:webHidden/>
              </w:rPr>
            </w:r>
            <w:r w:rsidR="00D97FD5">
              <w:rPr>
                <w:webHidden/>
              </w:rPr>
              <w:fldChar w:fldCharType="separate"/>
            </w:r>
            <w:r>
              <w:rPr>
                <w:webHidden/>
              </w:rPr>
              <w:t>6</w:t>
            </w:r>
            <w:r w:rsidR="00D97FD5">
              <w:rPr>
                <w:webHidden/>
              </w:rPr>
              <w:fldChar w:fldCharType="end"/>
            </w:r>
          </w:hyperlink>
        </w:p>
        <w:p w14:paraId="4706A64E" w14:textId="77777777" w:rsidR="00D97FD5" w:rsidRDefault="004D0A57">
          <w:pPr>
            <w:pStyle w:val="TOC3"/>
            <w:rPr>
              <w:rFonts w:asciiTheme="minorHAnsi" w:eastAsiaTheme="minorEastAsia" w:hAnsiTheme="minorHAnsi" w:cstheme="minorBidi"/>
              <w:sz w:val="22"/>
              <w:szCs w:val="22"/>
            </w:rPr>
          </w:pPr>
          <w:hyperlink w:anchor="_Toc405367444" w:history="1">
            <w:r w:rsidR="00D97FD5" w:rsidRPr="005E74FA">
              <w:rPr>
                <w:rStyle w:val="Hyperlink"/>
              </w:rPr>
              <w:t>Match Items</w:t>
            </w:r>
            <w:r w:rsidR="00D97FD5">
              <w:rPr>
                <w:webHidden/>
              </w:rPr>
              <w:tab/>
            </w:r>
            <w:r w:rsidR="00D97FD5">
              <w:rPr>
                <w:webHidden/>
              </w:rPr>
              <w:fldChar w:fldCharType="begin"/>
            </w:r>
            <w:r w:rsidR="00D97FD5">
              <w:rPr>
                <w:webHidden/>
              </w:rPr>
              <w:instrText xml:space="preserve"> PAGEREF _Toc405367444 \h </w:instrText>
            </w:r>
            <w:r w:rsidR="00D97FD5">
              <w:rPr>
                <w:webHidden/>
              </w:rPr>
            </w:r>
            <w:r w:rsidR="00D97FD5">
              <w:rPr>
                <w:webHidden/>
              </w:rPr>
              <w:fldChar w:fldCharType="separate"/>
            </w:r>
            <w:r>
              <w:rPr>
                <w:webHidden/>
              </w:rPr>
              <w:t>7</w:t>
            </w:r>
            <w:r w:rsidR="00D97FD5">
              <w:rPr>
                <w:webHidden/>
              </w:rPr>
              <w:fldChar w:fldCharType="end"/>
            </w:r>
          </w:hyperlink>
        </w:p>
        <w:p w14:paraId="6526C8AA" w14:textId="77777777" w:rsidR="00D97FD5" w:rsidRDefault="004D0A57">
          <w:pPr>
            <w:pStyle w:val="TOC3"/>
            <w:rPr>
              <w:rFonts w:asciiTheme="minorHAnsi" w:eastAsiaTheme="minorEastAsia" w:hAnsiTheme="minorHAnsi" w:cstheme="minorBidi"/>
              <w:sz w:val="22"/>
              <w:szCs w:val="22"/>
            </w:rPr>
          </w:pPr>
          <w:hyperlink w:anchor="_Toc405367445" w:history="1">
            <w:r w:rsidR="00D97FD5" w:rsidRPr="005E74FA">
              <w:rPr>
                <w:rStyle w:val="Hyperlink"/>
              </w:rPr>
              <w:t>Hot Text Items</w:t>
            </w:r>
            <w:r w:rsidR="00D97FD5">
              <w:rPr>
                <w:webHidden/>
              </w:rPr>
              <w:tab/>
            </w:r>
            <w:r w:rsidR="00D97FD5">
              <w:rPr>
                <w:webHidden/>
              </w:rPr>
              <w:fldChar w:fldCharType="begin"/>
            </w:r>
            <w:r w:rsidR="00D97FD5">
              <w:rPr>
                <w:webHidden/>
              </w:rPr>
              <w:instrText xml:space="preserve"> PAGEREF _Toc405367445 \h </w:instrText>
            </w:r>
            <w:r w:rsidR="00D97FD5">
              <w:rPr>
                <w:webHidden/>
              </w:rPr>
            </w:r>
            <w:r w:rsidR="00D97FD5">
              <w:rPr>
                <w:webHidden/>
              </w:rPr>
              <w:fldChar w:fldCharType="separate"/>
            </w:r>
            <w:r>
              <w:rPr>
                <w:webHidden/>
              </w:rPr>
              <w:t>7</w:t>
            </w:r>
            <w:r w:rsidR="00D97FD5">
              <w:rPr>
                <w:webHidden/>
              </w:rPr>
              <w:fldChar w:fldCharType="end"/>
            </w:r>
          </w:hyperlink>
        </w:p>
        <w:p w14:paraId="1BED02CB" w14:textId="77777777" w:rsidR="00D97FD5" w:rsidRDefault="004D0A57">
          <w:pPr>
            <w:pStyle w:val="TOC3"/>
            <w:rPr>
              <w:rFonts w:asciiTheme="minorHAnsi" w:eastAsiaTheme="minorEastAsia" w:hAnsiTheme="minorHAnsi" w:cstheme="minorBidi"/>
              <w:sz w:val="22"/>
              <w:szCs w:val="22"/>
            </w:rPr>
          </w:pPr>
          <w:hyperlink w:anchor="_Toc405367446" w:history="1">
            <w:r w:rsidR="00D97FD5" w:rsidRPr="005E74FA">
              <w:rPr>
                <w:rStyle w:val="Hyperlink"/>
              </w:rPr>
              <w:t>Table Items</w:t>
            </w:r>
            <w:r w:rsidR="00D97FD5">
              <w:rPr>
                <w:webHidden/>
              </w:rPr>
              <w:tab/>
            </w:r>
            <w:r w:rsidR="00D97FD5">
              <w:rPr>
                <w:webHidden/>
              </w:rPr>
              <w:fldChar w:fldCharType="begin"/>
            </w:r>
            <w:r w:rsidR="00D97FD5">
              <w:rPr>
                <w:webHidden/>
              </w:rPr>
              <w:instrText xml:space="preserve"> PAGEREF _Toc405367446 \h </w:instrText>
            </w:r>
            <w:r w:rsidR="00D97FD5">
              <w:rPr>
                <w:webHidden/>
              </w:rPr>
            </w:r>
            <w:r w:rsidR="00D97FD5">
              <w:rPr>
                <w:webHidden/>
              </w:rPr>
              <w:fldChar w:fldCharType="separate"/>
            </w:r>
            <w:r>
              <w:rPr>
                <w:webHidden/>
              </w:rPr>
              <w:t>8</w:t>
            </w:r>
            <w:r w:rsidR="00D97FD5">
              <w:rPr>
                <w:webHidden/>
              </w:rPr>
              <w:fldChar w:fldCharType="end"/>
            </w:r>
          </w:hyperlink>
        </w:p>
        <w:p w14:paraId="6E90E1D6" w14:textId="77777777" w:rsidR="00D97FD5" w:rsidRDefault="004D0A57">
          <w:pPr>
            <w:pStyle w:val="TOC3"/>
            <w:rPr>
              <w:rFonts w:asciiTheme="minorHAnsi" w:eastAsiaTheme="minorEastAsia" w:hAnsiTheme="minorHAnsi" w:cstheme="minorBidi"/>
              <w:sz w:val="22"/>
              <w:szCs w:val="22"/>
            </w:rPr>
          </w:pPr>
          <w:hyperlink w:anchor="_Toc405367447" w:history="1">
            <w:r w:rsidR="00D97FD5" w:rsidRPr="005E74FA">
              <w:rPr>
                <w:rStyle w:val="Hyperlink"/>
              </w:rPr>
              <w:t>Equation Items</w:t>
            </w:r>
            <w:r w:rsidR="00D97FD5">
              <w:rPr>
                <w:webHidden/>
              </w:rPr>
              <w:tab/>
            </w:r>
            <w:r w:rsidR="00D97FD5">
              <w:rPr>
                <w:webHidden/>
              </w:rPr>
              <w:fldChar w:fldCharType="begin"/>
            </w:r>
            <w:r w:rsidR="00D97FD5">
              <w:rPr>
                <w:webHidden/>
              </w:rPr>
              <w:instrText xml:space="preserve"> PAGEREF _Toc405367447 \h </w:instrText>
            </w:r>
            <w:r w:rsidR="00D97FD5">
              <w:rPr>
                <w:webHidden/>
              </w:rPr>
            </w:r>
            <w:r w:rsidR="00D97FD5">
              <w:rPr>
                <w:webHidden/>
              </w:rPr>
              <w:fldChar w:fldCharType="separate"/>
            </w:r>
            <w:r>
              <w:rPr>
                <w:webHidden/>
              </w:rPr>
              <w:t>8</w:t>
            </w:r>
            <w:r w:rsidR="00D97FD5">
              <w:rPr>
                <w:webHidden/>
              </w:rPr>
              <w:fldChar w:fldCharType="end"/>
            </w:r>
          </w:hyperlink>
        </w:p>
        <w:p w14:paraId="4734C282" w14:textId="77777777" w:rsidR="00D97FD5" w:rsidRDefault="004D0A57">
          <w:pPr>
            <w:pStyle w:val="TOC3"/>
            <w:rPr>
              <w:rFonts w:asciiTheme="minorHAnsi" w:eastAsiaTheme="minorEastAsia" w:hAnsiTheme="minorHAnsi" w:cstheme="minorBidi"/>
              <w:sz w:val="22"/>
              <w:szCs w:val="22"/>
            </w:rPr>
          </w:pPr>
          <w:hyperlink w:anchor="_Toc405367448" w:history="1">
            <w:r w:rsidR="00D97FD5" w:rsidRPr="005E74FA">
              <w:rPr>
                <w:rStyle w:val="Hyperlink"/>
              </w:rPr>
              <w:t>Cloze Items</w:t>
            </w:r>
            <w:r w:rsidR="00D97FD5">
              <w:rPr>
                <w:webHidden/>
              </w:rPr>
              <w:tab/>
            </w:r>
            <w:r w:rsidR="00D97FD5">
              <w:rPr>
                <w:webHidden/>
              </w:rPr>
              <w:fldChar w:fldCharType="begin"/>
            </w:r>
            <w:r w:rsidR="00D97FD5">
              <w:rPr>
                <w:webHidden/>
              </w:rPr>
              <w:instrText xml:space="preserve"> PAGEREF _Toc405367448 \h </w:instrText>
            </w:r>
            <w:r w:rsidR="00D97FD5">
              <w:rPr>
                <w:webHidden/>
              </w:rPr>
            </w:r>
            <w:r w:rsidR="00D97FD5">
              <w:rPr>
                <w:webHidden/>
              </w:rPr>
              <w:fldChar w:fldCharType="separate"/>
            </w:r>
            <w:r>
              <w:rPr>
                <w:webHidden/>
              </w:rPr>
              <w:t>9</w:t>
            </w:r>
            <w:r w:rsidR="00D97FD5">
              <w:rPr>
                <w:webHidden/>
              </w:rPr>
              <w:fldChar w:fldCharType="end"/>
            </w:r>
          </w:hyperlink>
        </w:p>
        <w:p w14:paraId="4E16C121" w14:textId="77777777" w:rsidR="00D97FD5" w:rsidRDefault="004D0A57">
          <w:pPr>
            <w:pStyle w:val="TOC3"/>
            <w:rPr>
              <w:rFonts w:asciiTheme="minorHAnsi" w:eastAsiaTheme="minorEastAsia" w:hAnsiTheme="minorHAnsi" w:cstheme="minorBidi"/>
              <w:sz w:val="22"/>
              <w:szCs w:val="22"/>
            </w:rPr>
          </w:pPr>
          <w:hyperlink w:anchor="_Toc405367449" w:history="1">
            <w:r w:rsidR="00D97FD5" w:rsidRPr="005E74FA">
              <w:rPr>
                <w:rStyle w:val="Hyperlink"/>
              </w:rPr>
              <w:t>Scaffolding Items</w:t>
            </w:r>
            <w:r w:rsidR="00D97FD5">
              <w:rPr>
                <w:webHidden/>
              </w:rPr>
              <w:tab/>
            </w:r>
            <w:r w:rsidR="00D97FD5">
              <w:rPr>
                <w:webHidden/>
              </w:rPr>
              <w:fldChar w:fldCharType="begin"/>
            </w:r>
            <w:r w:rsidR="00D97FD5">
              <w:rPr>
                <w:webHidden/>
              </w:rPr>
              <w:instrText xml:space="preserve"> PAGEREF _Toc405367449 \h </w:instrText>
            </w:r>
            <w:r w:rsidR="00D97FD5">
              <w:rPr>
                <w:webHidden/>
              </w:rPr>
            </w:r>
            <w:r w:rsidR="00D97FD5">
              <w:rPr>
                <w:webHidden/>
              </w:rPr>
              <w:fldChar w:fldCharType="separate"/>
            </w:r>
            <w:r>
              <w:rPr>
                <w:webHidden/>
              </w:rPr>
              <w:t>10</w:t>
            </w:r>
            <w:r w:rsidR="00D97FD5">
              <w:rPr>
                <w:webHidden/>
              </w:rPr>
              <w:fldChar w:fldCharType="end"/>
            </w:r>
          </w:hyperlink>
        </w:p>
        <w:p w14:paraId="59FBE8E7" w14:textId="77777777" w:rsidR="00D97FD5" w:rsidRDefault="004D0A57">
          <w:pPr>
            <w:pStyle w:val="TOC3"/>
            <w:rPr>
              <w:rFonts w:asciiTheme="minorHAnsi" w:eastAsiaTheme="minorEastAsia" w:hAnsiTheme="minorHAnsi" w:cstheme="minorBidi"/>
              <w:sz w:val="22"/>
              <w:szCs w:val="22"/>
            </w:rPr>
          </w:pPr>
          <w:hyperlink w:anchor="_Toc405367450" w:history="1">
            <w:r w:rsidR="00D97FD5" w:rsidRPr="005E74FA">
              <w:rPr>
                <w:rStyle w:val="Hyperlink"/>
              </w:rPr>
              <w:t>Scratch Pad Items</w:t>
            </w:r>
            <w:r w:rsidR="00D97FD5">
              <w:rPr>
                <w:webHidden/>
              </w:rPr>
              <w:tab/>
            </w:r>
            <w:r w:rsidR="00D97FD5">
              <w:rPr>
                <w:webHidden/>
              </w:rPr>
              <w:fldChar w:fldCharType="begin"/>
            </w:r>
            <w:r w:rsidR="00D97FD5">
              <w:rPr>
                <w:webHidden/>
              </w:rPr>
              <w:instrText xml:space="preserve"> PAGEREF _Toc405367450 \h </w:instrText>
            </w:r>
            <w:r w:rsidR="00D97FD5">
              <w:rPr>
                <w:webHidden/>
              </w:rPr>
            </w:r>
            <w:r w:rsidR="00D97FD5">
              <w:rPr>
                <w:webHidden/>
              </w:rPr>
              <w:fldChar w:fldCharType="separate"/>
            </w:r>
            <w:r>
              <w:rPr>
                <w:webHidden/>
              </w:rPr>
              <w:t>11</w:t>
            </w:r>
            <w:r w:rsidR="00D97FD5">
              <w:rPr>
                <w:webHidden/>
              </w:rPr>
              <w:fldChar w:fldCharType="end"/>
            </w:r>
          </w:hyperlink>
        </w:p>
        <w:p w14:paraId="3022BE8F" w14:textId="77777777" w:rsidR="00D97FD5" w:rsidRDefault="004D0A57">
          <w:pPr>
            <w:pStyle w:val="TOC3"/>
            <w:rPr>
              <w:rFonts w:asciiTheme="minorHAnsi" w:eastAsiaTheme="minorEastAsia" w:hAnsiTheme="minorHAnsi" w:cstheme="minorBidi"/>
              <w:sz w:val="22"/>
              <w:szCs w:val="22"/>
            </w:rPr>
          </w:pPr>
          <w:hyperlink w:anchor="_Toc405367451" w:history="1">
            <w:r w:rsidR="00D97FD5" w:rsidRPr="005E74FA">
              <w:rPr>
                <w:rStyle w:val="Hyperlink"/>
              </w:rPr>
              <w:t>Grid Items</w:t>
            </w:r>
            <w:r w:rsidR="00D97FD5">
              <w:rPr>
                <w:webHidden/>
              </w:rPr>
              <w:tab/>
            </w:r>
            <w:r w:rsidR="00D97FD5">
              <w:rPr>
                <w:webHidden/>
              </w:rPr>
              <w:fldChar w:fldCharType="begin"/>
            </w:r>
            <w:r w:rsidR="00D97FD5">
              <w:rPr>
                <w:webHidden/>
              </w:rPr>
              <w:instrText xml:space="preserve"> PAGEREF _Toc405367451 \h </w:instrText>
            </w:r>
            <w:r w:rsidR="00D97FD5">
              <w:rPr>
                <w:webHidden/>
              </w:rPr>
            </w:r>
            <w:r w:rsidR="00D97FD5">
              <w:rPr>
                <w:webHidden/>
              </w:rPr>
              <w:fldChar w:fldCharType="separate"/>
            </w:r>
            <w:r>
              <w:rPr>
                <w:webHidden/>
              </w:rPr>
              <w:t>11</w:t>
            </w:r>
            <w:r w:rsidR="00D97FD5">
              <w:rPr>
                <w:webHidden/>
              </w:rPr>
              <w:fldChar w:fldCharType="end"/>
            </w:r>
          </w:hyperlink>
        </w:p>
        <w:p w14:paraId="3FF54938" w14:textId="77777777" w:rsidR="00D97FD5" w:rsidRDefault="004D0A57">
          <w:pPr>
            <w:pStyle w:val="TOC3"/>
            <w:rPr>
              <w:rFonts w:asciiTheme="minorHAnsi" w:eastAsiaTheme="minorEastAsia" w:hAnsiTheme="minorHAnsi" w:cstheme="minorBidi"/>
              <w:sz w:val="22"/>
              <w:szCs w:val="22"/>
            </w:rPr>
          </w:pPr>
          <w:hyperlink w:anchor="_Toc405367452" w:history="1">
            <w:r w:rsidR="00D97FD5" w:rsidRPr="005E74FA">
              <w:rPr>
                <w:rStyle w:val="Hyperlink"/>
              </w:rPr>
              <w:t>Simulation Items</w:t>
            </w:r>
            <w:r w:rsidR="00D97FD5">
              <w:rPr>
                <w:webHidden/>
              </w:rPr>
              <w:tab/>
            </w:r>
            <w:r w:rsidR="00D97FD5">
              <w:rPr>
                <w:webHidden/>
              </w:rPr>
              <w:fldChar w:fldCharType="begin"/>
            </w:r>
            <w:r w:rsidR="00D97FD5">
              <w:rPr>
                <w:webHidden/>
              </w:rPr>
              <w:instrText xml:space="preserve"> PAGEREF _Toc405367452 \h </w:instrText>
            </w:r>
            <w:r w:rsidR="00D97FD5">
              <w:rPr>
                <w:webHidden/>
              </w:rPr>
            </w:r>
            <w:r w:rsidR="00D97FD5">
              <w:rPr>
                <w:webHidden/>
              </w:rPr>
              <w:fldChar w:fldCharType="separate"/>
            </w:r>
            <w:r>
              <w:rPr>
                <w:webHidden/>
              </w:rPr>
              <w:t>12</w:t>
            </w:r>
            <w:r w:rsidR="00D97FD5">
              <w:rPr>
                <w:webHidden/>
              </w:rPr>
              <w:fldChar w:fldCharType="end"/>
            </w:r>
          </w:hyperlink>
        </w:p>
        <w:p w14:paraId="4006B7F2" w14:textId="77777777" w:rsidR="00D97FD5" w:rsidRDefault="004D0A57">
          <w:pPr>
            <w:pStyle w:val="TOC1"/>
            <w:rPr>
              <w:rFonts w:asciiTheme="minorHAnsi" w:eastAsiaTheme="minorEastAsia" w:hAnsiTheme="minorHAnsi" w:cstheme="minorBidi"/>
              <w:b w:val="0"/>
              <w:sz w:val="22"/>
              <w:szCs w:val="22"/>
            </w:rPr>
          </w:pPr>
          <w:hyperlink w:anchor="_Toc405367453" w:history="1">
            <w:r w:rsidR="00D97FD5" w:rsidRPr="005E74FA">
              <w:rPr>
                <w:rStyle w:val="Hyperlink"/>
              </w:rPr>
              <w:t>Item Layouts</w:t>
            </w:r>
            <w:r w:rsidR="00D97FD5">
              <w:rPr>
                <w:webHidden/>
              </w:rPr>
              <w:tab/>
            </w:r>
            <w:r w:rsidR="00D97FD5">
              <w:rPr>
                <w:webHidden/>
              </w:rPr>
              <w:fldChar w:fldCharType="begin"/>
            </w:r>
            <w:r w:rsidR="00D97FD5">
              <w:rPr>
                <w:webHidden/>
              </w:rPr>
              <w:instrText xml:space="preserve"> PAGEREF _Toc405367453 \h </w:instrText>
            </w:r>
            <w:r w:rsidR="00D97FD5">
              <w:rPr>
                <w:webHidden/>
              </w:rPr>
            </w:r>
            <w:r w:rsidR="00D97FD5">
              <w:rPr>
                <w:webHidden/>
              </w:rPr>
              <w:fldChar w:fldCharType="separate"/>
            </w:r>
            <w:r>
              <w:rPr>
                <w:webHidden/>
              </w:rPr>
              <w:t>13</w:t>
            </w:r>
            <w:r w:rsidR="00D97FD5">
              <w:rPr>
                <w:webHidden/>
              </w:rPr>
              <w:fldChar w:fldCharType="end"/>
            </w:r>
          </w:hyperlink>
        </w:p>
        <w:p w14:paraId="5CCB8725" w14:textId="77777777" w:rsidR="00D97FD5" w:rsidRDefault="004D0A57">
          <w:pPr>
            <w:pStyle w:val="TOC2"/>
            <w:rPr>
              <w:rFonts w:asciiTheme="minorHAnsi" w:eastAsiaTheme="minorEastAsia" w:hAnsiTheme="minorHAnsi" w:cstheme="minorBidi"/>
              <w:sz w:val="22"/>
              <w:szCs w:val="22"/>
            </w:rPr>
          </w:pPr>
          <w:hyperlink w:anchor="_Toc405367454" w:history="1">
            <w:r w:rsidR="00D97FD5" w:rsidRPr="005E74FA">
              <w:rPr>
                <w:rStyle w:val="Hyperlink"/>
              </w:rPr>
              <w:t>Layout 1</w:t>
            </w:r>
            <w:r w:rsidR="00D97FD5">
              <w:rPr>
                <w:webHidden/>
              </w:rPr>
              <w:tab/>
            </w:r>
            <w:r w:rsidR="00D97FD5">
              <w:rPr>
                <w:webHidden/>
              </w:rPr>
              <w:fldChar w:fldCharType="begin"/>
            </w:r>
            <w:r w:rsidR="00D97FD5">
              <w:rPr>
                <w:webHidden/>
              </w:rPr>
              <w:instrText xml:space="preserve"> PAGEREF _Toc405367454 \h </w:instrText>
            </w:r>
            <w:r w:rsidR="00D97FD5">
              <w:rPr>
                <w:webHidden/>
              </w:rPr>
            </w:r>
            <w:r w:rsidR="00D97FD5">
              <w:rPr>
                <w:webHidden/>
              </w:rPr>
              <w:fldChar w:fldCharType="separate"/>
            </w:r>
            <w:r>
              <w:rPr>
                <w:webHidden/>
              </w:rPr>
              <w:t>13</w:t>
            </w:r>
            <w:r w:rsidR="00D97FD5">
              <w:rPr>
                <w:webHidden/>
              </w:rPr>
              <w:fldChar w:fldCharType="end"/>
            </w:r>
          </w:hyperlink>
        </w:p>
        <w:p w14:paraId="070C742E" w14:textId="77777777" w:rsidR="00D97FD5" w:rsidRDefault="004D0A57">
          <w:pPr>
            <w:pStyle w:val="TOC2"/>
            <w:rPr>
              <w:rFonts w:asciiTheme="minorHAnsi" w:eastAsiaTheme="minorEastAsia" w:hAnsiTheme="minorHAnsi" w:cstheme="minorBidi"/>
              <w:sz w:val="22"/>
              <w:szCs w:val="22"/>
            </w:rPr>
          </w:pPr>
          <w:hyperlink w:anchor="_Toc405367455" w:history="1">
            <w:r w:rsidR="00D97FD5" w:rsidRPr="005E74FA">
              <w:rPr>
                <w:rStyle w:val="Hyperlink"/>
              </w:rPr>
              <w:t>Layout 2</w:t>
            </w:r>
            <w:r w:rsidR="00D97FD5">
              <w:rPr>
                <w:webHidden/>
              </w:rPr>
              <w:tab/>
            </w:r>
            <w:r w:rsidR="00D97FD5">
              <w:rPr>
                <w:webHidden/>
              </w:rPr>
              <w:fldChar w:fldCharType="begin"/>
            </w:r>
            <w:r w:rsidR="00D97FD5">
              <w:rPr>
                <w:webHidden/>
              </w:rPr>
              <w:instrText xml:space="preserve"> PAGEREF _Toc405367455 \h </w:instrText>
            </w:r>
            <w:r w:rsidR="00D97FD5">
              <w:rPr>
                <w:webHidden/>
              </w:rPr>
            </w:r>
            <w:r w:rsidR="00D97FD5">
              <w:rPr>
                <w:webHidden/>
              </w:rPr>
              <w:fldChar w:fldCharType="separate"/>
            </w:r>
            <w:r>
              <w:rPr>
                <w:webHidden/>
              </w:rPr>
              <w:t>14</w:t>
            </w:r>
            <w:r w:rsidR="00D97FD5">
              <w:rPr>
                <w:webHidden/>
              </w:rPr>
              <w:fldChar w:fldCharType="end"/>
            </w:r>
          </w:hyperlink>
        </w:p>
        <w:p w14:paraId="03D1C51B" w14:textId="77777777" w:rsidR="00D97FD5" w:rsidRDefault="004D0A57">
          <w:pPr>
            <w:pStyle w:val="TOC2"/>
            <w:rPr>
              <w:rFonts w:asciiTheme="minorHAnsi" w:eastAsiaTheme="minorEastAsia" w:hAnsiTheme="minorHAnsi" w:cstheme="minorBidi"/>
              <w:sz w:val="22"/>
              <w:szCs w:val="22"/>
            </w:rPr>
          </w:pPr>
          <w:hyperlink w:anchor="_Toc405367456" w:history="1">
            <w:r w:rsidR="00D97FD5" w:rsidRPr="005E74FA">
              <w:rPr>
                <w:rStyle w:val="Hyperlink"/>
              </w:rPr>
              <w:t>Layouts 3 and 4</w:t>
            </w:r>
            <w:r w:rsidR="00D97FD5">
              <w:rPr>
                <w:webHidden/>
              </w:rPr>
              <w:tab/>
            </w:r>
            <w:r w:rsidR="00D97FD5">
              <w:rPr>
                <w:webHidden/>
              </w:rPr>
              <w:fldChar w:fldCharType="begin"/>
            </w:r>
            <w:r w:rsidR="00D97FD5">
              <w:rPr>
                <w:webHidden/>
              </w:rPr>
              <w:instrText xml:space="preserve"> PAGEREF _Toc405367456 \h </w:instrText>
            </w:r>
            <w:r w:rsidR="00D97FD5">
              <w:rPr>
                <w:webHidden/>
              </w:rPr>
            </w:r>
            <w:r w:rsidR="00D97FD5">
              <w:rPr>
                <w:webHidden/>
              </w:rPr>
              <w:fldChar w:fldCharType="separate"/>
            </w:r>
            <w:r>
              <w:rPr>
                <w:webHidden/>
              </w:rPr>
              <w:t>14</w:t>
            </w:r>
            <w:r w:rsidR="00D97FD5">
              <w:rPr>
                <w:webHidden/>
              </w:rPr>
              <w:fldChar w:fldCharType="end"/>
            </w:r>
          </w:hyperlink>
        </w:p>
        <w:p w14:paraId="21835FB9" w14:textId="77777777" w:rsidR="00D97FD5" w:rsidRDefault="004D0A57">
          <w:pPr>
            <w:pStyle w:val="TOC2"/>
            <w:rPr>
              <w:rFonts w:asciiTheme="minorHAnsi" w:eastAsiaTheme="minorEastAsia" w:hAnsiTheme="minorHAnsi" w:cstheme="minorBidi"/>
              <w:sz w:val="22"/>
              <w:szCs w:val="22"/>
            </w:rPr>
          </w:pPr>
          <w:hyperlink w:anchor="_Toc405367457" w:history="1">
            <w:r w:rsidR="00D97FD5" w:rsidRPr="005E74FA">
              <w:rPr>
                <w:rStyle w:val="Hyperlink"/>
              </w:rPr>
              <w:t>Layout 5</w:t>
            </w:r>
            <w:r w:rsidR="00D97FD5">
              <w:rPr>
                <w:webHidden/>
              </w:rPr>
              <w:tab/>
            </w:r>
            <w:r w:rsidR="00D97FD5">
              <w:rPr>
                <w:webHidden/>
              </w:rPr>
              <w:fldChar w:fldCharType="begin"/>
            </w:r>
            <w:r w:rsidR="00D97FD5">
              <w:rPr>
                <w:webHidden/>
              </w:rPr>
              <w:instrText xml:space="preserve"> PAGEREF _Toc405367457 \h </w:instrText>
            </w:r>
            <w:r w:rsidR="00D97FD5">
              <w:rPr>
                <w:webHidden/>
              </w:rPr>
            </w:r>
            <w:r w:rsidR="00D97FD5">
              <w:rPr>
                <w:webHidden/>
              </w:rPr>
              <w:fldChar w:fldCharType="separate"/>
            </w:r>
            <w:r>
              <w:rPr>
                <w:webHidden/>
              </w:rPr>
              <w:t>15</w:t>
            </w:r>
            <w:r w:rsidR="00D97FD5">
              <w:rPr>
                <w:webHidden/>
              </w:rPr>
              <w:fldChar w:fldCharType="end"/>
            </w:r>
          </w:hyperlink>
        </w:p>
        <w:p w14:paraId="47FBF78D" w14:textId="77777777" w:rsidR="00D97FD5" w:rsidRDefault="004D0A57">
          <w:pPr>
            <w:pStyle w:val="TOC2"/>
            <w:rPr>
              <w:rFonts w:asciiTheme="minorHAnsi" w:eastAsiaTheme="minorEastAsia" w:hAnsiTheme="minorHAnsi" w:cstheme="minorBidi"/>
              <w:sz w:val="22"/>
              <w:szCs w:val="22"/>
            </w:rPr>
          </w:pPr>
          <w:hyperlink w:anchor="_Toc405367458" w:history="1">
            <w:r w:rsidR="00D97FD5" w:rsidRPr="005E74FA">
              <w:rPr>
                <w:rStyle w:val="Hyperlink"/>
              </w:rPr>
              <w:t>Layout 6</w:t>
            </w:r>
            <w:r w:rsidR="00D97FD5">
              <w:rPr>
                <w:webHidden/>
              </w:rPr>
              <w:tab/>
            </w:r>
            <w:r w:rsidR="00D97FD5">
              <w:rPr>
                <w:webHidden/>
              </w:rPr>
              <w:fldChar w:fldCharType="begin"/>
            </w:r>
            <w:r w:rsidR="00D97FD5">
              <w:rPr>
                <w:webHidden/>
              </w:rPr>
              <w:instrText xml:space="preserve"> PAGEREF _Toc405367458 \h </w:instrText>
            </w:r>
            <w:r w:rsidR="00D97FD5">
              <w:rPr>
                <w:webHidden/>
              </w:rPr>
            </w:r>
            <w:r w:rsidR="00D97FD5">
              <w:rPr>
                <w:webHidden/>
              </w:rPr>
              <w:fldChar w:fldCharType="separate"/>
            </w:r>
            <w:r>
              <w:rPr>
                <w:webHidden/>
              </w:rPr>
              <w:t>15</w:t>
            </w:r>
            <w:r w:rsidR="00D97FD5">
              <w:rPr>
                <w:webHidden/>
              </w:rPr>
              <w:fldChar w:fldCharType="end"/>
            </w:r>
          </w:hyperlink>
        </w:p>
        <w:p w14:paraId="2854B0AB" w14:textId="77777777" w:rsidR="00D97FD5" w:rsidRDefault="004D0A57">
          <w:pPr>
            <w:pStyle w:val="TOC2"/>
            <w:rPr>
              <w:rFonts w:asciiTheme="minorHAnsi" w:eastAsiaTheme="minorEastAsia" w:hAnsiTheme="minorHAnsi" w:cstheme="minorBidi"/>
              <w:sz w:val="22"/>
              <w:szCs w:val="22"/>
            </w:rPr>
          </w:pPr>
          <w:hyperlink w:anchor="_Toc405367459" w:history="1">
            <w:r w:rsidR="00D97FD5" w:rsidRPr="005E74FA">
              <w:rPr>
                <w:rStyle w:val="Hyperlink"/>
              </w:rPr>
              <w:t>Layout 8</w:t>
            </w:r>
            <w:r w:rsidR="00D97FD5">
              <w:rPr>
                <w:webHidden/>
              </w:rPr>
              <w:tab/>
            </w:r>
            <w:r w:rsidR="00D97FD5">
              <w:rPr>
                <w:webHidden/>
              </w:rPr>
              <w:fldChar w:fldCharType="begin"/>
            </w:r>
            <w:r w:rsidR="00D97FD5">
              <w:rPr>
                <w:webHidden/>
              </w:rPr>
              <w:instrText xml:space="preserve"> PAGEREF _Toc405367459 \h </w:instrText>
            </w:r>
            <w:r w:rsidR="00D97FD5">
              <w:rPr>
                <w:webHidden/>
              </w:rPr>
            </w:r>
            <w:r w:rsidR="00D97FD5">
              <w:rPr>
                <w:webHidden/>
              </w:rPr>
              <w:fldChar w:fldCharType="separate"/>
            </w:r>
            <w:r>
              <w:rPr>
                <w:webHidden/>
              </w:rPr>
              <w:t>16</w:t>
            </w:r>
            <w:r w:rsidR="00D97FD5">
              <w:rPr>
                <w:webHidden/>
              </w:rPr>
              <w:fldChar w:fldCharType="end"/>
            </w:r>
          </w:hyperlink>
        </w:p>
        <w:p w14:paraId="540A5ECB" w14:textId="77777777" w:rsidR="00D97FD5" w:rsidRDefault="004D0A57">
          <w:pPr>
            <w:pStyle w:val="TOC2"/>
            <w:rPr>
              <w:rFonts w:asciiTheme="minorHAnsi" w:eastAsiaTheme="minorEastAsia" w:hAnsiTheme="minorHAnsi" w:cstheme="minorBidi"/>
              <w:sz w:val="22"/>
              <w:szCs w:val="22"/>
            </w:rPr>
          </w:pPr>
          <w:hyperlink w:anchor="_Toc405367460" w:history="1">
            <w:r w:rsidR="00D97FD5" w:rsidRPr="005E74FA">
              <w:rPr>
                <w:rStyle w:val="Hyperlink"/>
              </w:rPr>
              <w:t>Layout 11</w:t>
            </w:r>
            <w:r w:rsidR="00D97FD5">
              <w:rPr>
                <w:webHidden/>
              </w:rPr>
              <w:tab/>
            </w:r>
            <w:r w:rsidR="00D97FD5">
              <w:rPr>
                <w:webHidden/>
              </w:rPr>
              <w:fldChar w:fldCharType="begin"/>
            </w:r>
            <w:r w:rsidR="00D97FD5">
              <w:rPr>
                <w:webHidden/>
              </w:rPr>
              <w:instrText xml:space="preserve"> PAGEREF _Toc405367460 \h </w:instrText>
            </w:r>
            <w:r w:rsidR="00D97FD5">
              <w:rPr>
                <w:webHidden/>
              </w:rPr>
            </w:r>
            <w:r w:rsidR="00D97FD5">
              <w:rPr>
                <w:webHidden/>
              </w:rPr>
              <w:fldChar w:fldCharType="separate"/>
            </w:r>
            <w:r>
              <w:rPr>
                <w:webHidden/>
              </w:rPr>
              <w:t>16</w:t>
            </w:r>
            <w:r w:rsidR="00D97FD5">
              <w:rPr>
                <w:webHidden/>
              </w:rPr>
              <w:fldChar w:fldCharType="end"/>
            </w:r>
          </w:hyperlink>
        </w:p>
        <w:p w14:paraId="2CE3874F" w14:textId="77777777" w:rsidR="00D97FD5" w:rsidRDefault="004D0A57">
          <w:pPr>
            <w:pStyle w:val="TOC2"/>
            <w:rPr>
              <w:rFonts w:asciiTheme="minorHAnsi" w:eastAsiaTheme="minorEastAsia" w:hAnsiTheme="minorHAnsi" w:cstheme="minorBidi"/>
              <w:sz w:val="22"/>
              <w:szCs w:val="22"/>
            </w:rPr>
          </w:pPr>
          <w:hyperlink w:anchor="_Toc405367461" w:history="1">
            <w:r w:rsidR="00D97FD5" w:rsidRPr="005E74FA">
              <w:rPr>
                <w:rStyle w:val="Hyperlink"/>
              </w:rPr>
              <w:t>Layout 12</w:t>
            </w:r>
            <w:r w:rsidR="00D97FD5">
              <w:rPr>
                <w:webHidden/>
              </w:rPr>
              <w:tab/>
            </w:r>
            <w:r w:rsidR="00D97FD5">
              <w:rPr>
                <w:webHidden/>
              </w:rPr>
              <w:fldChar w:fldCharType="begin"/>
            </w:r>
            <w:r w:rsidR="00D97FD5">
              <w:rPr>
                <w:webHidden/>
              </w:rPr>
              <w:instrText xml:space="preserve"> PAGEREF _Toc405367461 \h </w:instrText>
            </w:r>
            <w:r w:rsidR="00D97FD5">
              <w:rPr>
                <w:webHidden/>
              </w:rPr>
            </w:r>
            <w:r w:rsidR="00D97FD5">
              <w:rPr>
                <w:webHidden/>
              </w:rPr>
              <w:fldChar w:fldCharType="separate"/>
            </w:r>
            <w:r>
              <w:rPr>
                <w:webHidden/>
              </w:rPr>
              <w:t>17</w:t>
            </w:r>
            <w:r w:rsidR="00D97FD5">
              <w:rPr>
                <w:webHidden/>
              </w:rPr>
              <w:fldChar w:fldCharType="end"/>
            </w:r>
          </w:hyperlink>
        </w:p>
        <w:p w14:paraId="2FCABB51" w14:textId="77777777" w:rsidR="00D97FD5" w:rsidRDefault="004D0A57">
          <w:pPr>
            <w:pStyle w:val="TOC2"/>
            <w:rPr>
              <w:rFonts w:asciiTheme="minorHAnsi" w:eastAsiaTheme="minorEastAsia" w:hAnsiTheme="minorHAnsi" w:cstheme="minorBidi"/>
              <w:sz w:val="22"/>
              <w:szCs w:val="22"/>
            </w:rPr>
          </w:pPr>
          <w:hyperlink w:anchor="_Toc405367462" w:history="1">
            <w:r w:rsidR="00D97FD5" w:rsidRPr="005E74FA">
              <w:rPr>
                <w:rStyle w:val="Hyperlink"/>
              </w:rPr>
              <w:t>Layout 13</w:t>
            </w:r>
            <w:r w:rsidR="00D97FD5">
              <w:rPr>
                <w:webHidden/>
              </w:rPr>
              <w:tab/>
            </w:r>
            <w:r w:rsidR="00D97FD5">
              <w:rPr>
                <w:webHidden/>
              </w:rPr>
              <w:fldChar w:fldCharType="begin"/>
            </w:r>
            <w:r w:rsidR="00D97FD5">
              <w:rPr>
                <w:webHidden/>
              </w:rPr>
              <w:instrText xml:space="preserve"> PAGEREF _Toc405367462 \h </w:instrText>
            </w:r>
            <w:r w:rsidR="00D97FD5">
              <w:rPr>
                <w:webHidden/>
              </w:rPr>
            </w:r>
            <w:r w:rsidR="00D97FD5">
              <w:rPr>
                <w:webHidden/>
              </w:rPr>
              <w:fldChar w:fldCharType="separate"/>
            </w:r>
            <w:r>
              <w:rPr>
                <w:webHidden/>
              </w:rPr>
              <w:t>18</w:t>
            </w:r>
            <w:r w:rsidR="00D97FD5">
              <w:rPr>
                <w:webHidden/>
              </w:rPr>
              <w:fldChar w:fldCharType="end"/>
            </w:r>
          </w:hyperlink>
        </w:p>
        <w:p w14:paraId="0F80CF32" w14:textId="77777777" w:rsidR="00D97FD5" w:rsidRDefault="004D0A57">
          <w:pPr>
            <w:pStyle w:val="TOC2"/>
            <w:rPr>
              <w:rFonts w:asciiTheme="minorHAnsi" w:eastAsiaTheme="minorEastAsia" w:hAnsiTheme="minorHAnsi" w:cstheme="minorBidi"/>
              <w:sz w:val="22"/>
              <w:szCs w:val="22"/>
            </w:rPr>
          </w:pPr>
          <w:hyperlink w:anchor="_Toc405367463" w:history="1">
            <w:r w:rsidR="00D97FD5" w:rsidRPr="005E74FA">
              <w:rPr>
                <w:rStyle w:val="Hyperlink"/>
              </w:rPr>
              <w:t>Layout 14</w:t>
            </w:r>
            <w:r w:rsidR="00D97FD5">
              <w:rPr>
                <w:webHidden/>
              </w:rPr>
              <w:tab/>
            </w:r>
            <w:r w:rsidR="00D97FD5">
              <w:rPr>
                <w:webHidden/>
              </w:rPr>
              <w:fldChar w:fldCharType="begin"/>
            </w:r>
            <w:r w:rsidR="00D97FD5">
              <w:rPr>
                <w:webHidden/>
              </w:rPr>
              <w:instrText xml:space="preserve"> PAGEREF _Toc405367463 \h </w:instrText>
            </w:r>
            <w:r w:rsidR="00D97FD5">
              <w:rPr>
                <w:webHidden/>
              </w:rPr>
            </w:r>
            <w:r w:rsidR="00D97FD5">
              <w:rPr>
                <w:webHidden/>
              </w:rPr>
              <w:fldChar w:fldCharType="separate"/>
            </w:r>
            <w:r>
              <w:rPr>
                <w:webHidden/>
              </w:rPr>
              <w:t>19</w:t>
            </w:r>
            <w:r w:rsidR="00D97FD5">
              <w:rPr>
                <w:webHidden/>
              </w:rPr>
              <w:fldChar w:fldCharType="end"/>
            </w:r>
          </w:hyperlink>
        </w:p>
        <w:p w14:paraId="5B99708D" w14:textId="77777777" w:rsidR="00D97FD5" w:rsidRDefault="004D0A57">
          <w:pPr>
            <w:pStyle w:val="TOC2"/>
            <w:rPr>
              <w:rFonts w:asciiTheme="minorHAnsi" w:eastAsiaTheme="minorEastAsia" w:hAnsiTheme="minorHAnsi" w:cstheme="minorBidi"/>
              <w:sz w:val="22"/>
              <w:szCs w:val="22"/>
            </w:rPr>
          </w:pPr>
          <w:hyperlink w:anchor="_Toc405367464" w:history="1">
            <w:r w:rsidR="00D97FD5" w:rsidRPr="005E74FA">
              <w:rPr>
                <w:rStyle w:val="Hyperlink"/>
              </w:rPr>
              <w:t>Layout 15</w:t>
            </w:r>
            <w:r w:rsidR="00D97FD5">
              <w:rPr>
                <w:webHidden/>
              </w:rPr>
              <w:tab/>
            </w:r>
            <w:r w:rsidR="00D97FD5">
              <w:rPr>
                <w:webHidden/>
              </w:rPr>
              <w:fldChar w:fldCharType="begin"/>
            </w:r>
            <w:r w:rsidR="00D97FD5">
              <w:rPr>
                <w:webHidden/>
              </w:rPr>
              <w:instrText xml:space="preserve"> PAGEREF _Toc405367464 \h </w:instrText>
            </w:r>
            <w:r w:rsidR="00D97FD5">
              <w:rPr>
                <w:webHidden/>
              </w:rPr>
            </w:r>
            <w:r w:rsidR="00D97FD5">
              <w:rPr>
                <w:webHidden/>
              </w:rPr>
              <w:fldChar w:fldCharType="separate"/>
            </w:r>
            <w:r>
              <w:rPr>
                <w:webHidden/>
              </w:rPr>
              <w:t>19</w:t>
            </w:r>
            <w:r w:rsidR="00D97FD5">
              <w:rPr>
                <w:webHidden/>
              </w:rPr>
              <w:fldChar w:fldCharType="end"/>
            </w:r>
          </w:hyperlink>
        </w:p>
        <w:p w14:paraId="287FC4B0" w14:textId="77777777" w:rsidR="00D97FD5" w:rsidRDefault="004D0A57">
          <w:pPr>
            <w:pStyle w:val="TOC2"/>
            <w:rPr>
              <w:rFonts w:asciiTheme="minorHAnsi" w:eastAsiaTheme="minorEastAsia" w:hAnsiTheme="minorHAnsi" w:cstheme="minorBidi"/>
              <w:sz w:val="22"/>
              <w:szCs w:val="22"/>
            </w:rPr>
          </w:pPr>
          <w:hyperlink w:anchor="_Toc405367465" w:history="1">
            <w:r w:rsidR="00D97FD5" w:rsidRPr="005E74FA">
              <w:rPr>
                <w:rStyle w:val="Hyperlink"/>
              </w:rPr>
              <w:t>Layout 16</w:t>
            </w:r>
            <w:r w:rsidR="00D97FD5">
              <w:rPr>
                <w:webHidden/>
              </w:rPr>
              <w:tab/>
            </w:r>
            <w:r w:rsidR="00D97FD5">
              <w:rPr>
                <w:webHidden/>
              </w:rPr>
              <w:fldChar w:fldCharType="begin"/>
            </w:r>
            <w:r w:rsidR="00D97FD5">
              <w:rPr>
                <w:webHidden/>
              </w:rPr>
              <w:instrText xml:space="preserve"> PAGEREF _Toc405367465 \h </w:instrText>
            </w:r>
            <w:r w:rsidR="00D97FD5">
              <w:rPr>
                <w:webHidden/>
              </w:rPr>
            </w:r>
            <w:r w:rsidR="00D97FD5">
              <w:rPr>
                <w:webHidden/>
              </w:rPr>
              <w:fldChar w:fldCharType="separate"/>
            </w:r>
            <w:r>
              <w:rPr>
                <w:webHidden/>
              </w:rPr>
              <w:t>19</w:t>
            </w:r>
            <w:r w:rsidR="00D97FD5">
              <w:rPr>
                <w:webHidden/>
              </w:rPr>
              <w:fldChar w:fldCharType="end"/>
            </w:r>
          </w:hyperlink>
        </w:p>
        <w:p w14:paraId="48A96A41" w14:textId="77777777" w:rsidR="00D97FD5" w:rsidRDefault="004D0A57">
          <w:pPr>
            <w:pStyle w:val="TOC2"/>
            <w:rPr>
              <w:rFonts w:asciiTheme="minorHAnsi" w:eastAsiaTheme="minorEastAsia" w:hAnsiTheme="minorHAnsi" w:cstheme="minorBidi"/>
              <w:sz w:val="22"/>
              <w:szCs w:val="22"/>
            </w:rPr>
          </w:pPr>
          <w:hyperlink w:anchor="_Toc405367466" w:history="1">
            <w:r w:rsidR="00D97FD5" w:rsidRPr="005E74FA">
              <w:rPr>
                <w:rStyle w:val="Hyperlink"/>
              </w:rPr>
              <w:t>Layout 17</w:t>
            </w:r>
            <w:r w:rsidR="00D97FD5">
              <w:rPr>
                <w:webHidden/>
              </w:rPr>
              <w:tab/>
            </w:r>
            <w:r w:rsidR="00D97FD5">
              <w:rPr>
                <w:webHidden/>
              </w:rPr>
              <w:fldChar w:fldCharType="begin"/>
            </w:r>
            <w:r w:rsidR="00D97FD5">
              <w:rPr>
                <w:webHidden/>
              </w:rPr>
              <w:instrText xml:space="preserve"> PAGEREF _Toc405367466 \h </w:instrText>
            </w:r>
            <w:r w:rsidR="00D97FD5">
              <w:rPr>
                <w:webHidden/>
              </w:rPr>
            </w:r>
            <w:r w:rsidR="00D97FD5">
              <w:rPr>
                <w:webHidden/>
              </w:rPr>
              <w:fldChar w:fldCharType="separate"/>
            </w:r>
            <w:r>
              <w:rPr>
                <w:webHidden/>
              </w:rPr>
              <w:t>20</w:t>
            </w:r>
            <w:r w:rsidR="00D97FD5">
              <w:rPr>
                <w:webHidden/>
              </w:rPr>
              <w:fldChar w:fldCharType="end"/>
            </w:r>
          </w:hyperlink>
        </w:p>
        <w:p w14:paraId="265E230C" w14:textId="77777777" w:rsidR="00D97FD5" w:rsidRDefault="004D0A57">
          <w:pPr>
            <w:pStyle w:val="TOC2"/>
            <w:rPr>
              <w:rFonts w:asciiTheme="minorHAnsi" w:eastAsiaTheme="minorEastAsia" w:hAnsiTheme="minorHAnsi" w:cstheme="minorBidi"/>
              <w:sz w:val="22"/>
              <w:szCs w:val="22"/>
            </w:rPr>
          </w:pPr>
          <w:hyperlink w:anchor="_Toc405367467" w:history="1">
            <w:r w:rsidR="00D97FD5" w:rsidRPr="005E74FA">
              <w:rPr>
                <w:rStyle w:val="Hyperlink"/>
              </w:rPr>
              <w:t>Layout 21</w:t>
            </w:r>
            <w:r w:rsidR="00D97FD5">
              <w:rPr>
                <w:webHidden/>
              </w:rPr>
              <w:tab/>
            </w:r>
            <w:r w:rsidR="00D97FD5">
              <w:rPr>
                <w:webHidden/>
              </w:rPr>
              <w:fldChar w:fldCharType="begin"/>
            </w:r>
            <w:r w:rsidR="00D97FD5">
              <w:rPr>
                <w:webHidden/>
              </w:rPr>
              <w:instrText xml:space="preserve"> PAGEREF _Toc405367467 \h </w:instrText>
            </w:r>
            <w:r w:rsidR="00D97FD5">
              <w:rPr>
                <w:webHidden/>
              </w:rPr>
            </w:r>
            <w:r w:rsidR="00D97FD5">
              <w:rPr>
                <w:webHidden/>
              </w:rPr>
              <w:fldChar w:fldCharType="separate"/>
            </w:r>
            <w:r>
              <w:rPr>
                <w:webHidden/>
              </w:rPr>
              <w:t>21</w:t>
            </w:r>
            <w:r w:rsidR="00D97FD5">
              <w:rPr>
                <w:webHidden/>
              </w:rPr>
              <w:fldChar w:fldCharType="end"/>
            </w:r>
          </w:hyperlink>
        </w:p>
        <w:p w14:paraId="04733843" w14:textId="77777777" w:rsidR="00D97FD5" w:rsidRDefault="004D0A57">
          <w:pPr>
            <w:pStyle w:val="TOC2"/>
            <w:rPr>
              <w:rFonts w:asciiTheme="minorHAnsi" w:eastAsiaTheme="minorEastAsia" w:hAnsiTheme="minorHAnsi" w:cstheme="minorBidi"/>
              <w:sz w:val="22"/>
              <w:szCs w:val="22"/>
            </w:rPr>
          </w:pPr>
          <w:hyperlink w:anchor="_Toc405367468" w:history="1">
            <w:r w:rsidR="00D97FD5" w:rsidRPr="005E74FA">
              <w:rPr>
                <w:rStyle w:val="Hyperlink"/>
              </w:rPr>
              <w:t>Layout 22</w:t>
            </w:r>
            <w:r w:rsidR="00D97FD5">
              <w:rPr>
                <w:webHidden/>
              </w:rPr>
              <w:tab/>
            </w:r>
            <w:r w:rsidR="00D97FD5">
              <w:rPr>
                <w:webHidden/>
              </w:rPr>
              <w:fldChar w:fldCharType="begin"/>
            </w:r>
            <w:r w:rsidR="00D97FD5">
              <w:rPr>
                <w:webHidden/>
              </w:rPr>
              <w:instrText xml:space="preserve"> PAGEREF _Toc405367468 \h </w:instrText>
            </w:r>
            <w:r w:rsidR="00D97FD5">
              <w:rPr>
                <w:webHidden/>
              </w:rPr>
            </w:r>
            <w:r w:rsidR="00D97FD5">
              <w:rPr>
                <w:webHidden/>
              </w:rPr>
              <w:fldChar w:fldCharType="separate"/>
            </w:r>
            <w:r>
              <w:rPr>
                <w:webHidden/>
              </w:rPr>
              <w:t>22</w:t>
            </w:r>
            <w:r w:rsidR="00D97FD5">
              <w:rPr>
                <w:webHidden/>
              </w:rPr>
              <w:fldChar w:fldCharType="end"/>
            </w:r>
          </w:hyperlink>
        </w:p>
        <w:p w14:paraId="53421EF5" w14:textId="77777777" w:rsidR="00D97FD5" w:rsidRDefault="004D0A57">
          <w:pPr>
            <w:pStyle w:val="TOC2"/>
            <w:rPr>
              <w:rFonts w:asciiTheme="minorHAnsi" w:eastAsiaTheme="minorEastAsia" w:hAnsiTheme="minorHAnsi" w:cstheme="minorBidi"/>
              <w:sz w:val="22"/>
              <w:szCs w:val="22"/>
            </w:rPr>
          </w:pPr>
          <w:hyperlink w:anchor="_Toc405367469" w:history="1">
            <w:r w:rsidR="00D97FD5" w:rsidRPr="005E74FA">
              <w:rPr>
                <w:rStyle w:val="Hyperlink"/>
              </w:rPr>
              <w:t>Layout 23</w:t>
            </w:r>
            <w:r w:rsidR="00D97FD5">
              <w:rPr>
                <w:webHidden/>
              </w:rPr>
              <w:tab/>
            </w:r>
            <w:r w:rsidR="00D97FD5">
              <w:rPr>
                <w:webHidden/>
              </w:rPr>
              <w:fldChar w:fldCharType="begin"/>
            </w:r>
            <w:r w:rsidR="00D97FD5">
              <w:rPr>
                <w:webHidden/>
              </w:rPr>
              <w:instrText xml:space="preserve"> PAGEREF _Toc405367469 \h </w:instrText>
            </w:r>
            <w:r w:rsidR="00D97FD5">
              <w:rPr>
                <w:webHidden/>
              </w:rPr>
            </w:r>
            <w:r w:rsidR="00D97FD5">
              <w:rPr>
                <w:webHidden/>
              </w:rPr>
              <w:fldChar w:fldCharType="separate"/>
            </w:r>
            <w:r>
              <w:rPr>
                <w:webHidden/>
              </w:rPr>
              <w:t>23</w:t>
            </w:r>
            <w:r w:rsidR="00D97FD5">
              <w:rPr>
                <w:webHidden/>
              </w:rPr>
              <w:fldChar w:fldCharType="end"/>
            </w:r>
          </w:hyperlink>
        </w:p>
        <w:p w14:paraId="2AAA74D2" w14:textId="77777777" w:rsidR="00D97FD5" w:rsidRDefault="004D0A57">
          <w:pPr>
            <w:pStyle w:val="TOC2"/>
            <w:rPr>
              <w:rFonts w:asciiTheme="minorHAnsi" w:eastAsiaTheme="minorEastAsia" w:hAnsiTheme="minorHAnsi" w:cstheme="minorBidi"/>
              <w:sz w:val="22"/>
              <w:szCs w:val="22"/>
            </w:rPr>
          </w:pPr>
          <w:hyperlink w:anchor="_Toc405367470" w:history="1">
            <w:r w:rsidR="00D97FD5" w:rsidRPr="005E74FA">
              <w:rPr>
                <w:rStyle w:val="Hyperlink"/>
              </w:rPr>
              <w:t>Layout 24</w:t>
            </w:r>
            <w:r w:rsidR="00D97FD5">
              <w:rPr>
                <w:webHidden/>
              </w:rPr>
              <w:tab/>
            </w:r>
            <w:r w:rsidR="00D97FD5">
              <w:rPr>
                <w:webHidden/>
              </w:rPr>
              <w:fldChar w:fldCharType="begin"/>
            </w:r>
            <w:r w:rsidR="00D97FD5">
              <w:rPr>
                <w:webHidden/>
              </w:rPr>
              <w:instrText xml:space="preserve"> PAGEREF _Toc405367470 \h </w:instrText>
            </w:r>
            <w:r w:rsidR="00D97FD5">
              <w:rPr>
                <w:webHidden/>
              </w:rPr>
            </w:r>
            <w:r w:rsidR="00D97FD5">
              <w:rPr>
                <w:webHidden/>
              </w:rPr>
              <w:fldChar w:fldCharType="separate"/>
            </w:r>
            <w:r>
              <w:rPr>
                <w:webHidden/>
              </w:rPr>
              <w:t>24</w:t>
            </w:r>
            <w:r w:rsidR="00D97FD5">
              <w:rPr>
                <w:webHidden/>
              </w:rPr>
              <w:fldChar w:fldCharType="end"/>
            </w:r>
          </w:hyperlink>
        </w:p>
        <w:p w14:paraId="685071A1" w14:textId="77777777" w:rsidR="00D97FD5" w:rsidRDefault="004D0A57">
          <w:pPr>
            <w:pStyle w:val="TOC2"/>
            <w:rPr>
              <w:rFonts w:asciiTheme="minorHAnsi" w:eastAsiaTheme="minorEastAsia" w:hAnsiTheme="minorHAnsi" w:cstheme="minorBidi"/>
              <w:sz w:val="22"/>
              <w:szCs w:val="22"/>
            </w:rPr>
          </w:pPr>
          <w:hyperlink w:anchor="_Toc405367471" w:history="1">
            <w:r w:rsidR="00D97FD5" w:rsidRPr="005E74FA">
              <w:rPr>
                <w:rStyle w:val="Hyperlink"/>
              </w:rPr>
              <w:t>Layout 25</w:t>
            </w:r>
            <w:r w:rsidR="00D97FD5">
              <w:rPr>
                <w:webHidden/>
              </w:rPr>
              <w:tab/>
            </w:r>
            <w:r w:rsidR="00D97FD5">
              <w:rPr>
                <w:webHidden/>
              </w:rPr>
              <w:fldChar w:fldCharType="begin"/>
            </w:r>
            <w:r w:rsidR="00D97FD5">
              <w:rPr>
                <w:webHidden/>
              </w:rPr>
              <w:instrText xml:space="preserve"> PAGEREF _Toc405367471 \h </w:instrText>
            </w:r>
            <w:r w:rsidR="00D97FD5">
              <w:rPr>
                <w:webHidden/>
              </w:rPr>
            </w:r>
            <w:r w:rsidR="00D97FD5">
              <w:rPr>
                <w:webHidden/>
              </w:rPr>
              <w:fldChar w:fldCharType="separate"/>
            </w:r>
            <w:r>
              <w:rPr>
                <w:webHidden/>
              </w:rPr>
              <w:t>25</w:t>
            </w:r>
            <w:r w:rsidR="00D97FD5">
              <w:rPr>
                <w:webHidden/>
              </w:rPr>
              <w:fldChar w:fldCharType="end"/>
            </w:r>
          </w:hyperlink>
        </w:p>
        <w:p w14:paraId="7124296B" w14:textId="77777777" w:rsidR="00D97FD5" w:rsidRDefault="004D0A57">
          <w:pPr>
            <w:pStyle w:val="TOC2"/>
            <w:rPr>
              <w:rFonts w:asciiTheme="minorHAnsi" w:eastAsiaTheme="minorEastAsia" w:hAnsiTheme="minorHAnsi" w:cstheme="minorBidi"/>
              <w:sz w:val="22"/>
              <w:szCs w:val="22"/>
            </w:rPr>
          </w:pPr>
          <w:hyperlink w:anchor="_Toc405367472" w:history="1">
            <w:r w:rsidR="00D97FD5" w:rsidRPr="005E74FA">
              <w:rPr>
                <w:rStyle w:val="Hyperlink"/>
              </w:rPr>
              <w:t>Layout 26</w:t>
            </w:r>
            <w:r w:rsidR="00D97FD5">
              <w:rPr>
                <w:webHidden/>
              </w:rPr>
              <w:tab/>
            </w:r>
            <w:r w:rsidR="00D97FD5">
              <w:rPr>
                <w:webHidden/>
              </w:rPr>
              <w:fldChar w:fldCharType="begin"/>
            </w:r>
            <w:r w:rsidR="00D97FD5">
              <w:rPr>
                <w:webHidden/>
              </w:rPr>
              <w:instrText xml:space="preserve"> PAGEREF _Toc405367472 \h </w:instrText>
            </w:r>
            <w:r w:rsidR="00D97FD5">
              <w:rPr>
                <w:webHidden/>
              </w:rPr>
            </w:r>
            <w:r w:rsidR="00D97FD5">
              <w:rPr>
                <w:webHidden/>
              </w:rPr>
              <w:fldChar w:fldCharType="separate"/>
            </w:r>
            <w:r>
              <w:rPr>
                <w:webHidden/>
              </w:rPr>
              <w:t>26</w:t>
            </w:r>
            <w:r w:rsidR="00D97FD5">
              <w:rPr>
                <w:webHidden/>
              </w:rPr>
              <w:fldChar w:fldCharType="end"/>
            </w:r>
          </w:hyperlink>
        </w:p>
        <w:p w14:paraId="1355D859" w14:textId="77777777" w:rsidR="00D97FD5" w:rsidRDefault="004D0A57">
          <w:pPr>
            <w:pStyle w:val="TOC2"/>
            <w:rPr>
              <w:rFonts w:asciiTheme="minorHAnsi" w:eastAsiaTheme="minorEastAsia" w:hAnsiTheme="minorHAnsi" w:cstheme="minorBidi"/>
              <w:sz w:val="22"/>
              <w:szCs w:val="22"/>
            </w:rPr>
          </w:pPr>
          <w:hyperlink w:anchor="_Toc405367473" w:history="1">
            <w:r w:rsidR="00D97FD5" w:rsidRPr="005E74FA">
              <w:rPr>
                <w:rStyle w:val="Hyperlink"/>
              </w:rPr>
              <w:t>Layout 27</w:t>
            </w:r>
            <w:r w:rsidR="00D97FD5">
              <w:rPr>
                <w:webHidden/>
              </w:rPr>
              <w:tab/>
            </w:r>
            <w:r w:rsidR="00D97FD5">
              <w:rPr>
                <w:webHidden/>
              </w:rPr>
              <w:fldChar w:fldCharType="begin"/>
            </w:r>
            <w:r w:rsidR="00D97FD5">
              <w:rPr>
                <w:webHidden/>
              </w:rPr>
              <w:instrText xml:space="preserve"> PAGEREF _Toc405367473 \h </w:instrText>
            </w:r>
            <w:r w:rsidR="00D97FD5">
              <w:rPr>
                <w:webHidden/>
              </w:rPr>
            </w:r>
            <w:r w:rsidR="00D97FD5">
              <w:rPr>
                <w:webHidden/>
              </w:rPr>
              <w:fldChar w:fldCharType="separate"/>
            </w:r>
            <w:r>
              <w:rPr>
                <w:webHidden/>
              </w:rPr>
              <w:t>27</w:t>
            </w:r>
            <w:r w:rsidR="00D97FD5">
              <w:rPr>
                <w:webHidden/>
              </w:rPr>
              <w:fldChar w:fldCharType="end"/>
            </w:r>
          </w:hyperlink>
        </w:p>
        <w:p w14:paraId="5F598627" w14:textId="77777777" w:rsidR="00D97FD5" w:rsidRDefault="004D0A57">
          <w:pPr>
            <w:pStyle w:val="TOC2"/>
            <w:rPr>
              <w:rFonts w:asciiTheme="minorHAnsi" w:eastAsiaTheme="minorEastAsia" w:hAnsiTheme="minorHAnsi" w:cstheme="minorBidi"/>
              <w:sz w:val="22"/>
              <w:szCs w:val="22"/>
            </w:rPr>
          </w:pPr>
          <w:hyperlink w:anchor="_Toc405367474" w:history="1">
            <w:r w:rsidR="00D97FD5" w:rsidRPr="005E74FA">
              <w:rPr>
                <w:rStyle w:val="Hyperlink"/>
              </w:rPr>
              <w:t>Layout 33</w:t>
            </w:r>
            <w:r w:rsidR="00D97FD5">
              <w:rPr>
                <w:webHidden/>
              </w:rPr>
              <w:tab/>
            </w:r>
            <w:r w:rsidR="00D97FD5">
              <w:rPr>
                <w:webHidden/>
              </w:rPr>
              <w:fldChar w:fldCharType="begin"/>
            </w:r>
            <w:r w:rsidR="00D97FD5">
              <w:rPr>
                <w:webHidden/>
              </w:rPr>
              <w:instrText xml:space="preserve"> PAGEREF _Toc405367474 \h </w:instrText>
            </w:r>
            <w:r w:rsidR="00D97FD5">
              <w:rPr>
                <w:webHidden/>
              </w:rPr>
            </w:r>
            <w:r w:rsidR="00D97FD5">
              <w:rPr>
                <w:webHidden/>
              </w:rPr>
              <w:fldChar w:fldCharType="separate"/>
            </w:r>
            <w:r>
              <w:rPr>
                <w:webHidden/>
              </w:rPr>
              <w:t>28</w:t>
            </w:r>
            <w:r w:rsidR="00D97FD5">
              <w:rPr>
                <w:webHidden/>
              </w:rPr>
              <w:fldChar w:fldCharType="end"/>
            </w:r>
          </w:hyperlink>
        </w:p>
        <w:p w14:paraId="087C6C60" w14:textId="77777777" w:rsidR="00D97FD5" w:rsidRDefault="004D0A57">
          <w:pPr>
            <w:pStyle w:val="TOC2"/>
            <w:rPr>
              <w:rFonts w:asciiTheme="minorHAnsi" w:eastAsiaTheme="minorEastAsia" w:hAnsiTheme="minorHAnsi" w:cstheme="minorBidi"/>
              <w:sz w:val="22"/>
              <w:szCs w:val="22"/>
            </w:rPr>
          </w:pPr>
          <w:hyperlink w:anchor="_Toc405367475" w:history="1">
            <w:r w:rsidR="00D97FD5" w:rsidRPr="005E74FA">
              <w:rPr>
                <w:rStyle w:val="Hyperlink"/>
              </w:rPr>
              <w:t>Layout WAI</w:t>
            </w:r>
            <w:r w:rsidR="00D97FD5">
              <w:rPr>
                <w:webHidden/>
              </w:rPr>
              <w:tab/>
            </w:r>
            <w:r w:rsidR="00D97FD5">
              <w:rPr>
                <w:webHidden/>
              </w:rPr>
              <w:fldChar w:fldCharType="begin"/>
            </w:r>
            <w:r w:rsidR="00D97FD5">
              <w:rPr>
                <w:webHidden/>
              </w:rPr>
              <w:instrText xml:space="preserve"> PAGEREF _Toc405367475 \h </w:instrText>
            </w:r>
            <w:r w:rsidR="00D97FD5">
              <w:rPr>
                <w:webHidden/>
              </w:rPr>
            </w:r>
            <w:r w:rsidR="00D97FD5">
              <w:rPr>
                <w:webHidden/>
              </w:rPr>
              <w:fldChar w:fldCharType="separate"/>
            </w:r>
            <w:r>
              <w:rPr>
                <w:webHidden/>
              </w:rPr>
              <w:t>31</w:t>
            </w:r>
            <w:r w:rsidR="00D97FD5">
              <w:rPr>
                <w:webHidden/>
              </w:rPr>
              <w:fldChar w:fldCharType="end"/>
            </w:r>
          </w:hyperlink>
        </w:p>
        <w:p w14:paraId="28564910" w14:textId="77777777" w:rsidR="00D97FD5" w:rsidRDefault="004D0A57">
          <w:pPr>
            <w:pStyle w:val="TOC1"/>
            <w:rPr>
              <w:rFonts w:asciiTheme="minorHAnsi" w:eastAsiaTheme="minorEastAsia" w:hAnsiTheme="minorHAnsi" w:cstheme="minorBidi"/>
              <w:b w:val="0"/>
              <w:sz w:val="22"/>
              <w:szCs w:val="22"/>
            </w:rPr>
          </w:pPr>
          <w:hyperlink w:anchor="_Toc405367476" w:history="1">
            <w:r w:rsidR="00D97FD5" w:rsidRPr="005E74FA">
              <w:rPr>
                <w:rStyle w:val="Hyperlink"/>
              </w:rPr>
              <w:t>Best Practices</w:t>
            </w:r>
            <w:r w:rsidR="00D97FD5">
              <w:rPr>
                <w:webHidden/>
              </w:rPr>
              <w:tab/>
            </w:r>
            <w:r w:rsidR="00D97FD5">
              <w:rPr>
                <w:webHidden/>
              </w:rPr>
              <w:fldChar w:fldCharType="begin"/>
            </w:r>
            <w:r w:rsidR="00D97FD5">
              <w:rPr>
                <w:webHidden/>
              </w:rPr>
              <w:instrText xml:space="preserve"> PAGEREF _Toc405367476 \h </w:instrText>
            </w:r>
            <w:r w:rsidR="00D97FD5">
              <w:rPr>
                <w:webHidden/>
              </w:rPr>
            </w:r>
            <w:r w:rsidR="00D97FD5">
              <w:rPr>
                <w:webHidden/>
              </w:rPr>
              <w:fldChar w:fldCharType="separate"/>
            </w:r>
            <w:r>
              <w:rPr>
                <w:webHidden/>
              </w:rPr>
              <w:t>32</w:t>
            </w:r>
            <w:r w:rsidR="00D97FD5">
              <w:rPr>
                <w:webHidden/>
              </w:rPr>
              <w:fldChar w:fldCharType="end"/>
            </w:r>
          </w:hyperlink>
        </w:p>
        <w:p w14:paraId="113DA868" w14:textId="77777777" w:rsidR="00D97FD5" w:rsidRDefault="004D0A57">
          <w:pPr>
            <w:pStyle w:val="TOC2"/>
            <w:rPr>
              <w:rFonts w:asciiTheme="minorHAnsi" w:eastAsiaTheme="minorEastAsia" w:hAnsiTheme="minorHAnsi" w:cstheme="minorBidi"/>
              <w:sz w:val="22"/>
              <w:szCs w:val="22"/>
            </w:rPr>
          </w:pPr>
          <w:hyperlink w:anchor="_Toc405367477" w:history="1">
            <w:r w:rsidR="00D97FD5" w:rsidRPr="005E74FA">
              <w:rPr>
                <w:rStyle w:val="Hyperlink"/>
              </w:rPr>
              <w:t>Best Practices 1: Use Appropriate Layout (Part I)</w:t>
            </w:r>
            <w:r w:rsidR="00D97FD5">
              <w:rPr>
                <w:webHidden/>
              </w:rPr>
              <w:tab/>
            </w:r>
            <w:r w:rsidR="00D97FD5">
              <w:rPr>
                <w:webHidden/>
              </w:rPr>
              <w:fldChar w:fldCharType="begin"/>
            </w:r>
            <w:r w:rsidR="00D97FD5">
              <w:rPr>
                <w:webHidden/>
              </w:rPr>
              <w:instrText xml:space="preserve"> PAGEREF _Toc405367477 \h </w:instrText>
            </w:r>
            <w:r w:rsidR="00D97FD5">
              <w:rPr>
                <w:webHidden/>
              </w:rPr>
            </w:r>
            <w:r w:rsidR="00D97FD5">
              <w:rPr>
                <w:webHidden/>
              </w:rPr>
              <w:fldChar w:fldCharType="separate"/>
            </w:r>
            <w:r>
              <w:rPr>
                <w:webHidden/>
              </w:rPr>
              <w:t>32</w:t>
            </w:r>
            <w:r w:rsidR="00D97FD5">
              <w:rPr>
                <w:webHidden/>
              </w:rPr>
              <w:fldChar w:fldCharType="end"/>
            </w:r>
          </w:hyperlink>
        </w:p>
        <w:p w14:paraId="05725D19" w14:textId="77777777" w:rsidR="00D97FD5" w:rsidRDefault="004D0A57">
          <w:pPr>
            <w:pStyle w:val="TOC2"/>
            <w:rPr>
              <w:rFonts w:asciiTheme="minorHAnsi" w:eastAsiaTheme="minorEastAsia" w:hAnsiTheme="minorHAnsi" w:cstheme="minorBidi"/>
              <w:sz w:val="22"/>
              <w:szCs w:val="22"/>
            </w:rPr>
          </w:pPr>
          <w:hyperlink w:anchor="_Toc405367478" w:history="1">
            <w:r w:rsidR="00D97FD5" w:rsidRPr="005E74FA">
              <w:rPr>
                <w:rStyle w:val="Hyperlink"/>
              </w:rPr>
              <w:t>Best Practices 2: Use Appropriate Layout (Part II)</w:t>
            </w:r>
            <w:r w:rsidR="00D97FD5">
              <w:rPr>
                <w:webHidden/>
              </w:rPr>
              <w:tab/>
            </w:r>
            <w:r w:rsidR="00D97FD5">
              <w:rPr>
                <w:webHidden/>
              </w:rPr>
              <w:fldChar w:fldCharType="begin"/>
            </w:r>
            <w:r w:rsidR="00D97FD5">
              <w:rPr>
                <w:webHidden/>
              </w:rPr>
              <w:instrText xml:space="preserve"> PAGEREF _Toc405367478 \h </w:instrText>
            </w:r>
            <w:r w:rsidR="00D97FD5">
              <w:rPr>
                <w:webHidden/>
              </w:rPr>
            </w:r>
            <w:r w:rsidR="00D97FD5">
              <w:rPr>
                <w:webHidden/>
              </w:rPr>
              <w:fldChar w:fldCharType="separate"/>
            </w:r>
            <w:r>
              <w:rPr>
                <w:webHidden/>
              </w:rPr>
              <w:t>32</w:t>
            </w:r>
            <w:r w:rsidR="00D97FD5">
              <w:rPr>
                <w:webHidden/>
              </w:rPr>
              <w:fldChar w:fldCharType="end"/>
            </w:r>
          </w:hyperlink>
        </w:p>
        <w:p w14:paraId="0F6A4E38" w14:textId="77777777" w:rsidR="00D97FD5" w:rsidRDefault="004D0A57">
          <w:pPr>
            <w:pStyle w:val="TOC2"/>
            <w:rPr>
              <w:rFonts w:asciiTheme="minorHAnsi" w:eastAsiaTheme="minorEastAsia" w:hAnsiTheme="minorHAnsi" w:cstheme="minorBidi"/>
              <w:sz w:val="22"/>
              <w:szCs w:val="22"/>
            </w:rPr>
          </w:pPr>
          <w:hyperlink w:anchor="_Toc405367479" w:history="1">
            <w:r w:rsidR="00D97FD5" w:rsidRPr="005E74FA">
              <w:rPr>
                <w:rStyle w:val="Hyperlink"/>
              </w:rPr>
              <w:t>Best Practices 3: Use Small Images for Response Options</w:t>
            </w:r>
            <w:r w:rsidR="00D97FD5">
              <w:rPr>
                <w:webHidden/>
              </w:rPr>
              <w:tab/>
            </w:r>
            <w:r w:rsidR="00D97FD5">
              <w:rPr>
                <w:webHidden/>
              </w:rPr>
              <w:fldChar w:fldCharType="begin"/>
            </w:r>
            <w:r w:rsidR="00D97FD5">
              <w:rPr>
                <w:webHidden/>
              </w:rPr>
              <w:instrText xml:space="preserve"> PAGEREF _Toc405367479 \h </w:instrText>
            </w:r>
            <w:r w:rsidR="00D97FD5">
              <w:rPr>
                <w:webHidden/>
              </w:rPr>
            </w:r>
            <w:r w:rsidR="00D97FD5">
              <w:rPr>
                <w:webHidden/>
              </w:rPr>
              <w:fldChar w:fldCharType="separate"/>
            </w:r>
            <w:r>
              <w:rPr>
                <w:webHidden/>
              </w:rPr>
              <w:t>33</w:t>
            </w:r>
            <w:r w:rsidR="00D97FD5">
              <w:rPr>
                <w:webHidden/>
              </w:rPr>
              <w:fldChar w:fldCharType="end"/>
            </w:r>
          </w:hyperlink>
        </w:p>
        <w:p w14:paraId="7C476E6A" w14:textId="77777777" w:rsidR="00D97FD5" w:rsidRDefault="004D0A57">
          <w:pPr>
            <w:pStyle w:val="TOC2"/>
            <w:rPr>
              <w:rFonts w:asciiTheme="minorHAnsi" w:eastAsiaTheme="minorEastAsia" w:hAnsiTheme="minorHAnsi" w:cstheme="minorBidi"/>
              <w:sz w:val="22"/>
              <w:szCs w:val="22"/>
            </w:rPr>
          </w:pPr>
          <w:hyperlink w:anchor="_Toc405367480" w:history="1">
            <w:r w:rsidR="00D97FD5" w:rsidRPr="005E74FA">
              <w:rPr>
                <w:rStyle w:val="Hyperlink"/>
              </w:rPr>
              <w:t>Best Practices 4: Separate Text from Graphics</w:t>
            </w:r>
            <w:r w:rsidR="00D97FD5">
              <w:rPr>
                <w:webHidden/>
              </w:rPr>
              <w:tab/>
            </w:r>
            <w:r w:rsidR="00D97FD5">
              <w:rPr>
                <w:webHidden/>
              </w:rPr>
              <w:fldChar w:fldCharType="begin"/>
            </w:r>
            <w:r w:rsidR="00D97FD5">
              <w:rPr>
                <w:webHidden/>
              </w:rPr>
              <w:instrText xml:space="preserve"> PAGEREF _Toc405367480 \h </w:instrText>
            </w:r>
            <w:r w:rsidR="00D97FD5">
              <w:rPr>
                <w:webHidden/>
              </w:rPr>
            </w:r>
            <w:r w:rsidR="00D97FD5">
              <w:rPr>
                <w:webHidden/>
              </w:rPr>
              <w:fldChar w:fldCharType="separate"/>
            </w:r>
            <w:r>
              <w:rPr>
                <w:webHidden/>
              </w:rPr>
              <w:t>33</w:t>
            </w:r>
            <w:r w:rsidR="00D97FD5">
              <w:rPr>
                <w:webHidden/>
              </w:rPr>
              <w:fldChar w:fldCharType="end"/>
            </w:r>
          </w:hyperlink>
        </w:p>
        <w:p w14:paraId="5B63E1ED" w14:textId="77777777" w:rsidR="00D97FD5" w:rsidRDefault="004D0A57">
          <w:pPr>
            <w:pStyle w:val="TOC2"/>
            <w:rPr>
              <w:rFonts w:asciiTheme="minorHAnsi" w:eastAsiaTheme="minorEastAsia" w:hAnsiTheme="minorHAnsi" w:cstheme="minorBidi"/>
              <w:sz w:val="22"/>
              <w:szCs w:val="22"/>
            </w:rPr>
          </w:pPr>
          <w:hyperlink w:anchor="_Toc405367481" w:history="1">
            <w:r w:rsidR="00D97FD5" w:rsidRPr="005E74FA">
              <w:rPr>
                <w:rStyle w:val="Hyperlink"/>
              </w:rPr>
              <w:t>Best Practices 5: Use Caution When Working with Tables</w:t>
            </w:r>
            <w:r w:rsidR="00D97FD5">
              <w:rPr>
                <w:webHidden/>
              </w:rPr>
              <w:tab/>
            </w:r>
            <w:r w:rsidR="00D97FD5">
              <w:rPr>
                <w:webHidden/>
              </w:rPr>
              <w:fldChar w:fldCharType="begin"/>
            </w:r>
            <w:r w:rsidR="00D97FD5">
              <w:rPr>
                <w:webHidden/>
              </w:rPr>
              <w:instrText xml:space="preserve"> PAGEREF _Toc405367481 \h </w:instrText>
            </w:r>
            <w:r w:rsidR="00D97FD5">
              <w:rPr>
                <w:webHidden/>
              </w:rPr>
            </w:r>
            <w:r w:rsidR="00D97FD5">
              <w:rPr>
                <w:webHidden/>
              </w:rPr>
              <w:fldChar w:fldCharType="separate"/>
            </w:r>
            <w:r>
              <w:rPr>
                <w:webHidden/>
              </w:rPr>
              <w:t>34</w:t>
            </w:r>
            <w:r w:rsidR="00D97FD5">
              <w:rPr>
                <w:webHidden/>
              </w:rPr>
              <w:fldChar w:fldCharType="end"/>
            </w:r>
          </w:hyperlink>
        </w:p>
        <w:p w14:paraId="21DF1FE2" w14:textId="77777777" w:rsidR="00D97FD5" w:rsidRDefault="004D0A57">
          <w:pPr>
            <w:pStyle w:val="TOC2"/>
            <w:rPr>
              <w:rFonts w:asciiTheme="minorHAnsi" w:eastAsiaTheme="minorEastAsia" w:hAnsiTheme="minorHAnsi" w:cstheme="minorBidi"/>
              <w:sz w:val="22"/>
              <w:szCs w:val="22"/>
            </w:rPr>
          </w:pPr>
          <w:hyperlink w:anchor="_Toc405367482" w:history="1">
            <w:r w:rsidR="00D97FD5" w:rsidRPr="005E74FA">
              <w:rPr>
                <w:rStyle w:val="Hyperlink"/>
              </w:rPr>
              <w:t>Best Practices 6: Use Caution When Adjusting Spacing</w:t>
            </w:r>
            <w:r w:rsidR="00D97FD5">
              <w:rPr>
                <w:webHidden/>
              </w:rPr>
              <w:tab/>
            </w:r>
            <w:r w:rsidR="00D97FD5">
              <w:rPr>
                <w:webHidden/>
              </w:rPr>
              <w:fldChar w:fldCharType="begin"/>
            </w:r>
            <w:r w:rsidR="00D97FD5">
              <w:rPr>
                <w:webHidden/>
              </w:rPr>
              <w:instrText xml:space="preserve"> PAGEREF _Toc405367482 \h </w:instrText>
            </w:r>
            <w:r w:rsidR="00D97FD5">
              <w:rPr>
                <w:webHidden/>
              </w:rPr>
            </w:r>
            <w:r w:rsidR="00D97FD5">
              <w:rPr>
                <w:webHidden/>
              </w:rPr>
              <w:fldChar w:fldCharType="separate"/>
            </w:r>
            <w:r>
              <w:rPr>
                <w:webHidden/>
              </w:rPr>
              <w:t>34</w:t>
            </w:r>
            <w:r w:rsidR="00D97FD5">
              <w:rPr>
                <w:webHidden/>
              </w:rPr>
              <w:fldChar w:fldCharType="end"/>
            </w:r>
          </w:hyperlink>
        </w:p>
        <w:p w14:paraId="07D6F254" w14:textId="77777777" w:rsidR="00D97FD5" w:rsidRDefault="004D0A57">
          <w:pPr>
            <w:pStyle w:val="TOC2"/>
            <w:rPr>
              <w:rFonts w:asciiTheme="minorHAnsi" w:eastAsiaTheme="minorEastAsia" w:hAnsiTheme="minorHAnsi" w:cstheme="minorBidi"/>
              <w:sz w:val="22"/>
              <w:szCs w:val="22"/>
            </w:rPr>
          </w:pPr>
          <w:hyperlink w:anchor="_Toc405367483" w:history="1">
            <w:r w:rsidR="00D97FD5" w:rsidRPr="005E74FA">
              <w:rPr>
                <w:rStyle w:val="Hyperlink"/>
              </w:rPr>
              <w:t>Best Practices 7: Use Appropriate Tags</w:t>
            </w:r>
            <w:r w:rsidR="00D97FD5">
              <w:rPr>
                <w:webHidden/>
              </w:rPr>
              <w:tab/>
            </w:r>
            <w:r w:rsidR="00D97FD5">
              <w:rPr>
                <w:webHidden/>
              </w:rPr>
              <w:fldChar w:fldCharType="begin"/>
            </w:r>
            <w:r w:rsidR="00D97FD5">
              <w:rPr>
                <w:webHidden/>
              </w:rPr>
              <w:instrText xml:space="preserve"> PAGEREF _Toc405367483 \h </w:instrText>
            </w:r>
            <w:r w:rsidR="00D97FD5">
              <w:rPr>
                <w:webHidden/>
              </w:rPr>
            </w:r>
            <w:r w:rsidR="00D97FD5">
              <w:rPr>
                <w:webHidden/>
              </w:rPr>
              <w:fldChar w:fldCharType="separate"/>
            </w:r>
            <w:r>
              <w:rPr>
                <w:webHidden/>
              </w:rPr>
              <w:t>34</w:t>
            </w:r>
            <w:r w:rsidR="00D97FD5">
              <w:rPr>
                <w:webHidden/>
              </w:rPr>
              <w:fldChar w:fldCharType="end"/>
            </w:r>
          </w:hyperlink>
        </w:p>
        <w:p w14:paraId="5C1B3018" w14:textId="77777777" w:rsidR="00D97FD5" w:rsidRDefault="004D0A57">
          <w:pPr>
            <w:pStyle w:val="TOC2"/>
            <w:rPr>
              <w:rFonts w:asciiTheme="minorHAnsi" w:eastAsiaTheme="minorEastAsia" w:hAnsiTheme="minorHAnsi" w:cstheme="minorBidi"/>
              <w:sz w:val="22"/>
              <w:szCs w:val="22"/>
            </w:rPr>
          </w:pPr>
          <w:hyperlink w:anchor="_Toc405367484" w:history="1">
            <w:r w:rsidR="00D97FD5" w:rsidRPr="005E74FA">
              <w:rPr>
                <w:rStyle w:val="Hyperlink"/>
              </w:rPr>
              <w:t>Best Practices 8: Avoid Underlining Text</w:t>
            </w:r>
            <w:r w:rsidR="00D97FD5">
              <w:rPr>
                <w:webHidden/>
              </w:rPr>
              <w:tab/>
            </w:r>
            <w:r w:rsidR="00D97FD5">
              <w:rPr>
                <w:webHidden/>
              </w:rPr>
              <w:fldChar w:fldCharType="begin"/>
            </w:r>
            <w:r w:rsidR="00D97FD5">
              <w:rPr>
                <w:webHidden/>
              </w:rPr>
              <w:instrText xml:space="preserve"> PAGEREF _Toc405367484 \h </w:instrText>
            </w:r>
            <w:r w:rsidR="00D97FD5">
              <w:rPr>
                <w:webHidden/>
              </w:rPr>
            </w:r>
            <w:r w:rsidR="00D97FD5">
              <w:rPr>
                <w:webHidden/>
              </w:rPr>
              <w:fldChar w:fldCharType="separate"/>
            </w:r>
            <w:r>
              <w:rPr>
                <w:webHidden/>
              </w:rPr>
              <w:t>35</w:t>
            </w:r>
            <w:r w:rsidR="00D97FD5">
              <w:rPr>
                <w:webHidden/>
              </w:rPr>
              <w:fldChar w:fldCharType="end"/>
            </w:r>
          </w:hyperlink>
        </w:p>
        <w:p w14:paraId="1A10EFAC" w14:textId="77777777" w:rsidR="00D97FD5" w:rsidRDefault="004D0A57">
          <w:pPr>
            <w:pStyle w:val="TOC2"/>
            <w:rPr>
              <w:rFonts w:asciiTheme="minorHAnsi" w:eastAsiaTheme="minorEastAsia" w:hAnsiTheme="minorHAnsi" w:cstheme="minorBidi"/>
              <w:sz w:val="22"/>
              <w:szCs w:val="22"/>
            </w:rPr>
          </w:pPr>
          <w:hyperlink w:anchor="_Toc405367485" w:history="1">
            <w:r w:rsidR="00D97FD5" w:rsidRPr="005E74FA">
              <w:rPr>
                <w:rStyle w:val="Hyperlink"/>
              </w:rPr>
              <w:t>Best Practices 9: Align Images in Response Options</w:t>
            </w:r>
            <w:r w:rsidR="00D97FD5">
              <w:rPr>
                <w:webHidden/>
              </w:rPr>
              <w:tab/>
            </w:r>
            <w:r w:rsidR="00D97FD5">
              <w:rPr>
                <w:webHidden/>
              </w:rPr>
              <w:fldChar w:fldCharType="begin"/>
            </w:r>
            <w:r w:rsidR="00D97FD5">
              <w:rPr>
                <w:webHidden/>
              </w:rPr>
              <w:instrText xml:space="preserve"> PAGEREF _Toc405367485 \h </w:instrText>
            </w:r>
            <w:r w:rsidR="00D97FD5">
              <w:rPr>
                <w:webHidden/>
              </w:rPr>
            </w:r>
            <w:r w:rsidR="00D97FD5">
              <w:rPr>
                <w:webHidden/>
              </w:rPr>
              <w:fldChar w:fldCharType="separate"/>
            </w:r>
            <w:r>
              <w:rPr>
                <w:webHidden/>
              </w:rPr>
              <w:t>35</w:t>
            </w:r>
            <w:r w:rsidR="00D97FD5">
              <w:rPr>
                <w:webHidden/>
              </w:rPr>
              <w:fldChar w:fldCharType="end"/>
            </w:r>
          </w:hyperlink>
        </w:p>
        <w:p w14:paraId="16C762FE" w14:textId="77777777" w:rsidR="00D97FD5" w:rsidRDefault="004D0A57">
          <w:pPr>
            <w:pStyle w:val="TOC1"/>
            <w:rPr>
              <w:rFonts w:asciiTheme="minorHAnsi" w:eastAsiaTheme="minorEastAsia" w:hAnsiTheme="minorHAnsi" w:cstheme="minorBidi"/>
              <w:b w:val="0"/>
              <w:sz w:val="22"/>
              <w:szCs w:val="22"/>
            </w:rPr>
          </w:pPr>
          <w:hyperlink w:anchor="_Toc405367486" w:history="1">
            <w:r w:rsidR="00D97FD5" w:rsidRPr="005E74FA">
              <w:rPr>
                <w:rStyle w:val="Hyperlink"/>
              </w:rPr>
              <w:t>Cover Page Layouts</w:t>
            </w:r>
            <w:r w:rsidR="00D97FD5">
              <w:rPr>
                <w:webHidden/>
              </w:rPr>
              <w:tab/>
            </w:r>
            <w:r w:rsidR="00D97FD5">
              <w:rPr>
                <w:webHidden/>
              </w:rPr>
              <w:fldChar w:fldCharType="begin"/>
            </w:r>
            <w:r w:rsidR="00D97FD5">
              <w:rPr>
                <w:webHidden/>
              </w:rPr>
              <w:instrText xml:space="preserve"> PAGEREF _Toc405367486 \h </w:instrText>
            </w:r>
            <w:r w:rsidR="00D97FD5">
              <w:rPr>
                <w:webHidden/>
              </w:rPr>
            </w:r>
            <w:r w:rsidR="00D97FD5">
              <w:rPr>
                <w:webHidden/>
              </w:rPr>
              <w:fldChar w:fldCharType="separate"/>
            </w:r>
            <w:r>
              <w:rPr>
                <w:webHidden/>
              </w:rPr>
              <w:t>36</w:t>
            </w:r>
            <w:r w:rsidR="00D97FD5">
              <w:rPr>
                <w:webHidden/>
              </w:rPr>
              <w:fldChar w:fldCharType="end"/>
            </w:r>
          </w:hyperlink>
        </w:p>
        <w:p w14:paraId="7A2D6504" w14:textId="77777777" w:rsidR="00D97FD5" w:rsidRDefault="004D0A57">
          <w:pPr>
            <w:pStyle w:val="TOC2"/>
            <w:rPr>
              <w:rFonts w:asciiTheme="minorHAnsi" w:eastAsiaTheme="minorEastAsia" w:hAnsiTheme="minorHAnsi" w:cstheme="minorBidi"/>
              <w:sz w:val="22"/>
              <w:szCs w:val="22"/>
            </w:rPr>
          </w:pPr>
          <w:hyperlink w:anchor="_Toc405367487" w:history="1">
            <w:r w:rsidR="00D97FD5" w:rsidRPr="005E74FA">
              <w:rPr>
                <w:rStyle w:val="Hyperlink"/>
              </w:rPr>
              <w:t>Cover Page 1</w:t>
            </w:r>
            <w:r w:rsidR="00D97FD5">
              <w:rPr>
                <w:webHidden/>
              </w:rPr>
              <w:tab/>
            </w:r>
            <w:r w:rsidR="00D97FD5">
              <w:rPr>
                <w:webHidden/>
              </w:rPr>
              <w:fldChar w:fldCharType="begin"/>
            </w:r>
            <w:r w:rsidR="00D97FD5">
              <w:rPr>
                <w:webHidden/>
              </w:rPr>
              <w:instrText xml:space="preserve"> PAGEREF _Toc405367487 \h </w:instrText>
            </w:r>
            <w:r w:rsidR="00D97FD5">
              <w:rPr>
                <w:webHidden/>
              </w:rPr>
            </w:r>
            <w:r w:rsidR="00D97FD5">
              <w:rPr>
                <w:webHidden/>
              </w:rPr>
              <w:fldChar w:fldCharType="separate"/>
            </w:r>
            <w:r>
              <w:rPr>
                <w:webHidden/>
              </w:rPr>
              <w:t>36</w:t>
            </w:r>
            <w:r w:rsidR="00D97FD5">
              <w:rPr>
                <w:webHidden/>
              </w:rPr>
              <w:fldChar w:fldCharType="end"/>
            </w:r>
          </w:hyperlink>
        </w:p>
        <w:p w14:paraId="3A8933E1" w14:textId="77777777" w:rsidR="00D97FD5" w:rsidRDefault="004D0A57">
          <w:pPr>
            <w:pStyle w:val="TOC2"/>
            <w:rPr>
              <w:rFonts w:asciiTheme="minorHAnsi" w:eastAsiaTheme="minorEastAsia" w:hAnsiTheme="minorHAnsi" w:cstheme="minorBidi"/>
              <w:sz w:val="22"/>
              <w:szCs w:val="22"/>
            </w:rPr>
          </w:pPr>
          <w:hyperlink w:anchor="_Toc405367488" w:history="1">
            <w:r w:rsidR="00D97FD5" w:rsidRPr="005E74FA">
              <w:rPr>
                <w:rStyle w:val="Hyperlink"/>
              </w:rPr>
              <w:t>Cover Page 2</w:t>
            </w:r>
            <w:r w:rsidR="00D97FD5">
              <w:rPr>
                <w:webHidden/>
              </w:rPr>
              <w:tab/>
            </w:r>
            <w:r w:rsidR="00D97FD5">
              <w:rPr>
                <w:webHidden/>
              </w:rPr>
              <w:fldChar w:fldCharType="begin"/>
            </w:r>
            <w:r w:rsidR="00D97FD5">
              <w:rPr>
                <w:webHidden/>
              </w:rPr>
              <w:instrText xml:space="preserve"> PAGEREF _Toc405367488 \h </w:instrText>
            </w:r>
            <w:r w:rsidR="00D97FD5">
              <w:rPr>
                <w:webHidden/>
              </w:rPr>
            </w:r>
            <w:r w:rsidR="00D97FD5">
              <w:rPr>
                <w:webHidden/>
              </w:rPr>
              <w:fldChar w:fldCharType="separate"/>
            </w:r>
            <w:r>
              <w:rPr>
                <w:webHidden/>
              </w:rPr>
              <w:t>37</w:t>
            </w:r>
            <w:r w:rsidR="00D97FD5">
              <w:rPr>
                <w:webHidden/>
              </w:rPr>
              <w:fldChar w:fldCharType="end"/>
            </w:r>
          </w:hyperlink>
        </w:p>
        <w:p w14:paraId="3C980818" w14:textId="77777777" w:rsidR="00D97FD5" w:rsidRDefault="004D0A57">
          <w:pPr>
            <w:pStyle w:val="TOC2"/>
            <w:rPr>
              <w:rFonts w:asciiTheme="minorHAnsi" w:eastAsiaTheme="minorEastAsia" w:hAnsiTheme="minorHAnsi" w:cstheme="minorBidi"/>
              <w:sz w:val="22"/>
              <w:szCs w:val="22"/>
            </w:rPr>
          </w:pPr>
          <w:hyperlink w:anchor="_Toc405367489" w:history="1">
            <w:r w:rsidR="00D97FD5" w:rsidRPr="005E74FA">
              <w:rPr>
                <w:rStyle w:val="Hyperlink"/>
              </w:rPr>
              <w:t>Cover Page 3</w:t>
            </w:r>
            <w:r w:rsidR="00D97FD5">
              <w:rPr>
                <w:webHidden/>
              </w:rPr>
              <w:tab/>
            </w:r>
            <w:r w:rsidR="00D97FD5">
              <w:rPr>
                <w:webHidden/>
              </w:rPr>
              <w:fldChar w:fldCharType="begin"/>
            </w:r>
            <w:r w:rsidR="00D97FD5">
              <w:rPr>
                <w:webHidden/>
              </w:rPr>
              <w:instrText xml:space="preserve"> PAGEREF _Toc405367489 \h </w:instrText>
            </w:r>
            <w:r w:rsidR="00D97FD5">
              <w:rPr>
                <w:webHidden/>
              </w:rPr>
            </w:r>
            <w:r w:rsidR="00D97FD5">
              <w:rPr>
                <w:webHidden/>
              </w:rPr>
              <w:fldChar w:fldCharType="separate"/>
            </w:r>
            <w:r>
              <w:rPr>
                <w:webHidden/>
              </w:rPr>
              <w:t>37</w:t>
            </w:r>
            <w:r w:rsidR="00D97FD5">
              <w:rPr>
                <w:webHidden/>
              </w:rPr>
              <w:fldChar w:fldCharType="end"/>
            </w:r>
          </w:hyperlink>
        </w:p>
        <w:p w14:paraId="2F7B53E4" w14:textId="77777777" w:rsidR="00D97FD5" w:rsidRDefault="004D0A57">
          <w:pPr>
            <w:pStyle w:val="TOC2"/>
            <w:rPr>
              <w:rFonts w:asciiTheme="minorHAnsi" w:eastAsiaTheme="minorEastAsia" w:hAnsiTheme="minorHAnsi" w:cstheme="minorBidi"/>
              <w:sz w:val="22"/>
              <w:szCs w:val="22"/>
            </w:rPr>
          </w:pPr>
          <w:hyperlink w:anchor="_Toc405367490" w:history="1">
            <w:r w:rsidR="00D97FD5" w:rsidRPr="005E74FA">
              <w:rPr>
                <w:rStyle w:val="Hyperlink"/>
              </w:rPr>
              <w:t>Cover Page 4</w:t>
            </w:r>
            <w:r w:rsidR="00D97FD5">
              <w:rPr>
                <w:webHidden/>
              </w:rPr>
              <w:tab/>
            </w:r>
            <w:r w:rsidR="00D97FD5">
              <w:rPr>
                <w:webHidden/>
              </w:rPr>
              <w:fldChar w:fldCharType="begin"/>
            </w:r>
            <w:r w:rsidR="00D97FD5">
              <w:rPr>
                <w:webHidden/>
              </w:rPr>
              <w:instrText xml:space="preserve"> PAGEREF _Toc405367490 \h </w:instrText>
            </w:r>
            <w:r w:rsidR="00D97FD5">
              <w:rPr>
                <w:webHidden/>
              </w:rPr>
            </w:r>
            <w:r w:rsidR="00D97FD5">
              <w:rPr>
                <w:webHidden/>
              </w:rPr>
              <w:fldChar w:fldCharType="separate"/>
            </w:r>
            <w:r>
              <w:rPr>
                <w:webHidden/>
              </w:rPr>
              <w:t>38</w:t>
            </w:r>
            <w:r w:rsidR="00D97FD5">
              <w:rPr>
                <w:webHidden/>
              </w:rPr>
              <w:fldChar w:fldCharType="end"/>
            </w:r>
          </w:hyperlink>
        </w:p>
        <w:p w14:paraId="294E1D22" w14:textId="77777777" w:rsidR="00D97FD5" w:rsidRDefault="004D0A57">
          <w:pPr>
            <w:pStyle w:val="TOC2"/>
            <w:rPr>
              <w:rFonts w:asciiTheme="minorHAnsi" w:eastAsiaTheme="minorEastAsia" w:hAnsiTheme="minorHAnsi" w:cstheme="minorBidi"/>
              <w:sz w:val="22"/>
              <w:szCs w:val="22"/>
            </w:rPr>
          </w:pPr>
          <w:hyperlink w:anchor="_Toc405367491" w:history="1">
            <w:r w:rsidR="00D97FD5" w:rsidRPr="005E74FA">
              <w:rPr>
                <w:rStyle w:val="Hyperlink"/>
              </w:rPr>
              <w:t>Cover Page 5</w:t>
            </w:r>
            <w:r w:rsidR="00D97FD5">
              <w:rPr>
                <w:webHidden/>
              </w:rPr>
              <w:tab/>
            </w:r>
            <w:r w:rsidR="00D97FD5">
              <w:rPr>
                <w:webHidden/>
              </w:rPr>
              <w:fldChar w:fldCharType="begin"/>
            </w:r>
            <w:r w:rsidR="00D97FD5">
              <w:rPr>
                <w:webHidden/>
              </w:rPr>
              <w:instrText xml:space="preserve"> PAGEREF _Toc405367491 \h </w:instrText>
            </w:r>
            <w:r w:rsidR="00D97FD5">
              <w:rPr>
                <w:webHidden/>
              </w:rPr>
            </w:r>
            <w:r w:rsidR="00D97FD5">
              <w:rPr>
                <w:webHidden/>
              </w:rPr>
              <w:fldChar w:fldCharType="separate"/>
            </w:r>
            <w:r>
              <w:rPr>
                <w:webHidden/>
              </w:rPr>
              <w:t>38</w:t>
            </w:r>
            <w:r w:rsidR="00D97FD5">
              <w:rPr>
                <w:webHidden/>
              </w:rPr>
              <w:fldChar w:fldCharType="end"/>
            </w:r>
          </w:hyperlink>
        </w:p>
        <w:p w14:paraId="34C069E2" w14:textId="77777777" w:rsidR="00D97FD5" w:rsidRDefault="004D0A57">
          <w:pPr>
            <w:pStyle w:val="TOC2"/>
            <w:rPr>
              <w:rFonts w:asciiTheme="minorHAnsi" w:eastAsiaTheme="minorEastAsia" w:hAnsiTheme="minorHAnsi" w:cstheme="minorBidi"/>
              <w:sz w:val="22"/>
              <w:szCs w:val="22"/>
            </w:rPr>
          </w:pPr>
          <w:hyperlink w:anchor="_Toc405367492" w:history="1">
            <w:r w:rsidR="00D97FD5" w:rsidRPr="005E74FA">
              <w:rPr>
                <w:rStyle w:val="Hyperlink"/>
              </w:rPr>
              <w:t>Cover Page 6</w:t>
            </w:r>
            <w:r w:rsidR="00D97FD5">
              <w:rPr>
                <w:webHidden/>
              </w:rPr>
              <w:tab/>
            </w:r>
            <w:r w:rsidR="00D97FD5">
              <w:rPr>
                <w:webHidden/>
              </w:rPr>
              <w:fldChar w:fldCharType="begin"/>
            </w:r>
            <w:r w:rsidR="00D97FD5">
              <w:rPr>
                <w:webHidden/>
              </w:rPr>
              <w:instrText xml:space="preserve"> PAGEREF _Toc405367492 \h </w:instrText>
            </w:r>
            <w:r w:rsidR="00D97FD5">
              <w:rPr>
                <w:webHidden/>
              </w:rPr>
            </w:r>
            <w:r w:rsidR="00D97FD5">
              <w:rPr>
                <w:webHidden/>
              </w:rPr>
              <w:fldChar w:fldCharType="separate"/>
            </w:r>
            <w:r>
              <w:rPr>
                <w:webHidden/>
              </w:rPr>
              <w:t>39</w:t>
            </w:r>
            <w:r w:rsidR="00D97FD5">
              <w:rPr>
                <w:webHidden/>
              </w:rPr>
              <w:fldChar w:fldCharType="end"/>
            </w:r>
          </w:hyperlink>
        </w:p>
        <w:p w14:paraId="54AAD659" w14:textId="77777777" w:rsidR="00D97FD5" w:rsidRDefault="004D0A57">
          <w:pPr>
            <w:pStyle w:val="TOC1"/>
            <w:rPr>
              <w:rFonts w:asciiTheme="minorHAnsi" w:eastAsiaTheme="minorEastAsia" w:hAnsiTheme="minorHAnsi" w:cstheme="minorBidi"/>
              <w:b w:val="0"/>
              <w:sz w:val="22"/>
              <w:szCs w:val="22"/>
            </w:rPr>
          </w:pPr>
          <w:hyperlink w:anchor="_Toc405367493" w:history="1">
            <w:r w:rsidR="00D97FD5" w:rsidRPr="005E74FA">
              <w:rPr>
                <w:rStyle w:val="Hyperlink"/>
              </w:rPr>
              <w:t>Maximum Image Dimensions</w:t>
            </w:r>
            <w:r w:rsidR="00D97FD5">
              <w:rPr>
                <w:webHidden/>
              </w:rPr>
              <w:tab/>
            </w:r>
            <w:r w:rsidR="00D97FD5">
              <w:rPr>
                <w:webHidden/>
              </w:rPr>
              <w:fldChar w:fldCharType="begin"/>
            </w:r>
            <w:r w:rsidR="00D97FD5">
              <w:rPr>
                <w:webHidden/>
              </w:rPr>
              <w:instrText xml:space="preserve"> PAGEREF _Toc405367493 \h </w:instrText>
            </w:r>
            <w:r w:rsidR="00D97FD5">
              <w:rPr>
                <w:webHidden/>
              </w:rPr>
            </w:r>
            <w:r w:rsidR="00D97FD5">
              <w:rPr>
                <w:webHidden/>
              </w:rPr>
              <w:fldChar w:fldCharType="separate"/>
            </w:r>
            <w:r>
              <w:rPr>
                <w:webHidden/>
              </w:rPr>
              <w:t>40</w:t>
            </w:r>
            <w:r w:rsidR="00D97FD5">
              <w:rPr>
                <w:webHidden/>
              </w:rPr>
              <w:fldChar w:fldCharType="end"/>
            </w:r>
          </w:hyperlink>
        </w:p>
        <w:p w14:paraId="70396113" w14:textId="703C48B2" w:rsidR="00C045E7" w:rsidRDefault="00C045E7">
          <w:r>
            <w:rPr>
              <w:b/>
              <w:bCs/>
              <w:noProof/>
            </w:rPr>
            <w:fldChar w:fldCharType="end"/>
          </w:r>
        </w:p>
      </w:sdtContent>
    </w:sdt>
    <w:p w14:paraId="6C0974F9" w14:textId="77777777" w:rsidR="00732451" w:rsidRDefault="00732451" w:rsidP="00C045E7">
      <w:pPr>
        <w:pStyle w:val="Heading1"/>
        <w:sectPr w:rsidR="00732451" w:rsidSect="00DF223A">
          <w:footerReference w:type="default" r:id="rId11"/>
          <w:pgSz w:w="12240" w:h="15840"/>
          <w:pgMar w:top="1440" w:right="1350" w:bottom="1440" w:left="1501" w:header="720" w:footer="720" w:gutter="0"/>
          <w:cols w:space="720"/>
          <w:docGrid w:linePitch="360"/>
        </w:sectPr>
      </w:pPr>
    </w:p>
    <w:p w14:paraId="7B582D39" w14:textId="1F0709A3" w:rsidR="00C045E7" w:rsidRPr="00875289" w:rsidRDefault="00C045E7" w:rsidP="00C045E7">
      <w:pPr>
        <w:pStyle w:val="Heading1"/>
      </w:pPr>
      <w:bookmarkStart w:id="1" w:name="_Toc405367436"/>
      <w:r w:rsidRPr="00875289">
        <w:lastRenderedPageBreak/>
        <w:t>About Layouts</w:t>
      </w:r>
      <w:bookmarkEnd w:id="1"/>
    </w:p>
    <w:p w14:paraId="00CBE317" w14:textId="4DDF987F" w:rsidR="00C045E7" w:rsidRDefault="00C045E7" w:rsidP="00C045E7">
      <w:pPr>
        <w:keepNext/>
        <w:ind w:right="29"/>
      </w:pPr>
      <w:r>
        <w:t>Layouts in</w:t>
      </w:r>
      <w:r w:rsidR="00D507DB">
        <w:t xml:space="preserve"> the Item Tracking System</w:t>
      </w:r>
      <w:r>
        <w:t xml:space="preserve"> </w:t>
      </w:r>
      <w:r w:rsidR="00D507DB">
        <w:t>(</w:t>
      </w:r>
      <w:r>
        <w:t>ITS</w:t>
      </w:r>
      <w:r w:rsidR="00D507DB">
        <w:t>)</w:t>
      </w:r>
      <w:r>
        <w:t xml:space="preserve"> determine the orientation of the stimulus and items as they appear in the Student </w:t>
      </w:r>
      <w:r w:rsidR="00D507DB">
        <w:t>Testing Site</w:t>
      </w:r>
      <w:r>
        <w:t xml:space="preserve"> or any other application that uses the TDS </w:t>
      </w:r>
      <w:proofErr w:type="spellStart"/>
      <w:r>
        <w:t>Blackbox</w:t>
      </w:r>
      <w:proofErr w:type="spellEnd"/>
      <w:r>
        <w:t xml:space="preserve">. Some layouts may accommodate multiple items, but they can only accommodate one stimulus. Other layouts may consist of one or more items </w:t>
      </w:r>
      <w:r w:rsidRPr="00C045E7">
        <w:rPr>
          <w:i/>
        </w:rPr>
        <w:t>without</w:t>
      </w:r>
      <w:r>
        <w:t xml:space="preserve"> a stimulus. The type of layout you select for a test screen depends on the following factors:</w:t>
      </w:r>
    </w:p>
    <w:p w14:paraId="28D394BE" w14:textId="77777777" w:rsidR="00C045E7" w:rsidRPr="00875289" w:rsidRDefault="00C045E7" w:rsidP="00C045E7">
      <w:pPr>
        <w:pStyle w:val="ListBullet"/>
      </w:pPr>
      <w:r w:rsidRPr="00875289">
        <w:t>Item Type</w:t>
      </w:r>
    </w:p>
    <w:p w14:paraId="57FDF705" w14:textId="77777777" w:rsidR="00C045E7" w:rsidRPr="00875289" w:rsidRDefault="00C045E7" w:rsidP="00C045E7">
      <w:pPr>
        <w:pStyle w:val="ListBullet"/>
      </w:pPr>
      <w:r w:rsidRPr="00875289">
        <w:t>Number of Items</w:t>
      </w:r>
    </w:p>
    <w:p w14:paraId="44FA506C" w14:textId="77777777" w:rsidR="00C045E7" w:rsidRPr="00875289" w:rsidRDefault="00C045E7" w:rsidP="00C045E7">
      <w:pPr>
        <w:pStyle w:val="ListBullet"/>
      </w:pPr>
      <w:r w:rsidRPr="00875289">
        <w:t>Association with a stimulus</w:t>
      </w:r>
    </w:p>
    <w:p w14:paraId="51EC1A0C" w14:textId="77777777" w:rsidR="00C045E7" w:rsidRPr="00875289" w:rsidRDefault="00C045E7" w:rsidP="00C045E7">
      <w:pPr>
        <w:pStyle w:val="ListBullet"/>
      </w:pPr>
      <w:r w:rsidRPr="00875289">
        <w:t>Stimulus Type</w:t>
      </w:r>
    </w:p>
    <w:p w14:paraId="69B01DE4" w14:textId="77777777" w:rsidR="00C045E7" w:rsidRPr="00875289" w:rsidRDefault="00C045E7" w:rsidP="00C045E7">
      <w:pPr>
        <w:pStyle w:val="ListBullet"/>
      </w:pPr>
      <w:r w:rsidRPr="00875289">
        <w:t>Item Bank</w:t>
      </w:r>
    </w:p>
    <w:p w14:paraId="2477A45F" w14:textId="77777777" w:rsidR="00C045E7" w:rsidRDefault="00C045E7" w:rsidP="00C045E7">
      <w:pPr>
        <w:keepNext/>
        <w:ind w:right="29"/>
      </w:pPr>
      <w:r>
        <w:t>The t</w:t>
      </w:r>
      <w:r w:rsidRPr="00A05EE7">
        <w:t>ext</w:t>
      </w:r>
      <w:r>
        <w:t xml:space="preserve"> in item stems, response options, and passages</w:t>
      </w:r>
      <w:r w:rsidRPr="00A05EE7">
        <w:t xml:space="preserve"> is always left-aligned, </w:t>
      </w:r>
      <w:r>
        <w:t>but</w:t>
      </w:r>
      <w:r w:rsidRPr="00A05EE7">
        <w:t xml:space="preserve"> the area </w:t>
      </w:r>
      <w:r>
        <w:t>containing it may not be. For example, a left-aligned</w:t>
      </w:r>
      <w:r w:rsidRPr="00A05EE7">
        <w:t xml:space="preserve"> </w:t>
      </w:r>
      <w:r>
        <w:t xml:space="preserve">response option could appear in the center of the screen if it is part of </w:t>
      </w:r>
      <w:r w:rsidRPr="00A05EE7">
        <w:t xml:space="preserve">a horizontal or stacked </w:t>
      </w:r>
      <w:r>
        <w:t xml:space="preserve">Multiple-Choice item </w:t>
      </w:r>
      <w:r w:rsidRPr="00A05EE7">
        <w:t>layout</w:t>
      </w:r>
      <w:r>
        <w:t xml:space="preserve"> in which the group of response options is centered.</w:t>
      </w:r>
    </w:p>
    <w:p w14:paraId="1CE9A39C" w14:textId="77777777" w:rsidR="00C045E7" w:rsidRDefault="00C045E7" w:rsidP="00C045E7">
      <w:pPr>
        <w:ind w:right="29"/>
      </w:pPr>
      <w:r>
        <w:t>Many single-</w:t>
      </w:r>
      <w:r w:rsidRPr="00A05EE7">
        <w:t xml:space="preserve">item layouts are limited to </w:t>
      </w:r>
      <w:r>
        <w:t>a maximum width of 40 ems to maintain consistency</w:t>
      </w:r>
      <w:r w:rsidRPr="00A05EE7">
        <w:t xml:space="preserve"> between small and l</w:t>
      </w:r>
      <w:r>
        <w:t xml:space="preserve">arge monitors. They also have a minimum width of 200 pixels. </w:t>
      </w:r>
    </w:p>
    <w:tbl>
      <w:tblPr>
        <w:tblStyle w:val="TableNote"/>
        <w:tblW w:w="0" w:type="auto"/>
        <w:jc w:val="center"/>
        <w:tblLayout w:type="fixed"/>
        <w:tblLook w:val="04A0" w:firstRow="1" w:lastRow="0" w:firstColumn="1" w:lastColumn="0" w:noHBand="0" w:noVBand="1"/>
      </w:tblPr>
      <w:tblGrid>
        <w:gridCol w:w="720"/>
        <w:gridCol w:w="8640"/>
      </w:tblGrid>
      <w:tr w:rsidR="00C045E7" w14:paraId="6A013CD1" w14:textId="77777777" w:rsidTr="00D507DB">
        <w:trPr>
          <w:jc w:val="center"/>
        </w:trPr>
        <w:tc>
          <w:tcPr>
            <w:tcW w:w="720" w:type="dxa"/>
          </w:tcPr>
          <w:p w14:paraId="4A365C02" w14:textId="77777777" w:rsidR="00C045E7" w:rsidRDefault="00C045E7" w:rsidP="00D507DB">
            <w:pPr>
              <w:pStyle w:val="NoteIcon"/>
            </w:pPr>
            <w:r>
              <w:drawing>
                <wp:inline distT="0" distB="0" distL="0" distR="0" wp14:anchorId="4C871D01" wp14:editId="76708B99">
                  <wp:extent cx="311150" cy="4159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150" cy="415925"/>
                          </a:xfrm>
                          <a:prstGeom prst="rect">
                            <a:avLst/>
                          </a:prstGeom>
                        </pic:spPr>
                      </pic:pic>
                    </a:graphicData>
                  </a:graphic>
                </wp:inline>
              </w:drawing>
            </w:r>
          </w:p>
        </w:tc>
        <w:tc>
          <w:tcPr>
            <w:tcW w:w="8640" w:type="dxa"/>
          </w:tcPr>
          <w:p w14:paraId="22748561" w14:textId="77777777" w:rsidR="00C045E7" w:rsidRDefault="00C045E7" w:rsidP="00D507DB">
            <w:pPr>
              <w:pStyle w:val="NoteText"/>
            </w:pPr>
            <w:r w:rsidRPr="00FC01DA">
              <w:rPr>
                <w:rStyle w:val="Strong"/>
              </w:rPr>
              <w:t>Layouts 1, 11, 13, 17, 21–27 do not follow this rule:</w:t>
            </w:r>
            <w:r w:rsidRPr="00A05EE7">
              <w:t xml:space="preserve"> </w:t>
            </w:r>
          </w:p>
          <w:p w14:paraId="6B2DAD1B" w14:textId="77777777" w:rsidR="00C045E7" w:rsidRDefault="00C045E7" w:rsidP="00D507DB">
            <w:pPr>
              <w:pStyle w:val="TableTextBullet"/>
            </w:pPr>
            <w:r w:rsidRPr="00A05EE7">
              <w:t>Layouts 1, 13</w:t>
            </w:r>
            <w:r>
              <w:t>,</w:t>
            </w:r>
            <w:r w:rsidRPr="00A05EE7">
              <w:t xml:space="preserve"> and 22 do not </w:t>
            </w:r>
            <w:r>
              <w:t xml:space="preserve">have a maximum width. </w:t>
            </w:r>
          </w:p>
          <w:p w14:paraId="5256E0F7" w14:textId="77777777" w:rsidR="00C045E7" w:rsidRDefault="00C045E7" w:rsidP="00D507DB">
            <w:pPr>
              <w:pStyle w:val="TableTextBullet"/>
            </w:pPr>
            <w:r>
              <w:t>Layouts 11, 17, 21</w:t>
            </w:r>
            <w:r w:rsidRPr="00A05EE7">
              <w:t xml:space="preserve">, </w:t>
            </w:r>
            <w:r>
              <w:t>and 23–</w:t>
            </w:r>
            <w:r w:rsidRPr="00A05EE7">
              <w:t xml:space="preserve">27 </w:t>
            </w:r>
            <w:r>
              <w:t>fill 100% of the screen because these layouts are divided into two scrollable sections.</w:t>
            </w:r>
          </w:p>
        </w:tc>
      </w:tr>
    </w:tbl>
    <w:p w14:paraId="53204B52" w14:textId="77777777" w:rsidR="00A05EE7" w:rsidRPr="00875289" w:rsidRDefault="008B6F93" w:rsidP="00D507DB">
      <w:pPr>
        <w:pStyle w:val="Heading2"/>
      </w:pPr>
      <w:bookmarkStart w:id="2" w:name="_Toc405367437"/>
      <w:r w:rsidRPr="00875289">
        <w:lastRenderedPageBreak/>
        <w:t>Font Sizes &amp; M</w:t>
      </w:r>
      <w:r w:rsidR="00765C54" w:rsidRPr="00875289">
        <w:t>easurements</w:t>
      </w:r>
      <w:r w:rsidR="00875289">
        <w:t xml:space="preserve"> in this </w:t>
      </w:r>
      <w:r w:rsidR="00FF6144">
        <w:t>Document</w:t>
      </w:r>
      <w:bookmarkEnd w:id="2"/>
    </w:p>
    <w:p w14:paraId="18F6718B" w14:textId="77777777" w:rsidR="00E76E21" w:rsidRDefault="008E66D7" w:rsidP="00D507DB">
      <w:pPr>
        <w:keepNext/>
        <w:ind w:right="29"/>
      </w:pPr>
      <w:r>
        <w:t>Unless otherwise indicated, m</w:t>
      </w:r>
      <w:r w:rsidR="00A05EE7" w:rsidRPr="00A05EE7">
        <w:t xml:space="preserve">easurements in </w:t>
      </w:r>
      <w:r w:rsidR="00FF6144">
        <w:t>figures</w:t>
      </w:r>
      <w:r w:rsidR="00A05EE7" w:rsidRPr="00A05EE7">
        <w:t xml:space="preserve"> </w:t>
      </w:r>
      <w:r w:rsidR="00E76E21">
        <w:t>use</w:t>
      </w:r>
      <w:r w:rsidR="00A05EE7" w:rsidRPr="00A05EE7">
        <w:t xml:space="preserve"> </w:t>
      </w:r>
      <w:r w:rsidR="00E76E21">
        <w:t>“</w:t>
      </w:r>
      <w:proofErr w:type="spellStart"/>
      <w:r w:rsidR="00A05EE7" w:rsidRPr="00A05EE7">
        <w:t>em</w:t>
      </w:r>
      <w:proofErr w:type="spellEnd"/>
      <w:r w:rsidR="00E76E21">
        <w:t>”</w:t>
      </w:r>
      <w:r>
        <w:t xml:space="preserve"> units, which</w:t>
      </w:r>
      <w:r w:rsidR="00A05EE7" w:rsidRPr="00A05EE7">
        <w:t xml:space="preserve"> correspond to the width of a single </w:t>
      </w:r>
      <w:r w:rsidR="00E76E21">
        <w:t>“</w:t>
      </w:r>
      <w:r w:rsidR="009A4307">
        <w:t>M</w:t>
      </w:r>
      <w:r w:rsidR="00E76E21">
        <w:t>”</w:t>
      </w:r>
      <w:r w:rsidR="009A4307">
        <w:t xml:space="preserve"> character</w:t>
      </w:r>
      <w:r w:rsidR="00A05EE7" w:rsidRPr="00A05EE7">
        <w:t>. This unit is used for consistency purposes</w:t>
      </w:r>
      <w:r w:rsidR="00ED15D9">
        <w:t xml:space="preserve"> to </w:t>
      </w:r>
      <w:r w:rsidR="00A05EE7" w:rsidRPr="00A05EE7">
        <w:t xml:space="preserve">account for instances where zoom is </w:t>
      </w:r>
      <w:r w:rsidR="00E76E21">
        <w:t>applied</w:t>
      </w:r>
      <w:r w:rsidR="00A05EE7" w:rsidRPr="00A05EE7">
        <w:t>. The normal zoom level of text is 1.2 em</w:t>
      </w:r>
      <w:r w:rsidR="00086BDA">
        <w:t>s</w:t>
      </w:r>
      <w:r w:rsidR="00A05EE7" w:rsidRPr="00A05EE7">
        <w:t xml:space="preserve"> (</w:t>
      </w:r>
      <w:r w:rsidR="00E76E21">
        <w:t>about 12 pixels</w:t>
      </w:r>
      <w:r w:rsidR="00A05EE7" w:rsidRPr="00A05EE7">
        <w:t xml:space="preserve">). </w:t>
      </w:r>
      <w:r w:rsidR="00FF6144" w:rsidRPr="00A05EE7">
        <w:t>Zoom text multipl</w:t>
      </w:r>
      <w:r w:rsidR="00FF6144">
        <w:t>ies</w:t>
      </w:r>
      <w:r w:rsidR="00FF6144" w:rsidRPr="00A05EE7">
        <w:t xml:space="preserve"> the base level of the font. </w:t>
      </w:r>
      <w:r w:rsidR="00A05EE7" w:rsidRPr="00A05EE7">
        <w:t xml:space="preserve">There are 5 </w:t>
      </w:r>
      <w:r w:rsidR="00ED15D9">
        <w:t>zoom levels</w:t>
      </w:r>
      <w:r w:rsidR="00A47051">
        <w:t>:</w:t>
      </w:r>
      <w:r w:rsidR="00A05EE7" w:rsidRPr="00A05EE7">
        <w:t xml:space="preserve"> Level 0 (default) through 4. </w:t>
      </w:r>
      <w:r w:rsidR="00FF6144">
        <w:t>The figure below</w:t>
      </w:r>
      <w:r w:rsidR="008D3B1E">
        <w:t xml:space="preserve"> displays </w:t>
      </w:r>
      <w:r w:rsidR="00A05EE7" w:rsidRPr="00A05EE7">
        <w:t xml:space="preserve">the zoom levels and their equivalent pixel heights on screen. </w:t>
      </w:r>
    </w:p>
    <w:p w14:paraId="416E926D" w14:textId="77777777" w:rsidR="00A05EE7" w:rsidRPr="00A05EE7" w:rsidRDefault="00AC0736" w:rsidP="00D507DB">
      <w:pPr>
        <w:keepNext/>
        <w:ind w:right="29"/>
      </w:pPr>
      <w:r>
        <w:t>This document does</w:t>
      </w:r>
      <w:r w:rsidR="00A05EE7" w:rsidRPr="00A05EE7">
        <w:t xml:space="preserve"> not use point sizes, as points are a measurement strictly for the print medium and can vary in size from one </w:t>
      </w:r>
      <w:r w:rsidR="00765C54">
        <w:t>screen to another.</w:t>
      </w:r>
    </w:p>
    <w:p w14:paraId="49F42A87" w14:textId="77777777" w:rsidR="008D3B1E" w:rsidRDefault="008D3B1E" w:rsidP="00875289">
      <w:pPr>
        <w:pStyle w:val="ImageCaption"/>
      </w:pPr>
      <w:r>
        <w:t>Zoom Levels</w:t>
      </w:r>
    </w:p>
    <w:p w14:paraId="37104919" w14:textId="77777777" w:rsidR="00A05EE7" w:rsidRPr="00CC34B5" w:rsidRDefault="008B6F93" w:rsidP="00CC34B5">
      <w:pPr>
        <w:pStyle w:val="Image"/>
      </w:pPr>
      <w:r w:rsidRPr="00CC34B5">
        <w:drawing>
          <wp:inline distT="0" distB="0" distL="0" distR="0" wp14:anchorId="3273FE4C" wp14:editId="26EF6DCC">
            <wp:extent cx="5943600" cy="2684205"/>
            <wp:effectExtent l="19050" t="19050" r="1905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84205"/>
                    </a:xfrm>
                    <a:prstGeom prst="rect">
                      <a:avLst/>
                    </a:prstGeom>
                    <a:ln>
                      <a:solidFill>
                        <a:schemeClr val="bg1">
                          <a:lumMod val="65000"/>
                        </a:schemeClr>
                      </a:solidFill>
                    </a:ln>
                  </pic:spPr>
                </pic:pic>
              </a:graphicData>
            </a:graphic>
          </wp:inline>
        </w:drawing>
      </w:r>
    </w:p>
    <w:p w14:paraId="67F39ABA" w14:textId="77777777" w:rsidR="002A07F2" w:rsidRPr="00875289" w:rsidRDefault="00D61BDD" w:rsidP="00875289">
      <w:pPr>
        <w:pStyle w:val="Heading2"/>
      </w:pPr>
      <w:bookmarkStart w:id="3" w:name="_Toc405367438"/>
      <w:r w:rsidRPr="00875289">
        <w:t>About Stimuli</w:t>
      </w:r>
      <w:r w:rsidR="001D4A37" w:rsidRPr="00875289">
        <w:t xml:space="preserve"> Types</w:t>
      </w:r>
      <w:bookmarkEnd w:id="3"/>
    </w:p>
    <w:p w14:paraId="0783B5E7" w14:textId="3EAE1076" w:rsidR="00D61BDD" w:rsidRDefault="00D61BDD" w:rsidP="00523ABB">
      <w:pPr>
        <w:keepNext/>
        <w:ind w:right="29"/>
      </w:pPr>
      <w:r>
        <w:t xml:space="preserve">A stimulus may be associated with one or more items. </w:t>
      </w:r>
      <w:r w:rsidR="004457F8">
        <w:t xml:space="preserve">When items are part of a layout which includes a stimulus, they will all have the same structure: stem followed by response. </w:t>
      </w:r>
      <w:r>
        <w:t>The type of stimulus also determines which layout you should use. Stimuli may consist of the following:</w:t>
      </w:r>
    </w:p>
    <w:p w14:paraId="62E61AB5" w14:textId="77777777" w:rsidR="00D61BDD" w:rsidRPr="00875289" w:rsidRDefault="00D61BDD" w:rsidP="00875289">
      <w:pPr>
        <w:pStyle w:val="ListBullet"/>
      </w:pPr>
      <w:r w:rsidRPr="00875289">
        <w:t>Reading Passage</w:t>
      </w:r>
    </w:p>
    <w:p w14:paraId="309B9002" w14:textId="77777777" w:rsidR="00D61BDD" w:rsidRPr="00875289" w:rsidRDefault="00D61BDD" w:rsidP="00875289">
      <w:pPr>
        <w:pStyle w:val="ListBullet"/>
      </w:pPr>
      <w:r w:rsidRPr="00875289">
        <w:t>Illustration/Graphic</w:t>
      </w:r>
      <w:r w:rsidR="00A8243A" w:rsidRPr="00875289">
        <w:t>/Table/Chart</w:t>
      </w:r>
    </w:p>
    <w:p w14:paraId="5AF07909" w14:textId="77777777" w:rsidR="00D61BDD" w:rsidRPr="00875289" w:rsidRDefault="00D61BDD" w:rsidP="00875289">
      <w:pPr>
        <w:pStyle w:val="ListBullet"/>
      </w:pPr>
      <w:r w:rsidRPr="00875289">
        <w:t>Audio</w:t>
      </w:r>
      <w:r w:rsidR="00A8243A" w:rsidRPr="00875289">
        <w:t>/Video</w:t>
      </w:r>
      <w:r w:rsidRPr="00875289">
        <w:t xml:space="preserve"> Recording</w:t>
      </w:r>
    </w:p>
    <w:p w14:paraId="56604614" w14:textId="77777777" w:rsidR="00D61BDD" w:rsidRPr="00875289" w:rsidRDefault="00D61BDD" w:rsidP="00875289">
      <w:pPr>
        <w:pStyle w:val="ListBullet"/>
      </w:pPr>
      <w:r w:rsidRPr="00875289">
        <w:t>Animation</w:t>
      </w:r>
    </w:p>
    <w:p w14:paraId="466D581D" w14:textId="77777777" w:rsidR="00A05EE7" w:rsidRPr="00875289" w:rsidRDefault="00696E9F" w:rsidP="00875289">
      <w:pPr>
        <w:pStyle w:val="Heading2"/>
      </w:pPr>
      <w:bookmarkStart w:id="4" w:name="_Toc405367439"/>
      <w:r w:rsidRPr="00875289">
        <w:lastRenderedPageBreak/>
        <w:t xml:space="preserve">About Item Types and Response </w:t>
      </w:r>
      <w:r w:rsidR="00AC0736">
        <w:t>Areas</w:t>
      </w:r>
      <w:bookmarkEnd w:id="4"/>
    </w:p>
    <w:p w14:paraId="6BDA2B1F" w14:textId="77777777" w:rsidR="00696E9F" w:rsidRPr="00696E9F" w:rsidRDefault="00696E9F" w:rsidP="00DF223A">
      <w:pPr>
        <w:keepNext/>
        <w:keepLines/>
        <w:ind w:right="29"/>
      </w:pPr>
      <w:r>
        <w:t>Most items consist of a stem and a response area (</w:t>
      </w:r>
      <w:r w:rsidR="00460654">
        <w:t>except</w:t>
      </w:r>
      <w:r>
        <w:t xml:space="preserve"> </w:t>
      </w:r>
      <w:proofErr w:type="gramStart"/>
      <w:r>
        <w:t>Cloze</w:t>
      </w:r>
      <w:proofErr w:type="gramEnd"/>
      <w:r>
        <w:t xml:space="preserve"> </w:t>
      </w:r>
      <w:r w:rsidR="00460654">
        <w:t>items,</w:t>
      </w:r>
      <w:r>
        <w:t xml:space="preserve"> which </w:t>
      </w:r>
      <w:r w:rsidR="00460654">
        <w:t xml:space="preserve">combine </w:t>
      </w:r>
      <w:r>
        <w:t xml:space="preserve">the stem with the response area). Stems tend to be homogenous across item types, but the response areas vary greatly. </w:t>
      </w:r>
      <w:r w:rsidR="008E3D2B">
        <w:t>Each item type may be used with any available layout. However, certain layouts are not recommended for Grid items</w:t>
      </w:r>
      <w:r w:rsidR="00F67A7F">
        <w:t>, Scratch Pad items,</w:t>
      </w:r>
      <w:r w:rsidR="008E3D2B">
        <w:t xml:space="preserve"> and Simulation items</w:t>
      </w:r>
      <w:r w:rsidR="00FF6144">
        <w:t>, because these items have response areas with</w:t>
      </w:r>
      <w:r w:rsidR="00AC0736">
        <w:t xml:space="preserve"> a fixed width</w:t>
      </w:r>
      <w:r w:rsidR="008E3D2B">
        <w:t>.</w:t>
      </w:r>
    </w:p>
    <w:p w14:paraId="2BB53541" w14:textId="77777777" w:rsidR="001F6D15" w:rsidRPr="00875289" w:rsidRDefault="001F6D15" w:rsidP="00875289">
      <w:pPr>
        <w:pStyle w:val="Heading3"/>
      </w:pPr>
      <w:bookmarkStart w:id="5" w:name="_Toc405367440"/>
      <w:r w:rsidRPr="00875289">
        <w:t>Elicited Response</w:t>
      </w:r>
      <w:bookmarkEnd w:id="5"/>
    </w:p>
    <w:p w14:paraId="61C8D527" w14:textId="77777777" w:rsidR="001F6D15" w:rsidRPr="00A05EE7" w:rsidRDefault="00035278" w:rsidP="00DF223A">
      <w:pPr>
        <w:keepNext/>
        <w:ind w:right="29"/>
      </w:pPr>
      <w:r>
        <w:t>For Elicited Response items, a</w:t>
      </w:r>
      <w:r w:rsidR="001F6D15" w:rsidRPr="00A05EE7">
        <w:t>n on-screen widget indicate</w:t>
      </w:r>
      <w:r w:rsidR="001F6D15">
        <w:t>s</w:t>
      </w:r>
      <w:r w:rsidR="001F6D15" w:rsidRPr="00A05EE7">
        <w:t xml:space="preserve"> instances of recording and playback. The </w:t>
      </w:r>
      <w:r w:rsidR="001F6D15">
        <w:t>widget’s appearance depends on its current state.</w:t>
      </w:r>
    </w:p>
    <w:p w14:paraId="70A63180" w14:textId="77777777" w:rsidR="001F6D15" w:rsidRPr="00CC34B5" w:rsidRDefault="001F6D15" w:rsidP="00CC34B5">
      <w:pPr>
        <w:pStyle w:val="Image"/>
      </w:pPr>
      <w:r w:rsidRPr="00CC34B5">
        <w:drawing>
          <wp:inline distT="0" distB="0" distL="0" distR="0" wp14:anchorId="3A2F1A3F" wp14:editId="3C0EC2F2">
            <wp:extent cx="5943600" cy="89519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895194"/>
                    </a:xfrm>
                    <a:prstGeom prst="rect">
                      <a:avLst/>
                    </a:prstGeom>
                    <a:ln>
                      <a:noFill/>
                    </a:ln>
                  </pic:spPr>
                </pic:pic>
              </a:graphicData>
            </a:graphic>
          </wp:inline>
        </w:drawing>
      </w:r>
    </w:p>
    <w:p w14:paraId="32C5F0C4" w14:textId="77777777" w:rsidR="00586279" w:rsidRPr="00875289" w:rsidRDefault="00586279" w:rsidP="00523ABB">
      <w:pPr>
        <w:pStyle w:val="Heading3"/>
      </w:pPr>
      <w:bookmarkStart w:id="6" w:name="_Toc405367441"/>
      <w:r w:rsidRPr="00875289">
        <w:t>Selected Response Items</w:t>
      </w:r>
      <w:bookmarkEnd w:id="6"/>
    </w:p>
    <w:p w14:paraId="6EB24D04" w14:textId="77777777" w:rsidR="00586279" w:rsidRPr="00586279" w:rsidRDefault="00921A36" w:rsidP="00523ABB">
      <w:pPr>
        <w:keepNext/>
        <w:ind w:right="29"/>
      </w:pPr>
      <w:r>
        <w:t>There are several types of Selected R</w:t>
      </w:r>
      <w:r w:rsidR="00586279">
        <w:t>esponse item</w:t>
      </w:r>
      <w:r w:rsidR="001F6D15">
        <w:t xml:space="preserve"> types, including Multipl</w:t>
      </w:r>
      <w:r>
        <w:t>e-Choice, Multi-Select, Picture-</w:t>
      </w:r>
      <w:r w:rsidR="001F6D15">
        <w:t>Click, and Evidence-Based Selected Response items.</w:t>
      </w:r>
    </w:p>
    <w:p w14:paraId="49418D09" w14:textId="77777777" w:rsidR="00A05EE7" w:rsidRPr="00875289" w:rsidRDefault="00A05EE7" w:rsidP="00523ABB">
      <w:pPr>
        <w:pStyle w:val="Heading4"/>
      </w:pPr>
      <w:r w:rsidRPr="00875289">
        <w:t>M</w:t>
      </w:r>
      <w:r w:rsidR="00460654" w:rsidRPr="00875289">
        <w:t>ultiple-</w:t>
      </w:r>
      <w:r w:rsidRPr="00875289">
        <w:t xml:space="preserve">Choice </w:t>
      </w:r>
      <w:r w:rsidR="00460654" w:rsidRPr="00875289">
        <w:t>and Multi-Select items</w:t>
      </w:r>
    </w:p>
    <w:p w14:paraId="72CC7266" w14:textId="77777777" w:rsidR="00A05EE7" w:rsidRPr="00A05EE7" w:rsidRDefault="00460654" w:rsidP="00523ABB">
      <w:pPr>
        <w:keepNext/>
        <w:ind w:right="29"/>
      </w:pPr>
      <w:r>
        <w:t xml:space="preserve">Multiple-Choice and Multi-Select items use the same </w:t>
      </w:r>
      <w:r w:rsidR="00FF6144">
        <w:t xml:space="preserve">item </w:t>
      </w:r>
      <w:r>
        <w:t>layout</w:t>
      </w:r>
      <w:r w:rsidR="00FF6144">
        <w:t>s</w:t>
      </w:r>
      <w:r>
        <w:t xml:space="preserve">. </w:t>
      </w:r>
      <w:r w:rsidR="00673B5E">
        <w:t>There are three</w:t>
      </w:r>
      <w:r w:rsidR="00FF6144">
        <w:t xml:space="preserve"> item</w:t>
      </w:r>
      <w:r w:rsidR="00673B5E">
        <w:t xml:space="preserve"> </w:t>
      </w:r>
      <w:r>
        <w:t xml:space="preserve">layout </w:t>
      </w:r>
      <w:r w:rsidR="00673B5E">
        <w:t xml:space="preserve">variations for </w:t>
      </w:r>
      <w:r>
        <w:t>these item types</w:t>
      </w:r>
      <w:r w:rsidR="00092913">
        <w:t>: Vertical</w:t>
      </w:r>
      <w:r w:rsidR="009A4307">
        <w:t>,</w:t>
      </w:r>
      <w:r w:rsidR="00A318F7">
        <w:t xml:space="preserve"> Stacked,</w:t>
      </w:r>
      <w:r w:rsidR="00092913">
        <w:t xml:space="preserve"> and </w:t>
      </w:r>
      <w:r w:rsidR="00A05EE7" w:rsidRPr="00A05EE7">
        <w:t>Horizontal</w:t>
      </w:r>
      <w:r w:rsidR="009A4307">
        <w:t>.</w:t>
      </w:r>
    </w:p>
    <w:p w14:paraId="284DB4FB" w14:textId="77777777" w:rsidR="00460654" w:rsidRDefault="00460654" w:rsidP="00875289">
      <w:pPr>
        <w:pStyle w:val="ImageCaption"/>
      </w:pPr>
      <w:r>
        <w:t xml:space="preserve">Clockwise from Top Left: Vertical, Stacked, </w:t>
      </w:r>
      <w:proofErr w:type="gramStart"/>
      <w:r>
        <w:t>Horizontal</w:t>
      </w:r>
      <w:proofErr w:type="gramEnd"/>
    </w:p>
    <w:p w14:paraId="4824D9D3" w14:textId="77777777" w:rsidR="00092913" w:rsidRPr="00CC34B5" w:rsidRDefault="00092913" w:rsidP="00CC34B5">
      <w:pPr>
        <w:pStyle w:val="Image"/>
      </w:pPr>
      <w:r w:rsidRPr="00CC34B5">
        <w:drawing>
          <wp:inline distT="0" distB="0" distL="0" distR="0" wp14:anchorId="1D599283" wp14:editId="105661D7">
            <wp:extent cx="5943600" cy="2175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175837"/>
                    </a:xfrm>
                    <a:prstGeom prst="rect">
                      <a:avLst/>
                    </a:prstGeom>
                    <a:ln>
                      <a:noFill/>
                    </a:ln>
                  </pic:spPr>
                </pic:pic>
              </a:graphicData>
            </a:graphic>
          </wp:inline>
        </w:drawing>
      </w:r>
    </w:p>
    <w:p w14:paraId="48C548EC" w14:textId="77777777" w:rsidR="00A05EE7" w:rsidRPr="00875289" w:rsidRDefault="00921A36" w:rsidP="00875289">
      <w:pPr>
        <w:pStyle w:val="Heading4"/>
      </w:pPr>
      <w:r>
        <w:lastRenderedPageBreak/>
        <w:t>Picture-</w:t>
      </w:r>
      <w:r w:rsidR="00D90CBD" w:rsidRPr="00875289">
        <w:t>Click</w:t>
      </w:r>
      <w:r w:rsidR="00586279" w:rsidRPr="00875289">
        <w:t xml:space="preserve"> Items</w:t>
      </w:r>
    </w:p>
    <w:p w14:paraId="538B5455" w14:textId="77777777" w:rsidR="00A05EE7" w:rsidRDefault="00921A36" w:rsidP="00DF223A">
      <w:pPr>
        <w:keepNext/>
        <w:ind w:right="29"/>
      </w:pPr>
      <w:r>
        <w:t>Picture-</w:t>
      </w:r>
      <w:r w:rsidR="00A318F7">
        <w:t>Click items display graphics for response options, rather than text. These</w:t>
      </w:r>
      <w:r w:rsidR="00A05EE7" w:rsidRPr="00A05EE7">
        <w:t xml:space="preserve"> </w:t>
      </w:r>
      <w:r w:rsidR="00673B5E">
        <w:t>item</w:t>
      </w:r>
      <w:r w:rsidR="00A05EE7" w:rsidRPr="00A05EE7">
        <w:t xml:space="preserve"> types use t</w:t>
      </w:r>
      <w:r>
        <w:t>he same variations as standard Multiple-C</w:t>
      </w:r>
      <w:r w:rsidR="00A05EE7" w:rsidRPr="00A05EE7">
        <w:t>hoice</w:t>
      </w:r>
      <w:r>
        <w:t xml:space="preserve"> item</w:t>
      </w:r>
      <w:r w:rsidR="00A05EE7" w:rsidRPr="00A05EE7">
        <w:t xml:space="preserve"> types (Stacked, Vertical</w:t>
      </w:r>
      <w:r w:rsidR="008E66D7">
        <w:t>,</w:t>
      </w:r>
      <w:r w:rsidR="00A05EE7" w:rsidRPr="00A05EE7">
        <w:t xml:space="preserve"> and Horizontal).</w:t>
      </w:r>
      <w:r w:rsidR="000A4DD9">
        <w:t xml:space="preserve"> </w:t>
      </w:r>
    </w:p>
    <w:p w14:paraId="232F2F7A" w14:textId="77777777" w:rsidR="00AE5512" w:rsidRPr="00CC34B5" w:rsidRDefault="00AE5512" w:rsidP="00CC34B5">
      <w:pPr>
        <w:pStyle w:val="Image"/>
      </w:pPr>
      <w:r w:rsidRPr="00CC34B5">
        <w:drawing>
          <wp:inline distT="0" distB="0" distL="0" distR="0" wp14:anchorId="5CF43C10" wp14:editId="20B10C2E">
            <wp:extent cx="5486400" cy="1580525"/>
            <wp:effectExtent l="19050" t="19050" r="1905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click.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580525"/>
                    </a:xfrm>
                    <a:prstGeom prst="rect">
                      <a:avLst/>
                    </a:prstGeom>
                    <a:ln>
                      <a:solidFill>
                        <a:schemeClr val="bg1">
                          <a:lumMod val="65000"/>
                        </a:schemeClr>
                      </a:solidFill>
                    </a:ln>
                  </pic:spPr>
                </pic:pic>
              </a:graphicData>
            </a:graphic>
          </wp:inline>
        </w:drawing>
      </w:r>
    </w:p>
    <w:p w14:paraId="643D12B1" w14:textId="77777777" w:rsidR="00586279" w:rsidRPr="00875289" w:rsidRDefault="001317C1" w:rsidP="00875289">
      <w:pPr>
        <w:pStyle w:val="Heading4"/>
      </w:pPr>
      <w:r w:rsidRPr="00875289">
        <w:t>Evidence-</w:t>
      </w:r>
      <w:r w:rsidR="00586279" w:rsidRPr="00875289">
        <w:t>Based Selected Response</w:t>
      </w:r>
      <w:r w:rsidR="00A8243A" w:rsidRPr="00875289">
        <w:t xml:space="preserve"> (EBSR)</w:t>
      </w:r>
      <w:r w:rsidR="00586279" w:rsidRPr="00875289">
        <w:t xml:space="preserve"> Items</w:t>
      </w:r>
      <w:r w:rsidR="00A8243A" w:rsidRPr="00875289">
        <w:t xml:space="preserve"> </w:t>
      </w:r>
    </w:p>
    <w:p w14:paraId="1602F30F" w14:textId="77777777" w:rsidR="00A8243A" w:rsidRDefault="00921A36" w:rsidP="00DF223A">
      <w:pPr>
        <w:keepNext/>
        <w:ind w:right="29"/>
      </w:pPr>
      <w:r>
        <w:t>EBSR items combine two sets of stems and response options</w:t>
      </w:r>
      <w:r w:rsidR="00BB29FA">
        <w:t xml:space="preserve"> into a single item.</w:t>
      </w:r>
      <w:r w:rsidR="00AE5512">
        <w:t xml:space="preserve"> Unlike Multiple-Choice and Multi-Select item types, EBSR items cannot be displayed in horizontal or stacked layouts. EBSR items can only display</w:t>
      </w:r>
      <w:r w:rsidR="00FF6144">
        <w:t xml:space="preserve"> response</w:t>
      </w:r>
      <w:r w:rsidR="00AE5512">
        <w:t xml:space="preserve"> options vertically.</w:t>
      </w:r>
    </w:p>
    <w:p w14:paraId="0A33495D" w14:textId="77777777" w:rsidR="00AE5512" w:rsidRPr="00CC34B5" w:rsidRDefault="00AE5512" w:rsidP="00CC34B5">
      <w:pPr>
        <w:pStyle w:val="Image"/>
      </w:pPr>
      <w:r w:rsidRPr="00CC34B5">
        <w:drawing>
          <wp:inline distT="0" distB="0" distL="0" distR="0" wp14:anchorId="432CF66F" wp14:editId="2EF6E33B">
            <wp:extent cx="5486400" cy="3300037"/>
            <wp:effectExtent l="19050" t="1905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sr.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300037"/>
                    </a:xfrm>
                    <a:prstGeom prst="rect">
                      <a:avLst/>
                    </a:prstGeom>
                    <a:ln>
                      <a:solidFill>
                        <a:schemeClr val="bg1">
                          <a:lumMod val="65000"/>
                        </a:schemeClr>
                      </a:solidFill>
                    </a:ln>
                  </pic:spPr>
                </pic:pic>
              </a:graphicData>
            </a:graphic>
          </wp:inline>
        </w:drawing>
      </w:r>
    </w:p>
    <w:p w14:paraId="6C923020" w14:textId="77777777" w:rsidR="00A05EE7" w:rsidRPr="00875289" w:rsidRDefault="00A05EE7" w:rsidP="00875289">
      <w:pPr>
        <w:pStyle w:val="Heading3"/>
      </w:pPr>
      <w:bookmarkStart w:id="7" w:name="_Toc405367442"/>
      <w:r w:rsidRPr="00875289">
        <w:lastRenderedPageBreak/>
        <w:t>Short &amp; Extended Answer</w:t>
      </w:r>
      <w:r w:rsidR="00C75BBA">
        <w:t xml:space="preserve"> Items</w:t>
      </w:r>
      <w:bookmarkEnd w:id="7"/>
    </w:p>
    <w:p w14:paraId="3F4D366F" w14:textId="77777777" w:rsidR="00A05EE7" w:rsidRDefault="00E85A18" w:rsidP="00DF223A">
      <w:pPr>
        <w:keepNext/>
        <w:ind w:right="29"/>
      </w:pPr>
      <w:r>
        <w:t xml:space="preserve">The response areas for </w:t>
      </w:r>
      <w:r w:rsidR="00A05EE7" w:rsidRPr="00A05EE7">
        <w:t xml:space="preserve">Short Answer and Extended Answer </w:t>
      </w:r>
      <w:r w:rsidR="00673B5E">
        <w:t xml:space="preserve">item </w:t>
      </w:r>
      <w:r w:rsidR="00A05EE7" w:rsidRPr="00A05EE7">
        <w:t>types essentially have the same appea</w:t>
      </w:r>
      <w:r>
        <w:t>rance. Extended A</w:t>
      </w:r>
      <w:r w:rsidR="00A05EE7" w:rsidRPr="00A05EE7">
        <w:t xml:space="preserve">nswer </w:t>
      </w:r>
      <w:r w:rsidR="00F559D4">
        <w:t>response areas</w:t>
      </w:r>
      <w:r w:rsidR="00A05EE7" w:rsidRPr="00A05EE7">
        <w:t xml:space="preserve"> </w:t>
      </w:r>
      <w:r>
        <w:t>accommodate more text than S</w:t>
      </w:r>
      <w:r w:rsidR="00A05EE7" w:rsidRPr="00A05EE7">
        <w:t>ho</w:t>
      </w:r>
      <w:r w:rsidR="00F8480D">
        <w:t xml:space="preserve">rt </w:t>
      </w:r>
      <w:r>
        <w:t>A</w:t>
      </w:r>
      <w:r w:rsidR="00F8480D">
        <w:t>nswer</w:t>
      </w:r>
      <w:r w:rsidR="00F559D4">
        <w:t xml:space="preserve"> response</w:t>
      </w:r>
      <w:r w:rsidR="00F8480D">
        <w:t xml:space="preserve"> </w:t>
      </w:r>
      <w:r>
        <w:t>areas</w:t>
      </w:r>
      <w:r w:rsidR="00F8480D">
        <w:t xml:space="preserve">. </w:t>
      </w:r>
      <w:r w:rsidR="002E1A0E">
        <w:t>You can configure the character limit for both item types</w:t>
      </w:r>
      <w:r w:rsidR="00673B5E">
        <w:t>.</w:t>
      </w:r>
    </w:p>
    <w:p w14:paraId="102E0F14" w14:textId="77777777" w:rsidR="00673B5E" w:rsidRDefault="00673B5E" w:rsidP="00875289">
      <w:pPr>
        <w:pStyle w:val="ImageCaption"/>
      </w:pPr>
      <w:r>
        <w:t>Short Answer Item</w:t>
      </w:r>
    </w:p>
    <w:p w14:paraId="52052212" w14:textId="77777777" w:rsidR="00A05EE7" w:rsidRDefault="00765C54" w:rsidP="00CC34B5">
      <w:pPr>
        <w:pStyle w:val="Image"/>
      </w:pPr>
      <w:r w:rsidRPr="00CC34B5">
        <w:drawing>
          <wp:inline distT="0" distB="0" distL="0" distR="0" wp14:anchorId="50781F48" wp14:editId="522F5E43">
            <wp:extent cx="4114800" cy="1817006"/>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a:extLst>
                        <a:ext uri="{28A0092B-C50C-407E-A947-70E740481C1C}">
                          <a14:useLocalDpi xmlns:a14="http://schemas.microsoft.com/office/drawing/2010/main" val="0"/>
                        </a:ext>
                      </a:extLst>
                    </a:blip>
                    <a:stretch>
                      <a:fillRect/>
                    </a:stretch>
                  </pic:blipFill>
                  <pic:spPr>
                    <a:xfrm>
                      <a:off x="0" y="0"/>
                      <a:ext cx="4114800" cy="1817006"/>
                    </a:xfrm>
                    <a:prstGeom prst="rect">
                      <a:avLst/>
                    </a:prstGeom>
                    <a:ln>
                      <a:solidFill>
                        <a:schemeClr val="bg1">
                          <a:lumMod val="65000"/>
                        </a:schemeClr>
                      </a:solidFill>
                    </a:ln>
                  </pic:spPr>
                </pic:pic>
              </a:graphicData>
            </a:graphic>
          </wp:inline>
        </w:drawing>
      </w:r>
    </w:p>
    <w:p w14:paraId="500EE89F" w14:textId="609F09E8" w:rsidR="009E677C" w:rsidRDefault="009E677C" w:rsidP="009E677C">
      <w:pPr>
        <w:pStyle w:val="Heading4"/>
      </w:pPr>
      <w:r>
        <w:t>HTML Editor Items</w:t>
      </w:r>
    </w:p>
    <w:p w14:paraId="66FF063C" w14:textId="1FAB2B68" w:rsidR="009E677C" w:rsidRDefault="009E677C" w:rsidP="009E677C">
      <w:r>
        <w:t xml:space="preserve">HTML Editor </w:t>
      </w:r>
      <w:proofErr w:type="gramStart"/>
      <w:r>
        <w:t>items</w:t>
      </w:r>
      <w:proofErr w:type="gramEnd"/>
      <w:r>
        <w:t xml:space="preserve"> are a type of written response item that include a </w:t>
      </w:r>
      <w:proofErr w:type="spellStart"/>
      <w:r>
        <w:t>Javascript</w:t>
      </w:r>
      <w:proofErr w:type="spellEnd"/>
      <w:r>
        <w:t xml:space="preserve"> text area designed to allow for rich text formatting. It is as wide as its container, which </w:t>
      </w:r>
      <w:r w:rsidR="00C133F9">
        <w:t xml:space="preserve">is normally about 481 pixels wide </w:t>
      </w:r>
      <w:r>
        <w:t xml:space="preserve">in the default layout. HTML Editor </w:t>
      </w:r>
      <w:proofErr w:type="gramStart"/>
      <w:r>
        <w:t>items</w:t>
      </w:r>
      <w:proofErr w:type="gramEnd"/>
      <w:r>
        <w:t xml:space="preserve"> typically use Layout 1.</w:t>
      </w:r>
    </w:p>
    <w:p w14:paraId="051FB3D6" w14:textId="7A90240A" w:rsidR="00C133F9" w:rsidRPr="009E677C" w:rsidRDefault="00C133F9" w:rsidP="00C133F9">
      <w:pPr>
        <w:pStyle w:val="Image"/>
      </w:pPr>
      <w:r>
        <w:drawing>
          <wp:inline distT="0" distB="0" distL="0" distR="0" wp14:anchorId="06C3890D" wp14:editId="150E458E">
            <wp:extent cx="4572000" cy="3542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editor.png"/>
                    <pic:cNvPicPr/>
                  </pic:nvPicPr>
                  <pic:blipFill>
                    <a:blip r:embed="rId19">
                      <a:extLst>
                        <a:ext uri="{28A0092B-C50C-407E-A947-70E740481C1C}">
                          <a14:useLocalDpi xmlns:a14="http://schemas.microsoft.com/office/drawing/2010/main" val="0"/>
                        </a:ext>
                      </a:extLst>
                    </a:blip>
                    <a:stretch>
                      <a:fillRect/>
                    </a:stretch>
                  </pic:blipFill>
                  <pic:spPr>
                    <a:xfrm>
                      <a:off x="0" y="0"/>
                      <a:ext cx="4572000" cy="3542130"/>
                    </a:xfrm>
                    <a:prstGeom prst="rect">
                      <a:avLst/>
                    </a:prstGeom>
                  </pic:spPr>
                </pic:pic>
              </a:graphicData>
            </a:graphic>
          </wp:inline>
        </w:drawing>
      </w:r>
    </w:p>
    <w:p w14:paraId="29F8E209" w14:textId="77777777" w:rsidR="00586279" w:rsidRPr="00875289" w:rsidRDefault="00586279" w:rsidP="00523ABB">
      <w:pPr>
        <w:pStyle w:val="Heading3"/>
      </w:pPr>
      <w:bookmarkStart w:id="8" w:name="_Toc405367443"/>
      <w:r w:rsidRPr="00875289">
        <w:lastRenderedPageBreak/>
        <w:t>Edit Task Items</w:t>
      </w:r>
      <w:bookmarkEnd w:id="8"/>
    </w:p>
    <w:p w14:paraId="4C043069" w14:textId="5F8F0ED5" w:rsidR="0009784B" w:rsidRDefault="00445E4C" w:rsidP="00523ABB">
      <w:pPr>
        <w:keepNext/>
        <w:ind w:right="29"/>
      </w:pPr>
      <w:r>
        <w:t xml:space="preserve">The </w:t>
      </w:r>
      <w:r w:rsidR="00921A36">
        <w:t xml:space="preserve">Edit Task item </w:t>
      </w:r>
      <w:r>
        <w:t xml:space="preserve">response area </w:t>
      </w:r>
      <w:r w:rsidR="00F559D4">
        <w:t xml:space="preserve">consists of </w:t>
      </w:r>
      <w:r>
        <w:t>a section of te</w:t>
      </w:r>
      <w:r w:rsidR="008D3C3F">
        <w:t>xt containing</w:t>
      </w:r>
      <w:r w:rsidR="002D1B9A">
        <w:t xml:space="preserve"> highlighted</w:t>
      </w:r>
      <w:r w:rsidR="008D3C3F">
        <w:t xml:space="preserve"> interactive words that students can modify</w:t>
      </w:r>
      <w:r w:rsidR="00D507DB">
        <w:t xml:space="preserve"> via a modal window</w:t>
      </w:r>
      <w:r w:rsidR="008D3C3F">
        <w:t>.</w:t>
      </w:r>
      <w:r w:rsidR="002274EB">
        <w:t xml:space="preserve"> </w:t>
      </w:r>
      <w:r w:rsidR="00D507DB">
        <w:t xml:space="preserve">Edit Task items require students to enter the response in a text box. Edit Task Choice items require students to select a response from </w:t>
      </w:r>
      <w:proofErr w:type="gramStart"/>
      <w:r w:rsidR="00D507DB">
        <w:t>a</w:t>
      </w:r>
      <w:proofErr w:type="gramEnd"/>
      <w:r w:rsidR="00D507DB">
        <w:t xml:space="preserve"> </w:t>
      </w:r>
      <w:r w:rsidR="00C133F9">
        <w:t xml:space="preserve">options in a </w:t>
      </w:r>
      <w:r w:rsidR="00D507DB">
        <w:t>drop-down list.</w:t>
      </w:r>
      <w:r w:rsidR="002D1B9A">
        <w:t xml:space="preserve"> The interactive text cannot exceed 28 characters (including spaces) for Edit Task Choice items, due to the width of the drop-down list. The text passage can be any size, as it uses 100% of the window’s width.</w:t>
      </w:r>
    </w:p>
    <w:p w14:paraId="34F9DFA5" w14:textId="77777777" w:rsidR="00A8602B" w:rsidRDefault="00A8602B" w:rsidP="00D507DB">
      <w:pPr>
        <w:pStyle w:val="Caption"/>
        <w:keepNext/>
      </w:pPr>
      <w:r>
        <w:t>Edit Task Item</w:t>
      </w:r>
    </w:p>
    <w:p w14:paraId="71058C4A" w14:textId="77777777" w:rsidR="00A8602B" w:rsidRPr="00DB4B86" w:rsidRDefault="00A8602B" w:rsidP="00D507DB">
      <w:pPr>
        <w:pStyle w:val="Image"/>
        <w:rPr>
          <w:rFonts w:eastAsiaTheme="majorEastAsia"/>
        </w:rPr>
      </w:pPr>
      <w:r>
        <w:drawing>
          <wp:inline distT="0" distB="0" distL="0" distR="0" wp14:anchorId="42319132" wp14:editId="44301240">
            <wp:extent cx="4572000" cy="1936100"/>
            <wp:effectExtent l="19050" t="19050" r="19050" b="26670"/>
            <wp:docPr id="69" name="Picture 69" descr="This Edit Text item displays a text box in the edit menu." title="Edit Text Item with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tem.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1936100"/>
                    </a:xfrm>
                    <a:prstGeom prst="rect">
                      <a:avLst/>
                    </a:prstGeom>
                    <a:ln>
                      <a:solidFill>
                        <a:schemeClr val="bg1">
                          <a:lumMod val="65000"/>
                        </a:schemeClr>
                      </a:solidFill>
                    </a:ln>
                  </pic:spPr>
                </pic:pic>
              </a:graphicData>
            </a:graphic>
          </wp:inline>
        </w:drawing>
      </w:r>
    </w:p>
    <w:p w14:paraId="7CE3DA6E" w14:textId="77777777" w:rsidR="00A8602B" w:rsidRDefault="00A8602B" w:rsidP="00732451">
      <w:pPr>
        <w:pStyle w:val="Caption"/>
        <w:keepNext/>
      </w:pPr>
      <w:r>
        <w:t>Edit Task Choice Item</w:t>
      </w:r>
    </w:p>
    <w:p w14:paraId="4C3FAF36" w14:textId="77777777" w:rsidR="00A8602B" w:rsidRPr="00DB4B86" w:rsidRDefault="00A8602B" w:rsidP="00D507DB">
      <w:pPr>
        <w:pStyle w:val="Image"/>
        <w:rPr>
          <w:rFonts w:eastAsiaTheme="majorEastAsia"/>
        </w:rPr>
      </w:pPr>
      <w:r>
        <w:drawing>
          <wp:inline distT="0" distB="0" distL="0" distR="0" wp14:anchorId="348D3F27" wp14:editId="0782F841">
            <wp:extent cx="4572000" cy="2016125"/>
            <wp:effectExtent l="19050" t="19050" r="19050" b="22225"/>
            <wp:docPr id="70" name="Picture 70" descr="This Edit Text item displays a drop-down list in the edit menu." title="Edit Text Item with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tem.png"/>
                    <pic:cNvPicPr/>
                  </pic:nvPicPr>
                  <pic:blipFill rotWithShape="1">
                    <a:blip r:embed="rId21">
                      <a:extLst>
                        <a:ext uri="{28A0092B-C50C-407E-A947-70E740481C1C}">
                          <a14:useLocalDpi xmlns:a14="http://schemas.microsoft.com/office/drawing/2010/main" val="0"/>
                        </a:ext>
                      </a:extLst>
                    </a:blip>
                    <a:srcRect b="7013"/>
                    <a:stretch/>
                  </pic:blipFill>
                  <pic:spPr bwMode="auto">
                    <a:xfrm>
                      <a:off x="0" y="0"/>
                      <a:ext cx="4572000" cy="2016125"/>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C20E60" w14:textId="07DCED6A" w:rsidR="00445E4C" w:rsidRPr="00CC34B5" w:rsidRDefault="00D507DB" w:rsidP="00CC34B5">
      <w:pPr>
        <w:pStyle w:val="Image"/>
      </w:pPr>
      <w:r>
        <w:drawing>
          <wp:inline distT="0" distB="0" distL="0" distR="0" wp14:anchorId="418C9ECD" wp14:editId="3FBD2ADF">
            <wp:extent cx="4572000" cy="873389"/>
            <wp:effectExtent l="19050" t="19050" r="1905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72000" cy="873389"/>
                    </a:xfrm>
                    <a:prstGeom prst="rect">
                      <a:avLst/>
                    </a:prstGeom>
                    <a:ln>
                      <a:solidFill>
                        <a:schemeClr val="bg1">
                          <a:lumMod val="65000"/>
                        </a:schemeClr>
                      </a:solidFill>
                    </a:ln>
                  </pic:spPr>
                </pic:pic>
              </a:graphicData>
            </a:graphic>
          </wp:inline>
        </w:drawing>
      </w:r>
    </w:p>
    <w:p w14:paraId="4AAE57BC" w14:textId="093CCDF9" w:rsidR="00586279" w:rsidRPr="00875289" w:rsidRDefault="00586279" w:rsidP="00875289">
      <w:pPr>
        <w:pStyle w:val="Heading3"/>
      </w:pPr>
      <w:bookmarkStart w:id="9" w:name="_Toc405367444"/>
      <w:r w:rsidRPr="00875289">
        <w:lastRenderedPageBreak/>
        <w:t>Match</w:t>
      </w:r>
      <w:r w:rsidR="009E677C">
        <w:t>ing</w:t>
      </w:r>
      <w:r w:rsidRPr="00875289">
        <w:t xml:space="preserve"> Items</w:t>
      </w:r>
      <w:bookmarkEnd w:id="9"/>
    </w:p>
    <w:p w14:paraId="1D689F7D" w14:textId="62DB384B" w:rsidR="0009784B" w:rsidRDefault="001F6D15" w:rsidP="00DF223A">
      <w:pPr>
        <w:keepNext/>
        <w:ind w:right="29"/>
      </w:pPr>
      <w:r>
        <w:t xml:space="preserve">The response area for </w:t>
      </w:r>
      <w:r w:rsidR="0009784B">
        <w:t xml:space="preserve">Match </w:t>
      </w:r>
      <w:r w:rsidR="00FC01DA">
        <w:t>i</w:t>
      </w:r>
      <w:r w:rsidR="0009784B">
        <w:t xml:space="preserve">tems may appear in Match </w:t>
      </w:r>
      <w:r>
        <w:t>format</w:t>
      </w:r>
      <w:r w:rsidR="0009784B">
        <w:t xml:space="preserve"> or Table Match </w:t>
      </w:r>
      <w:r>
        <w:t>format</w:t>
      </w:r>
      <w:r w:rsidR="00445E4C">
        <w:t>. The latter format is more common for this item type.</w:t>
      </w:r>
      <w:r w:rsidR="009E677C">
        <w:t xml:space="preserve"> Both formats use Layout 8. Match items in Match format have a minimum width of 375 pixels (22 ems) at default zoom level.</w:t>
      </w:r>
    </w:p>
    <w:tbl>
      <w:tblPr>
        <w:tblStyle w:val="TableGrid"/>
        <w:tblW w:w="0" w:type="auto"/>
        <w:tblLook w:val="04A0" w:firstRow="1" w:lastRow="0" w:firstColumn="1" w:lastColumn="0" w:noHBand="0" w:noVBand="1"/>
      </w:tblPr>
      <w:tblGrid>
        <w:gridCol w:w="4440"/>
        <w:gridCol w:w="4949"/>
      </w:tblGrid>
      <w:tr w:rsidR="0009784B" w14:paraId="1D8F1678" w14:textId="77777777" w:rsidTr="0009784B">
        <w:trPr>
          <w:cnfStyle w:val="100000000000" w:firstRow="1" w:lastRow="0" w:firstColumn="0" w:lastColumn="0" w:oddVBand="0" w:evenVBand="0" w:oddHBand="0" w:evenHBand="0" w:firstRowFirstColumn="0" w:firstRowLastColumn="0" w:lastRowFirstColumn="0" w:lastRowLastColumn="0"/>
        </w:trPr>
        <w:tc>
          <w:tcPr>
            <w:tcW w:w="4726" w:type="dxa"/>
            <w:tcBorders>
              <w:top w:val="nil"/>
              <w:left w:val="nil"/>
              <w:bottom w:val="nil"/>
              <w:right w:val="nil"/>
            </w:tcBorders>
            <w:shd w:val="clear" w:color="auto" w:fill="auto"/>
          </w:tcPr>
          <w:p w14:paraId="51BB503B" w14:textId="77777777" w:rsidR="0009784B" w:rsidRPr="00875289" w:rsidRDefault="0009784B" w:rsidP="00875289">
            <w:pPr>
              <w:pStyle w:val="ImageCaption"/>
            </w:pPr>
            <w:r w:rsidRPr="00875289">
              <w:t xml:space="preserve">Match </w:t>
            </w:r>
            <w:r w:rsidR="001F6D15" w:rsidRPr="00875289">
              <w:t>Format</w:t>
            </w:r>
          </w:p>
          <w:p w14:paraId="1A01CEC3" w14:textId="77777777" w:rsidR="0009784B" w:rsidRPr="00CC34B5" w:rsidRDefault="0009784B" w:rsidP="00CC34B5">
            <w:pPr>
              <w:pStyle w:val="Image"/>
            </w:pPr>
            <w:r w:rsidRPr="00CC34B5">
              <w:drawing>
                <wp:inline distT="0" distB="0" distL="0" distR="0" wp14:anchorId="4AFC6591" wp14:editId="4FD14909">
                  <wp:extent cx="2679192" cy="1475826"/>
                  <wp:effectExtent l="19050" t="19050" r="2603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 item.png"/>
                          <pic:cNvPicPr/>
                        </pic:nvPicPr>
                        <pic:blipFill>
                          <a:blip r:embed="rId23">
                            <a:extLst>
                              <a:ext uri="{28A0092B-C50C-407E-A947-70E740481C1C}">
                                <a14:useLocalDpi xmlns:a14="http://schemas.microsoft.com/office/drawing/2010/main" val="0"/>
                              </a:ext>
                            </a:extLst>
                          </a:blip>
                          <a:stretch>
                            <a:fillRect/>
                          </a:stretch>
                        </pic:blipFill>
                        <pic:spPr>
                          <a:xfrm>
                            <a:off x="0" y="0"/>
                            <a:ext cx="2679192" cy="1475826"/>
                          </a:xfrm>
                          <a:prstGeom prst="rect">
                            <a:avLst/>
                          </a:prstGeom>
                          <a:ln>
                            <a:solidFill>
                              <a:schemeClr val="bg1">
                                <a:lumMod val="65000"/>
                              </a:schemeClr>
                            </a:solidFill>
                          </a:ln>
                        </pic:spPr>
                      </pic:pic>
                    </a:graphicData>
                  </a:graphic>
                </wp:inline>
              </w:drawing>
            </w:r>
          </w:p>
        </w:tc>
        <w:tc>
          <w:tcPr>
            <w:tcW w:w="4727" w:type="dxa"/>
            <w:tcBorders>
              <w:top w:val="nil"/>
              <w:left w:val="nil"/>
              <w:bottom w:val="nil"/>
              <w:right w:val="nil"/>
            </w:tcBorders>
            <w:shd w:val="clear" w:color="auto" w:fill="auto"/>
          </w:tcPr>
          <w:p w14:paraId="5265D4D2" w14:textId="77777777" w:rsidR="0009784B" w:rsidRPr="00875289" w:rsidRDefault="0009784B" w:rsidP="00875289">
            <w:pPr>
              <w:pStyle w:val="ImageCaption"/>
            </w:pPr>
            <w:r w:rsidRPr="00875289">
              <w:t xml:space="preserve">Table Match </w:t>
            </w:r>
            <w:r w:rsidR="001F6D15" w:rsidRPr="00875289">
              <w:t>Format</w:t>
            </w:r>
          </w:p>
          <w:p w14:paraId="27A26F28" w14:textId="77777777" w:rsidR="0009784B" w:rsidRDefault="0009784B" w:rsidP="00DF223A">
            <w:pPr>
              <w:ind w:right="29"/>
            </w:pPr>
            <w:r>
              <w:rPr>
                <w:noProof/>
              </w:rPr>
              <w:drawing>
                <wp:inline distT="0" distB="0" distL="0" distR="0" wp14:anchorId="2AEBC48C" wp14:editId="31E00660">
                  <wp:extent cx="3081528" cy="1477286"/>
                  <wp:effectExtent l="19050" t="19050" r="2413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match item.png"/>
                          <pic:cNvPicPr/>
                        </pic:nvPicPr>
                        <pic:blipFill>
                          <a:blip r:embed="rId24">
                            <a:extLst>
                              <a:ext uri="{28A0092B-C50C-407E-A947-70E740481C1C}">
                                <a14:useLocalDpi xmlns:a14="http://schemas.microsoft.com/office/drawing/2010/main" val="0"/>
                              </a:ext>
                            </a:extLst>
                          </a:blip>
                          <a:stretch>
                            <a:fillRect/>
                          </a:stretch>
                        </pic:blipFill>
                        <pic:spPr>
                          <a:xfrm>
                            <a:off x="0" y="0"/>
                            <a:ext cx="3081528" cy="1477286"/>
                          </a:xfrm>
                          <a:prstGeom prst="rect">
                            <a:avLst/>
                          </a:prstGeom>
                          <a:ln>
                            <a:solidFill>
                              <a:schemeClr val="bg1">
                                <a:lumMod val="65000"/>
                              </a:schemeClr>
                            </a:solidFill>
                          </a:ln>
                        </pic:spPr>
                      </pic:pic>
                    </a:graphicData>
                  </a:graphic>
                </wp:inline>
              </w:drawing>
            </w:r>
          </w:p>
        </w:tc>
      </w:tr>
    </w:tbl>
    <w:p w14:paraId="155DB145" w14:textId="77777777" w:rsidR="00586279" w:rsidRPr="00875289" w:rsidRDefault="00586279" w:rsidP="00523ABB">
      <w:pPr>
        <w:pStyle w:val="Heading3"/>
      </w:pPr>
      <w:bookmarkStart w:id="10" w:name="_Toc405367445"/>
      <w:r w:rsidRPr="00875289">
        <w:t>Hot Text Items</w:t>
      </w:r>
      <w:bookmarkEnd w:id="10"/>
    </w:p>
    <w:p w14:paraId="466655F8" w14:textId="2279F3E2" w:rsidR="008D3C3F" w:rsidRDefault="008D3C3F" w:rsidP="00523ABB">
      <w:pPr>
        <w:keepNext/>
      </w:pPr>
      <w:r>
        <w:t xml:space="preserve">The response area for </w:t>
      </w:r>
      <w:r w:rsidR="00921A36">
        <w:t>Hot Text</w:t>
      </w:r>
      <w:r>
        <w:t xml:space="preserve"> items </w:t>
      </w:r>
      <w:r w:rsidR="00F559D4">
        <w:t>consists of</w:t>
      </w:r>
      <w:r>
        <w:t xml:space="preserve"> a section of text containing interactive words or phrases that students can</w:t>
      </w:r>
      <w:r w:rsidR="00FC01DA">
        <w:t xml:space="preserve"> either</w:t>
      </w:r>
      <w:r>
        <w:t xml:space="preserve"> select</w:t>
      </w:r>
      <w:r w:rsidR="00FC01DA">
        <w:t xml:space="preserve"> (highlight)</w:t>
      </w:r>
      <w:r>
        <w:t xml:space="preserve"> </w:t>
      </w:r>
      <w:r w:rsidR="00A0668D">
        <w:t xml:space="preserve">by clicking </w:t>
      </w:r>
      <w:r>
        <w:t>or rearrange</w:t>
      </w:r>
      <w:r w:rsidR="00A0668D">
        <w:t xml:space="preserve"> by clicking and dragging</w:t>
      </w:r>
      <w:r>
        <w:t>.</w:t>
      </w:r>
    </w:p>
    <w:p w14:paraId="5EFCE3E2" w14:textId="77777777" w:rsidR="008B1779" w:rsidRPr="00CC34B5" w:rsidRDefault="008B1779" w:rsidP="00CC34B5">
      <w:pPr>
        <w:pStyle w:val="Image"/>
      </w:pPr>
      <w:r w:rsidRPr="00CC34B5">
        <w:drawing>
          <wp:inline distT="0" distB="0" distL="0" distR="0" wp14:anchorId="7A6170B4" wp14:editId="6D4BDE70">
            <wp:extent cx="5943600" cy="2478457"/>
            <wp:effectExtent l="19050" t="19050" r="1905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 tex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78457"/>
                    </a:xfrm>
                    <a:prstGeom prst="rect">
                      <a:avLst/>
                    </a:prstGeom>
                    <a:ln>
                      <a:solidFill>
                        <a:schemeClr val="bg1">
                          <a:lumMod val="65000"/>
                        </a:schemeClr>
                      </a:solidFill>
                    </a:ln>
                  </pic:spPr>
                </pic:pic>
              </a:graphicData>
            </a:graphic>
          </wp:inline>
        </w:drawing>
      </w:r>
    </w:p>
    <w:p w14:paraId="26BF384F" w14:textId="77777777" w:rsidR="00586279" w:rsidRPr="00875289" w:rsidRDefault="00586279" w:rsidP="00875289">
      <w:pPr>
        <w:pStyle w:val="Heading3"/>
      </w:pPr>
      <w:bookmarkStart w:id="11" w:name="_Toc405367446"/>
      <w:r w:rsidRPr="00875289">
        <w:lastRenderedPageBreak/>
        <w:t>Table Items</w:t>
      </w:r>
      <w:bookmarkEnd w:id="11"/>
    </w:p>
    <w:p w14:paraId="10DFF50F" w14:textId="77777777" w:rsidR="00DF223A" w:rsidRDefault="00FC01DA" w:rsidP="00DF223A">
      <w:pPr>
        <w:keepNext/>
      </w:pPr>
      <w:r>
        <w:t>The Table item response area</w:t>
      </w:r>
      <w:r w:rsidR="00DF223A">
        <w:t xml:space="preserve"> consist</w:t>
      </w:r>
      <w:r>
        <w:t>s</w:t>
      </w:r>
      <w:r w:rsidR="00DF223A">
        <w:t xml:space="preserve"> of</w:t>
      </w:r>
      <w:r>
        <w:t xml:space="preserve"> a</w:t>
      </w:r>
      <w:r w:rsidR="00DF223A">
        <w:t xml:space="preserve"> table with cells in which students may enter text.</w:t>
      </w:r>
    </w:p>
    <w:p w14:paraId="7AC9096D" w14:textId="77777777" w:rsidR="00DF223A" w:rsidRPr="00DF223A" w:rsidRDefault="00DF223A" w:rsidP="00DF223A">
      <w:pPr>
        <w:pStyle w:val="Image"/>
      </w:pPr>
      <w:r>
        <w:drawing>
          <wp:inline distT="0" distB="0" distL="0" distR="0" wp14:anchorId="7FA488F5" wp14:editId="43CFCEC8">
            <wp:extent cx="5943600" cy="1462533"/>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item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462533"/>
                    </a:xfrm>
                    <a:prstGeom prst="rect">
                      <a:avLst/>
                    </a:prstGeom>
                    <a:ln>
                      <a:solidFill>
                        <a:schemeClr val="bg1">
                          <a:lumMod val="65000"/>
                        </a:schemeClr>
                      </a:solidFill>
                    </a:ln>
                  </pic:spPr>
                </pic:pic>
              </a:graphicData>
            </a:graphic>
          </wp:inline>
        </w:drawing>
      </w:r>
    </w:p>
    <w:p w14:paraId="0D7B97A8" w14:textId="77777777" w:rsidR="00586279" w:rsidRPr="00875289" w:rsidRDefault="00281DCB" w:rsidP="00875289">
      <w:pPr>
        <w:pStyle w:val="Heading3"/>
      </w:pPr>
      <w:bookmarkStart w:id="12" w:name="_Toc405367447"/>
      <w:r w:rsidRPr="00875289">
        <w:t>Equation</w:t>
      </w:r>
      <w:r w:rsidR="00586279" w:rsidRPr="00875289">
        <w:t xml:space="preserve"> Items</w:t>
      </w:r>
      <w:bookmarkEnd w:id="12"/>
    </w:p>
    <w:p w14:paraId="5975C1A6" w14:textId="19FDEA9B" w:rsidR="00F061A4" w:rsidRDefault="0015514B" w:rsidP="00A0668D">
      <w:pPr>
        <w:keepNext/>
      </w:pPr>
      <w:r>
        <w:t>Th</w:t>
      </w:r>
      <w:r w:rsidR="00FC01DA">
        <w:t xml:space="preserve">e Equation item response area </w:t>
      </w:r>
      <w:r>
        <w:t xml:space="preserve">consists of one or more entry </w:t>
      </w:r>
      <w:r w:rsidR="00FC01DA">
        <w:t xml:space="preserve">boxes and an on-screen keyboard </w:t>
      </w:r>
      <w:r w:rsidR="00CC34B5">
        <w:t>containing</w:t>
      </w:r>
      <w:r w:rsidR="00FC01DA">
        <w:t xml:space="preserve"> mathematical characters.</w:t>
      </w:r>
      <w:r w:rsidR="00A0668D">
        <w:t xml:space="preserve"> These items are 769 pixels wide or use 100% of the available response area width (whichever is smaller). The default height is 254 pixels.</w:t>
      </w:r>
    </w:p>
    <w:p w14:paraId="1592F14C" w14:textId="77777777" w:rsidR="0015514B" w:rsidRPr="00F061A4" w:rsidRDefault="0015514B" w:rsidP="0015514B">
      <w:pPr>
        <w:pStyle w:val="Image"/>
      </w:pPr>
      <w:r>
        <w:drawing>
          <wp:inline distT="0" distB="0" distL="0" distR="0" wp14:anchorId="04FC308E" wp14:editId="59DF6D15">
            <wp:extent cx="4572000" cy="3038099"/>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 item.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3038099"/>
                    </a:xfrm>
                    <a:prstGeom prst="rect">
                      <a:avLst/>
                    </a:prstGeom>
                    <a:ln>
                      <a:solidFill>
                        <a:schemeClr val="bg1">
                          <a:lumMod val="65000"/>
                        </a:schemeClr>
                      </a:solidFill>
                    </a:ln>
                  </pic:spPr>
                </pic:pic>
              </a:graphicData>
            </a:graphic>
          </wp:inline>
        </w:drawing>
      </w:r>
    </w:p>
    <w:p w14:paraId="413FAAFB" w14:textId="77777777" w:rsidR="00A05EE7" w:rsidRPr="00875289" w:rsidRDefault="00A05EE7" w:rsidP="00B423BA">
      <w:pPr>
        <w:pStyle w:val="Heading3"/>
      </w:pPr>
      <w:bookmarkStart w:id="13" w:name="_Toc405367448"/>
      <w:r w:rsidRPr="00875289">
        <w:lastRenderedPageBreak/>
        <w:t xml:space="preserve">Cloze </w:t>
      </w:r>
      <w:r w:rsidR="00AA7D4F" w:rsidRPr="00875289">
        <w:t>Items</w:t>
      </w:r>
      <w:bookmarkEnd w:id="13"/>
    </w:p>
    <w:p w14:paraId="428F25C4" w14:textId="77777777" w:rsidR="00A05EE7" w:rsidRPr="00A05EE7" w:rsidRDefault="002E1A0E" w:rsidP="00B423BA">
      <w:pPr>
        <w:keepNext/>
        <w:keepLines/>
      </w:pPr>
      <w:r>
        <w:t xml:space="preserve">The </w:t>
      </w:r>
      <w:r w:rsidR="00A13C57">
        <w:t>response area</w:t>
      </w:r>
      <w:r>
        <w:t xml:space="preserve"> for </w:t>
      </w:r>
      <w:proofErr w:type="gramStart"/>
      <w:r w:rsidR="00A05EE7" w:rsidRPr="00A05EE7">
        <w:t>Cloze</w:t>
      </w:r>
      <w:proofErr w:type="gramEnd"/>
      <w:r w:rsidR="00A05EE7" w:rsidRPr="00A05EE7">
        <w:t xml:space="preserve"> </w:t>
      </w:r>
      <w:r>
        <w:t>item</w:t>
      </w:r>
      <w:r w:rsidR="00A05EE7" w:rsidRPr="00A05EE7">
        <w:t xml:space="preserve"> </w:t>
      </w:r>
      <w:r>
        <w:t>type</w:t>
      </w:r>
      <w:r w:rsidR="00A05EE7" w:rsidRPr="00A05EE7">
        <w:t>s differ</w:t>
      </w:r>
      <w:r>
        <w:t>s</w:t>
      </w:r>
      <w:r w:rsidR="00A05EE7" w:rsidRPr="00A05EE7">
        <w:t xml:space="preserve"> </w:t>
      </w:r>
      <w:r w:rsidR="00F8480D" w:rsidRPr="00A05EE7">
        <w:t xml:space="preserve">slightly </w:t>
      </w:r>
      <w:r w:rsidR="00A05EE7" w:rsidRPr="00A05EE7">
        <w:t xml:space="preserve">from other item </w:t>
      </w:r>
      <w:r>
        <w:t>types because it is</w:t>
      </w:r>
      <w:r w:rsidR="000625E5">
        <w:t xml:space="preserve"> combined</w:t>
      </w:r>
      <w:r w:rsidR="00765C54">
        <w:t xml:space="preserve"> </w:t>
      </w:r>
      <w:r w:rsidR="00A05EE7" w:rsidRPr="00A05EE7">
        <w:t>with what is no</w:t>
      </w:r>
      <w:r w:rsidR="00F8480D">
        <w:t xml:space="preserve">rmally considered </w:t>
      </w:r>
      <w:r w:rsidR="00FC01DA">
        <w:t>to be the</w:t>
      </w:r>
      <w:r w:rsidR="00F8480D">
        <w:t xml:space="preserve"> item stem</w:t>
      </w:r>
      <w:r>
        <w:t>.</w:t>
      </w:r>
    </w:p>
    <w:p w14:paraId="08A8AE18" w14:textId="77777777" w:rsidR="00A05EE7" w:rsidRPr="00CC34B5" w:rsidRDefault="00765C54" w:rsidP="00B423BA">
      <w:pPr>
        <w:pStyle w:val="Image"/>
        <w:keepNext/>
      </w:pPr>
      <w:r w:rsidRPr="00CC34B5">
        <w:drawing>
          <wp:inline distT="0" distB="0" distL="0" distR="0" wp14:anchorId="6B68B2FD" wp14:editId="2AA7977C">
            <wp:extent cx="2743200" cy="308008"/>
            <wp:effectExtent l="19050" t="19050" r="1905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extLst>
                        <a:ext uri="{28A0092B-C50C-407E-A947-70E740481C1C}">
                          <a14:useLocalDpi xmlns:a14="http://schemas.microsoft.com/office/drawing/2010/main" val="0"/>
                        </a:ext>
                      </a:extLst>
                    </a:blip>
                    <a:stretch>
                      <a:fillRect/>
                    </a:stretch>
                  </pic:blipFill>
                  <pic:spPr>
                    <a:xfrm>
                      <a:off x="0" y="0"/>
                      <a:ext cx="2743200" cy="308008"/>
                    </a:xfrm>
                    <a:prstGeom prst="rect">
                      <a:avLst/>
                    </a:prstGeom>
                    <a:ln>
                      <a:solidFill>
                        <a:schemeClr val="bg1">
                          <a:lumMod val="65000"/>
                        </a:schemeClr>
                      </a:solidFill>
                    </a:ln>
                  </pic:spPr>
                </pic:pic>
              </a:graphicData>
            </a:graphic>
          </wp:inline>
        </w:drawing>
      </w:r>
    </w:p>
    <w:p w14:paraId="4A2B72AF" w14:textId="77777777" w:rsidR="00A05EE7" w:rsidRPr="00A05EE7" w:rsidRDefault="00A05EE7" w:rsidP="00523ABB">
      <w:pPr>
        <w:keepNext/>
      </w:pPr>
      <w:r w:rsidRPr="00A05EE7">
        <w:t>Cloze responses can include</w:t>
      </w:r>
      <w:r w:rsidR="00765C54">
        <w:t xml:space="preserve"> </w:t>
      </w:r>
      <w:r w:rsidR="008B6F93">
        <w:t xml:space="preserve">a full QWERTY keyboard, </w:t>
      </w:r>
      <w:r w:rsidRPr="00A05EE7">
        <w:t>an alphabetic</w:t>
      </w:r>
      <w:r w:rsidR="00765C54">
        <w:t xml:space="preserve">ally ordered keyboard, </w:t>
      </w:r>
      <w:r w:rsidR="00FC4520">
        <w:t xml:space="preserve">a partial keyboard, </w:t>
      </w:r>
      <w:r w:rsidR="00765C54">
        <w:t>or no on-</w:t>
      </w:r>
      <w:r w:rsidRPr="00A05EE7">
        <w:t>screen keyboard (</w:t>
      </w:r>
      <w:r w:rsidR="00D92C63">
        <w:t xml:space="preserve">requiring </w:t>
      </w:r>
      <w:r w:rsidR="00765C54">
        <w:t>students</w:t>
      </w:r>
      <w:r w:rsidR="00D92C63">
        <w:t xml:space="preserve"> to</w:t>
      </w:r>
      <w:r w:rsidRPr="00A05EE7">
        <w:t xml:space="preserve"> use the </w:t>
      </w:r>
      <w:r w:rsidR="00765C54">
        <w:t xml:space="preserve">actual </w:t>
      </w:r>
      <w:r w:rsidRPr="00A05EE7">
        <w:t>keyboard)</w:t>
      </w:r>
      <w:r w:rsidR="002E1A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8"/>
        <w:gridCol w:w="4619"/>
      </w:tblGrid>
      <w:tr w:rsidR="00765C54" w14:paraId="7D18EF70" w14:textId="77777777" w:rsidTr="00765C54">
        <w:trPr>
          <w:cnfStyle w:val="100000000000" w:firstRow="1" w:lastRow="0" w:firstColumn="0" w:lastColumn="0" w:oddVBand="0" w:evenVBand="0" w:oddHBand="0" w:evenHBand="0" w:firstRowFirstColumn="0" w:firstRowLastColumn="0" w:lastRowFirstColumn="0" w:lastRowLastColumn="0"/>
        </w:trPr>
        <w:tc>
          <w:tcPr>
            <w:tcW w:w="461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7FDB849A" w14:textId="77777777" w:rsidR="009770B5" w:rsidRPr="00875289" w:rsidRDefault="00267086" w:rsidP="00875289">
            <w:pPr>
              <w:pStyle w:val="ImageCaption"/>
            </w:pPr>
            <w:r w:rsidRPr="00875289">
              <w:t>QWERTY</w:t>
            </w:r>
            <w:r w:rsidR="009770B5" w:rsidRPr="00875289">
              <w:t xml:space="preserve"> Keyboard</w:t>
            </w:r>
          </w:p>
          <w:p w14:paraId="237B10C4" w14:textId="77777777" w:rsidR="00765C54" w:rsidRPr="00CC34B5" w:rsidRDefault="00765C54" w:rsidP="00CC34B5">
            <w:pPr>
              <w:pStyle w:val="Image"/>
            </w:pPr>
            <w:r w:rsidRPr="00CC34B5">
              <w:drawing>
                <wp:inline distT="0" distB="0" distL="0" distR="0" wp14:anchorId="7A6B4862" wp14:editId="5EAA93B4">
                  <wp:extent cx="2743200" cy="1124856"/>
                  <wp:effectExtent l="19050" t="19050" r="190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a:extLst>
                              <a:ext uri="{28A0092B-C50C-407E-A947-70E740481C1C}">
                                <a14:useLocalDpi xmlns:a14="http://schemas.microsoft.com/office/drawing/2010/main" val="0"/>
                              </a:ext>
                            </a:extLst>
                          </a:blip>
                          <a:stretch>
                            <a:fillRect/>
                          </a:stretch>
                        </pic:blipFill>
                        <pic:spPr>
                          <a:xfrm>
                            <a:off x="0" y="0"/>
                            <a:ext cx="2743200" cy="1124856"/>
                          </a:xfrm>
                          <a:prstGeom prst="rect">
                            <a:avLst/>
                          </a:prstGeom>
                          <a:ln>
                            <a:solidFill>
                              <a:schemeClr val="bg1">
                                <a:lumMod val="65000"/>
                              </a:schemeClr>
                            </a:solidFill>
                          </a:ln>
                        </pic:spPr>
                      </pic:pic>
                    </a:graphicData>
                  </a:graphic>
                </wp:inline>
              </w:drawing>
            </w:r>
          </w:p>
        </w:tc>
        <w:tc>
          <w:tcPr>
            <w:tcW w:w="4619"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33EFCC1" w14:textId="77777777" w:rsidR="009770B5" w:rsidRDefault="00267086" w:rsidP="00875289">
            <w:pPr>
              <w:pStyle w:val="ImageCaption"/>
            </w:pPr>
            <w:r>
              <w:t>Alpha</w:t>
            </w:r>
            <w:r w:rsidR="009770B5">
              <w:t xml:space="preserve"> Keyboard</w:t>
            </w:r>
          </w:p>
          <w:p w14:paraId="627351E0" w14:textId="77777777" w:rsidR="00765C54" w:rsidRPr="00CC34B5" w:rsidRDefault="00765C54" w:rsidP="00CC34B5">
            <w:pPr>
              <w:pStyle w:val="Image"/>
            </w:pPr>
            <w:r w:rsidRPr="00CC34B5">
              <w:drawing>
                <wp:inline distT="0" distB="0" distL="0" distR="0" wp14:anchorId="1B7AE172" wp14:editId="180B9C54">
                  <wp:extent cx="2743200" cy="1175656"/>
                  <wp:effectExtent l="19050" t="19050" r="1905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2743200" cy="1175656"/>
                          </a:xfrm>
                          <a:prstGeom prst="rect">
                            <a:avLst/>
                          </a:prstGeom>
                          <a:ln>
                            <a:solidFill>
                              <a:schemeClr val="bg1">
                                <a:lumMod val="65000"/>
                              </a:schemeClr>
                            </a:solidFill>
                          </a:ln>
                        </pic:spPr>
                      </pic:pic>
                    </a:graphicData>
                  </a:graphic>
                </wp:inline>
              </w:drawing>
            </w:r>
          </w:p>
        </w:tc>
      </w:tr>
    </w:tbl>
    <w:p w14:paraId="40A69F90" w14:textId="77777777" w:rsidR="009770B5" w:rsidRDefault="00267086" w:rsidP="00875289">
      <w:pPr>
        <w:pStyle w:val="ImageCaption"/>
      </w:pPr>
      <w:r>
        <w:t>Partial</w:t>
      </w:r>
      <w:r w:rsidR="009770B5">
        <w:t xml:space="preserve"> Keyboard</w:t>
      </w:r>
    </w:p>
    <w:p w14:paraId="5344252A" w14:textId="77777777" w:rsidR="00A05EE7" w:rsidRPr="00CC34B5" w:rsidRDefault="00765C54" w:rsidP="00CC34B5">
      <w:pPr>
        <w:pStyle w:val="Image"/>
      </w:pPr>
      <w:r w:rsidRPr="00CC34B5">
        <w:drawing>
          <wp:inline distT="0" distB="0" distL="0" distR="0" wp14:anchorId="0A8201EE" wp14:editId="5F4F02E3">
            <wp:extent cx="1600200" cy="417444"/>
            <wp:effectExtent l="19050" t="19050" r="1905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1600200" cy="417444"/>
                    </a:xfrm>
                    <a:prstGeom prst="rect">
                      <a:avLst/>
                    </a:prstGeom>
                    <a:ln>
                      <a:solidFill>
                        <a:schemeClr val="bg1">
                          <a:lumMod val="65000"/>
                        </a:schemeClr>
                      </a:solidFill>
                    </a:ln>
                  </pic:spPr>
                </pic:pic>
              </a:graphicData>
            </a:graphic>
          </wp:inline>
        </w:drawing>
      </w:r>
    </w:p>
    <w:p w14:paraId="78528B87" w14:textId="77777777" w:rsidR="008E54B1" w:rsidRPr="00875289" w:rsidRDefault="008E54B1" w:rsidP="00523ABB">
      <w:pPr>
        <w:pStyle w:val="Heading3"/>
      </w:pPr>
      <w:bookmarkStart w:id="14" w:name="_Toc405367449"/>
      <w:r w:rsidRPr="00875289">
        <w:lastRenderedPageBreak/>
        <w:t>Scaffolding Items</w:t>
      </w:r>
      <w:bookmarkEnd w:id="14"/>
    </w:p>
    <w:p w14:paraId="11BFC0FE" w14:textId="4A828256" w:rsidR="001F6D15" w:rsidRDefault="00A0668D" w:rsidP="00523ABB">
      <w:pPr>
        <w:keepNext/>
      </w:pPr>
      <w:r>
        <w:t xml:space="preserve">Scaffolding items use Layout 25, occupying 70% of the screen on the right side. </w:t>
      </w:r>
      <w:r w:rsidR="00FC01DA">
        <w:t>Scaffolding item response areas consist of</w:t>
      </w:r>
      <w:r w:rsidR="001F6D15">
        <w:t xml:space="preserve"> int</w:t>
      </w:r>
      <w:r w:rsidR="00E2006A">
        <w:t>eractive cards</w:t>
      </w:r>
      <w:r w:rsidR="00FC01DA">
        <w:t xml:space="preserve"> and audio cues</w:t>
      </w:r>
      <w:r w:rsidR="00E2006A">
        <w:t>.</w:t>
      </w:r>
      <w:r w:rsidR="00FC01DA">
        <w:t xml:space="preserve"> </w:t>
      </w:r>
      <w:r>
        <w:t xml:space="preserve">Each card is 170 pixels wide by 204 pixels tall at default zoom level. The images in the cards must be within these measurements and should be the same size for all response options. </w:t>
      </w:r>
      <w:r w:rsidR="00FC01DA">
        <w:t>Only two to</w:t>
      </w:r>
      <w:r w:rsidR="00E2006A">
        <w:t xml:space="preserve"> three</w:t>
      </w:r>
      <w:r w:rsidR="00FC01DA">
        <w:t xml:space="preserve"> response option cards</w:t>
      </w:r>
      <w:r w:rsidR="001F6D15">
        <w:t xml:space="preserve"> are allowed for these item types, but this may change in the near future.</w:t>
      </w:r>
    </w:p>
    <w:p w14:paraId="045B8900" w14:textId="77777777" w:rsidR="001F6D15" w:rsidRPr="00CC34B5" w:rsidRDefault="001F6D15" w:rsidP="00CC34B5">
      <w:pPr>
        <w:pStyle w:val="Image"/>
      </w:pPr>
      <w:r w:rsidRPr="00CC34B5">
        <w:drawing>
          <wp:inline distT="0" distB="0" distL="0" distR="0" wp14:anchorId="22214937" wp14:editId="666360FD">
            <wp:extent cx="5943600" cy="4287187"/>
            <wp:effectExtent l="19050" t="19050" r="1905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ffoldi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287187"/>
                    </a:xfrm>
                    <a:prstGeom prst="rect">
                      <a:avLst/>
                    </a:prstGeom>
                    <a:ln>
                      <a:solidFill>
                        <a:schemeClr val="bg1">
                          <a:lumMod val="65000"/>
                        </a:schemeClr>
                      </a:solidFill>
                    </a:ln>
                  </pic:spPr>
                </pic:pic>
              </a:graphicData>
            </a:graphic>
          </wp:inline>
        </w:drawing>
      </w:r>
    </w:p>
    <w:p w14:paraId="46A3655E" w14:textId="77777777" w:rsidR="00E2006A" w:rsidRPr="00875289" w:rsidRDefault="00E2006A" w:rsidP="00523ABB">
      <w:pPr>
        <w:pStyle w:val="Heading3"/>
      </w:pPr>
      <w:bookmarkStart w:id="15" w:name="_Toc405367450"/>
      <w:r w:rsidRPr="00875289">
        <w:lastRenderedPageBreak/>
        <w:t>Scratch Pad Items</w:t>
      </w:r>
      <w:bookmarkEnd w:id="15"/>
    </w:p>
    <w:p w14:paraId="0574B2F9" w14:textId="77777777" w:rsidR="00E2006A" w:rsidRDefault="00E2006A" w:rsidP="00523ABB">
      <w:pPr>
        <w:keepNext/>
      </w:pPr>
      <w:r>
        <w:t xml:space="preserve">The </w:t>
      </w:r>
      <w:r w:rsidR="00FC01DA">
        <w:t xml:space="preserve">Scratch Pad item </w:t>
      </w:r>
      <w:r>
        <w:t xml:space="preserve">response area consists of a </w:t>
      </w:r>
      <w:r w:rsidR="00631F86">
        <w:t>canvas</w:t>
      </w:r>
      <w:r>
        <w:t xml:space="preserve"> in which students</w:t>
      </w:r>
      <w:r w:rsidR="00FC01DA">
        <w:t xml:space="preserve"> can</w:t>
      </w:r>
      <w:r>
        <w:t xml:space="preserve"> create drawings. </w:t>
      </w:r>
      <w:r w:rsidR="00FC01DA">
        <w:t>You should only use these</w:t>
      </w:r>
      <w:r w:rsidRPr="00A05EE7">
        <w:t xml:space="preserve"> </w:t>
      </w:r>
      <w:r>
        <w:t>items</w:t>
      </w:r>
      <w:r w:rsidRPr="00A05EE7">
        <w:t xml:space="preserve"> in Layouts 13, 21</w:t>
      </w:r>
      <w:r>
        <w:t>,</w:t>
      </w:r>
      <w:r w:rsidRPr="00A05EE7">
        <w:t xml:space="preserve"> and 22 because their width is not flexible.</w:t>
      </w:r>
    </w:p>
    <w:p w14:paraId="6902BC8B" w14:textId="77777777" w:rsidR="00E2006A" w:rsidRPr="007C72B0" w:rsidRDefault="00E2006A" w:rsidP="00E2006A">
      <w:pPr>
        <w:pStyle w:val="Image"/>
      </w:pPr>
      <w:r>
        <w:drawing>
          <wp:inline distT="0" distB="0" distL="0" distR="0" wp14:anchorId="68C59BC7" wp14:editId="7FF61AC0">
            <wp:extent cx="3429000" cy="2999561"/>
            <wp:effectExtent l="19050" t="19050" r="1905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 pad.png"/>
                    <pic:cNvPicPr/>
                  </pic:nvPicPr>
                  <pic:blipFill>
                    <a:blip r:embed="rId33">
                      <a:extLst>
                        <a:ext uri="{28A0092B-C50C-407E-A947-70E740481C1C}">
                          <a14:useLocalDpi xmlns:a14="http://schemas.microsoft.com/office/drawing/2010/main" val="0"/>
                        </a:ext>
                      </a:extLst>
                    </a:blip>
                    <a:stretch>
                      <a:fillRect/>
                    </a:stretch>
                  </pic:blipFill>
                  <pic:spPr>
                    <a:xfrm>
                      <a:off x="0" y="0"/>
                      <a:ext cx="3429000" cy="2999561"/>
                    </a:xfrm>
                    <a:prstGeom prst="rect">
                      <a:avLst/>
                    </a:prstGeom>
                    <a:ln>
                      <a:solidFill>
                        <a:schemeClr val="bg1">
                          <a:lumMod val="65000"/>
                        </a:schemeClr>
                      </a:solidFill>
                    </a:ln>
                  </pic:spPr>
                </pic:pic>
              </a:graphicData>
            </a:graphic>
          </wp:inline>
        </w:drawing>
      </w:r>
    </w:p>
    <w:p w14:paraId="29080247" w14:textId="77777777" w:rsidR="00A05EE7" w:rsidRPr="00875289" w:rsidRDefault="00A05EE7" w:rsidP="00523ABB">
      <w:pPr>
        <w:pStyle w:val="Heading3"/>
      </w:pPr>
      <w:bookmarkStart w:id="16" w:name="_Toc405367451"/>
      <w:r w:rsidRPr="00875289">
        <w:t xml:space="preserve">Grid </w:t>
      </w:r>
      <w:r w:rsidR="001F3F6F" w:rsidRPr="00875289">
        <w:t>Items</w:t>
      </w:r>
      <w:bookmarkEnd w:id="16"/>
    </w:p>
    <w:p w14:paraId="334C3935" w14:textId="77777777" w:rsidR="00A05EE7" w:rsidRDefault="00631F86" w:rsidP="00523ABB">
      <w:pPr>
        <w:keepNext/>
      </w:pPr>
      <w:r>
        <w:t xml:space="preserve">The </w:t>
      </w:r>
      <w:r w:rsidR="00FC01DA">
        <w:t>Grid i</w:t>
      </w:r>
      <w:r w:rsidR="00AA7D4F">
        <w:t xml:space="preserve">tem response area </w:t>
      </w:r>
      <w:r>
        <w:t>consists of a grid in which students can select objects, place objects</w:t>
      </w:r>
      <w:r w:rsidR="00F559D4">
        <w:t>,</w:t>
      </w:r>
      <w:r>
        <w:t xml:space="preserve"> and construct graphs. Each grid area </w:t>
      </w:r>
      <w:r w:rsidR="00A05EE7" w:rsidRPr="00A05EE7">
        <w:t>is usually 550 pixels tall by 650 pixels wide</w:t>
      </w:r>
      <w:r w:rsidR="002E1A0E">
        <w:t>,</w:t>
      </w:r>
      <w:r w:rsidR="00A05EE7" w:rsidRPr="00A05EE7">
        <w:t xml:space="preserve"> </w:t>
      </w:r>
      <w:r w:rsidR="002E1A0E">
        <w:t xml:space="preserve">depending on the layout </w:t>
      </w:r>
      <w:r w:rsidR="00A05EE7" w:rsidRPr="00A05EE7">
        <w:t>(in layout 21 the gri</w:t>
      </w:r>
      <w:r w:rsidR="00AA7D4F">
        <w:t>d is 465 x 575)</w:t>
      </w:r>
      <w:r w:rsidR="00F559D4">
        <w:t>. Because the width of Grid items is not flexible, you should only use these i</w:t>
      </w:r>
      <w:r w:rsidR="00AA7D4F">
        <w:t>tems</w:t>
      </w:r>
      <w:r w:rsidR="00A05EE7" w:rsidRPr="00A05EE7">
        <w:t xml:space="preserve"> in Layouts 13, 21</w:t>
      </w:r>
      <w:r w:rsidR="001F3F6F">
        <w:t>,</w:t>
      </w:r>
      <w:r w:rsidR="00A05EE7" w:rsidRPr="00A05EE7">
        <w:t xml:space="preserve"> and 22.</w:t>
      </w:r>
    </w:p>
    <w:p w14:paraId="0E3B70D0" w14:textId="77777777" w:rsidR="00A05EE7" w:rsidRPr="00CC34B5" w:rsidRDefault="00F8480D" w:rsidP="00CC34B5">
      <w:pPr>
        <w:pStyle w:val="Image"/>
      </w:pPr>
      <w:r w:rsidRPr="00CC34B5">
        <w:drawing>
          <wp:inline distT="0" distB="0" distL="0" distR="0" wp14:anchorId="1F6D2273" wp14:editId="38CF626E">
            <wp:extent cx="3429000" cy="302596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3429000" cy="3025965"/>
                    </a:xfrm>
                    <a:prstGeom prst="rect">
                      <a:avLst/>
                    </a:prstGeom>
                    <a:ln>
                      <a:noFill/>
                    </a:ln>
                  </pic:spPr>
                </pic:pic>
              </a:graphicData>
            </a:graphic>
          </wp:inline>
        </w:drawing>
      </w:r>
    </w:p>
    <w:p w14:paraId="196384C7" w14:textId="77777777" w:rsidR="001F3F6F" w:rsidRPr="00875289" w:rsidRDefault="001F3F6F" w:rsidP="00523ABB">
      <w:pPr>
        <w:pStyle w:val="Heading3"/>
      </w:pPr>
      <w:bookmarkStart w:id="17" w:name="_Toc405367452"/>
      <w:r w:rsidRPr="00875289">
        <w:lastRenderedPageBreak/>
        <w:t>Simulation Items</w:t>
      </w:r>
      <w:bookmarkEnd w:id="17"/>
    </w:p>
    <w:p w14:paraId="19E97606" w14:textId="044B8C13" w:rsidR="001F3F6F" w:rsidRDefault="00875289" w:rsidP="00523ABB">
      <w:pPr>
        <w:keepNext/>
      </w:pPr>
      <w:r>
        <w:t xml:space="preserve">The response area for Simulation items consists of </w:t>
      </w:r>
      <w:r w:rsidR="00631F86">
        <w:t>one or more</w:t>
      </w:r>
      <w:r>
        <w:t xml:space="preserve"> input tools, an interactive animation, and an output table</w:t>
      </w:r>
      <w:r w:rsidR="00631F86">
        <w:t xml:space="preserve"> that </w:t>
      </w:r>
      <w:r w:rsidR="00F559D4">
        <w:t>populates with data</w:t>
      </w:r>
      <w:r w:rsidR="00631F86">
        <w:t xml:space="preserve"> when students run animations</w:t>
      </w:r>
      <w:r>
        <w:t xml:space="preserve">. These items may also function like stimuli and be associated with </w:t>
      </w:r>
      <w:r w:rsidR="00631F86">
        <w:t>other</w:t>
      </w:r>
      <w:r>
        <w:t xml:space="preserve"> items. </w:t>
      </w:r>
      <w:r w:rsidR="009A4C92">
        <w:t>Each Simulation response area is 6500 pixels tall, and the width is determined by the layout.</w:t>
      </w:r>
      <w:r w:rsidR="00631F86">
        <w:t xml:space="preserve"> </w:t>
      </w:r>
      <w:r w:rsidR="001F3F6F">
        <w:t xml:space="preserve">Simulation items </w:t>
      </w:r>
      <w:r w:rsidR="009A4C92">
        <w:t>ca</w:t>
      </w:r>
      <w:r w:rsidR="001F3F6F">
        <w:t>n</w:t>
      </w:r>
      <w:r w:rsidR="009A4C92">
        <w:t xml:space="preserve"> only be used in Layouts 28, 29</w:t>
      </w:r>
      <w:r w:rsidR="001F3F6F">
        <w:t xml:space="preserve">, </w:t>
      </w:r>
      <w:r w:rsidR="009A4C92">
        <w:t xml:space="preserve">30, </w:t>
      </w:r>
      <w:r w:rsidR="001F3F6F">
        <w:t xml:space="preserve">and </w:t>
      </w:r>
      <w:r w:rsidR="009A4C92">
        <w:t>31</w:t>
      </w:r>
      <w:r w:rsidR="001F3F6F">
        <w:t>.</w:t>
      </w:r>
    </w:p>
    <w:p w14:paraId="61495EC9" w14:textId="1DD27155" w:rsidR="009A4C92" w:rsidRDefault="009A4C92" w:rsidP="009A4C92">
      <w:pPr>
        <w:pStyle w:val="ListBullet"/>
      </w:pPr>
      <w:r>
        <w:t>In Layout 28, the item occupies 70% of the screen’s width, 90% when expanded.</w:t>
      </w:r>
    </w:p>
    <w:p w14:paraId="2D52854C" w14:textId="77777777" w:rsidR="009A4C92" w:rsidRDefault="009A4C92" w:rsidP="009A4C92">
      <w:pPr>
        <w:pStyle w:val="ListBullet"/>
      </w:pPr>
      <w:r>
        <w:t>In Layout 29, the item occupies 38% of the screen’s width, 90% when expanded.</w:t>
      </w:r>
    </w:p>
    <w:p w14:paraId="3999C681" w14:textId="77777777" w:rsidR="009A4C92" w:rsidRDefault="009A4C92" w:rsidP="009A4C92">
      <w:pPr>
        <w:pStyle w:val="ListBullet"/>
      </w:pPr>
      <w:r>
        <w:t>In Layout 30, the left column is 300 pixels and the Simulation uses the remaining width of the screen on the right side.</w:t>
      </w:r>
    </w:p>
    <w:p w14:paraId="2DD53635" w14:textId="5E505AF1" w:rsidR="009A4C92" w:rsidRDefault="009A4C92" w:rsidP="009A4C92">
      <w:pPr>
        <w:pStyle w:val="ListBullet"/>
      </w:pPr>
      <w:r>
        <w:t xml:space="preserve">In Layout 31, the item occupies 100% of the screen’s width.  </w:t>
      </w:r>
    </w:p>
    <w:p w14:paraId="2C6192B5" w14:textId="77777777" w:rsidR="00875289" w:rsidRPr="001F3F6F" w:rsidRDefault="00875289" w:rsidP="00875289">
      <w:pPr>
        <w:pStyle w:val="Image"/>
      </w:pPr>
      <w:r>
        <w:drawing>
          <wp:inline distT="0" distB="0" distL="0" distR="0" wp14:anchorId="06FFE8D6" wp14:editId="452E7F65">
            <wp:extent cx="5943600" cy="3435605"/>
            <wp:effectExtent l="19050" t="19050" r="190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 ite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35605"/>
                    </a:xfrm>
                    <a:prstGeom prst="rect">
                      <a:avLst/>
                    </a:prstGeom>
                    <a:ln>
                      <a:solidFill>
                        <a:schemeClr val="bg1">
                          <a:lumMod val="65000"/>
                        </a:schemeClr>
                      </a:solidFill>
                    </a:ln>
                  </pic:spPr>
                </pic:pic>
              </a:graphicData>
            </a:graphic>
          </wp:inline>
        </w:drawing>
      </w:r>
    </w:p>
    <w:p w14:paraId="3645EB04" w14:textId="77777777" w:rsidR="00A05EE7" w:rsidRDefault="00A05EE7" w:rsidP="00875289">
      <w:pPr>
        <w:pStyle w:val="Heading1"/>
      </w:pPr>
      <w:bookmarkStart w:id="18" w:name="_Toc405367453"/>
      <w:r w:rsidRPr="00A05EE7">
        <w:lastRenderedPageBreak/>
        <w:t>Item Layouts</w:t>
      </w:r>
      <w:bookmarkEnd w:id="18"/>
    </w:p>
    <w:p w14:paraId="3355DA50" w14:textId="77777777" w:rsidR="00C75BBA" w:rsidRDefault="00CC34B5" w:rsidP="001C490C">
      <w:r>
        <w:t>This section provides</w:t>
      </w:r>
      <w:r w:rsidR="00F559D4">
        <w:t xml:space="preserve"> sample diagrams</w:t>
      </w:r>
      <w:r>
        <w:t xml:space="preserve"> for each layout.</w:t>
      </w:r>
      <w:r w:rsidR="00F559D4">
        <w:t xml:space="preserve"> The captions for</w:t>
      </w:r>
      <w:r w:rsidR="00C75BBA">
        <w:t xml:space="preserve"> these </w:t>
      </w:r>
      <w:r w:rsidR="00F559D4">
        <w:t>diagrams</w:t>
      </w:r>
      <w:r w:rsidR="00C75BBA">
        <w:t xml:space="preserve"> follow the format “Layout Number: Item Type.” This does not mean that the corresponding layout is used exclusively </w:t>
      </w:r>
      <w:r>
        <w:t>for</w:t>
      </w:r>
      <w:r w:rsidR="00C75BBA">
        <w:t xml:space="preserve"> that item type; it simply indicates what item type is used in the </w:t>
      </w:r>
      <w:r w:rsidR="00F559D4">
        <w:t>sample</w:t>
      </w:r>
      <w:r w:rsidR="00C75BBA">
        <w:t>.</w:t>
      </w:r>
    </w:p>
    <w:p w14:paraId="7FA4EB14" w14:textId="77777777" w:rsidR="00A05EE7" w:rsidRDefault="00A05EE7" w:rsidP="00523ABB">
      <w:pPr>
        <w:pStyle w:val="Heading2"/>
      </w:pPr>
      <w:bookmarkStart w:id="19" w:name="_Toc405367454"/>
      <w:r w:rsidRPr="00A05EE7">
        <w:t>Layout 1</w:t>
      </w:r>
      <w:bookmarkEnd w:id="19"/>
    </w:p>
    <w:p w14:paraId="74DB4B0F" w14:textId="77777777" w:rsidR="00A05EE7" w:rsidRPr="00F8480D" w:rsidRDefault="00F8480D" w:rsidP="00523ABB">
      <w:pPr>
        <w:keepNext/>
      </w:pPr>
      <w:r w:rsidRPr="00A05EE7">
        <w:t xml:space="preserve">Layout 1 </w:t>
      </w:r>
      <w:r>
        <w:t>does not have a maximum width.</w:t>
      </w:r>
    </w:p>
    <w:p w14:paraId="1BDB74C3" w14:textId="77777777" w:rsidR="00AA7D4F" w:rsidRDefault="00AA7D4F" w:rsidP="00AA7D4F">
      <w:pPr>
        <w:pStyle w:val="Caption"/>
        <w:keepNext/>
      </w:pPr>
      <w:r>
        <w:t xml:space="preserve">Layout 1: </w:t>
      </w:r>
      <w:r w:rsidR="00A1151E">
        <w:t>Elicited Response</w:t>
      </w:r>
    </w:p>
    <w:p w14:paraId="4D1B2F7C" w14:textId="77777777" w:rsidR="00F8480D" w:rsidRPr="00CC34B5" w:rsidRDefault="00F8480D" w:rsidP="00CC34B5">
      <w:pPr>
        <w:pStyle w:val="Image"/>
      </w:pPr>
      <w:r w:rsidRPr="00CC34B5">
        <w:drawing>
          <wp:inline distT="0" distB="0" distL="0" distR="0" wp14:anchorId="2430B600" wp14:editId="7BC2EFBE">
            <wp:extent cx="5943600" cy="30893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89329"/>
                    </a:xfrm>
                    <a:prstGeom prst="rect">
                      <a:avLst/>
                    </a:prstGeom>
                    <a:ln>
                      <a:noFill/>
                    </a:ln>
                  </pic:spPr>
                </pic:pic>
              </a:graphicData>
            </a:graphic>
          </wp:inline>
        </w:drawing>
      </w:r>
    </w:p>
    <w:p w14:paraId="26F98F4D" w14:textId="77777777" w:rsidR="00A05EE7" w:rsidRPr="00A05EE7" w:rsidRDefault="000B6889" w:rsidP="00875289">
      <w:pPr>
        <w:pStyle w:val="Heading2"/>
      </w:pPr>
      <w:bookmarkStart w:id="20" w:name="_Toc405367455"/>
      <w:r>
        <w:lastRenderedPageBreak/>
        <w:t>Layout 2</w:t>
      </w:r>
      <w:bookmarkEnd w:id="20"/>
    </w:p>
    <w:p w14:paraId="4EFB3BFD" w14:textId="77777777" w:rsidR="00A1151E" w:rsidRDefault="00A1151E" w:rsidP="00A1151E">
      <w:pPr>
        <w:pStyle w:val="Caption"/>
        <w:keepNext/>
      </w:pPr>
      <w:r>
        <w:t>Layout 2: Vertical Multiple-Choice Item</w:t>
      </w:r>
    </w:p>
    <w:p w14:paraId="17392989" w14:textId="77777777" w:rsidR="000B6889" w:rsidRPr="00CC34B5" w:rsidRDefault="00F8480D" w:rsidP="00CC34B5">
      <w:pPr>
        <w:pStyle w:val="Image"/>
      </w:pPr>
      <w:r w:rsidRPr="00CC34B5">
        <w:drawing>
          <wp:inline distT="0" distB="0" distL="0" distR="0" wp14:anchorId="007452C0" wp14:editId="099733A5">
            <wp:extent cx="5852160" cy="30720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852160" cy="3072051"/>
                    </a:xfrm>
                    <a:prstGeom prst="rect">
                      <a:avLst/>
                    </a:prstGeom>
                    <a:ln>
                      <a:noFill/>
                    </a:ln>
                  </pic:spPr>
                </pic:pic>
              </a:graphicData>
            </a:graphic>
          </wp:inline>
        </w:drawing>
      </w:r>
    </w:p>
    <w:p w14:paraId="06FB3155" w14:textId="029A328C" w:rsidR="00A05EE7" w:rsidRPr="00A05EE7" w:rsidRDefault="00E54A27" w:rsidP="00523ABB">
      <w:pPr>
        <w:pStyle w:val="Heading2"/>
      </w:pPr>
      <w:bookmarkStart w:id="21" w:name="_Toc405367456"/>
      <w:r>
        <w:t xml:space="preserve">Layouts 3 </w:t>
      </w:r>
      <w:r w:rsidR="002D447D">
        <w:t>&amp;</w:t>
      </w:r>
      <w:r>
        <w:t xml:space="preserve"> 4</w:t>
      </w:r>
      <w:bookmarkEnd w:id="21"/>
    </w:p>
    <w:p w14:paraId="6DA04512" w14:textId="77777777" w:rsidR="00A05EE7" w:rsidRDefault="00A05EE7" w:rsidP="00523ABB">
      <w:pPr>
        <w:keepNext/>
      </w:pPr>
      <w:r w:rsidRPr="00A05EE7">
        <w:t xml:space="preserve">Layout 3 and Layout 4 are essentially the same layout. </w:t>
      </w:r>
      <w:r w:rsidR="007625C9">
        <w:t>O</w:t>
      </w:r>
      <w:r w:rsidRPr="00A05EE7">
        <w:t>riginal specifications called</w:t>
      </w:r>
      <w:r w:rsidR="000B6889">
        <w:t xml:space="preserve"> </w:t>
      </w:r>
      <w:r w:rsidRPr="00A05EE7">
        <w:t xml:space="preserve">for varying percentages for the split between left and right sides of the layout, </w:t>
      </w:r>
      <w:r w:rsidR="007625C9">
        <w:t xml:space="preserve">but </w:t>
      </w:r>
      <w:r w:rsidRPr="00A05EE7">
        <w:t xml:space="preserve">this </w:t>
      </w:r>
      <w:r w:rsidR="007625C9">
        <w:t>created</w:t>
      </w:r>
      <w:r w:rsidRPr="00A05EE7">
        <w:t xml:space="preserve"> an unde</w:t>
      </w:r>
      <w:r w:rsidR="00E54A27">
        <w:t xml:space="preserve">sirable effect </w:t>
      </w:r>
      <w:r w:rsidR="00D521A5">
        <w:t>in the</w:t>
      </w:r>
      <w:r w:rsidR="00E54A27">
        <w:t xml:space="preserve"> item content.</w:t>
      </w:r>
    </w:p>
    <w:p w14:paraId="3886B069" w14:textId="77777777" w:rsidR="00A1151E" w:rsidRDefault="00A1151E" w:rsidP="00A1151E">
      <w:pPr>
        <w:pStyle w:val="Caption"/>
        <w:keepNext/>
      </w:pPr>
      <w:r>
        <w:t>Layout 3</w:t>
      </w:r>
      <w:r w:rsidR="00C75BBA">
        <w:t>: Vertical Multiple-Choice Item</w:t>
      </w:r>
    </w:p>
    <w:p w14:paraId="222A8323" w14:textId="77777777" w:rsidR="00A05EE7" w:rsidRPr="00CC34B5" w:rsidRDefault="000B6889" w:rsidP="00CC34B5">
      <w:pPr>
        <w:pStyle w:val="Image"/>
      </w:pPr>
      <w:r w:rsidRPr="00CC34B5">
        <w:drawing>
          <wp:inline distT="0" distB="0" distL="0" distR="0" wp14:anchorId="08A4F4A6" wp14:editId="3B4A29A8">
            <wp:extent cx="5943599" cy="310246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943599" cy="3102465"/>
                    </a:xfrm>
                    <a:prstGeom prst="rect">
                      <a:avLst/>
                    </a:prstGeom>
                    <a:ln>
                      <a:noFill/>
                    </a:ln>
                  </pic:spPr>
                </pic:pic>
              </a:graphicData>
            </a:graphic>
          </wp:inline>
        </w:drawing>
      </w:r>
    </w:p>
    <w:p w14:paraId="53F5AB22" w14:textId="77777777" w:rsidR="00A05EE7" w:rsidRPr="00A05EE7" w:rsidRDefault="00A05EE7" w:rsidP="00875289">
      <w:pPr>
        <w:pStyle w:val="Heading2"/>
      </w:pPr>
      <w:bookmarkStart w:id="22" w:name="_Toc405367457"/>
      <w:r w:rsidRPr="00A05EE7">
        <w:lastRenderedPageBreak/>
        <w:t>Layout 5</w:t>
      </w:r>
      <w:bookmarkEnd w:id="22"/>
    </w:p>
    <w:p w14:paraId="12B313E4" w14:textId="77777777" w:rsidR="00A1151E" w:rsidRDefault="00A1151E" w:rsidP="00A1151E">
      <w:pPr>
        <w:pStyle w:val="Caption"/>
        <w:keepNext/>
      </w:pPr>
      <w:r>
        <w:t>Layout 5: Horizontal Multiple</w:t>
      </w:r>
      <w:r w:rsidR="00C75BBA">
        <w:t>-</w:t>
      </w:r>
      <w:r>
        <w:t>Choice</w:t>
      </w:r>
      <w:r>
        <w:rPr>
          <w:noProof/>
        </w:rPr>
        <w:t xml:space="preserve"> Item</w:t>
      </w:r>
    </w:p>
    <w:p w14:paraId="7B0ED1D0" w14:textId="77777777" w:rsidR="000B6889" w:rsidRPr="00CC34B5" w:rsidRDefault="000B6889" w:rsidP="00CC34B5">
      <w:pPr>
        <w:pStyle w:val="Image"/>
      </w:pPr>
      <w:r w:rsidRPr="00CC34B5">
        <w:drawing>
          <wp:inline distT="0" distB="0" distL="0" distR="0" wp14:anchorId="272CEDB5" wp14:editId="01A8087B">
            <wp:extent cx="5715000" cy="3399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3399160"/>
                    </a:xfrm>
                    <a:prstGeom prst="rect">
                      <a:avLst/>
                    </a:prstGeom>
                    <a:ln>
                      <a:noFill/>
                    </a:ln>
                  </pic:spPr>
                </pic:pic>
              </a:graphicData>
            </a:graphic>
          </wp:inline>
        </w:drawing>
      </w:r>
    </w:p>
    <w:p w14:paraId="02941D6A" w14:textId="77777777" w:rsidR="00A05EE7" w:rsidRPr="00A05EE7" w:rsidRDefault="00A05EE7" w:rsidP="00875289">
      <w:pPr>
        <w:pStyle w:val="Heading2"/>
      </w:pPr>
      <w:bookmarkStart w:id="23" w:name="_Toc405367458"/>
      <w:r w:rsidRPr="000B6889">
        <w:t>Layout 6</w:t>
      </w:r>
      <w:bookmarkEnd w:id="23"/>
    </w:p>
    <w:p w14:paraId="073920EF" w14:textId="77777777" w:rsidR="00A1151E" w:rsidRDefault="00A1151E" w:rsidP="00A1151E">
      <w:pPr>
        <w:pStyle w:val="Caption"/>
        <w:keepNext/>
      </w:pPr>
      <w:r>
        <w:t>Layout 6: Horizontal Multiple</w:t>
      </w:r>
      <w:r w:rsidR="00C75BBA">
        <w:t>-</w:t>
      </w:r>
      <w:r>
        <w:t>Choice Item</w:t>
      </w:r>
    </w:p>
    <w:p w14:paraId="35B137DC" w14:textId="77777777" w:rsidR="000B6889" w:rsidRPr="00CC34B5" w:rsidRDefault="000B6889" w:rsidP="00CC34B5">
      <w:pPr>
        <w:pStyle w:val="Image"/>
      </w:pPr>
      <w:r w:rsidRPr="00CC34B5">
        <w:drawing>
          <wp:inline distT="0" distB="0" distL="0" distR="0" wp14:anchorId="265A145A" wp14:editId="68CB86FA">
            <wp:extent cx="5715000" cy="34133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715000" cy="3413395"/>
                    </a:xfrm>
                    <a:prstGeom prst="rect">
                      <a:avLst/>
                    </a:prstGeom>
                    <a:ln>
                      <a:noFill/>
                    </a:ln>
                  </pic:spPr>
                </pic:pic>
              </a:graphicData>
            </a:graphic>
          </wp:inline>
        </w:drawing>
      </w:r>
    </w:p>
    <w:p w14:paraId="6AB8C4E2" w14:textId="77777777" w:rsidR="00A05EE7" w:rsidRPr="00875289" w:rsidRDefault="00A05EE7" w:rsidP="00875289">
      <w:pPr>
        <w:pStyle w:val="Heading2"/>
      </w:pPr>
      <w:bookmarkStart w:id="24" w:name="_Toc405367459"/>
      <w:r w:rsidRPr="00875289">
        <w:lastRenderedPageBreak/>
        <w:t>Layout 8</w:t>
      </w:r>
      <w:bookmarkEnd w:id="24"/>
    </w:p>
    <w:p w14:paraId="4D65F814" w14:textId="77777777" w:rsidR="00A1151E" w:rsidRDefault="00A1151E" w:rsidP="00A1151E">
      <w:pPr>
        <w:pStyle w:val="Caption"/>
        <w:keepNext/>
      </w:pPr>
      <w:r>
        <w:t>Layout 8: Stacked Picture</w:t>
      </w:r>
      <w:r w:rsidR="00C75BBA">
        <w:t>-</w:t>
      </w:r>
      <w:r>
        <w:t>Click Item</w:t>
      </w:r>
    </w:p>
    <w:p w14:paraId="5BEAF945" w14:textId="77777777" w:rsidR="000B6889" w:rsidRPr="00CC34B5" w:rsidRDefault="000B6889" w:rsidP="00CC34B5">
      <w:pPr>
        <w:pStyle w:val="Image"/>
      </w:pPr>
      <w:r w:rsidRPr="00CC34B5">
        <w:drawing>
          <wp:inline distT="0" distB="0" distL="0" distR="0" wp14:anchorId="630618B2" wp14:editId="7BEE4E29">
            <wp:extent cx="5940263" cy="3919766"/>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extLst>
                        <a:ext uri="{28A0092B-C50C-407E-A947-70E740481C1C}">
                          <a14:useLocalDpi xmlns:a14="http://schemas.microsoft.com/office/drawing/2010/main" val="0"/>
                        </a:ext>
                      </a:extLst>
                    </a:blip>
                    <a:stretch>
                      <a:fillRect/>
                    </a:stretch>
                  </pic:blipFill>
                  <pic:spPr>
                    <a:xfrm>
                      <a:off x="0" y="0"/>
                      <a:ext cx="5940263" cy="3919766"/>
                    </a:xfrm>
                    <a:prstGeom prst="rect">
                      <a:avLst/>
                    </a:prstGeom>
                    <a:ln>
                      <a:noFill/>
                    </a:ln>
                  </pic:spPr>
                </pic:pic>
              </a:graphicData>
            </a:graphic>
          </wp:inline>
        </w:drawing>
      </w:r>
    </w:p>
    <w:p w14:paraId="6069BC62" w14:textId="77777777" w:rsidR="00A05EE7" w:rsidRPr="00A05EE7" w:rsidRDefault="006E6E0D" w:rsidP="00523ABB">
      <w:pPr>
        <w:pStyle w:val="Heading2"/>
      </w:pPr>
      <w:bookmarkStart w:id="25" w:name="_Toc405367460"/>
      <w:r>
        <w:t>Layout 11</w:t>
      </w:r>
      <w:bookmarkEnd w:id="25"/>
    </w:p>
    <w:p w14:paraId="536CE028" w14:textId="77777777" w:rsidR="000B6889" w:rsidRPr="00A05EE7" w:rsidRDefault="000B6889" w:rsidP="00523ABB">
      <w:pPr>
        <w:keepNext/>
      </w:pPr>
      <w:r w:rsidRPr="00A05EE7">
        <w:t>Layout 11</w:t>
      </w:r>
      <w:r w:rsidR="00A1151E">
        <w:t xml:space="preserve"> has been discontinued. This layout</w:t>
      </w:r>
      <w:r w:rsidR="00F559D4">
        <w:t xml:space="preserve"> occupies</w:t>
      </w:r>
      <w:r w:rsidRPr="00A05EE7">
        <w:t xml:space="preserve"> 100% of a user’s s</w:t>
      </w:r>
      <w:r w:rsidR="00B17D0A">
        <w:t>creen,</w:t>
      </w:r>
      <w:r w:rsidR="00EC37F9">
        <w:t xml:space="preserve"> divid</w:t>
      </w:r>
      <w:r w:rsidR="00B17D0A">
        <w:t>ing it</w:t>
      </w:r>
      <w:r w:rsidR="00EC37F9">
        <w:t xml:space="preserve"> 60/</w:t>
      </w:r>
      <w:r w:rsidR="00B17D0A">
        <w:t>40 horizontally between the</w:t>
      </w:r>
      <w:r w:rsidR="00E152B4">
        <w:t xml:space="preserve"> passage and sets of questions.</w:t>
      </w:r>
    </w:p>
    <w:tbl>
      <w:tblPr>
        <w:tblStyle w:val="TableNote"/>
        <w:tblW w:w="0" w:type="auto"/>
        <w:jc w:val="center"/>
        <w:tblLayout w:type="fixed"/>
        <w:tblLook w:val="04A0" w:firstRow="1" w:lastRow="0" w:firstColumn="1" w:lastColumn="0" w:noHBand="0" w:noVBand="1"/>
      </w:tblPr>
      <w:tblGrid>
        <w:gridCol w:w="720"/>
        <w:gridCol w:w="8640"/>
      </w:tblGrid>
      <w:tr w:rsidR="000B6889" w14:paraId="0DD17BCE" w14:textId="77777777" w:rsidTr="000B6889">
        <w:trPr>
          <w:jc w:val="center"/>
        </w:trPr>
        <w:tc>
          <w:tcPr>
            <w:tcW w:w="720" w:type="dxa"/>
          </w:tcPr>
          <w:p w14:paraId="12E02F3B" w14:textId="77777777" w:rsidR="000B6889" w:rsidRDefault="000B6889" w:rsidP="00CC34B5">
            <w:pPr>
              <w:pStyle w:val="NoteText"/>
            </w:pPr>
            <w:r>
              <w:rPr>
                <w:noProof/>
              </w:rPr>
              <w:drawing>
                <wp:inline distT="0" distB="0" distL="0" distR="0" wp14:anchorId="00397183" wp14:editId="36C45062">
                  <wp:extent cx="311150" cy="2558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150" cy="255841"/>
                          </a:xfrm>
                          <a:prstGeom prst="rect">
                            <a:avLst/>
                          </a:prstGeom>
                        </pic:spPr>
                      </pic:pic>
                    </a:graphicData>
                  </a:graphic>
                </wp:inline>
              </w:drawing>
            </w:r>
          </w:p>
        </w:tc>
        <w:tc>
          <w:tcPr>
            <w:tcW w:w="8640" w:type="dxa"/>
          </w:tcPr>
          <w:p w14:paraId="3D80B5F6" w14:textId="77777777" w:rsidR="000B6889" w:rsidRPr="00CC34B5" w:rsidRDefault="000B6889" w:rsidP="00CC34B5">
            <w:pPr>
              <w:pStyle w:val="NoteText"/>
            </w:pPr>
            <w:r w:rsidRPr="00CC34B5">
              <w:t xml:space="preserve">For all new split-panel layouts, please use Layouts 17 and up. </w:t>
            </w:r>
          </w:p>
        </w:tc>
      </w:tr>
    </w:tbl>
    <w:p w14:paraId="388754B8" w14:textId="77777777" w:rsidR="00A05EE7" w:rsidRPr="00A05EE7" w:rsidRDefault="006E6E0D" w:rsidP="00875289">
      <w:pPr>
        <w:pStyle w:val="Heading2"/>
      </w:pPr>
      <w:bookmarkStart w:id="26" w:name="_Toc405367461"/>
      <w:r>
        <w:lastRenderedPageBreak/>
        <w:t>Layout 12</w:t>
      </w:r>
      <w:bookmarkEnd w:id="26"/>
    </w:p>
    <w:p w14:paraId="3AC9EA3D" w14:textId="77777777" w:rsidR="00A1151E" w:rsidRDefault="00A1151E" w:rsidP="00A1151E">
      <w:pPr>
        <w:pStyle w:val="Caption"/>
        <w:keepNext/>
      </w:pPr>
      <w:r>
        <w:t xml:space="preserve">Layout 12: </w:t>
      </w:r>
      <w:r w:rsidR="00C75BBA">
        <w:t>Extended Answer</w:t>
      </w:r>
      <w:r>
        <w:t xml:space="preserve"> Item</w:t>
      </w:r>
      <w:r w:rsidR="00C75BBA">
        <w:t>s</w:t>
      </w:r>
    </w:p>
    <w:p w14:paraId="6F2C065E" w14:textId="77777777" w:rsidR="00A05EE7" w:rsidRPr="00CC34B5" w:rsidRDefault="00280DDE" w:rsidP="00CC34B5">
      <w:pPr>
        <w:pStyle w:val="Image"/>
      </w:pPr>
      <w:r w:rsidRPr="00CC34B5">
        <w:drawing>
          <wp:inline distT="0" distB="0" distL="0" distR="0" wp14:anchorId="244C965F" wp14:editId="2931896A">
            <wp:extent cx="5943600" cy="2953825"/>
            <wp:effectExtent l="19050" t="19050" r="1905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53825"/>
                    </a:xfrm>
                    <a:prstGeom prst="rect">
                      <a:avLst/>
                    </a:prstGeom>
                    <a:ln>
                      <a:solidFill>
                        <a:schemeClr val="bg1">
                          <a:lumMod val="65000"/>
                        </a:schemeClr>
                      </a:solidFill>
                    </a:ln>
                  </pic:spPr>
                </pic:pic>
              </a:graphicData>
            </a:graphic>
          </wp:inline>
        </w:drawing>
      </w:r>
    </w:p>
    <w:p w14:paraId="06FD26AF" w14:textId="77777777" w:rsidR="00A05EE7" w:rsidRPr="00CC34B5" w:rsidRDefault="00280DDE" w:rsidP="00CC34B5">
      <w:pPr>
        <w:pStyle w:val="Image"/>
      </w:pPr>
      <w:r w:rsidRPr="00CC34B5">
        <w:drawing>
          <wp:inline distT="0" distB="0" distL="0" distR="0" wp14:anchorId="6C71653F" wp14:editId="55461580">
            <wp:extent cx="5943600" cy="3886425"/>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86425"/>
                    </a:xfrm>
                    <a:prstGeom prst="rect">
                      <a:avLst/>
                    </a:prstGeom>
                    <a:ln>
                      <a:solidFill>
                        <a:schemeClr val="bg1">
                          <a:lumMod val="65000"/>
                        </a:schemeClr>
                      </a:solidFill>
                    </a:ln>
                  </pic:spPr>
                </pic:pic>
              </a:graphicData>
            </a:graphic>
          </wp:inline>
        </w:drawing>
      </w:r>
      <w:r w:rsidR="00A05EE7" w:rsidRPr="00CC34B5">
        <w:br w:type="page"/>
      </w:r>
    </w:p>
    <w:p w14:paraId="38C1B5A8" w14:textId="77777777" w:rsidR="00A05EE7" w:rsidRPr="00A05EE7" w:rsidRDefault="00E27726" w:rsidP="00875289">
      <w:pPr>
        <w:pStyle w:val="Heading2"/>
      </w:pPr>
      <w:bookmarkStart w:id="27" w:name="_Toc405367462"/>
      <w:r>
        <w:lastRenderedPageBreak/>
        <w:t>Layout 13</w:t>
      </w:r>
      <w:bookmarkEnd w:id="27"/>
    </w:p>
    <w:p w14:paraId="7A62BCB4" w14:textId="77777777" w:rsidR="00A05EE7" w:rsidRDefault="00A05EE7" w:rsidP="001C490C">
      <w:r w:rsidRPr="00A05EE7">
        <w:t xml:space="preserve">Layout 13 does not have a maximum width. The grid component </w:t>
      </w:r>
      <w:r w:rsidR="00F559D4">
        <w:t xml:space="preserve">in this layout </w:t>
      </w:r>
      <w:r w:rsidR="00E27726">
        <w:t>is 550 pixels tall by 650</w:t>
      </w:r>
      <w:r w:rsidR="00C75BBA">
        <w:t xml:space="preserve"> pixels</w:t>
      </w:r>
      <w:r w:rsidR="00E27726">
        <w:t xml:space="preserve"> wide.</w:t>
      </w:r>
    </w:p>
    <w:p w14:paraId="38EE3AF4" w14:textId="77777777" w:rsidR="00E27726" w:rsidRDefault="00E27726" w:rsidP="00E27726">
      <w:pPr>
        <w:pStyle w:val="Caption"/>
        <w:keepNext/>
      </w:pPr>
      <w:r>
        <w:t>Layout 13: Grid Item</w:t>
      </w:r>
    </w:p>
    <w:p w14:paraId="26587C55" w14:textId="77777777" w:rsidR="00A05EE7" w:rsidRDefault="00280DDE" w:rsidP="00CC34B5">
      <w:pPr>
        <w:pStyle w:val="Image"/>
      </w:pPr>
      <w:r w:rsidRPr="00CC34B5">
        <w:drawing>
          <wp:inline distT="0" distB="0" distL="0" distR="0" wp14:anchorId="7CB3B3D3" wp14:editId="1506AE2D">
            <wp:extent cx="5478553" cy="4061686"/>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478553" cy="4061686"/>
                    </a:xfrm>
                    <a:prstGeom prst="rect">
                      <a:avLst/>
                    </a:prstGeom>
                    <a:ln>
                      <a:noFill/>
                    </a:ln>
                  </pic:spPr>
                </pic:pic>
              </a:graphicData>
            </a:graphic>
          </wp:inline>
        </w:drawing>
      </w:r>
    </w:p>
    <w:tbl>
      <w:tblPr>
        <w:tblStyle w:val="TableNote"/>
        <w:tblW w:w="0" w:type="auto"/>
        <w:jc w:val="center"/>
        <w:tblLayout w:type="fixed"/>
        <w:tblLook w:val="04A0" w:firstRow="1" w:lastRow="0" w:firstColumn="1" w:lastColumn="0" w:noHBand="0" w:noVBand="1"/>
      </w:tblPr>
      <w:tblGrid>
        <w:gridCol w:w="720"/>
        <w:gridCol w:w="8640"/>
      </w:tblGrid>
      <w:tr w:rsidR="00940975" w:rsidRPr="00CC34B5" w14:paraId="5B923628" w14:textId="77777777" w:rsidTr="00940975">
        <w:trPr>
          <w:jc w:val="center"/>
        </w:trPr>
        <w:tc>
          <w:tcPr>
            <w:tcW w:w="720" w:type="dxa"/>
          </w:tcPr>
          <w:p w14:paraId="26ADB275" w14:textId="77777777" w:rsidR="00940975" w:rsidRDefault="00940975" w:rsidP="00940975">
            <w:pPr>
              <w:pStyle w:val="NoteText"/>
            </w:pPr>
            <w:r>
              <w:rPr>
                <w:noProof/>
              </w:rPr>
              <w:drawing>
                <wp:inline distT="0" distB="0" distL="0" distR="0" wp14:anchorId="133473D3" wp14:editId="5E4C3094">
                  <wp:extent cx="311150" cy="25584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150" cy="255841"/>
                          </a:xfrm>
                          <a:prstGeom prst="rect">
                            <a:avLst/>
                          </a:prstGeom>
                        </pic:spPr>
                      </pic:pic>
                    </a:graphicData>
                  </a:graphic>
                </wp:inline>
              </w:drawing>
            </w:r>
          </w:p>
        </w:tc>
        <w:tc>
          <w:tcPr>
            <w:tcW w:w="8640" w:type="dxa"/>
          </w:tcPr>
          <w:p w14:paraId="70A3EB99" w14:textId="46D81C90" w:rsidR="00940975" w:rsidRPr="00CC34B5" w:rsidRDefault="00940975" w:rsidP="00940975">
            <w:pPr>
              <w:pStyle w:val="NoteText"/>
            </w:pPr>
            <w:r>
              <w:t>This layout is only to be used with Grid and Scratchpad items</w:t>
            </w:r>
            <w:r w:rsidRPr="00CC34B5">
              <w:t xml:space="preserve">. </w:t>
            </w:r>
          </w:p>
        </w:tc>
      </w:tr>
    </w:tbl>
    <w:p w14:paraId="0B110306" w14:textId="77777777" w:rsidR="00940975" w:rsidRPr="00CC34B5" w:rsidRDefault="00940975" w:rsidP="00CC34B5">
      <w:pPr>
        <w:pStyle w:val="Image"/>
      </w:pPr>
    </w:p>
    <w:p w14:paraId="2BA68C9E" w14:textId="77777777" w:rsidR="00A05EE7" w:rsidRPr="00A05EE7" w:rsidRDefault="00A05EE7" w:rsidP="00875289">
      <w:pPr>
        <w:pStyle w:val="Heading2"/>
      </w:pPr>
      <w:bookmarkStart w:id="28" w:name="_Toc405367463"/>
      <w:r w:rsidRPr="00A05EE7">
        <w:lastRenderedPageBreak/>
        <w:t>Layout 14</w:t>
      </w:r>
      <w:bookmarkEnd w:id="28"/>
    </w:p>
    <w:p w14:paraId="2F6D44AB" w14:textId="77777777" w:rsidR="00E27726" w:rsidRDefault="00E27726" w:rsidP="00E27726">
      <w:pPr>
        <w:pStyle w:val="Caption"/>
        <w:keepNext/>
      </w:pPr>
      <w:r>
        <w:t>Layout 14: Cloze Item</w:t>
      </w:r>
    </w:p>
    <w:p w14:paraId="0DF0219A" w14:textId="77777777" w:rsidR="00A05EE7" w:rsidRPr="00CC34B5" w:rsidRDefault="00CB29E8" w:rsidP="00CC34B5">
      <w:pPr>
        <w:pStyle w:val="Image"/>
      </w:pPr>
      <w:r w:rsidRPr="00CC34B5">
        <w:drawing>
          <wp:inline distT="0" distB="0" distL="0" distR="0" wp14:anchorId="3C54A607" wp14:editId="16721E6E">
            <wp:extent cx="5453784" cy="266204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453784" cy="2662040"/>
                    </a:xfrm>
                    <a:prstGeom prst="rect">
                      <a:avLst/>
                    </a:prstGeom>
                    <a:ln>
                      <a:noFill/>
                    </a:ln>
                  </pic:spPr>
                </pic:pic>
              </a:graphicData>
            </a:graphic>
          </wp:inline>
        </w:drawing>
      </w:r>
    </w:p>
    <w:p w14:paraId="5045BD61" w14:textId="77777777" w:rsidR="00A05EE7" w:rsidRPr="00A05EE7" w:rsidRDefault="00A05EE7" w:rsidP="00875289">
      <w:pPr>
        <w:pStyle w:val="Heading2"/>
      </w:pPr>
      <w:bookmarkStart w:id="29" w:name="_Toc405367464"/>
      <w:r w:rsidRPr="00A05EE7">
        <w:t>Layout 15</w:t>
      </w:r>
      <w:bookmarkEnd w:id="29"/>
    </w:p>
    <w:p w14:paraId="1E7F0111" w14:textId="77777777" w:rsidR="00E27726" w:rsidRDefault="00E27726" w:rsidP="00E27726">
      <w:pPr>
        <w:pStyle w:val="Caption"/>
        <w:keepNext/>
      </w:pPr>
      <w:r>
        <w:t>Layout 15: Cloze Item</w:t>
      </w:r>
    </w:p>
    <w:p w14:paraId="09589FF4" w14:textId="77777777" w:rsidR="00A05EE7" w:rsidRPr="00CC34B5" w:rsidRDefault="00CB29E8" w:rsidP="00CC34B5">
      <w:pPr>
        <w:pStyle w:val="Image"/>
      </w:pPr>
      <w:r w:rsidRPr="00CC34B5">
        <w:drawing>
          <wp:inline distT="0" distB="0" distL="0" distR="0" wp14:anchorId="33062B2B" wp14:editId="0EB2D5DC">
            <wp:extent cx="5943592" cy="1312571"/>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943592" cy="1312571"/>
                    </a:xfrm>
                    <a:prstGeom prst="rect">
                      <a:avLst/>
                    </a:prstGeom>
                    <a:ln>
                      <a:noFill/>
                    </a:ln>
                  </pic:spPr>
                </pic:pic>
              </a:graphicData>
            </a:graphic>
          </wp:inline>
        </w:drawing>
      </w:r>
    </w:p>
    <w:p w14:paraId="27FCFEA7" w14:textId="77777777" w:rsidR="00A05EE7" w:rsidRPr="00A05EE7" w:rsidRDefault="00A05EE7" w:rsidP="00875289">
      <w:pPr>
        <w:pStyle w:val="Heading2"/>
      </w:pPr>
      <w:bookmarkStart w:id="30" w:name="_Toc405367465"/>
      <w:r w:rsidRPr="00A05EE7">
        <w:t>Layout 16</w:t>
      </w:r>
      <w:bookmarkEnd w:id="30"/>
    </w:p>
    <w:p w14:paraId="2FC20A2F" w14:textId="77777777" w:rsidR="00E27726" w:rsidRDefault="00E27726" w:rsidP="00E27726">
      <w:pPr>
        <w:pStyle w:val="Caption"/>
        <w:keepNext/>
      </w:pPr>
      <w:r>
        <w:t>Layout 16: Cloze Item</w:t>
      </w:r>
    </w:p>
    <w:p w14:paraId="420D8BC9" w14:textId="77777777" w:rsidR="00A05EE7" w:rsidRPr="00CC34B5" w:rsidRDefault="00CB29E8" w:rsidP="00CC34B5">
      <w:pPr>
        <w:pStyle w:val="Image"/>
      </w:pPr>
      <w:r w:rsidRPr="00CC34B5">
        <w:drawing>
          <wp:inline distT="0" distB="0" distL="0" distR="0" wp14:anchorId="7DC3061A" wp14:editId="3DCE0197">
            <wp:extent cx="5943600" cy="15849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584959"/>
                    </a:xfrm>
                    <a:prstGeom prst="rect">
                      <a:avLst/>
                    </a:prstGeom>
                    <a:ln>
                      <a:noFill/>
                    </a:ln>
                  </pic:spPr>
                </pic:pic>
              </a:graphicData>
            </a:graphic>
          </wp:inline>
        </w:drawing>
      </w:r>
    </w:p>
    <w:p w14:paraId="1CB86847" w14:textId="77777777" w:rsidR="00A05EE7" w:rsidRPr="00A05EE7" w:rsidRDefault="00A05EE7" w:rsidP="00523ABB">
      <w:pPr>
        <w:pStyle w:val="Heading2"/>
      </w:pPr>
      <w:bookmarkStart w:id="31" w:name="_Toc405367466"/>
      <w:r w:rsidRPr="00A05EE7">
        <w:lastRenderedPageBreak/>
        <w:t>Layout 17</w:t>
      </w:r>
      <w:bookmarkEnd w:id="31"/>
    </w:p>
    <w:p w14:paraId="69851F7E" w14:textId="77777777" w:rsidR="00A05EE7" w:rsidRPr="00D97FD5" w:rsidRDefault="00A05EE7" w:rsidP="00523ABB">
      <w:pPr>
        <w:keepNext/>
        <w:rPr>
          <w:b/>
        </w:rPr>
      </w:pPr>
      <w:r w:rsidRPr="00A05EE7">
        <w:t>Layout 17 occupies 100% of a user’s screen</w:t>
      </w:r>
      <w:r w:rsidR="00523ABB">
        <w:t>,</w:t>
      </w:r>
      <w:r w:rsidRPr="00A05EE7">
        <w:t xml:space="preserve"> divid</w:t>
      </w:r>
      <w:r w:rsidR="00523ABB">
        <w:t>ing it</w:t>
      </w:r>
      <w:r w:rsidRPr="00A05EE7">
        <w:t xml:space="preserve"> 60/40 horizontally between a passage and sets of </w:t>
      </w:r>
      <w:r w:rsidR="00A954B1">
        <w:t>items</w:t>
      </w:r>
      <w:r w:rsidRPr="00A05EE7">
        <w:t xml:space="preserve">. Layout 17 replaces Layout 11 and can contain any combination of answer variations. </w:t>
      </w:r>
      <w:r w:rsidR="00A954B1" w:rsidRPr="00D97FD5">
        <w:rPr>
          <w:b/>
        </w:rPr>
        <w:t>On a smaller monitor at default zoom level, t</w:t>
      </w:r>
      <w:r w:rsidRPr="00D97FD5">
        <w:rPr>
          <w:b/>
        </w:rPr>
        <w:t xml:space="preserve">he </w:t>
      </w:r>
      <w:r w:rsidR="00F559D4" w:rsidRPr="00D97FD5">
        <w:rPr>
          <w:b/>
        </w:rPr>
        <w:t>item</w:t>
      </w:r>
      <w:r w:rsidRPr="00D97FD5">
        <w:rPr>
          <w:b/>
        </w:rPr>
        <w:t xml:space="preserve"> </w:t>
      </w:r>
      <w:r w:rsidR="00F559D4" w:rsidRPr="00D97FD5">
        <w:rPr>
          <w:b/>
        </w:rPr>
        <w:t>column</w:t>
      </w:r>
      <w:r w:rsidRPr="00D97FD5">
        <w:rPr>
          <w:b/>
        </w:rPr>
        <w:t xml:space="preserve"> in Layout 17 </w:t>
      </w:r>
      <w:r w:rsidR="00A954B1" w:rsidRPr="00D97FD5">
        <w:rPr>
          <w:b/>
        </w:rPr>
        <w:t>would require a horizontal scroll bar to accommodate G</w:t>
      </w:r>
      <w:r w:rsidRPr="00D97FD5">
        <w:rPr>
          <w:b/>
        </w:rPr>
        <w:t>rid</w:t>
      </w:r>
      <w:r w:rsidR="00A954B1" w:rsidRPr="00D97FD5">
        <w:rPr>
          <w:b/>
        </w:rPr>
        <w:t>, Simulation, or Scratch Pad</w:t>
      </w:r>
      <w:r w:rsidRPr="00D97FD5">
        <w:rPr>
          <w:b/>
        </w:rPr>
        <w:t xml:space="preserve"> item</w:t>
      </w:r>
      <w:r w:rsidR="00A954B1" w:rsidRPr="00D97FD5">
        <w:rPr>
          <w:b/>
        </w:rPr>
        <w:t>s</w:t>
      </w:r>
      <w:r w:rsidR="00994778" w:rsidRPr="00D97FD5">
        <w:rPr>
          <w:b/>
        </w:rPr>
        <w:t>.</w:t>
      </w:r>
    </w:p>
    <w:p w14:paraId="33160B5A" w14:textId="77777777" w:rsidR="00451FC4" w:rsidRDefault="00451FC4" w:rsidP="00451FC4">
      <w:pPr>
        <w:pStyle w:val="Caption"/>
        <w:keepNext/>
      </w:pPr>
      <w:r>
        <w:t xml:space="preserve">Layout 17: </w:t>
      </w:r>
      <w:r w:rsidR="001F43FE">
        <w:t>Multiple Item Types</w:t>
      </w:r>
    </w:p>
    <w:p w14:paraId="6FBE48B8" w14:textId="77777777" w:rsidR="00A05EE7" w:rsidRPr="00CC34B5" w:rsidRDefault="00CB29E8" w:rsidP="00CC34B5">
      <w:pPr>
        <w:pStyle w:val="Image"/>
      </w:pPr>
      <w:r w:rsidRPr="00CC34B5">
        <w:drawing>
          <wp:inline distT="0" distB="0" distL="0" distR="0" wp14:anchorId="231FD84C" wp14:editId="17B9984E">
            <wp:extent cx="5943600" cy="490621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906215"/>
                    </a:xfrm>
                    <a:prstGeom prst="rect">
                      <a:avLst/>
                    </a:prstGeom>
                    <a:ln>
                      <a:noFill/>
                    </a:ln>
                  </pic:spPr>
                </pic:pic>
              </a:graphicData>
            </a:graphic>
          </wp:inline>
        </w:drawing>
      </w:r>
    </w:p>
    <w:p w14:paraId="71F8B08E" w14:textId="77777777" w:rsidR="00A05EE7" w:rsidRPr="00A05EE7" w:rsidRDefault="00994778" w:rsidP="00523ABB">
      <w:pPr>
        <w:pStyle w:val="Heading2"/>
      </w:pPr>
      <w:bookmarkStart w:id="32" w:name="_Toc405367467"/>
      <w:r>
        <w:lastRenderedPageBreak/>
        <w:t>Layout 21</w:t>
      </w:r>
      <w:bookmarkEnd w:id="32"/>
    </w:p>
    <w:p w14:paraId="6C9A1F36" w14:textId="77777777" w:rsidR="00A05EE7" w:rsidRPr="00D97FD5" w:rsidRDefault="00A05EE7" w:rsidP="00523ABB">
      <w:pPr>
        <w:keepNext/>
        <w:rPr>
          <w:b/>
        </w:rPr>
      </w:pPr>
      <w:r w:rsidRPr="00A05EE7">
        <w:t>Layout 21 occupies 100% of a user’s screen</w:t>
      </w:r>
      <w:r w:rsidR="00A954B1">
        <w:t>,</w:t>
      </w:r>
      <w:r w:rsidRPr="00A05EE7">
        <w:t xml:space="preserve"> divid</w:t>
      </w:r>
      <w:r w:rsidR="00A954B1">
        <w:t>ing it</w:t>
      </w:r>
      <w:r w:rsidRPr="00A05EE7">
        <w:t xml:space="preserve"> 40/60 horizontally between a passa</w:t>
      </w:r>
      <w:r w:rsidR="00A954B1">
        <w:t>ge and sets of items</w:t>
      </w:r>
      <w:r w:rsidRPr="00A05EE7">
        <w:t>. There is slightly less white space, or padding</w:t>
      </w:r>
      <w:r w:rsidR="0014120D">
        <w:t>,</w:t>
      </w:r>
      <w:r w:rsidRPr="00A05EE7">
        <w:t xml:space="preserve"> between the left and rig</w:t>
      </w:r>
      <w:r w:rsidR="00B3623F">
        <w:t>ht edges of each major column (</w:t>
      </w:r>
      <w:r w:rsidRPr="00A05EE7">
        <w:t>10 pixels on each side instead of the normal 20 pixels</w:t>
      </w:r>
      <w:r w:rsidR="00B3623F">
        <w:t>)</w:t>
      </w:r>
      <w:r w:rsidRPr="00A05EE7">
        <w:t xml:space="preserve">. </w:t>
      </w:r>
      <w:r w:rsidR="00A954B1" w:rsidRPr="00D97FD5">
        <w:rPr>
          <w:b/>
        </w:rPr>
        <w:t xml:space="preserve">On a smaller monitor at default zoom level, the </w:t>
      </w:r>
      <w:r w:rsidR="00F559D4" w:rsidRPr="00D97FD5">
        <w:rPr>
          <w:b/>
        </w:rPr>
        <w:t>item column</w:t>
      </w:r>
      <w:r w:rsidR="00A954B1" w:rsidRPr="00D97FD5">
        <w:rPr>
          <w:b/>
        </w:rPr>
        <w:t xml:space="preserve"> in Layout 21 would require a horizontal scroll bar to accommodate Grid, Simulation, or Scratch Pad items.</w:t>
      </w:r>
    </w:p>
    <w:p w14:paraId="6FAC3C8C" w14:textId="77777777" w:rsidR="00B633BE" w:rsidRDefault="00B633BE" w:rsidP="00B633BE">
      <w:pPr>
        <w:pStyle w:val="Caption"/>
        <w:keepNext/>
      </w:pPr>
      <w:r>
        <w:t>Layout 21: Multiple Item Types</w:t>
      </w:r>
    </w:p>
    <w:p w14:paraId="3D9BB049" w14:textId="77777777" w:rsidR="00A05EE7" w:rsidRPr="00CC34B5" w:rsidRDefault="00B3623F" w:rsidP="00CC34B5">
      <w:pPr>
        <w:pStyle w:val="Image"/>
      </w:pPr>
      <w:r w:rsidRPr="00CC34B5">
        <w:drawing>
          <wp:inline distT="0" distB="0" distL="0" distR="0" wp14:anchorId="4614A0C2" wp14:editId="206803B3">
            <wp:extent cx="5884915" cy="4833194"/>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extLst>
                        <a:ext uri="{28A0092B-C50C-407E-A947-70E740481C1C}">
                          <a14:useLocalDpi xmlns:a14="http://schemas.microsoft.com/office/drawing/2010/main" val="0"/>
                        </a:ext>
                      </a:extLst>
                    </a:blip>
                    <a:stretch>
                      <a:fillRect/>
                    </a:stretch>
                  </pic:blipFill>
                  <pic:spPr>
                    <a:xfrm>
                      <a:off x="0" y="0"/>
                      <a:ext cx="5884915" cy="4833194"/>
                    </a:xfrm>
                    <a:prstGeom prst="rect">
                      <a:avLst/>
                    </a:prstGeom>
                    <a:ln>
                      <a:noFill/>
                    </a:ln>
                  </pic:spPr>
                </pic:pic>
              </a:graphicData>
            </a:graphic>
          </wp:inline>
        </w:drawing>
      </w:r>
    </w:p>
    <w:p w14:paraId="18C6A9E1" w14:textId="77777777" w:rsidR="00A05EE7" w:rsidRPr="00A05EE7" w:rsidRDefault="00A05EE7" w:rsidP="00523ABB">
      <w:pPr>
        <w:pStyle w:val="Heading2"/>
      </w:pPr>
      <w:bookmarkStart w:id="33" w:name="_Toc405367468"/>
      <w:r w:rsidRPr="00A05EE7">
        <w:lastRenderedPageBreak/>
        <w:t>Layout 22</w:t>
      </w:r>
      <w:bookmarkEnd w:id="33"/>
    </w:p>
    <w:p w14:paraId="186FC98C" w14:textId="77777777" w:rsidR="00A05EE7" w:rsidRDefault="00A05EE7" w:rsidP="00523ABB">
      <w:pPr>
        <w:keepNext/>
      </w:pPr>
      <w:r w:rsidRPr="00A05EE7">
        <w:t>Layout 22 does not have a maximum width. The grid component</w:t>
      </w:r>
      <w:r w:rsidR="00584E50">
        <w:t xml:space="preserve"> in this layout</w:t>
      </w:r>
      <w:r w:rsidRPr="00A05EE7">
        <w:t xml:space="preserve"> is 550 pixels tall by 650 wide. </w:t>
      </w:r>
      <w:r w:rsidR="00B3623F">
        <w:t xml:space="preserve"> </w:t>
      </w:r>
      <w:r w:rsidR="00390E61">
        <w:t>The s</w:t>
      </w:r>
      <w:r w:rsidR="00A606C4">
        <w:t xml:space="preserve">tem </w:t>
      </w:r>
      <w:r w:rsidR="00390E61">
        <w:t xml:space="preserve">section </w:t>
      </w:r>
      <w:r w:rsidR="00A606C4">
        <w:t>is 17</w:t>
      </w:r>
      <w:r w:rsidR="009A5FFE">
        <w:t xml:space="preserve"> </w:t>
      </w:r>
      <w:r w:rsidR="00A606C4">
        <w:t>em</w:t>
      </w:r>
      <w:r w:rsidR="00390E61">
        <w:t>s</w:t>
      </w:r>
      <w:r w:rsidR="00A606C4">
        <w:t xml:space="preserve"> wide.</w:t>
      </w:r>
    </w:p>
    <w:p w14:paraId="1393CB2A" w14:textId="77777777" w:rsidR="00390E61" w:rsidRDefault="00390E61" w:rsidP="00390E61">
      <w:pPr>
        <w:pStyle w:val="Caption"/>
        <w:keepNext/>
      </w:pPr>
      <w:r>
        <w:t>Layout 22: Grid Item</w:t>
      </w:r>
    </w:p>
    <w:p w14:paraId="27E5D2CA" w14:textId="77777777" w:rsidR="00A05EE7" w:rsidRDefault="00B3623F" w:rsidP="00CC34B5">
      <w:pPr>
        <w:pStyle w:val="Image"/>
      </w:pPr>
      <w:r w:rsidRPr="00CC34B5">
        <w:drawing>
          <wp:inline distT="0" distB="0" distL="0" distR="0" wp14:anchorId="5162BFF8" wp14:editId="546B740B">
            <wp:extent cx="5943600" cy="3122799"/>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22799"/>
                    </a:xfrm>
                    <a:prstGeom prst="rect">
                      <a:avLst/>
                    </a:prstGeom>
                    <a:ln>
                      <a:noFill/>
                    </a:ln>
                  </pic:spPr>
                </pic:pic>
              </a:graphicData>
            </a:graphic>
          </wp:inline>
        </w:drawing>
      </w:r>
    </w:p>
    <w:tbl>
      <w:tblPr>
        <w:tblStyle w:val="TableNote"/>
        <w:tblW w:w="0" w:type="auto"/>
        <w:jc w:val="center"/>
        <w:tblLayout w:type="fixed"/>
        <w:tblLook w:val="04A0" w:firstRow="1" w:lastRow="0" w:firstColumn="1" w:lastColumn="0" w:noHBand="0" w:noVBand="1"/>
      </w:tblPr>
      <w:tblGrid>
        <w:gridCol w:w="720"/>
        <w:gridCol w:w="8640"/>
      </w:tblGrid>
      <w:tr w:rsidR="00940975" w:rsidRPr="00CC34B5" w14:paraId="040F0BDA" w14:textId="77777777" w:rsidTr="00940975">
        <w:trPr>
          <w:jc w:val="center"/>
        </w:trPr>
        <w:tc>
          <w:tcPr>
            <w:tcW w:w="720" w:type="dxa"/>
          </w:tcPr>
          <w:p w14:paraId="3798FE30" w14:textId="77777777" w:rsidR="00940975" w:rsidRDefault="00940975" w:rsidP="00940975">
            <w:pPr>
              <w:pStyle w:val="NoteText"/>
            </w:pPr>
            <w:r>
              <w:rPr>
                <w:noProof/>
              </w:rPr>
              <w:drawing>
                <wp:inline distT="0" distB="0" distL="0" distR="0" wp14:anchorId="50466B9B" wp14:editId="389B091A">
                  <wp:extent cx="311150" cy="25584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150" cy="255841"/>
                          </a:xfrm>
                          <a:prstGeom prst="rect">
                            <a:avLst/>
                          </a:prstGeom>
                        </pic:spPr>
                      </pic:pic>
                    </a:graphicData>
                  </a:graphic>
                </wp:inline>
              </w:drawing>
            </w:r>
          </w:p>
        </w:tc>
        <w:tc>
          <w:tcPr>
            <w:tcW w:w="8640" w:type="dxa"/>
          </w:tcPr>
          <w:p w14:paraId="035C394E" w14:textId="77777777" w:rsidR="00940975" w:rsidRPr="00CC34B5" w:rsidRDefault="00940975" w:rsidP="00940975">
            <w:pPr>
              <w:pStyle w:val="NoteText"/>
            </w:pPr>
            <w:r>
              <w:t>This layout is only to be used with Grid and Scratchpad items</w:t>
            </w:r>
            <w:r w:rsidRPr="00CC34B5">
              <w:t xml:space="preserve">. </w:t>
            </w:r>
          </w:p>
        </w:tc>
      </w:tr>
    </w:tbl>
    <w:p w14:paraId="7BFD1845" w14:textId="77777777" w:rsidR="00940975" w:rsidRPr="00CC34B5" w:rsidRDefault="00940975" w:rsidP="00CC34B5">
      <w:pPr>
        <w:pStyle w:val="Image"/>
      </w:pPr>
    </w:p>
    <w:p w14:paraId="36D462A1" w14:textId="77777777" w:rsidR="00A05EE7" w:rsidRPr="00A05EE7" w:rsidRDefault="00A05EE7" w:rsidP="00523ABB">
      <w:pPr>
        <w:pStyle w:val="Heading2"/>
      </w:pPr>
      <w:bookmarkStart w:id="34" w:name="_Toc405367469"/>
      <w:r w:rsidRPr="00A05EE7">
        <w:lastRenderedPageBreak/>
        <w:t>Layout 23</w:t>
      </w:r>
      <w:bookmarkEnd w:id="34"/>
      <w:r w:rsidRPr="00A05EE7">
        <w:t xml:space="preserve"> </w:t>
      </w:r>
    </w:p>
    <w:p w14:paraId="0CD88CC3" w14:textId="77777777" w:rsidR="00A05EE7" w:rsidRDefault="00A05EE7" w:rsidP="00523ABB">
      <w:pPr>
        <w:keepNext/>
      </w:pPr>
      <w:r w:rsidRPr="00A05EE7">
        <w:t>Layout 23 occupies 100% of a user’s screen</w:t>
      </w:r>
      <w:r w:rsidR="00F559D4">
        <w:t>,</w:t>
      </w:r>
      <w:r w:rsidRPr="00A05EE7">
        <w:t xml:space="preserve"> divid</w:t>
      </w:r>
      <w:r w:rsidR="00D618B9">
        <w:t>ing it</w:t>
      </w:r>
      <w:r w:rsidRPr="00A05EE7">
        <w:t xml:space="preserve"> 40/60 vertically between a passage</w:t>
      </w:r>
      <w:r w:rsidR="00A606C4">
        <w:t xml:space="preserve"> and sets of </w:t>
      </w:r>
      <w:r w:rsidR="009C36F4">
        <w:t>items</w:t>
      </w:r>
      <w:r w:rsidR="00A606C4">
        <w:t>.</w:t>
      </w:r>
    </w:p>
    <w:p w14:paraId="6A9CD93F" w14:textId="77777777" w:rsidR="009C36F4" w:rsidRDefault="009C36F4" w:rsidP="009C36F4">
      <w:pPr>
        <w:pStyle w:val="Caption"/>
        <w:keepNext/>
      </w:pPr>
      <w:r>
        <w:t>Layout 23: Multiple Item Types</w:t>
      </w:r>
    </w:p>
    <w:p w14:paraId="1E473FDF" w14:textId="77777777" w:rsidR="00A05EE7" w:rsidRPr="00CC34B5" w:rsidRDefault="00B3623F" w:rsidP="00CC34B5">
      <w:pPr>
        <w:pStyle w:val="Image"/>
      </w:pPr>
      <w:r w:rsidRPr="00CC34B5">
        <w:drawing>
          <wp:inline distT="0" distB="0" distL="0" distR="0" wp14:anchorId="394FB9DD" wp14:editId="429A3464">
            <wp:extent cx="5943600" cy="52474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247451"/>
                    </a:xfrm>
                    <a:prstGeom prst="rect">
                      <a:avLst/>
                    </a:prstGeom>
                    <a:ln>
                      <a:noFill/>
                    </a:ln>
                  </pic:spPr>
                </pic:pic>
              </a:graphicData>
            </a:graphic>
          </wp:inline>
        </w:drawing>
      </w:r>
    </w:p>
    <w:p w14:paraId="2E6A1CC3" w14:textId="7B03CB7D" w:rsidR="00A05EE7" w:rsidRPr="00A05EE7" w:rsidRDefault="00A05EE7" w:rsidP="00523ABB">
      <w:pPr>
        <w:pStyle w:val="Heading2"/>
      </w:pPr>
      <w:bookmarkStart w:id="35" w:name="_Toc405367470"/>
      <w:r w:rsidRPr="00A05EE7">
        <w:lastRenderedPageBreak/>
        <w:t>Layout 24</w:t>
      </w:r>
      <w:bookmarkEnd w:id="35"/>
      <w:r w:rsidRPr="00A05EE7">
        <w:t xml:space="preserve"> </w:t>
      </w:r>
      <w:r w:rsidR="002D447D">
        <w:t>&amp;</w:t>
      </w:r>
      <w:r w:rsidR="00CD61B5">
        <w:t xml:space="preserve"> 29</w:t>
      </w:r>
    </w:p>
    <w:p w14:paraId="37DE3B02" w14:textId="77777777" w:rsidR="00A05EE7" w:rsidRDefault="00A05EE7" w:rsidP="00523ABB">
      <w:pPr>
        <w:keepNext/>
      </w:pPr>
      <w:r w:rsidRPr="00A05EE7">
        <w:t>Layout 24 occupies 100% of a user’s screen</w:t>
      </w:r>
      <w:r w:rsidR="00F559D4">
        <w:t>,</w:t>
      </w:r>
      <w:r w:rsidRPr="00A05EE7">
        <w:t xml:space="preserve"> divid</w:t>
      </w:r>
      <w:r w:rsidR="00C30C38">
        <w:t>ing it</w:t>
      </w:r>
      <w:r w:rsidRPr="00A05EE7">
        <w:t xml:space="preserve"> 38/62 horizontally between a passage and sets of </w:t>
      </w:r>
      <w:r w:rsidR="0014778E">
        <w:t>items</w:t>
      </w:r>
      <w:r w:rsidRPr="00A05EE7">
        <w:t>. There is slightly less white space, or padding</w:t>
      </w:r>
      <w:r w:rsidR="0014778E">
        <w:t>,</w:t>
      </w:r>
      <w:r w:rsidRPr="00A05EE7">
        <w:t xml:space="preserve"> between the left and right edges of each major column</w:t>
      </w:r>
      <w:r w:rsidR="00C30C38">
        <w:t>—</w:t>
      </w:r>
      <w:r w:rsidRPr="00A05EE7">
        <w:t xml:space="preserve">10 pixels on each side instead of the normal 20 pixels. </w:t>
      </w:r>
      <w:r w:rsidR="00C30C38">
        <w:t>At the default zoom level,</w:t>
      </w:r>
      <w:r w:rsidR="00C30C38" w:rsidRPr="00A05EE7">
        <w:t xml:space="preserve"> </w:t>
      </w:r>
      <w:r w:rsidRPr="00A05EE7">
        <w:t>Layout 24</w:t>
      </w:r>
      <w:r w:rsidR="00C30C38">
        <w:t xml:space="preserve"> is wide enough to accommodate G</w:t>
      </w:r>
      <w:r w:rsidRPr="00A05EE7">
        <w:t>rid</w:t>
      </w:r>
      <w:r w:rsidR="00C30C38">
        <w:t>, Simulation, and Scratch Pad</w:t>
      </w:r>
      <w:r w:rsidRPr="00A05EE7">
        <w:t xml:space="preserve"> item</w:t>
      </w:r>
      <w:r w:rsidR="00C30C38">
        <w:t>s</w:t>
      </w:r>
      <w:r w:rsidRPr="00A05EE7">
        <w:t xml:space="preserve"> without</w:t>
      </w:r>
      <w:r w:rsidR="00C30C38">
        <w:t xml:space="preserve"> </w:t>
      </w:r>
      <w:r w:rsidRPr="00A05EE7">
        <w:t>a horizontal scroll</w:t>
      </w:r>
      <w:r w:rsidR="006B641D">
        <w:t xml:space="preserve"> bar.</w:t>
      </w:r>
    </w:p>
    <w:p w14:paraId="0C6B950E" w14:textId="1641FF79" w:rsidR="00CD61B5" w:rsidRPr="00A05EE7" w:rsidRDefault="00CD61B5" w:rsidP="00523ABB">
      <w:pPr>
        <w:keepNext/>
      </w:pPr>
      <w:r>
        <w:t>Layout 29 is similar, but uses a Simulation item instead of a text passage in the left pane.</w:t>
      </w:r>
    </w:p>
    <w:p w14:paraId="638A9138" w14:textId="77777777" w:rsidR="009C36F4" w:rsidRDefault="009C36F4" w:rsidP="009C36F4">
      <w:pPr>
        <w:pStyle w:val="Caption"/>
        <w:keepNext/>
      </w:pPr>
      <w:r>
        <w:t>Layout 24: Multiple Item Types</w:t>
      </w:r>
    </w:p>
    <w:p w14:paraId="55F1F4D9" w14:textId="77777777" w:rsidR="00A05EE7" w:rsidRPr="00CC34B5" w:rsidRDefault="00B3623F" w:rsidP="00CC34B5">
      <w:pPr>
        <w:pStyle w:val="Image"/>
      </w:pPr>
      <w:r w:rsidRPr="00CC34B5">
        <w:drawing>
          <wp:inline distT="0" distB="0" distL="0" distR="0" wp14:anchorId="30D8C9C1" wp14:editId="07C0BA66">
            <wp:extent cx="5943600" cy="480014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800142"/>
                    </a:xfrm>
                    <a:prstGeom prst="rect">
                      <a:avLst/>
                    </a:prstGeom>
                    <a:ln>
                      <a:noFill/>
                    </a:ln>
                  </pic:spPr>
                </pic:pic>
              </a:graphicData>
            </a:graphic>
          </wp:inline>
        </w:drawing>
      </w:r>
    </w:p>
    <w:p w14:paraId="3E4B0B10" w14:textId="77777777" w:rsidR="00A05EE7" w:rsidRPr="00A05EE7" w:rsidRDefault="00CA1BCA" w:rsidP="00523ABB">
      <w:pPr>
        <w:pStyle w:val="Heading2"/>
      </w:pPr>
      <w:bookmarkStart w:id="36" w:name="_Toc405367471"/>
      <w:r>
        <w:lastRenderedPageBreak/>
        <w:t>Layout 25</w:t>
      </w:r>
      <w:bookmarkEnd w:id="36"/>
    </w:p>
    <w:p w14:paraId="5FF443AC" w14:textId="77777777" w:rsidR="00A05EE7" w:rsidRPr="00A05EE7" w:rsidRDefault="00A05EE7" w:rsidP="00523ABB">
      <w:pPr>
        <w:keepNext/>
      </w:pPr>
      <w:r w:rsidRPr="00A05EE7">
        <w:t>Layout 25 occupies 100% of a user’s screen</w:t>
      </w:r>
      <w:r w:rsidR="0014778E">
        <w:t>,</w:t>
      </w:r>
      <w:r w:rsidRPr="00A05EE7">
        <w:t xml:space="preserve"> divid</w:t>
      </w:r>
      <w:r w:rsidR="0014778E">
        <w:t>ing it</w:t>
      </w:r>
      <w:r w:rsidRPr="00A05EE7">
        <w:t xml:space="preserve"> 30/70 horizontally between a passage and sets of </w:t>
      </w:r>
      <w:r w:rsidR="0014778E">
        <w:t>items</w:t>
      </w:r>
      <w:r w:rsidRPr="00A05EE7">
        <w:t>. There is slightly less white space, or padding</w:t>
      </w:r>
      <w:r w:rsidR="0014778E">
        <w:t>,</w:t>
      </w:r>
      <w:r w:rsidRPr="00A05EE7">
        <w:t xml:space="preserve"> between the left and right edges of each column</w:t>
      </w:r>
      <w:r w:rsidR="0014778E">
        <w:t>—</w:t>
      </w:r>
      <w:r w:rsidRPr="00A05EE7">
        <w:t xml:space="preserve">10 pixels on each side instead of the normal 20 pixels. </w:t>
      </w:r>
      <w:r w:rsidR="00E82E23">
        <w:t>A</w:t>
      </w:r>
      <w:r w:rsidR="00E82E23" w:rsidRPr="00A05EE7">
        <w:t>t the default zoom level</w:t>
      </w:r>
      <w:r w:rsidR="00E82E23">
        <w:t>,</w:t>
      </w:r>
      <w:r w:rsidR="00E82E23" w:rsidRPr="00A05EE7">
        <w:t xml:space="preserve"> </w:t>
      </w:r>
      <w:r w:rsidRPr="00A05EE7">
        <w:t xml:space="preserve">Layout 25 </w:t>
      </w:r>
      <w:r w:rsidR="00E82E23">
        <w:t>is wide enough to accommodate Gr</w:t>
      </w:r>
      <w:r w:rsidRPr="00A05EE7">
        <w:t>id</w:t>
      </w:r>
      <w:r w:rsidR="00E82E23">
        <w:t>, Simulation, and Scratch Pad</w:t>
      </w:r>
      <w:r w:rsidRPr="00A05EE7">
        <w:t xml:space="preserve"> item</w:t>
      </w:r>
      <w:r w:rsidR="00E82E23">
        <w:t>s</w:t>
      </w:r>
      <w:r w:rsidRPr="00A05EE7">
        <w:t xml:space="preserve"> without a horizontal scroll bar.</w:t>
      </w:r>
    </w:p>
    <w:p w14:paraId="38D4F5AD" w14:textId="77777777" w:rsidR="009C36F4" w:rsidRDefault="009C36F4" w:rsidP="009C36F4">
      <w:pPr>
        <w:pStyle w:val="Caption"/>
        <w:keepNext/>
      </w:pPr>
      <w:r>
        <w:t>Layout 25: Multiple Item Types</w:t>
      </w:r>
    </w:p>
    <w:p w14:paraId="5CE1BFAB" w14:textId="77777777" w:rsidR="00A05EE7" w:rsidRPr="00CC34B5" w:rsidRDefault="00047A1B" w:rsidP="00CC34B5">
      <w:pPr>
        <w:pStyle w:val="Image"/>
      </w:pPr>
      <w:r w:rsidRPr="00CC34B5">
        <w:drawing>
          <wp:inline distT="0" distB="0" distL="0" distR="0" wp14:anchorId="07BB80E6" wp14:editId="3F4CA09E">
            <wp:extent cx="5943600" cy="487542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875423"/>
                    </a:xfrm>
                    <a:prstGeom prst="rect">
                      <a:avLst/>
                    </a:prstGeom>
                    <a:ln>
                      <a:noFill/>
                    </a:ln>
                  </pic:spPr>
                </pic:pic>
              </a:graphicData>
            </a:graphic>
          </wp:inline>
        </w:drawing>
      </w:r>
    </w:p>
    <w:p w14:paraId="5B82EA72" w14:textId="77777777" w:rsidR="00A05EE7" w:rsidRPr="00A05EE7" w:rsidRDefault="00A05EE7" w:rsidP="001C490C">
      <w:pPr>
        <w:pStyle w:val="Heading2"/>
      </w:pPr>
      <w:bookmarkStart w:id="37" w:name="_Toc405367472"/>
      <w:r w:rsidRPr="00A05EE7">
        <w:lastRenderedPageBreak/>
        <w:t>Layout 26</w:t>
      </w:r>
      <w:bookmarkEnd w:id="37"/>
      <w:r w:rsidRPr="00A05EE7">
        <w:t xml:space="preserve"> </w:t>
      </w:r>
    </w:p>
    <w:p w14:paraId="486903C3" w14:textId="77777777" w:rsidR="00A05EE7" w:rsidRPr="00D97FD5" w:rsidRDefault="00A05EE7" w:rsidP="001C490C">
      <w:pPr>
        <w:keepNext/>
        <w:rPr>
          <w:b/>
        </w:rPr>
      </w:pPr>
      <w:r w:rsidRPr="00A05EE7">
        <w:t>Layout 26 occupies 100% of a user’s screen</w:t>
      </w:r>
      <w:r w:rsidR="00B00B03">
        <w:t>,</w:t>
      </w:r>
      <w:r w:rsidRPr="00A05EE7">
        <w:t xml:space="preserve"> divid</w:t>
      </w:r>
      <w:r w:rsidR="00B00B03">
        <w:t>ing it</w:t>
      </w:r>
      <w:r w:rsidRPr="00A05EE7">
        <w:t xml:space="preserve"> 50/50 horizontally between a passage and sets of </w:t>
      </w:r>
      <w:r w:rsidR="00B00B03">
        <w:t>items</w:t>
      </w:r>
      <w:r w:rsidRPr="00A05EE7">
        <w:t>. There is slightly less white space, or padding</w:t>
      </w:r>
      <w:r w:rsidR="00B00B03">
        <w:t>,</w:t>
      </w:r>
      <w:r w:rsidRPr="00A05EE7">
        <w:t xml:space="preserve"> between the left and right edges of each column</w:t>
      </w:r>
      <w:r w:rsidR="00B00B03">
        <w:t>—</w:t>
      </w:r>
      <w:r w:rsidRPr="00A05EE7">
        <w:t xml:space="preserve">10 pixels on each side instead of the normal 20 pixels. </w:t>
      </w:r>
      <w:r w:rsidR="00B00B03" w:rsidRPr="00D97FD5">
        <w:rPr>
          <w:b/>
        </w:rPr>
        <w:t>At the default zoom level on a smaller sized monitor, t</w:t>
      </w:r>
      <w:r w:rsidRPr="00D97FD5">
        <w:rPr>
          <w:b/>
        </w:rPr>
        <w:t xml:space="preserve">he </w:t>
      </w:r>
      <w:r w:rsidR="008C1CE4" w:rsidRPr="00D97FD5">
        <w:rPr>
          <w:b/>
        </w:rPr>
        <w:t>item column</w:t>
      </w:r>
      <w:r w:rsidRPr="00D97FD5">
        <w:rPr>
          <w:b/>
        </w:rPr>
        <w:t xml:space="preserve"> in Layout 26 </w:t>
      </w:r>
      <w:r w:rsidR="00B00B03" w:rsidRPr="00D97FD5">
        <w:rPr>
          <w:b/>
        </w:rPr>
        <w:t>would require a horizontal scroll bar to accommodate Grid, Simulation, or Scratch Pad items.</w:t>
      </w:r>
    </w:p>
    <w:p w14:paraId="7FC21C57" w14:textId="77777777" w:rsidR="009C36F4" w:rsidRDefault="009C36F4" w:rsidP="009C36F4">
      <w:pPr>
        <w:pStyle w:val="Caption"/>
        <w:keepNext/>
      </w:pPr>
      <w:r>
        <w:t>Layout 26: Multiple Item Types</w:t>
      </w:r>
    </w:p>
    <w:p w14:paraId="54C620E7" w14:textId="77777777" w:rsidR="00A05EE7" w:rsidRPr="00CC34B5" w:rsidRDefault="00047A1B" w:rsidP="00CC34B5">
      <w:pPr>
        <w:pStyle w:val="Image"/>
      </w:pPr>
      <w:r w:rsidRPr="00CC34B5">
        <w:drawing>
          <wp:inline distT="0" distB="0" distL="0" distR="0" wp14:anchorId="79BA958D" wp14:editId="06083F5B">
            <wp:extent cx="5943600" cy="45398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539863"/>
                    </a:xfrm>
                    <a:prstGeom prst="rect">
                      <a:avLst/>
                    </a:prstGeom>
                    <a:ln>
                      <a:noFill/>
                    </a:ln>
                  </pic:spPr>
                </pic:pic>
              </a:graphicData>
            </a:graphic>
          </wp:inline>
        </w:drawing>
      </w:r>
    </w:p>
    <w:p w14:paraId="4FE91BF4" w14:textId="5C0BBF8E" w:rsidR="00A05EE7" w:rsidRPr="00A05EE7" w:rsidRDefault="00A05EE7" w:rsidP="001C490C">
      <w:pPr>
        <w:pStyle w:val="Heading2"/>
      </w:pPr>
      <w:bookmarkStart w:id="38" w:name="_Toc405367473"/>
      <w:r w:rsidRPr="00A05EE7">
        <w:lastRenderedPageBreak/>
        <w:t>Layout 27</w:t>
      </w:r>
      <w:bookmarkEnd w:id="38"/>
      <w:r w:rsidRPr="00A05EE7">
        <w:t xml:space="preserve"> </w:t>
      </w:r>
      <w:r w:rsidR="002D447D">
        <w:t>&amp;</w:t>
      </w:r>
      <w:r w:rsidR="00E05A21">
        <w:t xml:space="preserve"> 28</w:t>
      </w:r>
    </w:p>
    <w:p w14:paraId="3CE237E8" w14:textId="77777777" w:rsidR="00042CB4" w:rsidRDefault="00A05EE7" w:rsidP="001C490C">
      <w:pPr>
        <w:keepNext/>
        <w:rPr>
          <w:b/>
        </w:rPr>
      </w:pPr>
      <w:r w:rsidRPr="00A05EE7">
        <w:t>Layout 27 occupies 100% of a user’s screen</w:t>
      </w:r>
      <w:r w:rsidR="00083A23">
        <w:t>,</w:t>
      </w:r>
      <w:r w:rsidRPr="00A05EE7">
        <w:t xml:space="preserve"> divid</w:t>
      </w:r>
      <w:r w:rsidR="00083A23">
        <w:t>ing it</w:t>
      </w:r>
      <w:r w:rsidRPr="00A05EE7">
        <w:t xml:space="preserve"> 70/30 horizontally between a passage and sets of </w:t>
      </w:r>
      <w:r w:rsidR="00083A23">
        <w:t>items</w:t>
      </w:r>
      <w:r w:rsidRPr="00A05EE7">
        <w:t>. There is slightly less white space, or padding</w:t>
      </w:r>
      <w:r w:rsidR="00083A23">
        <w:t>,</w:t>
      </w:r>
      <w:r w:rsidRPr="00A05EE7">
        <w:t xml:space="preserve"> between the left and right edges of each column</w:t>
      </w:r>
      <w:r w:rsidR="00083A23">
        <w:t>—</w:t>
      </w:r>
      <w:r w:rsidRPr="00A05EE7">
        <w:t xml:space="preserve">10 pixels on each side instead of the normal 20 pixels. </w:t>
      </w:r>
      <w:r w:rsidR="00083A23" w:rsidRPr="00D97FD5">
        <w:rPr>
          <w:b/>
        </w:rPr>
        <w:t>At the default zoom level on a smaller sized monitor, t</w:t>
      </w:r>
      <w:r w:rsidRPr="00D97FD5">
        <w:rPr>
          <w:b/>
        </w:rPr>
        <w:t xml:space="preserve">he </w:t>
      </w:r>
      <w:r w:rsidR="000E2AA9" w:rsidRPr="00D97FD5">
        <w:rPr>
          <w:b/>
        </w:rPr>
        <w:t>item</w:t>
      </w:r>
      <w:r w:rsidR="008C1CE4" w:rsidRPr="00D97FD5">
        <w:rPr>
          <w:b/>
        </w:rPr>
        <w:t xml:space="preserve"> column</w:t>
      </w:r>
      <w:r w:rsidRPr="00D97FD5">
        <w:rPr>
          <w:b/>
        </w:rPr>
        <w:t xml:space="preserve"> in Layout 27 </w:t>
      </w:r>
      <w:r w:rsidR="000E2AA9" w:rsidRPr="00D97FD5">
        <w:rPr>
          <w:b/>
        </w:rPr>
        <w:t>would require a horizontal scroll bar to accommodate Grid, Simulation, or Scratch Pad items.</w:t>
      </w:r>
    </w:p>
    <w:p w14:paraId="4E6C3902" w14:textId="65F694AD" w:rsidR="00E05A21" w:rsidRPr="00A05EE7" w:rsidRDefault="00E05A21" w:rsidP="00E05A21">
      <w:pPr>
        <w:keepNext/>
      </w:pPr>
      <w:r>
        <w:t>Layout 28 is similar, but uses a Simulation item instead of a text passage in the left pane.</w:t>
      </w:r>
    </w:p>
    <w:p w14:paraId="4D879812" w14:textId="77777777" w:rsidR="00A05EE7" w:rsidRPr="00CC34B5" w:rsidRDefault="00042CB4" w:rsidP="00CC34B5">
      <w:pPr>
        <w:pStyle w:val="Image"/>
      </w:pPr>
      <w:r w:rsidRPr="00CC34B5">
        <w:drawing>
          <wp:inline distT="0" distB="0" distL="0" distR="0" wp14:anchorId="057346BA" wp14:editId="326CF7AE">
            <wp:extent cx="5941578" cy="4891637"/>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a:extLst>
                        <a:ext uri="{28A0092B-C50C-407E-A947-70E740481C1C}">
                          <a14:useLocalDpi xmlns:a14="http://schemas.microsoft.com/office/drawing/2010/main" val="0"/>
                        </a:ext>
                      </a:extLst>
                    </a:blip>
                    <a:stretch>
                      <a:fillRect/>
                    </a:stretch>
                  </pic:blipFill>
                  <pic:spPr>
                    <a:xfrm>
                      <a:off x="0" y="0"/>
                      <a:ext cx="5941578" cy="4891637"/>
                    </a:xfrm>
                    <a:prstGeom prst="rect">
                      <a:avLst/>
                    </a:prstGeom>
                    <a:ln>
                      <a:noFill/>
                    </a:ln>
                  </pic:spPr>
                </pic:pic>
              </a:graphicData>
            </a:graphic>
          </wp:inline>
        </w:drawing>
      </w:r>
      <w:r w:rsidR="00A05EE7" w:rsidRPr="00CC34B5">
        <w:t xml:space="preserve"> </w:t>
      </w:r>
    </w:p>
    <w:p w14:paraId="0303F126" w14:textId="10A895A6" w:rsidR="00732EA1" w:rsidRDefault="00732EA1" w:rsidP="00A8602B">
      <w:pPr>
        <w:pStyle w:val="Heading2"/>
      </w:pPr>
      <w:bookmarkStart w:id="39" w:name="_Toc405367474"/>
      <w:r>
        <w:lastRenderedPageBreak/>
        <w:t>Layout 30</w:t>
      </w:r>
    </w:p>
    <w:p w14:paraId="2243733C" w14:textId="7DE06F00" w:rsidR="00732EA1" w:rsidRDefault="00732EA1" w:rsidP="00A8602B">
      <w:pPr>
        <w:keepNext/>
      </w:pPr>
      <w:r>
        <w:t>Layout 30 does not have a maximum width. The Simulation item is 650 pixels tall and fills the remainder of the screen not occupied by the stem. The stem is 290 pixels wide.</w:t>
      </w:r>
    </w:p>
    <w:p w14:paraId="0D8CAEEB" w14:textId="69618055" w:rsidR="00A8602B" w:rsidRDefault="00A8602B" w:rsidP="00732EA1">
      <w:r>
        <w:rPr>
          <w:noProof/>
        </w:rPr>
        <w:drawing>
          <wp:inline distT="0" distB="0" distL="0" distR="0" wp14:anchorId="5C851C90" wp14:editId="67BFE9F0">
            <wp:extent cx="5943600" cy="31677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1-p198o96r4111fvc16o51g2qkhb5.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67778"/>
                    </a:xfrm>
                    <a:prstGeom prst="rect">
                      <a:avLst/>
                    </a:prstGeom>
                  </pic:spPr>
                </pic:pic>
              </a:graphicData>
            </a:graphic>
          </wp:inline>
        </w:drawing>
      </w:r>
    </w:p>
    <w:p w14:paraId="35DDB94B" w14:textId="58C265CF" w:rsidR="00732EA1" w:rsidRDefault="00732EA1" w:rsidP="00E31130">
      <w:pPr>
        <w:pStyle w:val="Heading2"/>
      </w:pPr>
      <w:r>
        <w:lastRenderedPageBreak/>
        <w:t>Layout 31</w:t>
      </w:r>
    </w:p>
    <w:p w14:paraId="11ED5429" w14:textId="076CD0FD" w:rsidR="00732EA1" w:rsidRDefault="00732EA1" w:rsidP="00E31130">
      <w:pPr>
        <w:keepNext/>
      </w:pPr>
      <w:r>
        <w:t>Layout 31 does not have a maximum width. The Simulation item, located below the stem</w:t>
      </w:r>
      <w:proofErr w:type="gramStart"/>
      <w:r>
        <w:t>,  is</w:t>
      </w:r>
      <w:proofErr w:type="gramEnd"/>
      <w:r>
        <w:t xml:space="preserve"> 650 pixels tall and fills the width of the screen. The stem fills the width of the screen and can be any height. </w:t>
      </w:r>
    </w:p>
    <w:p w14:paraId="1A539A98" w14:textId="07936249" w:rsidR="00E31130" w:rsidRPr="00732EA1" w:rsidRDefault="00E31130" w:rsidP="00E31130">
      <w:pPr>
        <w:pStyle w:val="Image"/>
      </w:pPr>
      <w:r>
        <w:drawing>
          <wp:inline distT="0" distB="0" distL="0" distR="0" wp14:anchorId="3C2E3E4C" wp14:editId="28840A54">
            <wp:extent cx="5943600" cy="5618851"/>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1-p198o96r4111fvc16o51g2qkhb5.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618851"/>
                    </a:xfrm>
                    <a:prstGeom prst="rect">
                      <a:avLst/>
                    </a:prstGeom>
                  </pic:spPr>
                </pic:pic>
              </a:graphicData>
            </a:graphic>
          </wp:inline>
        </w:drawing>
      </w:r>
    </w:p>
    <w:p w14:paraId="65E1CDBE" w14:textId="1E336D2E" w:rsidR="006E3B87" w:rsidRPr="00875289" w:rsidRDefault="006E3B87" w:rsidP="00D97FD5">
      <w:pPr>
        <w:pStyle w:val="Heading2"/>
      </w:pPr>
      <w:r w:rsidRPr="00875289">
        <w:lastRenderedPageBreak/>
        <w:t xml:space="preserve">Layout </w:t>
      </w:r>
      <w:r w:rsidR="00083968">
        <w:t xml:space="preserve">32 </w:t>
      </w:r>
      <w:r w:rsidR="002D447D">
        <w:t>&amp;</w:t>
      </w:r>
      <w:r w:rsidR="00083968">
        <w:t xml:space="preserve"> </w:t>
      </w:r>
      <w:r w:rsidRPr="00875289">
        <w:t>33</w:t>
      </w:r>
      <w:bookmarkEnd w:id="39"/>
    </w:p>
    <w:p w14:paraId="229EDEBF" w14:textId="251BFE55" w:rsidR="006E3B87" w:rsidRDefault="006E3B87" w:rsidP="00D97FD5">
      <w:pPr>
        <w:keepNext/>
      </w:pPr>
      <w:r w:rsidRPr="006E3B87">
        <w:rPr>
          <w:bCs/>
        </w:rPr>
        <w:t xml:space="preserve">Layout </w:t>
      </w:r>
      <w:r w:rsidR="00083968">
        <w:rPr>
          <w:bCs/>
        </w:rPr>
        <w:t>32</w:t>
      </w:r>
      <w:r>
        <w:t xml:space="preserve"> </w:t>
      </w:r>
      <w:r w:rsidR="000E2AA9" w:rsidRPr="00A05EE7">
        <w:t>occupies 100% of a user’s screen</w:t>
      </w:r>
      <w:r w:rsidR="000E2AA9">
        <w:t>, with 20 pixels of white space, or padding, on all sides. This</w:t>
      </w:r>
      <w:r>
        <w:t xml:space="preserve"> layout </w:t>
      </w:r>
      <w:r w:rsidR="000E2AA9">
        <w:t>accommodates multiple items</w:t>
      </w:r>
      <w:r>
        <w:t xml:space="preserve"> </w:t>
      </w:r>
      <w:r w:rsidR="000E2AA9">
        <w:t xml:space="preserve">but no passage. </w:t>
      </w:r>
    </w:p>
    <w:p w14:paraId="3DF8DBE5" w14:textId="59C2F471" w:rsidR="00083968" w:rsidRDefault="00083968" w:rsidP="00D97FD5">
      <w:pPr>
        <w:keepNext/>
      </w:pPr>
      <w:r>
        <w:t>Layout 33 is similar, but supports Grid items.</w:t>
      </w:r>
    </w:p>
    <w:p w14:paraId="71F3EA70" w14:textId="7F4C31EE" w:rsidR="00D97FD5" w:rsidRDefault="00E31130" w:rsidP="00D97FD5">
      <w:pPr>
        <w:pStyle w:val="ImageCaption"/>
      </w:pPr>
      <w:r>
        <w:t>Layout 33: Multiple Item Types</w:t>
      </w:r>
    </w:p>
    <w:p w14:paraId="6DC5D793" w14:textId="7280C150" w:rsidR="00D97FD5" w:rsidRDefault="00D97FD5" w:rsidP="00D97FD5">
      <w:pPr>
        <w:pStyle w:val="Image"/>
      </w:pPr>
      <w:r>
        <w:drawing>
          <wp:inline distT="0" distB="0" distL="0" distR="0" wp14:anchorId="50850249" wp14:editId="290B772B">
            <wp:extent cx="5943600" cy="6493010"/>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6493010"/>
                    </a:xfrm>
                    <a:prstGeom prst="rect">
                      <a:avLst/>
                    </a:prstGeom>
                    <a:ln>
                      <a:noFill/>
                    </a:ln>
                  </pic:spPr>
                </pic:pic>
              </a:graphicData>
            </a:graphic>
          </wp:inline>
        </w:drawing>
      </w:r>
    </w:p>
    <w:p w14:paraId="3073E9A1" w14:textId="77777777" w:rsidR="00180F23" w:rsidRDefault="00180F23" w:rsidP="00180F23">
      <w:pPr>
        <w:pStyle w:val="Heading2"/>
      </w:pPr>
      <w:bookmarkStart w:id="40" w:name="_Toc405367475"/>
      <w:r>
        <w:lastRenderedPageBreak/>
        <w:t>Compound Layout 1</w:t>
      </w:r>
    </w:p>
    <w:p w14:paraId="69D68B52" w14:textId="77777777" w:rsidR="00180F23" w:rsidRDefault="00180F23" w:rsidP="00180F23">
      <w:pPr>
        <w:keepNext/>
      </w:pPr>
      <w:r>
        <w:t>Compound Layout 1 fits to the window and is used with Edit Task and Hot Text items. It can contain several items simultaneously and is designed to mimic a single item in Layout 8.</w:t>
      </w:r>
    </w:p>
    <w:p w14:paraId="66ABADB7" w14:textId="77777777" w:rsidR="00180F23" w:rsidRPr="00513658" w:rsidRDefault="00180F23" w:rsidP="00180F23">
      <w:r>
        <w:rPr>
          <w:noProof/>
        </w:rPr>
        <w:drawing>
          <wp:inline distT="0" distB="0" distL="0" distR="0" wp14:anchorId="63343905" wp14:editId="657C521A">
            <wp:extent cx="5943600" cy="1162223"/>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und.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162223"/>
                    </a:xfrm>
                    <a:prstGeom prst="rect">
                      <a:avLst/>
                    </a:prstGeom>
                    <a:ln>
                      <a:solidFill>
                        <a:schemeClr val="bg1">
                          <a:lumMod val="65000"/>
                        </a:schemeClr>
                      </a:solidFill>
                    </a:ln>
                  </pic:spPr>
                </pic:pic>
              </a:graphicData>
            </a:graphic>
          </wp:inline>
        </w:drawing>
      </w:r>
    </w:p>
    <w:p w14:paraId="43D40E5E" w14:textId="77777777" w:rsidR="006E3B87" w:rsidRDefault="009B134E" w:rsidP="000E2AA9">
      <w:pPr>
        <w:pStyle w:val="Heading2"/>
      </w:pPr>
      <w:r>
        <w:t xml:space="preserve">Layout </w:t>
      </w:r>
      <w:r w:rsidR="006E3B87">
        <w:t>WAI</w:t>
      </w:r>
      <w:bookmarkEnd w:id="40"/>
    </w:p>
    <w:p w14:paraId="393802D7" w14:textId="06688A70" w:rsidR="00D6517E" w:rsidRDefault="000E2AA9" w:rsidP="000E2AA9">
      <w:pPr>
        <w:keepNext/>
        <w:keepLines/>
      </w:pPr>
      <w:r>
        <w:t>TDS converts each item’s original layout to Layout WAI automatically when a student tests in Streamlined Mode</w:t>
      </w:r>
      <w:r w:rsidR="006E3B87">
        <w:t>.</w:t>
      </w:r>
      <w:r>
        <w:t xml:space="preserve"> Layout WAI occupies 100% of </w:t>
      </w:r>
      <w:r w:rsidR="00C63567">
        <w:t>the</w:t>
      </w:r>
      <w:r>
        <w:t xml:space="preserve"> screen and consists of a single column. This layout accommodate</w:t>
      </w:r>
      <w:r w:rsidR="00C63567">
        <w:t>s</w:t>
      </w:r>
      <w:r w:rsidR="006E3B87">
        <w:t xml:space="preserve"> a single item per page, or multiple items (with or without a passage). </w:t>
      </w:r>
    </w:p>
    <w:p w14:paraId="34D1D204" w14:textId="7549881B" w:rsidR="006E3B87" w:rsidRDefault="006E3B87" w:rsidP="000E2AA9">
      <w:pPr>
        <w:keepNext/>
        <w:keepLines/>
      </w:pPr>
      <w:r>
        <w:t xml:space="preserve">If a passage </w:t>
      </w:r>
      <w:r w:rsidR="000E2AA9">
        <w:t>is included</w:t>
      </w:r>
      <w:r>
        <w:t xml:space="preserve">, </w:t>
      </w:r>
      <w:r w:rsidR="000E2AA9">
        <w:t>it has no set height and uses the same scroll bar as the rest of the test page. All of the components on the page are listed vertically, with the passage on top and the items below it. If a</w:t>
      </w:r>
      <w:r w:rsidR="008C1CE4">
        <w:t>n item</w:t>
      </w:r>
      <w:r w:rsidR="000E2AA9">
        <w:t xml:space="preserve"> includes an illustration, </w:t>
      </w:r>
      <w:r w:rsidR="00C63567">
        <w:t>it</w:t>
      </w:r>
      <w:r w:rsidR="000E2AA9">
        <w:t xml:space="preserve"> appears above the </w:t>
      </w:r>
      <w:r w:rsidR="00D6517E">
        <w:t>stem and response area.</w:t>
      </w:r>
    </w:p>
    <w:p w14:paraId="79F4D906" w14:textId="77777777" w:rsidR="006E3B87" w:rsidRDefault="006E3B87" w:rsidP="006E3B87">
      <w:r>
        <w:rPr>
          <w:noProof/>
        </w:rPr>
        <w:drawing>
          <wp:inline distT="0" distB="0" distL="0" distR="0" wp14:anchorId="1966AB33" wp14:editId="12C286F7">
            <wp:extent cx="5943600" cy="4170459"/>
            <wp:effectExtent l="19050" t="19050" r="1905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70459"/>
                    </a:xfrm>
                    <a:prstGeom prst="rect">
                      <a:avLst/>
                    </a:prstGeom>
                    <a:ln>
                      <a:solidFill>
                        <a:schemeClr val="bg1">
                          <a:lumMod val="65000"/>
                        </a:schemeClr>
                      </a:solidFill>
                    </a:ln>
                  </pic:spPr>
                </pic:pic>
              </a:graphicData>
            </a:graphic>
          </wp:inline>
        </w:drawing>
      </w:r>
    </w:p>
    <w:p w14:paraId="4136A7E7" w14:textId="77777777" w:rsidR="00A05EE7" w:rsidRDefault="00A05EE7" w:rsidP="00875289">
      <w:pPr>
        <w:pStyle w:val="Heading1"/>
      </w:pPr>
      <w:bookmarkStart w:id="41" w:name="_Toc405367476"/>
      <w:r w:rsidRPr="00A05EE7">
        <w:lastRenderedPageBreak/>
        <w:t>Best Practices</w:t>
      </w:r>
      <w:bookmarkEnd w:id="41"/>
    </w:p>
    <w:p w14:paraId="68D411F9" w14:textId="77777777" w:rsidR="001C490C" w:rsidRPr="001C490C" w:rsidRDefault="001C490C" w:rsidP="001C490C">
      <w:r>
        <w:t>This section provides basic guidelines to follow when selecting layouts.</w:t>
      </w:r>
    </w:p>
    <w:p w14:paraId="2AC25B1E" w14:textId="77777777" w:rsidR="00A05EE7" w:rsidRPr="00A05EE7" w:rsidRDefault="00003696" w:rsidP="001C490C">
      <w:pPr>
        <w:pStyle w:val="Heading2"/>
        <w:keepLines w:val="0"/>
        <w:widowControl w:val="0"/>
      </w:pPr>
      <w:bookmarkStart w:id="42" w:name="_Toc405367477"/>
      <w:r>
        <w:t xml:space="preserve">Best Practices 1: Use </w:t>
      </w:r>
      <w:r w:rsidRPr="00875289">
        <w:t>A</w:t>
      </w:r>
      <w:r w:rsidR="00A05EE7" w:rsidRPr="00875289">
        <w:t>ppropriate</w:t>
      </w:r>
      <w:r w:rsidR="00A05EE7" w:rsidRPr="00A05EE7">
        <w:t xml:space="preserve"> </w:t>
      </w:r>
      <w:r>
        <w:t>L</w:t>
      </w:r>
      <w:r w:rsidR="00A05EE7" w:rsidRPr="00A05EE7">
        <w:t>ayout (</w:t>
      </w:r>
      <w:r>
        <w:t>P</w:t>
      </w:r>
      <w:r w:rsidR="00372796">
        <w:t>art I</w:t>
      </w:r>
      <w:r w:rsidR="00A05EE7" w:rsidRPr="00A05EE7">
        <w:t>)</w:t>
      </w:r>
      <w:bookmarkEnd w:id="42"/>
      <w:r w:rsidR="00A05EE7" w:rsidRPr="00A05EE7">
        <w:t xml:space="preserve"> </w:t>
      </w:r>
    </w:p>
    <w:p w14:paraId="7D2E69AF" w14:textId="77777777" w:rsidR="00A05EE7" w:rsidRPr="00A05EE7" w:rsidRDefault="00A05EE7" w:rsidP="001C490C">
      <w:pPr>
        <w:keepNext/>
        <w:widowControl w:val="0"/>
      </w:pPr>
      <w:r w:rsidRPr="00A05EE7">
        <w:t xml:space="preserve">Do not use a multi-column layout </w:t>
      </w:r>
      <w:r w:rsidR="00203A5F" w:rsidRPr="00A05EE7">
        <w:t>(</w:t>
      </w:r>
      <w:r w:rsidR="001C490C">
        <w:t xml:space="preserve">such as </w:t>
      </w:r>
      <w:r w:rsidR="00203A5F" w:rsidRPr="00A05EE7">
        <w:t>Layouts 17 o</w:t>
      </w:r>
      <w:r w:rsidR="00203A5F">
        <w:t xml:space="preserve">r 21) </w:t>
      </w:r>
      <w:r w:rsidRPr="00A05EE7">
        <w:t>for a single item</w:t>
      </w:r>
      <w:r w:rsidR="000B278C">
        <w:t xml:space="preserve"> when Layout 1 will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95"/>
      </w:tblGrid>
      <w:tr w:rsidR="00042CB4" w14:paraId="1DA00070" w14:textId="77777777" w:rsidTr="00042CB4">
        <w:trPr>
          <w:cnfStyle w:val="100000000000" w:firstRow="1" w:lastRow="0" w:firstColumn="0" w:lastColumn="0" w:oddVBand="0" w:evenVBand="0" w:oddHBand="0" w:evenHBand="0" w:firstRowFirstColumn="0" w:firstRowLastColumn="0" w:lastRowFirstColumn="0" w:lastRowLastColumn="0"/>
        </w:trPr>
        <w:tc>
          <w:tcPr>
            <w:tcW w:w="472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78994BF7" w14:textId="77777777" w:rsidR="00042CB4" w:rsidRDefault="00042CB4" w:rsidP="001C490C">
            <w:pPr>
              <w:pStyle w:val="ImageCaption"/>
              <w:keepNext w:val="0"/>
              <w:keepLines w:val="0"/>
              <w:widowControl w:val="0"/>
            </w:pPr>
            <w:r>
              <w:t>Layout 1</w:t>
            </w:r>
          </w:p>
          <w:p w14:paraId="2C044A6D" w14:textId="77777777" w:rsidR="00042CB4" w:rsidRPr="00CC34B5" w:rsidRDefault="00042CB4" w:rsidP="001C490C">
            <w:pPr>
              <w:pStyle w:val="Image"/>
              <w:keepLines w:val="0"/>
              <w:widowControl w:val="0"/>
            </w:pPr>
            <w:r w:rsidRPr="00CC34B5">
              <w:drawing>
                <wp:inline distT="0" distB="0" distL="0" distR="0" wp14:anchorId="4BC0777D" wp14:editId="31B4D45F">
                  <wp:extent cx="2926080" cy="1520900"/>
                  <wp:effectExtent l="0" t="0" r="762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26080" cy="1520900"/>
                          </a:xfrm>
                          <a:prstGeom prst="rect">
                            <a:avLst/>
                          </a:prstGeom>
                          <a:ln>
                            <a:noFill/>
                          </a:ln>
                        </pic:spPr>
                      </pic:pic>
                    </a:graphicData>
                  </a:graphic>
                </wp:inline>
              </w:drawing>
            </w:r>
          </w:p>
        </w:tc>
        <w:tc>
          <w:tcPr>
            <w:tcW w:w="4727"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3BA80FA4" w14:textId="77777777" w:rsidR="00042CB4" w:rsidRDefault="00042CB4" w:rsidP="001C490C">
            <w:pPr>
              <w:pStyle w:val="ImageCaption"/>
              <w:keepNext w:val="0"/>
              <w:keepLines w:val="0"/>
              <w:widowControl w:val="0"/>
            </w:pPr>
            <w:r>
              <w:t>Layout 1</w:t>
            </w:r>
            <w:r w:rsidR="0087688C">
              <w:t>7</w:t>
            </w:r>
          </w:p>
          <w:p w14:paraId="396CCA77" w14:textId="77777777" w:rsidR="00042CB4" w:rsidRPr="00CC34B5" w:rsidRDefault="00042CB4" w:rsidP="001C490C">
            <w:pPr>
              <w:pStyle w:val="Image"/>
              <w:keepLines w:val="0"/>
              <w:widowControl w:val="0"/>
            </w:pPr>
            <w:r w:rsidRPr="00CC34B5">
              <w:drawing>
                <wp:inline distT="0" distB="0" distL="0" distR="0" wp14:anchorId="014411D0" wp14:editId="2B6C0F1D">
                  <wp:extent cx="2926080" cy="242763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26080" cy="2427632"/>
                          </a:xfrm>
                          <a:prstGeom prst="rect">
                            <a:avLst/>
                          </a:prstGeom>
                          <a:ln>
                            <a:noFill/>
                          </a:ln>
                        </pic:spPr>
                      </pic:pic>
                    </a:graphicData>
                  </a:graphic>
                </wp:inline>
              </w:drawing>
            </w:r>
          </w:p>
        </w:tc>
      </w:tr>
    </w:tbl>
    <w:p w14:paraId="1E3D8DEC" w14:textId="77777777" w:rsidR="00A05EE7" w:rsidRPr="00875289" w:rsidRDefault="00A05EE7" w:rsidP="001C490C">
      <w:pPr>
        <w:pStyle w:val="Heading2"/>
        <w:keepLines w:val="0"/>
        <w:widowControl w:val="0"/>
      </w:pPr>
      <w:bookmarkStart w:id="43" w:name="_Toc405367478"/>
      <w:r w:rsidRPr="00875289">
        <w:t xml:space="preserve">Best Practices 2: Use </w:t>
      </w:r>
      <w:r w:rsidR="00003696" w:rsidRPr="00875289">
        <w:t>A</w:t>
      </w:r>
      <w:r w:rsidRPr="00875289">
        <w:t xml:space="preserve">ppropriate </w:t>
      </w:r>
      <w:r w:rsidR="00003696" w:rsidRPr="00875289">
        <w:t>Layout (P</w:t>
      </w:r>
      <w:r w:rsidR="00566237" w:rsidRPr="00875289">
        <w:t>art</w:t>
      </w:r>
      <w:r w:rsidR="00372796">
        <w:t xml:space="preserve"> II</w:t>
      </w:r>
      <w:r w:rsidR="00566237" w:rsidRPr="00875289">
        <w:t>)</w:t>
      </w:r>
      <w:bookmarkEnd w:id="43"/>
    </w:p>
    <w:p w14:paraId="3A7A6A48" w14:textId="77777777" w:rsidR="00A05EE7" w:rsidRPr="00A05EE7" w:rsidRDefault="001C490C" w:rsidP="001C490C">
      <w:pPr>
        <w:keepNext/>
        <w:widowControl w:val="0"/>
      </w:pPr>
      <w:r>
        <w:t>Do not use Layout 6 for an</w:t>
      </w:r>
      <w:r w:rsidR="0087688C">
        <w:t xml:space="preserve"> item </w:t>
      </w:r>
      <w:r>
        <w:t xml:space="preserve">that </w:t>
      </w:r>
      <w:r w:rsidR="0087688C">
        <w:t>is not associated with a stimulus</w:t>
      </w:r>
      <w:r w:rsidR="000B278C">
        <w:t>. Use Layout 8</w:t>
      </w:r>
      <w:r>
        <w:t xml:space="preserve"> for such items</w:t>
      </w:r>
      <w:r w:rsidR="000B278C">
        <w:t xml:space="preserve">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0"/>
        <w:gridCol w:w="4689"/>
      </w:tblGrid>
      <w:tr w:rsidR="00042CB4" w14:paraId="00BE2CF5" w14:textId="77777777" w:rsidTr="00083A23">
        <w:trPr>
          <w:cnfStyle w:val="100000000000" w:firstRow="1" w:lastRow="0" w:firstColumn="0" w:lastColumn="0" w:oddVBand="0" w:evenVBand="0" w:oddHBand="0" w:evenHBand="0" w:firstRowFirstColumn="0" w:firstRowLastColumn="0" w:lastRowFirstColumn="0" w:lastRowLastColumn="0"/>
        </w:trPr>
        <w:tc>
          <w:tcPr>
            <w:tcW w:w="472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054C13F1" w14:textId="77777777" w:rsidR="00042CB4" w:rsidRDefault="00042CB4" w:rsidP="001C490C">
            <w:pPr>
              <w:pStyle w:val="ImageCaption"/>
              <w:keepNext w:val="0"/>
              <w:keepLines w:val="0"/>
              <w:widowControl w:val="0"/>
            </w:pPr>
            <w:r>
              <w:t xml:space="preserve">Figure </w:t>
            </w:r>
            <w:fldSimple w:instr=" SEQ Figure \* ARABIC ">
              <w:r w:rsidR="004D0A57">
                <w:rPr>
                  <w:noProof/>
                </w:rPr>
                <w:t>1</w:t>
              </w:r>
            </w:fldSimple>
            <w:r>
              <w:t>. Layout 6</w:t>
            </w:r>
          </w:p>
          <w:p w14:paraId="52A5B87A" w14:textId="77777777" w:rsidR="00042CB4" w:rsidRPr="00CC34B5" w:rsidRDefault="00042CB4" w:rsidP="001C490C">
            <w:pPr>
              <w:pStyle w:val="Image"/>
              <w:keepLines w:val="0"/>
              <w:widowControl w:val="0"/>
            </w:pPr>
            <w:r w:rsidRPr="00CC34B5">
              <w:drawing>
                <wp:inline distT="0" distB="0" distL="0" distR="0" wp14:anchorId="6B8C8800" wp14:editId="094A63BF">
                  <wp:extent cx="2565092" cy="1532052"/>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65092" cy="1532052"/>
                          </a:xfrm>
                          <a:prstGeom prst="rect">
                            <a:avLst/>
                          </a:prstGeom>
                          <a:ln>
                            <a:noFill/>
                          </a:ln>
                        </pic:spPr>
                      </pic:pic>
                    </a:graphicData>
                  </a:graphic>
                </wp:inline>
              </w:drawing>
            </w:r>
          </w:p>
        </w:tc>
        <w:tc>
          <w:tcPr>
            <w:tcW w:w="4727"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3AA2F571" w14:textId="77777777" w:rsidR="00042CB4" w:rsidRDefault="00042CB4" w:rsidP="001C490C">
            <w:pPr>
              <w:pStyle w:val="ImageCaption"/>
              <w:keepNext w:val="0"/>
              <w:keepLines w:val="0"/>
              <w:widowControl w:val="0"/>
            </w:pPr>
            <w:r>
              <w:t xml:space="preserve">Figure </w:t>
            </w:r>
            <w:fldSimple w:instr=" SEQ Figure \* ARABIC ">
              <w:r w:rsidR="004D0A57">
                <w:rPr>
                  <w:noProof/>
                </w:rPr>
                <w:t>2</w:t>
              </w:r>
            </w:fldSimple>
            <w:r>
              <w:t>. Layout 8</w:t>
            </w:r>
          </w:p>
          <w:p w14:paraId="18AEB0B7" w14:textId="77777777" w:rsidR="00042CB4" w:rsidRPr="00CC34B5" w:rsidRDefault="00042CB4" w:rsidP="001C490C">
            <w:pPr>
              <w:pStyle w:val="Image"/>
              <w:keepLines w:val="0"/>
              <w:widowControl w:val="0"/>
            </w:pPr>
            <w:r w:rsidRPr="00CC34B5">
              <w:drawing>
                <wp:inline distT="0" distB="0" distL="0" distR="0" wp14:anchorId="05E15C4C" wp14:editId="319E9525">
                  <wp:extent cx="2327399" cy="1532052"/>
                  <wp:effectExtent l="19050" t="19050" r="15875"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27399" cy="1532052"/>
                          </a:xfrm>
                          <a:prstGeom prst="rect">
                            <a:avLst/>
                          </a:prstGeom>
                          <a:ln>
                            <a:solidFill>
                              <a:schemeClr val="bg1">
                                <a:lumMod val="65000"/>
                              </a:schemeClr>
                            </a:solidFill>
                          </a:ln>
                        </pic:spPr>
                      </pic:pic>
                    </a:graphicData>
                  </a:graphic>
                </wp:inline>
              </w:drawing>
            </w:r>
          </w:p>
        </w:tc>
      </w:tr>
    </w:tbl>
    <w:p w14:paraId="1ACF69A1" w14:textId="77777777" w:rsidR="00A05EE7" w:rsidRPr="00875289" w:rsidRDefault="00A05EE7" w:rsidP="001C490C">
      <w:pPr>
        <w:pStyle w:val="Heading2"/>
      </w:pPr>
      <w:bookmarkStart w:id="44" w:name="_Toc405367479"/>
      <w:r w:rsidRPr="00875289">
        <w:lastRenderedPageBreak/>
        <w:t>Best Practices 3</w:t>
      </w:r>
      <w:r w:rsidR="00B21E4C">
        <w:t>: Use Small Images for Response Options</w:t>
      </w:r>
      <w:bookmarkEnd w:id="44"/>
    </w:p>
    <w:p w14:paraId="221408ED" w14:textId="77777777" w:rsidR="00A05EE7" w:rsidRPr="00A05EE7" w:rsidRDefault="00A05EE7" w:rsidP="001C490C">
      <w:pPr>
        <w:keepNext/>
        <w:keepLines/>
      </w:pPr>
      <w:r w:rsidRPr="00A05EE7">
        <w:t xml:space="preserve">When </w:t>
      </w:r>
      <w:r w:rsidR="0087688C">
        <w:t>working with</w:t>
      </w:r>
      <w:r w:rsidRPr="00A05EE7">
        <w:t xml:space="preserve"> images for </w:t>
      </w:r>
      <w:r w:rsidR="00A52C23">
        <w:t>Picture-</w:t>
      </w:r>
      <w:r w:rsidR="0087688C">
        <w:t>Click</w:t>
      </w:r>
      <w:r w:rsidRPr="00A05EE7">
        <w:t xml:space="preserve"> items, try to </w:t>
      </w:r>
      <w:r w:rsidR="00A52C23">
        <w:t>use small dimensions</w:t>
      </w:r>
      <w:r w:rsidR="00507121">
        <w:t xml:space="preserve"> (less </w:t>
      </w:r>
      <w:r w:rsidRPr="00A05EE7">
        <w:t>than 150</w:t>
      </w:r>
      <w:r w:rsidR="00A52C23">
        <w:t xml:space="preserve"> </w:t>
      </w:r>
      <w:r w:rsidRPr="00A05EE7">
        <w:t>p</w:t>
      </w:r>
      <w:r w:rsidR="00A52C23">
        <w:t>i</w:t>
      </w:r>
      <w:r w:rsidRPr="00A05EE7">
        <w:t>x</w:t>
      </w:r>
      <w:r w:rsidR="00A52C23">
        <w:t>els</w:t>
      </w:r>
      <w:r w:rsidRPr="00A05EE7">
        <w:t xml:space="preserve"> </w:t>
      </w:r>
      <w:r w:rsidR="003D0A9D">
        <w:t>wide</w:t>
      </w:r>
      <w:r w:rsidRPr="00A05EE7">
        <w:t xml:space="preserve"> by 100</w:t>
      </w:r>
      <w:r w:rsidR="00A52C23">
        <w:t xml:space="preserve"> </w:t>
      </w:r>
      <w:r w:rsidRPr="00A05EE7">
        <w:t>p</w:t>
      </w:r>
      <w:r w:rsidR="00A52C23">
        <w:t>i</w:t>
      </w:r>
      <w:r w:rsidRPr="00A05EE7">
        <w:t>x</w:t>
      </w:r>
      <w:r w:rsidR="00A52C23">
        <w:t>els</w:t>
      </w:r>
      <w:r w:rsidRPr="00A05EE7">
        <w:t xml:space="preserve"> tall). On smaller screens, or in multi-column layouts, </w:t>
      </w:r>
      <w:r w:rsidR="00003696">
        <w:t>using</w:t>
      </w:r>
      <w:r w:rsidRPr="00A05EE7">
        <w:t xml:space="preserve"> a wide image in options may require </w:t>
      </w:r>
      <w:r w:rsidR="00003696">
        <w:t>students</w:t>
      </w:r>
      <w:r w:rsidR="00D2361F">
        <w:t xml:space="preserve"> to scroll.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95"/>
      </w:tblGrid>
      <w:tr w:rsidR="003D0A9D" w14:paraId="713AD8D4" w14:textId="77777777" w:rsidTr="00083A23">
        <w:trPr>
          <w:cnfStyle w:val="100000000000" w:firstRow="1" w:lastRow="0" w:firstColumn="0" w:lastColumn="0" w:oddVBand="0" w:evenVBand="0" w:oddHBand="0" w:evenHBand="0" w:firstRowFirstColumn="0" w:firstRowLastColumn="0" w:lastRowFirstColumn="0" w:lastRowLastColumn="0"/>
        </w:trPr>
        <w:tc>
          <w:tcPr>
            <w:tcW w:w="472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75A73D5B" w14:textId="77777777" w:rsidR="00A52C23" w:rsidRDefault="00A52C23" w:rsidP="00A52C23">
            <w:pPr>
              <w:pStyle w:val="Caption"/>
              <w:keepNext/>
            </w:pPr>
            <w:r>
              <w:t>Picture-Click Item</w:t>
            </w:r>
          </w:p>
          <w:p w14:paraId="2BE9B8AB" w14:textId="77777777" w:rsidR="003D0A9D" w:rsidRPr="00CC34B5" w:rsidRDefault="003D0A9D" w:rsidP="001C490C">
            <w:pPr>
              <w:pStyle w:val="Image"/>
              <w:widowControl w:val="0"/>
            </w:pPr>
            <w:r w:rsidRPr="00CC34B5">
              <w:drawing>
                <wp:inline distT="0" distB="0" distL="0" distR="0" wp14:anchorId="2BCC7580" wp14:editId="5DC466CC">
                  <wp:extent cx="2880360" cy="1475375"/>
                  <wp:effectExtent l="19050" t="19050" r="152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0360" cy="1475375"/>
                          </a:xfrm>
                          <a:prstGeom prst="rect">
                            <a:avLst/>
                          </a:prstGeom>
                          <a:ln>
                            <a:solidFill>
                              <a:schemeClr val="bg1">
                                <a:lumMod val="65000"/>
                              </a:schemeClr>
                            </a:solidFill>
                          </a:ln>
                        </pic:spPr>
                      </pic:pic>
                    </a:graphicData>
                  </a:graphic>
                </wp:inline>
              </w:drawing>
            </w:r>
          </w:p>
        </w:tc>
        <w:tc>
          <w:tcPr>
            <w:tcW w:w="4727"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05E49DE" w14:textId="77777777" w:rsidR="00A52C23" w:rsidRDefault="00A52C23" w:rsidP="00A52C23">
            <w:pPr>
              <w:pStyle w:val="Caption"/>
              <w:keepNext/>
            </w:pPr>
            <w:r>
              <w:t>Picture-Click Item with Wide Image</w:t>
            </w:r>
          </w:p>
          <w:p w14:paraId="7C44AA01" w14:textId="77777777" w:rsidR="003D0A9D" w:rsidRPr="00875289" w:rsidRDefault="003D0A9D" w:rsidP="001C490C">
            <w:pPr>
              <w:pStyle w:val="Image"/>
              <w:widowControl w:val="0"/>
            </w:pPr>
            <w:r w:rsidRPr="00875289">
              <w:drawing>
                <wp:inline distT="0" distB="0" distL="0" distR="0" wp14:anchorId="52A87BE5" wp14:editId="24A5ED97">
                  <wp:extent cx="2880360" cy="1479636"/>
                  <wp:effectExtent l="19050" t="19050" r="1524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80360" cy="1479636"/>
                          </a:xfrm>
                          <a:prstGeom prst="rect">
                            <a:avLst/>
                          </a:prstGeom>
                          <a:ln>
                            <a:solidFill>
                              <a:schemeClr val="bg1">
                                <a:lumMod val="65000"/>
                              </a:schemeClr>
                            </a:solidFill>
                          </a:ln>
                        </pic:spPr>
                      </pic:pic>
                    </a:graphicData>
                  </a:graphic>
                </wp:inline>
              </w:drawing>
            </w:r>
          </w:p>
        </w:tc>
      </w:tr>
    </w:tbl>
    <w:p w14:paraId="799D2F94" w14:textId="77777777" w:rsidR="00A05EE7" w:rsidRPr="00875289" w:rsidRDefault="00A05EE7" w:rsidP="00875289">
      <w:pPr>
        <w:pStyle w:val="Heading2"/>
      </w:pPr>
      <w:bookmarkStart w:id="45" w:name="_Toc405367480"/>
      <w:r w:rsidRPr="00875289">
        <w:t>Best Practices 4</w:t>
      </w:r>
      <w:r w:rsidR="00B21E4C">
        <w:t>: Separate Text from Graphics</w:t>
      </w:r>
      <w:bookmarkEnd w:id="45"/>
    </w:p>
    <w:p w14:paraId="1E3736A1" w14:textId="77777777" w:rsidR="00A05EE7" w:rsidRPr="00A05EE7" w:rsidRDefault="00A05EE7" w:rsidP="00A52C23">
      <w:pPr>
        <w:keepNext/>
      </w:pPr>
      <w:r w:rsidRPr="00A05EE7">
        <w:t xml:space="preserve">Whenever possible, do not use graphics </w:t>
      </w:r>
      <w:r w:rsidR="00D10120">
        <w:t>that contain text</w:t>
      </w:r>
      <w:r w:rsidRPr="00A05EE7">
        <w:t xml:space="preserve">. </w:t>
      </w:r>
      <w:r w:rsidR="00A52C23">
        <w:t>Separate</w:t>
      </w:r>
      <w:r w:rsidRPr="00A05EE7">
        <w:t xml:space="preserve"> the graphic as an</w:t>
      </w:r>
      <w:r w:rsidR="00BF7D5F">
        <w:t xml:space="preserve"> independent</w:t>
      </w:r>
      <w:r w:rsidRPr="00A05EE7">
        <w:t xml:space="preserve"> image and the text as actual text. </w:t>
      </w:r>
      <w:r w:rsidR="00A52C23">
        <w:t xml:space="preserve">For example, do not use an entire poem or newspaper clipping as a graphic. </w:t>
      </w:r>
      <w:r w:rsidR="00A52C23" w:rsidRPr="00A05EE7">
        <w:t xml:space="preserve">Screen-readers and </w:t>
      </w:r>
      <w:r w:rsidR="00A52C23">
        <w:t>text-to-speech can</w:t>
      </w:r>
      <w:r w:rsidR="00A52C23" w:rsidRPr="00A05EE7">
        <w:t>not make much sense of the content without the text.</w:t>
      </w:r>
      <w:r w:rsidR="00A52C2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95"/>
      </w:tblGrid>
      <w:tr w:rsidR="003D0A9D" w14:paraId="0A4A0108" w14:textId="77777777" w:rsidTr="00083A23">
        <w:trPr>
          <w:cnfStyle w:val="100000000000" w:firstRow="1" w:lastRow="0" w:firstColumn="0" w:lastColumn="0" w:oddVBand="0" w:evenVBand="0" w:oddHBand="0" w:evenHBand="0" w:firstRowFirstColumn="0" w:firstRowLastColumn="0" w:lastRowFirstColumn="0" w:lastRowLastColumn="0"/>
        </w:trPr>
        <w:tc>
          <w:tcPr>
            <w:tcW w:w="472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7378DB0" w14:textId="77777777" w:rsidR="00A52C23" w:rsidRDefault="00A52C23" w:rsidP="00A52C23">
            <w:pPr>
              <w:pStyle w:val="Caption"/>
            </w:pPr>
            <w:r>
              <w:t>Graphic Containing Text</w:t>
            </w:r>
          </w:p>
          <w:p w14:paraId="3943728D" w14:textId="77777777" w:rsidR="003D0A9D" w:rsidRPr="00875289" w:rsidRDefault="003D0A9D" w:rsidP="00A52C23">
            <w:pPr>
              <w:pStyle w:val="Image"/>
            </w:pPr>
            <w:r w:rsidRPr="00875289">
              <w:drawing>
                <wp:inline distT="0" distB="0" distL="0" distR="0" wp14:anchorId="0C9874D4" wp14:editId="4FC69A9E">
                  <wp:extent cx="2880360" cy="1611763"/>
                  <wp:effectExtent l="19050" t="19050" r="1524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0360" cy="1611763"/>
                          </a:xfrm>
                          <a:prstGeom prst="rect">
                            <a:avLst/>
                          </a:prstGeom>
                          <a:ln>
                            <a:solidFill>
                              <a:schemeClr val="bg1">
                                <a:lumMod val="65000"/>
                              </a:schemeClr>
                            </a:solidFill>
                          </a:ln>
                        </pic:spPr>
                      </pic:pic>
                    </a:graphicData>
                  </a:graphic>
                </wp:inline>
              </w:drawing>
            </w:r>
          </w:p>
        </w:tc>
        <w:tc>
          <w:tcPr>
            <w:tcW w:w="4727"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6B8E6E5A" w14:textId="77777777" w:rsidR="00A52C23" w:rsidRDefault="00A52C23" w:rsidP="00A52C23">
            <w:pPr>
              <w:pStyle w:val="Caption"/>
            </w:pPr>
            <w:r>
              <w:t>Graphic Separated from Text</w:t>
            </w:r>
          </w:p>
          <w:p w14:paraId="522C5872" w14:textId="77777777" w:rsidR="003D0A9D" w:rsidRPr="00875289" w:rsidRDefault="003D0A9D" w:rsidP="00A52C23">
            <w:pPr>
              <w:pStyle w:val="Image"/>
            </w:pPr>
            <w:r w:rsidRPr="00875289">
              <w:drawing>
                <wp:inline distT="0" distB="0" distL="0" distR="0" wp14:anchorId="112682AE" wp14:editId="0D701A8A">
                  <wp:extent cx="2880360" cy="1610191"/>
                  <wp:effectExtent l="19050" t="19050" r="1524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0360" cy="1610191"/>
                          </a:xfrm>
                          <a:prstGeom prst="rect">
                            <a:avLst/>
                          </a:prstGeom>
                          <a:ln>
                            <a:solidFill>
                              <a:schemeClr val="bg1">
                                <a:lumMod val="65000"/>
                              </a:schemeClr>
                            </a:solidFill>
                          </a:ln>
                        </pic:spPr>
                      </pic:pic>
                    </a:graphicData>
                  </a:graphic>
                </wp:inline>
              </w:drawing>
            </w:r>
          </w:p>
        </w:tc>
      </w:tr>
    </w:tbl>
    <w:p w14:paraId="54164DCC" w14:textId="77777777" w:rsidR="00A05EE7" w:rsidRPr="00875289" w:rsidRDefault="00A05EE7" w:rsidP="00A52C23">
      <w:pPr>
        <w:pStyle w:val="Heading2"/>
      </w:pPr>
      <w:bookmarkStart w:id="46" w:name="_Toc405367481"/>
      <w:r w:rsidRPr="00875289">
        <w:lastRenderedPageBreak/>
        <w:t>Best Practices 5</w:t>
      </w:r>
      <w:r w:rsidR="00B21E4C">
        <w:t xml:space="preserve">: Use Caution </w:t>
      </w:r>
      <w:r w:rsidR="00F04EBC">
        <w:t>W</w:t>
      </w:r>
      <w:r w:rsidR="00B21E4C">
        <w:t>hen Working with Tables</w:t>
      </w:r>
      <w:bookmarkEnd w:id="46"/>
    </w:p>
    <w:p w14:paraId="76B3664B" w14:textId="77777777" w:rsidR="00A05EE7" w:rsidRPr="00A05EE7" w:rsidRDefault="00BF7D5F" w:rsidP="00A52C23">
      <w:pPr>
        <w:keepNext/>
        <w:keepLines/>
      </w:pPr>
      <w:r>
        <w:t>HTML t</w:t>
      </w:r>
      <w:r w:rsidR="00A05EE7" w:rsidRPr="00A05EE7">
        <w:t xml:space="preserve">ables are </w:t>
      </w:r>
      <w:r w:rsidR="00B21E4C">
        <w:t>preferable to</w:t>
      </w:r>
      <w:r w:rsidR="00A05EE7" w:rsidRPr="00A05EE7">
        <w:t xml:space="preserve"> large images of t</w:t>
      </w:r>
      <w:r w:rsidR="00B21E4C">
        <w:t>ables,</w:t>
      </w:r>
      <w:r w:rsidR="00A05EE7" w:rsidRPr="00A05EE7">
        <w:t xml:space="preserve"> </w:t>
      </w:r>
      <w:r w:rsidR="00B21E4C">
        <w:t>b</w:t>
      </w:r>
      <w:r w:rsidR="00A05EE7" w:rsidRPr="00A05EE7">
        <w:t xml:space="preserve">ut be careful of setting styles within the table, </w:t>
      </w:r>
      <w:r w:rsidR="00B21E4C">
        <w:t>such as</w:t>
      </w:r>
      <w:r w:rsidR="00A05EE7" w:rsidRPr="00A05EE7">
        <w:t xml:space="preserve"> adding a background color to a table cell. </w:t>
      </w:r>
      <w:r w:rsidR="00B21E4C">
        <w:t>A</w:t>
      </w:r>
      <w:r w:rsidR="00A05EE7" w:rsidRPr="00A05EE7">
        <w:t xml:space="preserve">dded styles may have unintended consequences when </w:t>
      </w:r>
      <w:r w:rsidR="00B21E4C">
        <w:t xml:space="preserve">students test with </w:t>
      </w:r>
      <w:r w:rsidR="00A05EE7" w:rsidRPr="00A05EE7">
        <w:t>accommodations</w:t>
      </w:r>
      <w:r w:rsidR="00B21E4C">
        <w:t>,</w:t>
      </w:r>
      <w:r w:rsidR="00A05EE7" w:rsidRPr="00A05EE7">
        <w:t xml:space="preserve"> </w:t>
      </w:r>
      <w:r w:rsidR="00B21E4C">
        <w:t>such as</w:t>
      </w:r>
      <w:r w:rsidR="00A05EE7" w:rsidRPr="00A05EE7">
        <w:t xml:space="preserve"> color-overlay</w:t>
      </w:r>
      <w:r w:rsidR="00B21E4C">
        <w:t>.</w:t>
      </w:r>
      <w:r w:rsidR="00A05EE7" w:rsidRPr="00A05EE7">
        <w:t xml:space="preserve"> Additionally, when </w:t>
      </w:r>
      <w:r>
        <w:t>a student with a high zoom level</w:t>
      </w:r>
      <w:r w:rsidR="00B21E4C">
        <w:t xml:space="preserve"> sends a print request, </w:t>
      </w:r>
      <w:r w:rsidR="00A05EE7" w:rsidRPr="00A05EE7">
        <w:t xml:space="preserve">the table will </w:t>
      </w:r>
      <w:r w:rsidR="00B21E4C">
        <w:t xml:space="preserve">most likely </w:t>
      </w:r>
      <w:r w:rsidR="00A05EE7" w:rsidRPr="00A05EE7">
        <w:t xml:space="preserve">get </w:t>
      </w:r>
      <w:r w:rsidR="00B21E4C">
        <w:t>cropped</w:t>
      </w:r>
      <w:r w:rsidR="00A05EE7" w:rsidRPr="00A05EE7">
        <w:t xml:space="preserve">, leaving </w:t>
      </w:r>
      <w:r w:rsidR="00B21E4C">
        <w:t>some of the</w:t>
      </w:r>
      <w:r w:rsidR="00A05EE7" w:rsidRPr="00A05EE7">
        <w:t xml:space="preserve"> content inaccessible to them.</w:t>
      </w:r>
    </w:p>
    <w:p w14:paraId="5B684D9F" w14:textId="77777777" w:rsidR="00B21E4C" w:rsidRDefault="00B21E4C" w:rsidP="00B21E4C">
      <w:pPr>
        <w:pStyle w:val="Caption"/>
        <w:keepNext/>
      </w:pPr>
      <w:r>
        <w:rPr>
          <w:noProof/>
        </w:rPr>
        <w:t>Table with High Zoom Level</w:t>
      </w:r>
    </w:p>
    <w:p w14:paraId="4B76A8B3" w14:textId="77777777" w:rsidR="00566237" w:rsidRPr="00875289" w:rsidRDefault="00566237" w:rsidP="00A52C23">
      <w:pPr>
        <w:pStyle w:val="Image"/>
      </w:pPr>
      <w:r w:rsidRPr="00875289">
        <w:drawing>
          <wp:inline distT="0" distB="0" distL="0" distR="0" wp14:anchorId="20B6E4FF" wp14:editId="237BBB58">
            <wp:extent cx="5454286" cy="3067032"/>
            <wp:effectExtent l="19050" t="19050" r="13335" b="196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0">
                      <a:extLst>
                        <a:ext uri="{28A0092B-C50C-407E-A947-70E740481C1C}">
                          <a14:useLocalDpi xmlns:a14="http://schemas.microsoft.com/office/drawing/2010/main" val="0"/>
                        </a:ext>
                      </a:extLst>
                    </a:blip>
                    <a:stretch>
                      <a:fillRect/>
                    </a:stretch>
                  </pic:blipFill>
                  <pic:spPr>
                    <a:xfrm>
                      <a:off x="0" y="0"/>
                      <a:ext cx="5454286" cy="3067032"/>
                    </a:xfrm>
                    <a:prstGeom prst="rect">
                      <a:avLst/>
                    </a:prstGeom>
                    <a:ln>
                      <a:solidFill>
                        <a:schemeClr val="bg1">
                          <a:lumMod val="65000"/>
                        </a:schemeClr>
                      </a:solidFill>
                    </a:ln>
                  </pic:spPr>
                </pic:pic>
              </a:graphicData>
            </a:graphic>
          </wp:inline>
        </w:drawing>
      </w:r>
    </w:p>
    <w:p w14:paraId="2232B000" w14:textId="77777777" w:rsidR="00A05EE7" w:rsidRPr="00875289" w:rsidRDefault="00A05EE7" w:rsidP="00875289">
      <w:pPr>
        <w:pStyle w:val="Heading2"/>
      </w:pPr>
      <w:bookmarkStart w:id="47" w:name="_Toc405367482"/>
      <w:r w:rsidRPr="00875289">
        <w:t>Best Practices 6</w:t>
      </w:r>
      <w:r w:rsidR="00F04EBC">
        <w:t>: Use Caution W</w:t>
      </w:r>
      <w:r w:rsidR="00B21E4C">
        <w:t>hen Adjusting Spacing</w:t>
      </w:r>
      <w:bookmarkEnd w:id="47"/>
    </w:p>
    <w:p w14:paraId="0D96A2BB" w14:textId="77777777" w:rsidR="00A05EE7" w:rsidRDefault="00A05EE7" w:rsidP="001C490C">
      <w:r w:rsidRPr="00A05EE7">
        <w:t>Be very careful when adjust</w:t>
      </w:r>
      <w:r w:rsidR="0064545B">
        <w:t>ing</w:t>
      </w:r>
      <w:r w:rsidRPr="00A05EE7">
        <w:t xml:space="preserve"> spacin</w:t>
      </w:r>
      <w:r w:rsidR="0068158F">
        <w:t>g. Adding extra spaces before a response</w:t>
      </w:r>
      <w:r w:rsidRPr="00A05EE7">
        <w:t xml:space="preserve"> option or at the end of a sentence or paragraph can have unpredictable consequences with text wrapping. Things may look fine on one</w:t>
      </w:r>
      <w:r w:rsidR="005F4D10">
        <w:t xml:space="preserve"> </w:t>
      </w:r>
      <w:r w:rsidRPr="00A05EE7">
        <w:t xml:space="preserve">screen, but on a larger or smaller screen a line may break </w:t>
      </w:r>
      <w:r w:rsidR="0068158F">
        <w:t>awkwardly</w:t>
      </w:r>
      <w:r w:rsidRPr="00A05EE7">
        <w:t xml:space="preserve"> as a result of extra blank spaces.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95"/>
      </w:tblGrid>
      <w:tr w:rsidR="00894F45" w14:paraId="54CC47E2" w14:textId="77777777" w:rsidTr="00083A23">
        <w:trPr>
          <w:cnfStyle w:val="100000000000" w:firstRow="1" w:lastRow="0" w:firstColumn="0" w:lastColumn="0" w:oddVBand="0" w:evenVBand="0" w:oddHBand="0" w:evenHBand="0" w:firstRowFirstColumn="0" w:firstRowLastColumn="0" w:lastRowFirstColumn="0" w:lastRowLastColumn="0"/>
        </w:trPr>
        <w:tc>
          <w:tcPr>
            <w:tcW w:w="472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66ED9249" w14:textId="77777777" w:rsidR="0068158F" w:rsidRDefault="0068158F" w:rsidP="00875289">
            <w:pPr>
              <w:pStyle w:val="ImageCaption"/>
            </w:pPr>
            <w:r>
              <w:t>Passage with Extra Spacing</w:t>
            </w:r>
          </w:p>
          <w:p w14:paraId="4311D6C2" w14:textId="77777777" w:rsidR="00894F45" w:rsidRPr="00875289" w:rsidRDefault="00894F45" w:rsidP="00875289">
            <w:pPr>
              <w:pStyle w:val="Image"/>
            </w:pPr>
            <w:r w:rsidRPr="00875289">
              <w:drawing>
                <wp:inline distT="0" distB="0" distL="0" distR="0" wp14:anchorId="5CCED4FE" wp14:editId="05CDECB1">
                  <wp:extent cx="2880360" cy="593985"/>
                  <wp:effectExtent l="19050" t="19050" r="1524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a:extLst>
                              <a:ext uri="{28A0092B-C50C-407E-A947-70E740481C1C}">
                                <a14:useLocalDpi xmlns:a14="http://schemas.microsoft.com/office/drawing/2010/main" val="0"/>
                              </a:ext>
                            </a:extLst>
                          </a:blip>
                          <a:stretch>
                            <a:fillRect/>
                          </a:stretch>
                        </pic:blipFill>
                        <pic:spPr>
                          <a:xfrm>
                            <a:off x="0" y="0"/>
                            <a:ext cx="2880360" cy="593985"/>
                          </a:xfrm>
                          <a:prstGeom prst="rect">
                            <a:avLst/>
                          </a:prstGeom>
                          <a:ln>
                            <a:solidFill>
                              <a:schemeClr val="bg1">
                                <a:lumMod val="65000"/>
                              </a:schemeClr>
                            </a:solidFill>
                          </a:ln>
                        </pic:spPr>
                      </pic:pic>
                    </a:graphicData>
                  </a:graphic>
                </wp:inline>
              </w:drawing>
            </w:r>
          </w:p>
        </w:tc>
        <w:tc>
          <w:tcPr>
            <w:tcW w:w="4727"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1E689AF5" w14:textId="77777777" w:rsidR="0068158F" w:rsidRDefault="0068158F" w:rsidP="00875289">
            <w:pPr>
              <w:pStyle w:val="ImageCaption"/>
            </w:pPr>
            <w:r>
              <w:t>Passage Without Extra Spacing</w:t>
            </w:r>
          </w:p>
          <w:p w14:paraId="2E0D719C" w14:textId="77777777" w:rsidR="00894F45" w:rsidRPr="00875289" w:rsidRDefault="00894F45" w:rsidP="00875289">
            <w:pPr>
              <w:pStyle w:val="Image"/>
            </w:pPr>
            <w:r w:rsidRPr="00875289">
              <w:drawing>
                <wp:inline distT="0" distB="0" distL="0" distR="0" wp14:anchorId="47FE02AA" wp14:editId="76B90EB8">
                  <wp:extent cx="2880360" cy="607134"/>
                  <wp:effectExtent l="19050" t="19050" r="1524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a:extLst>
                              <a:ext uri="{28A0092B-C50C-407E-A947-70E740481C1C}">
                                <a14:useLocalDpi xmlns:a14="http://schemas.microsoft.com/office/drawing/2010/main" val="0"/>
                              </a:ext>
                            </a:extLst>
                          </a:blip>
                          <a:stretch>
                            <a:fillRect/>
                          </a:stretch>
                        </pic:blipFill>
                        <pic:spPr>
                          <a:xfrm>
                            <a:off x="0" y="0"/>
                            <a:ext cx="2880360" cy="607134"/>
                          </a:xfrm>
                          <a:prstGeom prst="rect">
                            <a:avLst/>
                          </a:prstGeom>
                          <a:ln>
                            <a:solidFill>
                              <a:schemeClr val="bg1">
                                <a:lumMod val="65000"/>
                              </a:schemeClr>
                            </a:solidFill>
                          </a:ln>
                        </pic:spPr>
                      </pic:pic>
                    </a:graphicData>
                  </a:graphic>
                </wp:inline>
              </w:drawing>
            </w:r>
          </w:p>
        </w:tc>
      </w:tr>
    </w:tbl>
    <w:p w14:paraId="3BEE9D9E" w14:textId="77777777" w:rsidR="00A05EE7" w:rsidRPr="00875289" w:rsidRDefault="00203A5F" w:rsidP="00875289">
      <w:pPr>
        <w:pStyle w:val="Heading2"/>
      </w:pPr>
      <w:bookmarkStart w:id="48" w:name="_Toc405367483"/>
      <w:r w:rsidRPr="00875289">
        <w:t>Best Practices 7</w:t>
      </w:r>
      <w:r w:rsidR="00B21E4C">
        <w:t>: Use Appropriate Tags</w:t>
      </w:r>
      <w:bookmarkEnd w:id="48"/>
    </w:p>
    <w:p w14:paraId="4C217B2F" w14:textId="77777777" w:rsidR="00A05EE7" w:rsidRPr="00A05EE7" w:rsidRDefault="00A05EE7" w:rsidP="001C490C">
      <w:r w:rsidRPr="00A05EE7">
        <w:t>Use</w:t>
      </w:r>
      <w:r w:rsidR="0064545B">
        <w:t xml:space="preserve"> the</w:t>
      </w:r>
      <w:r w:rsidRPr="00A05EE7">
        <w:t xml:space="preserve"> &lt;</w:t>
      </w:r>
      <w:proofErr w:type="spellStart"/>
      <w:r w:rsidRPr="00A05EE7">
        <w:t>em</w:t>
      </w:r>
      <w:proofErr w:type="spellEnd"/>
      <w:r w:rsidRPr="00A05EE7">
        <w:t>&gt;</w:t>
      </w:r>
      <w:r w:rsidR="0064545B">
        <w:t xml:space="preserve"> tag</w:t>
      </w:r>
      <w:r w:rsidRPr="00A05EE7">
        <w:t xml:space="preserve"> to emphasize something</w:t>
      </w:r>
      <w:r w:rsidR="0064545B">
        <w:t>;</w:t>
      </w:r>
      <w:r w:rsidRPr="00A05EE7">
        <w:t xml:space="preserve"> use</w:t>
      </w:r>
      <w:r w:rsidR="0064545B">
        <w:t xml:space="preserve"> the</w:t>
      </w:r>
      <w:r w:rsidRPr="00A05EE7">
        <w:t xml:space="preserve"> &lt;</w:t>
      </w:r>
      <w:proofErr w:type="spellStart"/>
      <w:r w:rsidRPr="00A05EE7">
        <w:t>i</w:t>
      </w:r>
      <w:proofErr w:type="spellEnd"/>
      <w:r w:rsidRPr="00A05EE7">
        <w:t>&gt;</w:t>
      </w:r>
      <w:r w:rsidR="0064545B">
        <w:t xml:space="preserve"> tag</w:t>
      </w:r>
      <w:r w:rsidRPr="00A05EE7">
        <w:t xml:space="preserve"> to just </w:t>
      </w:r>
      <w:r w:rsidR="00B21E4C">
        <w:t>make something italic. A screen-</w:t>
      </w:r>
      <w:r w:rsidRPr="00A05EE7">
        <w:t xml:space="preserve">reader can </w:t>
      </w:r>
      <w:r w:rsidR="0064545B">
        <w:t>convey</w:t>
      </w:r>
      <w:r w:rsidRPr="00A05EE7">
        <w:t xml:space="preserve"> emphasis </w:t>
      </w:r>
      <w:r w:rsidR="00983C13">
        <w:t>when reading aloud, but it can</w:t>
      </w:r>
      <w:r w:rsidRPr="00A05EE7">
        <w:t xml:space="preserve">not </w:t>
      </w:r>
      <w:r w:rsidR="0064545B">
        <w:t>convey</w:t>
      </w:r>
      <w:r w:rsidRPr="00A05EE7">
        <w:t xml:space="preserve"> italics.</w:t>
      </w:r>
    </w:p>
    <w:p w14:paraId="3B7F8A2C" w14:textId="77777777" w:rsidR="00A05EE7" w:rsidRPr="00875289" w:rsidRDefault="00203A5F" w:rsidP="001C490C">
      <w:pPr>
        <w:pStyle w:val="Heading2"/>
      </w:pPr>
      <w:bookmarkStart w:id="49" w:name="_Toc405367484"/>
      <w:r w:rsidRPr="00875289">
        <w:lastRenderedPageBreak/>
        <w:t>Best Practices 8</w:t>
      </w:r>
      <w:r w:rsidR="00F04EBC">
        <w:t>: Avoid Underlining Text</w:t>
      </w:r>
      <w:bookmarkEnd w:id="49"/>
    </w:p>
    <w:p w14:paraId="26E49A7E" w14:textId="77777777" w:rsidR="00A05EE7" w:rsidRPr="00A05EE7" w:rsidRDefault="00A05EE7" w:rsidP="001C490C">
      <w:pPr>
        <w:keepNext/>
      </w:pPr>
      <w:r w:rsidRPr="00A05EE7">
        <w:t>When tex</w:t>
      </w:r>
      <w:r w:rsidR="00AD1CA7">
        <w:t xml:space="preserve">t is presented on </w:t>
      </w:r>
      <w:r w:rsidRPr="00A05EE7">
        <w:t>screen</w:t>
      </w:r>
      <w:r w:rsidR="00AD1CA7">
        <w:t>,</w:t>
      </w:r>
      <w:r w:rsidRPr="00A05EE7">
        <w:t xml:space="preserve"> underlined words typically </w:t>
      </w:r>
      <w:r w:rsidR="0064545B">
        <w:t>indicate clickable hyperlinks</w:t>
      </w:r>
      <w:r w:rsidR="00203A5F">
        <w:t>. This could confuse students.</w:t>
      </w:r>
    </w:p>
    <w:p w14:paraId="2B07ABD1" w14:textId="77777777" w:rsidR="00A05EE7" w:rsidRPr="00875289" w:rsidRDefault="00ED3D05" w:rsidP="00875289">
      <w:pPr>
        <w:pStyle w:val="Image"/>
      </w:pPr>
      <w:r w:rsidRPr="00875289">
        <w:drawing>
          <wp:inline distT="0" distB="0" distL="0" distR="0" wp14:anchorId="34769651" wp14:editId="44716370">
            <wp:extent cx="3657600" cy="2622247"/>
            <wp:effectExtent l="19050" t="19050" r="1905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a:extLst>
                        <a:ext uri="{28A0092B-C50C-407E-A947-70E740481C1C}">
                          <a14:useLocalDpi xmlns:a14="http://schemas.microsoft.com/office/drawing/2010/main" val="0"/>
                        </a:ext>
                      </a:extLst>
                    </a:blip>
                    <a:stretch>
                      <a:fillRect/>
                    </a:stretch>
                  </pic:blipFill>
                  <pic:spPr>
                    <a:xfrm>
                      <a:off x="0" y="0"/>
                      <a:ext cx="3657600" cy="2622247"/>
                    </a:xfrm>
                    <a:prstGeom prst="rect">
                      <a:avLst/>
                    </a:prstGeom>
                    <a:ln>
                      <a:solidFill>
                        <a:schemeClr val="bg1">
                          <a:lumMod val="65000"/>
                        </a:schemeClr>
                      </a:solidFill>
                    </a:ln>
                  </pic:spPr>
                </pic:pic>
              </a:graphicData>
            </a:graphic>
          </wp:inline>
        </w:drawing>
      </w:r>
    </w:p>
    <w:p w14:paraId="605734CF" w14:textId="77777777" w:rsidR="00A05EE7" w:rsidRPr="00875289" w:rsidRDefault="00203A5F" w:rsidP="00875289">
      <w:pPr>
        <w:pStyle w:val="Heading2"/>
      </w:pPr>
      <w:bookmarkStart w:id="50" w:name="_Toc405367485"/>
      <w:r w:rsidRPr="00875289">
        <w:t>Best Practices 9</w:t>
      </w:r>
      <w:r w:rsidR="00DF1BD5">
        <w:t>: Align Images in Response Options</w:t>
      </w:r>
      <w:bookmarkEnd w:id="50"/>
    </w:p>
    <w:p w14:paraId="0C91D8C5" w14:textId="77777777" w:rsidR="0068158F" w:rsidRPr="0068158F" w:rsidRDefault="0068158F" w:rsidP="001C490C">
      <w:r w:rsidRPr="00A05EE7">
        <w:t>When working with items that have si</w:t>
      </w:r>
      <w:r w:rsidR="00DF1BD5">
        <w:t>ngle images as a</w:t>
      </w:r>
      <w:r w:rsidRPr="00A05EE7">
        <w:t xml:space="preserve"> </w:t>
      </w:r>
      <w:r w:rsidR="00DF1BD5">
        <w:t>response</w:t>
      </w:r>
      <w:r w:rsidR="00D1556B">
        <w:t xml:space="preserve"> option (often in math), add</w:t>
      </w:r>
      <w:r w:rsidRPr="00A05EE7">
        <w:t xml:space="preserve"> a non-breaking space after the </w:t>
      </w:r>
      <w:r w:rsidR="00DF1BD5">
        <w:t>image</w:t>
      </w:r>
      <w:r w:rsidR="00D1556B">
        <w:t xml:space="preserve"> to</w:t>
      </w:r>
      <w:r w:rsidRPr="00A05EE7">
        <w:t xml:space="preserve"> </w:t>
      </w:r>
      <w:r w:rsidR="00DF1BD5">
        <w:t>maintain</w:t>
      </w:r>
      <w:r>
        <w:t xml:space="preserve"> proper</w:t>
      </w:r>
      <w:r w:rsidR="00DF1BD5">
        <w:t xml:space="preserve"> vertical</w:t>
      </w:r>
      <w:r>
        <w:t xml:space="preserve"> align</w:t>
      </w:r>
      <w:r w:rsidR="00DF1BD5">
        <w:t>ment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681"/>
      </w:tblGrid>
      <w:tr w:rsidR="00ED3D05" w14:paraId="6B16B598" w14:textId="77777777" w:rsidTr="00083A23">
        <w:trPr>
          <w:cnfStyle w:val="100000000000" w:firstRow="1" w:lastRow="0" w:firstColumn="0" w:lastColumn="0" w:oddVBand="0" w:evenVBand="0" w:oddHBand="0" w:evenHBand="0" w:firstRowFirstColumn="0" w:firstRowLastColumn="0" w:lastRowFirstColumn="0" w:lastRowLastColumn="0"/>
        </w:trPr>
        <w:tc>
          <w:tcPr>
            <w:tcW w:w="472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5235C2CD" w14:textId="77777777" w:rsidR="00ED3D05" w:rsidRPr="00875289" w:rsidRDefault="00ED3D05" w:rsidP="00875289">
            <w:pPr>
              <w:pStyle w:val="Image"/>
            </w:pPr>
            <w:r w:rsidRPr="00875289">
              <w:drawing>
                <wp:inline distT="0" distB="0" distL="0" distR="0" wp14:anchorId="4D009A80" wp14:editId="2B340009">
                  <wp:extent cx="2907792" cy="2037743"/>
                  <wp:effectExtent l="19050" t="19050" r="26035"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extLst>
                              <a:ext uri="{28A0092B-C50C-407E-A947-70E740481C1C}">
                                <a14:useLocalDpi xmlns:a14="http://schemas.microsoft.com/office/drawing/2010/main" val="0"/>
                              </a:ext>
                            </a:extLst>
                          </a:blip>
                          <a:stretch>
                            <a:fillRect/>
                          </a:stretch>
                        </pic:blipFill>
                        <pic:spPr>
                          <a:xfrm>
                            <a:off x="0" y="0"/>
                            <a:ext cx="2907792" cy="2037743"/>
                          </a:xfrm>
                          <a:prstGeom prst="rect">
                            <a:avLst/>
                          </a:prstGeom>
                          <a:ln>
                            <a:solidFill>
                              <a:schemeClr val="bg1">
                                <a:lumMod val="65000"/>
                              </a:schemeClr>
                            </a:solidFill>
                          </a:ln>
                        </pic:spPr>
                      </pic:pic>
                    </a:graphicData>
                  </a:graphic>
                </wp:inline>
              </w:drawing>
            </w:r>
          </w:p>
        </w:tc>
        <w:tc>
          <w:tcPr>
            <w:tcW w:w="4727"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737F0604" w14:textId="77777777" w:rsidR="00ED3D05" w:rsidRPr="00875289" w:rsidRDefault="00ED3D05" w:rsidP="00875289">
            <w:pPr>
              <w:pStyle w:val="Image"/>
            </w:pPr>
            <w:r w:rsidRPr="00875289">
              <w:drawing>
                <wp:inline distT="0" distB="0" distL="0" distR="0" wp14:anchorId="04F22374" wp14:editId="5846C5DF">
                  <wp:extent cx="2834640" cy="2049485"/>
                  <wp:effectExtent l="19050" t="19050" r="22860"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5">
                            <a:extLst>
                              <a:ext uri="{28A0092B-C50C-407E-A947-70E740481C1C}">
                                <a14:useLocalDpi xmlns:a14="http://schemas.microsoft.com/office/drawing/2010/main" val="0"/>
                              </a:ext>
                            </a:extLst>
                          </a:blip>
                          <a:stretch>
                            <a:fillRect/>
                          </a:stretch>
                        </pic:blipFill>
                        <pic:spPr>
                          <a:xfrm>
                            <a:off x="0" y="0"/>
                            <a:ext cx="2834640" cy="2049485"/>
                          </a:xfrm>
                          <a:prstGeom prst="rect">
                            <a:avLst/>
                          </a:prstGeom>
                          <a:ln>
                            <a:solidFill>
                              <a:schemeClr val="bg1">
                                <a:lumMod val="65000"/>
                              </a:schemeClr>
                            </a:solidFill>
                          </a:ln>
                        </pic:spPr>
                      </pic:pic>
                    </a:graphicData>
                  </a:graphic>
                </wp:inline>
              </w:drawing>
            </w:r>
          </w:p>
        </w:tc>
      </w:tr>
    </w:tbl>
    <w:p w14:paraId="61418905" w14:textId="77777777" w:rsidR="00A05EE7" w:rsidRPr="00875289" w:rsidRDefault="00203A5F" w:rsidP="00875289">
      <w:pPr>
        <w:pStyle w:val="Heading1"/>
      </w:pPr>
      <w:bookmarkStart w:id="51" w:name="_Toc405367486"/>
      <w:r w:rsidRPr="00875289">
        <w:lastRenderedPageBreak/>
        <w:t>Cover Page Layouts</w:t>
      </w:r>
      <w:bookmarkEnd w:id="51"/>
    </w:p>
    <w:p w14:paraId="2A3267F3" w14:textId="77777777" w:rsidR="00A05EE7" w:rsidRPr="00A05EE7" w:rsidRDefault="001A5CDC" w:rsidP="001C490C">
      <w:r>
        <w:t>Cover p</w:t>
      </w:r>
      <w:r w:rsidR="00A05EE7" w:rsidRPr="00A05EE7">
        <w:t xml:space="preserve">ages contain no interactive elements, and are used to instruct students </w:t>
      </w:r>
      <w:r>
        <w:t>taking tests</w:t>
      </w:r>
      <w:r w:rsidR="00A05EE7" w:rsidRPr="00A05EE7">
        <w:t xml:space="preserve">. </w:t>
      </w:r>
      <w:r>
        <w:t>Cover pages consist</w:t>
      </w:r>
      <w:r w:rsidR="00A05EE7" w:rsidRPr="00A05EE7">
        <w:t xml:space="preserve"> o</w:t>
      </w:r>
      <w:r w:rsidR="00CC6E22">
        <w:t>f a stem, illustration, or both—</w:t>
      </w:r>
      <w:r w:rsidR="00A05EE7" w:rsidRPr="00A05EE7">
        <w:t xml:space="preserve">but no response section. A border surrounds the cover page content, which is approximately 800px </w:t>
      </w:r>
      <w:r w:rsidR="00ED3D05" w:rsidRPr="00A05EE7">
        <w:t>wide</w:t>
      </w:r>
      <w:r w:rsidR="00A05EE7" w:rsidRPr="00A05EE7">
        <w:t xml:space="preserve"> and as tall as the content</w:t>
      </w:r>
      <w:r>
        <w:t xml:space="preserve"> requires</w:t>
      </w:r>
      <w:r w:rsidR="00A05EE7" w:rsidRPr="00A05EE7">
        <w:t>. All cover pages, except</w:t>
      </w:r>
      <w:r w:rsidR="00ED3D05">
        <w:t xml:space="preserve"> </w:t>
      </w:r>
      <w:r w:rsidR="00A05EE7" w:rsidRPr="00A05EE7">
        <w:t xml:space="preserve">for Cover Page 1, </w:t>
      </w:r>
      <w:r w:rsidR="00CC6E22">
        <w:t>place the beginning of the content</w:t>
      </w:r>
      <w:r>
        <w:t xml:space="preserve"> about 5%</w:t>
      </w:r>
      <w:r w:rsidR="00A05EE7" w:rsidRPr="00A05EE7">
        <w:t xml:space="preserve"> below the top of </w:t>
      </w:r>
      <w:r w:rsidR="00CC6E22">
        <w:t>the</w:t>
      </w:r>
      <w:r w:rsidR="00A05EE7" w:rsidRPr="00A05EE7">
        <w:t xml:space="preserve"> content area. Text size is</w:t>
      </w:r>
      <w:r w:rsidR="00ED3D05">
        <w:t xml:space="preserve"> </w:t>
      </w:r>
      <w:r w:rsidR="00A05EE7" w:rsidRPr="00A05EE7">
        <w:t>set automati</w:t>
      </w:r>
      <w:r>
        <w:t>cally to zoom l</w:t>
      </w:r>
      <w:r w:rsidR="00A05EE7" w:rsidRPr="00A05EE7">
        <w:t xml:space="preserve">evel 4. Because text sizes are much larger than default, it is important to keep the content of the stem as short </w:t>
      </w:r>
      <w:r w:rsidR="00CC6E22">
        <w:t>as possible</w:t>
      </w:r>
      <w:r w:rsidR="00E44249">
        <w:t xml:space="preserve"> </w:t>
      </w:r>
      <w:r w:rsidR="00CC6E22">
        <w:t>(</w:t>
      </w:r>
      <w:r w:rsidR="00E44249">
        <w:t xml:space="preserve">10 words or </w:t>
      </w:r>
      <w:r>
        <w:t>fewer</w:t>
      </w:r>
      <w:r w:rsidR="00CC6E22">
        <w:t>)</w:t>
      </w:r>
      <w:r w:rsidR="00E44249">
        <w:t>.</w:t>
      </w:r>
    </w:p>
    <w:p w14:paraId="6ACA94AA" w14:textId="77777777" w:rsidR="00A05EE7" w:rsidRPr="00875289" w:rsidRDefault="00A05EE7" w:rsidP="00875289">
      <w:pPr>
        <w:pStyle w:val="Heading2"/>
      </w:pPr>
      <w:bookmarkStart w:id="52" w:name="_Toc405367487"/>
      <w:r w:rsidRPr="00875289">
        <w:t xml:space="preserve">Cover </w:t>
      </w:r>
      <w:r w:rsidR="00F34396" w:rsidRPr="00875289">
        <w:t>P</w:t>
      </w:r>
      <w:r w:rsidR="00203A5F" w:rsidRPr="00875289">
        <w:t>age 1</w:t>
      </w:r>
      <w:bookmarkEnd w:id="52"/>
    </w:p>
    <w:p w14:paraId="78B63138" w14:textId="77777777" w:rsidR="00A05EE7" w:rsidRPr="00A05EE7" w:rsidRDefault="007C7A7B" w:rsidP="001C490C">
      <w:r>
        <w:t>Cover P</w:t>
      </w:r>
      <w:r w:rsidR="00A05EE7" w:rsidRPr="00A05EE7">
        <w:t>age 1 contains just a stem. It is different from the rest of the cover pages in that it starts further down a student’s screen, so that it appear</w:t>
      </w:r>
      <w:r w:rsidR="00CC6E22">
        <w:t>s</w:t>
      </w:r>
      <w:r w:rsidR="00A05EE7" w:rsidRPr="00A05EE7">
        <w:t xml:space="preserve"> vertically</w:t>
      </w:r>
      <w:r w:rsidR="00CC6E22">
        <w:t xml:space="preserve"> centered </w:t>
      </w:r>
      <w:r>
        <w:t>if there are two lines of text</w:t>
      </w:r>
      <w:r w:rsidRPr="00A05EE7">
        <w:t xml:space="preserve"> </w:t>
      </w:r>
      <w:r w:rsidR="00CC6E22">
        <w:t>(one line of text</w:t>
      </w:r>
      <w:r w:rsidR="00203A5F">
        <w:t xml:space="preserve"> appear</w:t>
      </w:r>
      <w:r w:rsidR="00CC6E22">
        <w:t>s</w:t>
      </w:r>
      <w:r w:rsidR="00203A5F">
        <w:t xml:space="preserve"> slightly above center).</w:t>
      </w:r>
    </w:p>
    <w:p w14:paraId="008B2E1B" w14:textId="77777777" w:rsidR="00A05EE7" w:rsidRPr="00875289" w:rsidRDefault="00ED3D05" w:rsidP="00875289">
      <w:pPr>
        <w:pStyle w:val="Image"/>
      </w:pPr>
      <w:r w:rsidRPr="00875289">
        <w:drawing>
          <wp:inline distT="0" distB="0" distL="0" distR="0" wp14:anchorId="2E21E6B6" wp14:editId="659CA0C4">
            <wp:extent cx="5943600" cy="395655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956556"/>
                    </a:xfrm>
                    <a:prstGeom prst="rect">
                      <a:avLst/>
                    </a:prstGeom>
                    <a:ln>
                      <a:noFill/>
                    </a:ln>
                  </pic:spPr>
                </pic:pic>
              </a:graphicData>
            </a:graphic>
          </wp:inline>
        </w:drawing>
      </w:r>
    </w:p>
    <w:p w14:paraId="76745F8D" w14:textId="77777777" w:rsidR="00A05EE7" w:rsidRPr="00875289" w:rsidRDefault="00A05EE7" w:rsidP="001C490C">
      <w:pPr>
        <w:pStyle w:val="Heading2"/>
      </w:pPr>
      <w:bookmarkStart w:id="53" w:name="_Toc405367488"/>
      <w:r w:rsidRPr="00875289">
        <w:lastRenderedPageBreak/>
        <w:t xml:space="preserve">Cover </w:t>
      </w:r>
      <w:r w:rsidR="00F34396" w:rsidRPr="00875289">
        <w:t>P</w:t>
      </w:r>
      <w:r w:rsidR="00203A5F" w:rsidRPr="00875289">
        <w:t>age 2</w:t>
      </w:r>
      <w:bookmarkEnd w:id="53"/>
    </w:p>
    <w:p w14:paraId="6982A8B2" w14:textId="77777777" w:rsidR="00A05EE7" w:rsidRDefault="00127C7A" w:rsidP="001C490C">
      <w:pPr>
        <w:keepNext/>
      </w:pPr>
      <w:r>
        <w:t>Cover P</w:t>
      </w:r>
      <w:r w:rsidR="00A05EE7" w:rsidRPr="00A05EE7">
        <w:t xml:space="preserve">age 2 contains a stem on top and an illustration below it. In order for all content to </w:t>
      </w:r>
      <w:r w:rsidR="009940ED">
        <w:t xml:space="preserve">be </w:t>
      </w:r>
      <w:r w:rsidR="00A05EE7" w:rsidRPr="00A05EE7">
        <w:t xml:space="preserve">visible without </w:t>
      </w:r>
      <w:r w:rsidR="009940ED">
        <w:t>a scrollbar</w:t>
      </w:r>
      <w:r w:rsidR="00A05EE7" w:rsidRPr="00A05EE7">
        <w:t xml:space="preserve">, </w:t>
      </w:r>
      <w:r>
        <w:t>a maximum height of 200 pixels</w:t>
      </w:r>
      <w:r w:rsidR="00EF2C9F">
        <w:t xml:space="preserve"> is recommended for images</w:t>
      </w:r>
      <w:r w:rsidR="00ED3D05">
        <w:t>.</w:t>
      </w:r>
    </w:p>
    <w:p w14:paraId="548E9F70" w14:textId="77777777" w:rsidR="00ED3D05" w:rsidRPr="00875289" w:rsidRDefault="00ED3D05" w:rsidP="00875289">
      <w:pPr>
        <w:pStyle w:val="Image"/>
      </w:pPr>
      <w:r w:rsidRPr="00875289">
        <w:drawing>
          <wp:inline distT="0" distB="0" distL="0" distR="0" wp14:anchorId="44D07870" wp14:editId="0CA9367C">
            <wp:extent cx="4572000" cy="30524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extLst>
                        <a:ext uri="{28A0092B-C50C-407E-A947-70E740481C1C}">
                          <a14:useLocalDpi xmlns:a14="http://schemas.microsoft.com/office/drawing/2010/main" val="0"/>
                        </a:ext>
                      </a:extLst>
                    </a:blip>
                    <a:stretch>
                      <a:fillRect/>
                    </a:stretch>
                  </pic:blipFill>
                  <pic:spPr>
                    <a:xfrm>
                      <a:off x="0" y="0"/>
                      <a:ext cx="4572000" cy="3052496"/>
                    </a:xfrm>
                    <a:prstGeom prst="rect">
                      <a:avLst/>
                    </a:prstGeom>
                    <a:ln>
                      <a:noFill/>
                    </a:ln>
                  </pic:spPr>
                </pic:pic>
              </a:graphicData>
            </a:graphic>
          </wp:inline>
        </w:drawing>
      </w:r>
    </w:p>
    <w:p w14:paraId="7E875F4E" w14:textId="77777777" w:rsidR="00A05EE7" w:rsidRPr="00875289" w:rsidRDefault="00A05EE7" w:rsidP="00875289">
      <w:pPr>
        <w:pStyle w:val="Heading2"/>
      </w:pPr>
      <w:bookmarkStart w:id="54" w:name="_Toc405367489"/>
      <w:r w:rsidRPr="00875289">
        <w:t xml:space="preserve">Cover </w:t>
      </w:r>
      <w:r w:rsidR="00F34396" w:rsidRPr="00875289">
        <w:t>P</w:t>
      </w:r>
      <w:r w:rsidR="00203A5F" w:rsidRPr="00875289">
        <w:t>age 3</w:t>
      </w:r>
      <w:bookmarkEnd w:id="54"/>
    </w:p>
    <w:p w14:paraId="2A602873" w14:textId="77777777" w:rsidR="00ED3D05" w:rsidRPr="00ED3D05" w:rsidRDefault="00ED3D05" w:rsidP="001C490C">
      <w:pPr>
        <w:rPr>
          <w:rFonts w:eastAsiaTheme="minorHAnsi"/>
        </w:rPr>
      </w:pPr>
      <w:r w:rsidRPr="00ED3D05">
        <w:rPr>
          <w:rFonts w:eastAsiaTheme="minorHAnsi"/>
        </w:rPr>
        <w:t xml:space="preserve">Cover </w:t>
      </w:r>
      <w:r w:rsidR="00127C7A">
        <w:rPr>
          <w:rFonts w:eastAsiaTheme="minorHAnsi"/>
        </w:rPr>
        <w:t>P</w:t>
      </w:r>
      <w:r w:rsidRPr="00ED3D05">
        <w:rPr>
          <w:rFonts w:eastAsiaTheme="minorHAnsi"/>
        </w:rPr>
        <w:t>age 3</w:t>
      </w:r>
      <w:r w:rsidRPr="00BA0A94">
        <w:rPr>
          <w:rFonts w:eastAsiaTheme="minorHAnsi"/>
        </w:rPr>
        <w:t xml:space="preserve"> </w:t>
      </w:r>
      <w:r>
        <w:rPr>
          <w:rFonts w:eastAsiaTheme="minorHAnsi"/>
        </w:rPr>
        <w:t xml:space="preserve">contains an illustration on top and a stem below it. In order for all content to </w:t>
      </w:r>
      <w:r w:rsidR="009940ED">
        <w:rPr>
          <w:rFonts w:eastAsiaTheme="minorHAnsi"/>
        </w:rPr>
        <w:t xml:space="preserve">be </w:t>
      </w:r>
      <w:r>
        <w:rPr>
          <w:rFonts w:eastAsiaTheme="minorHAnsi"/>
        </w:rPr>
        <w:t xml:space="preserve">visible without </w:t>
      </w:r>
      <w:r w:rsidR="009940ED">
        <w:rPr>
          <w:rFonts w:eastAsiaTheme="minorHAnsi"/>
        </w:rPr>
        <w:t>a scrollbar</w:t>
      </w:r>
      <w:r>
        <w:rPr>
          <w:rFonts w:eastAsiaTheme="minorHAnsi"/>
        </w:rPr>
        <w:t xml:space="preserve">, </w:t>
      </w:r>
      <w:r w:rsidR="00127C7A">
        <w:t>a maximum height of 200 pixels</w:t>
      </w:r>
      <w:r w:rsidR="00243EDA">
        <w:t xml:space="preserve"> is recommended for images</w:t>
      </w:r>
      <w:r>
        <w:rPr>
          <w:rFonts w:eastAsiaTheme="minorHAnsi"/>
        </w:rPr>
        <w:t>.</w:t>
      </w:r>
    </w:p>
    <w:p w14:paraId="45FC9A05" w14:textId="77777777" w:rsidR="00ED3D05" w:rsidRPr="00875289" w:rsidRDefault="00ED3D05" w:rsidP="00875289">
      <w:pPr>
        <w:pStyle w:val="Image"/>
      </w:pPr>
      <w:r w:rsidRPr="00875289">
        <w:drawing>
          <wp:inline distT="0" distB="0" distL="0" distR="0" wp14:anchorId="529BE5B3" wp14:editId="41C7D5C6">
            <wp:extent cx="4572000" cy="30314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8">
                      <a:extLst>
                        <a:ext uri="{28A0092B-C50C-407E-A947-70E740481C1C}">
                          <a14:useLocalDpi xmlns:a14="http://schemas.microsoft.com/office/drawing/2010/main" val="0"/>
                        </a:ext>
                      </a:extLst>
                    </a:blip>
                    <a:stretch>
                      <a:fillRect/>
                    </a:stretch>
                  </pic:blipFill>
                  <pic:spPr>
                    <a:xfrm>
                      <a:off x="0" y="0"/>
                      <a:ext cx="4572000" cy="3031484"/>
                    </a:xfrm>
                    <a:prstGeom prst="rect">
                      <a:avLst/>
                    </a:prstGeom>
                    <a:ln>
                      <a:noFill/>
                    </a:ln>
                  </pic:spPr>
                </pic:pic>
              </a:graphicData>
            </a:graphic>
          </wp:inline>
        </w:drawing>
      </w:r>
    </w:p>
    <w:p w14:paraId="06AD8E48" w14:textId="77777777" w:rsidR="00A05EE7" w:rsidRPr="00875289" w:rsidRDefault="00A05EE7" w:rsidP="00875289">
      <w:pPr>
        <w:pStyle w:val="Heading2"/>
      </w:pPr>
      <w:bookmarkStart w:id="55" w:name="_Toc405367490"/>
      <w:r w:rsidRPr="00875289">
        <w:lastRenderedPageBreak/>
        <w:t xml:space="preserve">Cover </w:t>
      </w:r>
      <w:r w:rsidR="00F34396" w:rsidRPr="00875289">
        <w:t>P</w:t>
      </w:r>
      <w:r w:rsidR="00203A5F" w:rsidRPr="00875289">
        <w:t>age 4</w:t>
      </w:r>
      <w:bookmarkEnd w:id="55"/>
    </w:p>
    <w:p w14:paraId="4B38192D" w14:textId="77777777" w:rsidR="00ED3D05" w:rsidRDefault="00127C7A" w:rsidP="001C490C">
      <w:pPr>
        <w:rPr>
          <w:rFonts w:eastAsiaTheme="minorHAnsi"/>
        </w:rPr>
      </w:pPr>
      <w:r>
        <w:rPr>
          <w:rFonts w:eastAsiaTheme="minorHAnsi"/>
        </w:rPr>
        <w:t>Cover P</w:t>
      </w:r>
      <w:r w:rsidR="00ED3D05" w:rsidRPr="00ED3D05">
        <w:rPr>
          <w:rFonts w:eastAsiaTheme="minorHAnsi"/>
        </w:rPr>
        <w:t>age 4</w:t>
      </w:r>
      <w:r w:rsidR="00ED3D05" w:rsidRPr="00BA0A94">
        <w:rPr>
          <w:rFonts w:eastAsiaTheme="minorHAnsi"/>
        </w:rPr>
        <w:t xml:space="preserve"> </w:t>
      </w:r>
      <w:r w:rsidR="00ED3D05">
        <w:rPr>
          <w:rFonts w:eastAsiaTheme="minorHAnsi"/>
        </w:rPr>
        <w:t xml:space="preserve">contains a stem on the left, and an illustration </w:t>
      </w:r>
      <w:r>
        <w:rPr>
          <w:rFonts w:eastAsiaTheme="minorHAnsi"/>
        </w:rPr>
        <w:t>on</w:t>
      </w:r>
      <w:r w:rsidR="00ED3D05">
        <w:rPr>
          <w:rFonts w:eastAsiaTheme="minorHAnsi"/>
        </w:rPr>
        <w:t xml:space="preserve"> the right. It is important for the </w:t>
      </w:r>
      <w:r w:rsidR="00ED3D05" w:rsidRPr="00ED3D05">
        <w:rPr>
          <w:rFonts w:eastAsiaTheme="minorHAnsi"/>
        </w:rPr>
        <w:t xml:space="preserve">illustration to be no </w:t>
      </w:r>
      <w:r>
        <w:rPr>
          <w:rFonts w:eastAsiaTheme="minorHAnsi"/>
        </w:rPr>
        <w:t>more</w:t>
      </w:r>
      <w:r w:rsidR="00ED3D05" w:rsidRPr="00ED3D05">
        <w:rPr>
          <w:rFonts w:eastAsiaTheme="minorHAnsi"/>
        </w:rPr>
        <w:t xml:space="preserve"> than 350 pixels</w:t>
      </w:r>
      <w:r>
        <w:rPr>
          <w:rFonts w:eastAsiaTheme="minorHAnsi"/>
        </w:rPr>
        <w:t xml:space="preserve"> tall</w:t>
      </w:r>
      <w:r w:rsidR="00ED3D05" w:rsidRPr="00ED3D05">
        <w:rPr>
          <w:rFonts w:eastAsiaTheme="minorHAnsi"/>
        </w:rPr>
        <w:t xml:space="preserve"> and 350 pixels wide,</w:t>
      </w:r>
      <w:r w:rsidR="00ED3D05">
        <w:rPr>
          <w:rFonts w:eastAsiaTheme="minorHAnsi"/>
        </w:rPr>
        <w:t xml:space="preserve"> or else the illustration display</w:t>
      </w:r>
      <w:r w:rsidR="00243EDA">
        <w:rPr>
          <w:rFonts w:eastAsiaTheme="minorHAnsi"/>
        </w:rPr>
        <w:t>s</w:t>
      </w:r>
      <w:r w:rsidR="00ED3D05">
        <w:rPr>
          <w:rFonts w:eastAsiaTheme="minorHAnsi"/>
        </w:rPr>
        <w:t xml:space="preserve"> below the stem.</w:t>
      </w:r>
    </w:p>
    <w:p w14:paraId="422AB5F4" w14:textId="77777777" w:rsidR="00ED3D05" w:rsidRPr="00875289" w:rsidRDefault="00ED3D05" w:rsidP="00875289">
      <w:pPr>
        <w:pStyle w:val="Image"/>
      </w:pPr>
      <w:r w:rsidRPr="00875289">
        <w:drawing>
          <wp:inline distT="0" distB="0" distL="0" distR="0" wp14:anchorId="2A60ED4A" wp14:editId="637BF9FC">
            <wp:extent cx="3839586" cy="255342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39586" cy="2553420"/>
                    </a:xfrm>
                    <a:prstGeom prst="rect">
                      <a:avLst/>
                    </a:prstGeom>
                    <a:ln>
                      <a:noFill/>
                    </a:ln>
                  </pic:spPr>
                </pic:pic>
              </a:graphicData>
            </a:graphic>
          </wp:inline>
        </w:drawing>
      </w:r>
    </w:p>
    <w:p w14:paraId="7B932CFA" w14:textId="77777777" w:rsidR="00A05EE7" w:rsidRPr="00875289" w:rsidRDefault="00A05EE7" w:rsidP="00875289">
      <w:pPr>
        <w:pStyle w:val="Heading2"/>
      </w:pPr>
      <w:bookmarkStart w:id="56" w:name="_Toc405367491"/>
      <w:r w:rsidRPr="00875289">
        <w:t xml:space="preserve">Cover </w:t>
      </w:r>
      <w:r w:rsidR="00F34396" w:rsidRPr="00875289">
        <w:t>P</w:t>
      </w:r>
      <w:r w:rsidR="00203A5F" w:rsidRPr="00875289">
        <w:t>age 5</w:t>
      </w:r>
      <w:bookmarkEnd w:id="56"/>
    </w:p>
    <w:p w14:paraId="58315CC5" w14:textId="77777777" w:rsidR="00A05EE7" w:rsidRPr="00A05EE7" w:rsidRDefault="00127C7A" w:rsidP="001C490C">
      <w:r>
        <w:t>Cover P</w:t>
      </w:r>
      <w:r w:rsidR="00A05EE7" w:rsidRPr="00A05EE7">
        <w:t xml:space="preserve">age 5 contains an illustration on the left, and a stem </w:t>
      </w:r>
      <w:r>
        <w:t>on</w:t>
      </w:r>
      <w:r w:rsidR="00A05EE7" w:rsidRPr="00A05EE7">
        <w:t xml:space="preserve"> the right. It is important for the illustration to be no taller than 350 pixels and 350 pixels wide, or else the stem </w:t>
      </w:r>
      <w:r w:rsidR="00F32EA1">
        <w:t>display</w:t>
      </w:r>
      <w:r w:rsidR="00243EDA">
        <w:t>s</w:t>
      </w:r>
      <w:r w:rsidR="00F32EA1">
        <w:t xml:space="preserve"> below the illustration.</w:t>
      </w:r>
    </w:p>
    <w:p w14:paraId="78C0C568" w14:textId="77777777" w:rsidR="00A05EE7" w:rsidRPr="00875289" w:rsidRDefault="00BA0A94" w:rsidP="00875289">
      <w:pPr>
        <w:pStyle w:val="Image"/>
      </w:pPr>
      <w:r w:rsidRPr="00875289">
        <w:drawing>
          <wp:inline distT="0" distB="0" distL="0" distR="0" wp14:anchorId="26322B0A" wp14:editId="6DA9E716">
            <wp:extent cx="3839586" cy="255342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39586" cy="2553420"/>
                    </a:xfrm>
                    <a:prstGeom prst="rect">
                      <a:avLst/>
                    </a:prstGeom>
                    <a:ln>
                      <a:noFill/>
                    </a:ln>
                  </pic:spPr>
                </pic:pic>
              </a:graphicData>
            </a:graphic>
          </wp:inline>
        </w:drawing>
      </w:r>
    </w:p>
    <w:p w14:paraId="166230CD" w14:textId="77777777" w:rsidR="00A05EE7" w:rsidRPr="00875289" w:rsidRDefault="00BA0A94" w:rsidP="001C490C">
      <w:pPr>
        <w:pStyle w:val="Heading2"/>
      </w:pPr>
      <w:bookmarkStart w:id="57" w:name="_Toc405367492"/>
      <w:r w:rsidRPr="00875289">
        <w:lastRenderedPageBreak/>
        <w:t xml:space="preserve">Cover </w:t>
      </w:r>
      <w:r w:rsidR="00F34396" w:rsidRPr="00875289">
        <w:t>P</w:t>
      </w:r>
      <w:r w:rsidRPr="00875289">
        <w:t>age 6</w:t>
      </w:r>
      <w:bookmarkEnd w:id="57"/>
    </w:p>
    <w:p w14:paraId="4FF6F26D" w14:textId="77777777" w:rsidR="00BA0A94" w:rsidRPr="00A05EE7" w:rsidRDefault="00BA0A94" w:rsidP="001C490C">
      <w:pPr>
        <w:keepNext/>
      </w:pPr>
      <w:r w:rsidRPr="00A05EE7">
        <w:t>Cover pa</w:t>
      </w:r>
      <w:r w:rsidR="00203A5F">
        <w:t>ge 6 is simply an illustration.</w:t>
      </w:r>
    </w:p>
    <w:p w14:paraId="4FBF2427" w14:textId="77777777" w:rsidR="00A05EE7" w:rsidRPr="00875289" w:rsidRDefault="00BA0A94" w:rsidP="00875289">
      <w:pPr>
        <w:pStyle w:val="Image"/>
      </w:pPr>
      <w:r w:rsidRPr="00875289">
        <w:drawing>
          <wp:inline distT="0" distB="0" distL="0" distR="0" wp14:anchorId="2A1329A2" wp14:editId="3C310265">
            <wp:extent cx="5943600" cy="39643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964352"/>
                    </a:xfrm>
                    <a:prstGeom prst="rect">
                      <a:avLst/>
                    </a:prstGeom>
                    <a:ln>
                      <a:noFill/>
                    </a:ln>
                  </pic:spPr>
                </pic:pic>
              </a:graphicData>
            </a:graphic>
          </wp:inline>
        </w:drawing>
      </w:r>
    </w:p>
    <w:p w14:paraId="72DABCDD" w14:textId="77777777" w:rsidR="00A05EE7" w:rsidRPr="00875289" w:rsidRDefault="00A05EE7" w:rsidP="00875289">
      <w:pPr>
        <w:pStyle w:val="Heading1"/>
      </w:pPr>
      <w:bookmarkStart w:id="58" w:name="_Toc405367493"/>
      <w:r w:rsidRPr="00875289">
        <w:lastRenderedPageBreak/>
        <w:t>Maximum Image Dimensions</w:t>
      </w:r>
      <w:bookmarkEnd w:id="58"/>
    </w:p>
    <w:p w14:paraId="4C8C5C2D" w14:textId="77777777" w:rsidR="00A05EE7" w:rsidRPr="00A05EE7" w:rsidRDefault="00A05EE7" w:rsidP="001C490C">
      <w:r w:rsidRPr="00A05EE7">
        <w:t xml:space="preserve">The table below shows the maximum dimensions of an image (in pixels) you can use in a particular layout </w:t>
      </w:r>
      <w:r w:rsidR="00127C7A">
        <w:t>without</w:t>
      </w:r>
      <w:r w:rsidRPr="00A05EE7">
        <w:t xml:space="preserve"> forc</w:t>
      </w:r>
      <w:r w:rsidR="00127C7A">
        <w:t>ing</w:t>
      </w:r>
      <w:r w:rsidRPr="00A05EE7">
        <w:t xml:space="preserve"> student</w:t>
      </w:r>
      <w:r w:rsidR="00127C7A">
        <w:t>s</w:t>
      </w:r>
      <w:r w:rsidRPr="00A05EE7">
        <w:t xml:space="preserve"> to scroll to see all of an item’s content on a standard 1024x768 monitor </w:t>
      </w:r>
      <w:r w:rsidR="00D57222">
        <w:t>(the smallest size we support).</w:t>
      </w:r>
    </w:p>
    <w:p w14:paraId="3FB907C9" w14:textId="77777777" w:rsidR="00A05EE7" w:rsidRPr="00A05EE7" w:rsidRDefault="00A05EE7" w:rsidP="001C490C">
      <w:r w:rsidRPr="00A05EE7">
        <w:t xml:space="preserve">For layouts with passages, the first set of dimensions (yellow) is the space available for an image if it’s embedded in the stem of an item. The second set of dimensions (green) is for images placed inside the </w:t>
      </w:r>
      <w:r w:rsidR="00507121">
        <w:t>passage (stimulus) area.</w:t>
      </w:r>
    </w:p>
    <w:tbl>
      <w:tblPr>
        <w:tblW w:w="8939" w:type="dxa"/>
        <w:jc w:val="center"/>
        <w:tblLook w:val="04A0" w:firstRow="1" w:lastRow="0" w:firstColumn="1" w:lastColumn="0" w:noHBand="0" w:noVBand="1"/>
      </w:tblPr>
      <w:tblGrid>
        <w:gridCol w:w="2038"/>
        <w:gridCol w:w="1663"/>
        <w:gridCol w:w="1725"/>
        <w:gridCol w:w="1763"/>
        <w:gridCol w:w="1750"/>
      </w:tblGrid>
      <w:tr w:rsidR="008128F6" w:rsidRPr="008128F6" w14:paraId="3922584B" w14:textId="77777777" w:rsidTr="008128F6">
        <w:trPr>
          <w:trHeight w:val="615"/>
          <w:jc w:val="center"/>
        </w:trPr>
        <w:tc>
          <w:tcPr>
            <w:tcW w:w="2038" w:type="dxa"/>
            <w:tcBorders>
              <w:top w:val="nil"/>
              <w:left w:val="nil"/>
              <w:bottom w:val="single" w:sz="12" w:space="0" w:color="auto"/>
              <w:right w:val="single" w:sz="12" w:space="0" w:color="auto"/>
            </w:tcBorders>
            <w:shd w:val="clear" w:color="auto" w:fill="auto"/>
            <w:vAlign w:val="bottom"/>
            <w:hideMark/>
          </w:tcPr>
          <w:p w14:paraId="386C70E7" w14:textId="77777777" w:rsidR="008128F6" w:rsidRPr="008128F6" w:rsidRDefault="008128F6" w:rsidP="001C490C">
            <w:r w:rsidRPr="008128F6">
              <w:t> </w:t>
            </w:r>
          </w:p>
        </w:tc>
        <w:tc>
          <w:tcPr>
            <w:tcW w:w="1663"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33342150" w14:textId="77777777" w:rsidR="008128F6" w:rsidRPr="008128F6" w:rsidRDefault="008128F6" w:rsidP="00DF223A">
            <w:pPr>
              <w:pStyle w:val="TableText"/>
              <w:ind w:right="29"/>
              <w:rPr>
                <w:rStyle w:val="Strong"/>
              </w:rPr>
            </w:pPr>
            <w:r w:rsidRPr="008128F6">
              <w:rPr>
                <w:rStyle w:val="Strong"/>
              </w:rPr>
              <w:t>Stem Max Image Width</w:t>
            </w:r>
          </w:p>
        </w:tc>
        <w:tc>
          <w:tcPr>
            <w:tcW w:w="1725"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71EEDA45" w14:textId="77777777" w:rsidR="008128F6" w:rsidRPr="008128F6" w:rsidRDefault="008128F6" w:rsidP="00DF223A">
            <w:pPr>
              <w:pStyle w:val="TableText"/>
              <w:ind w:right="29"/>
              <w:rPr>
                <w:rStyle w:val="Strong"/>
              </w:rPr>
            </w:pPr>
            <w:r w:rsidRPr="008128F6">
              <w:rPr>
                <w:rStyle w:val="Strong"/>
              </w:rPr>
              <w:t>Stem Max Image Height</w:t>
            </w:r>
          </w:p>
        </w:tc>
        <w:tc>
          <w:tcPr>
            <w:tcW w:w="1763"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73386B98" w14:textId="77777777" w:rsidR="008128F6" w:rsidRPr="008128F6" w:rsidRDefault="008128F6" w:rsidP="00DF223A">
            <w:pPr>
              <w:pStyle w:val="TableText"/>
              <w:ind w:right="29"/>
              <w:rPr>
                <w:rStyle w:val="Strong"/>
              </w:rPr>
            </w:pPr>
            <w:r w:rsidRPr="008128F6">
              <w:rPr>
                <w:rStyle w:val="Strong"/>
              </w:rPr>
              <w:t>Passage Max Image Width</w:t>
            </w:r>
          </w:p>
        </w:tc>
        <w:tc>
          <w:tcPr>
            <w:tcW w:w="1750"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5684A106" w14:textId="77777777" w:rsidR="008128F6" w:rsidRPr="008128F6" w:rsidRDefault="008128F6" w:rsidP="00DF223A">
            <w:pPr>
              <w:pStyle w:val="TableText"/>
              <w:ind w:right="29"/>
              <w:rPr>
                <w:rStyle w:val="Strong"/>
              </w:rPr>
            </w:pPr>
            <w:r w:rsidRPr="008128F6">
              <w:rPr>
                <w:rStyle w:val="Strong"/>
              </w:rPr>
              <w:t>Passage Max Image Height</w:t>
            </w:r>
          </w:p>
        </w:tc>
      </w:tr>
      <w:tr w:rsidR="008128F6" w:rsidRPr="008128F6" w14:paraId="46259629"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5A20B69" w14:textId="77777777" w:rsidR="008128F6" w:rsidRPr="008128F6" w:rsidRDefault="008128F6" w:rsidP="00DF223A">
            <w:pPr>
              <w:pStyle w:val="TableText"/>
              <w:ind w:right="29"/>
              <w:rPr>
                <w:rStyle w:val="Strong"/>
              </w:rPr>
            </w:pPr>
            <w:r w:rsidRPr="008128F6">
              <w:rPr>
                <w:rStyle w:val="Strong"/>
              </w:rPr>
              <w:t>Layout 1</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649CB700" w14:textId="77777777" w:rsidR="008128F6" w:rsidRPr="008128F6" w:rsidRDefault="008128F6" w:rsidP="00DF223A">
            <w:pPr>
              <w:pStyle w:val="TableText"/>
              <w:ind w:right="29"/>
            </w:pPr>
            <w:r w:rsidRPr="008128F6">
              <w:t>600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6B255E94" w14:textId="77777777" w:rsidR="008128F6" w:rsidRPr="008128F6" w:rsidRDefault="008128F6" w:rsidP="00DF223A">
            <w:pPr>
              <w:pStyle w:val="TableText"/>
              <w:ind w:right="29"/>
            </w:pPr>
            <w:r w:rsidRPr="008128F6">
              <w:t>590</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13AA3CF8"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04F1AA79" w14:textId="77777777" w:rsidR="008128F6" w:rsidRPr="008128F6" w:rsidRDefault="008128F6" w:rsidP="00DF223A">
            <w:pPr>
              <w:pStyle w:val="TableText"/>
              <w:ind w:right="29"/>
            </w:pPr>
            <w:r w:rsidRPr="008128F6">
              <w:t> </w:t>
            </w:r>
          </w:p>
        </w:tc>
      </w:tr>
      <w:tr w:rsidR="008128F6" w:rsidRPr="008128F6" w14:paraId="7319A959"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AFE7132" w14:textId="77777777" w:rsidR="008128F6" w:rsidRPr="008128F6" w:rsidRDefault="008128F6" w:rsidP="00DF223A">
            <w:pPr>
              <w:pStyle w:val="TableText"/>
              <w:ind w:right="29"/>
              <w:rPr>
                <w:rStyle w:val="Strong"/>
              </w:rPr>
            </w:pPr>
            <w:r w:rsidRPr="008128F6">
              <w:rPr>
                <w:rStyle w:val="Strong"/>
              </w:rPr>
              <w:t>Layout 2</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7E495DE2" w14:textId="77777777" w:rsidR="008128F6" w:rsidRPr="008128F6" w:rsidRDefault="008128F6" w:rsidP="00DF223A">
            <w:pPr>
              <w:pStyle w:val="TableText"/>
              <w:ind w:right="29"/>
            </w:pPr>
            <w:r w:rsidRPr="008128F6">
              <w:t>400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5FA39552" w14:textId="77777777" w:rsidR="008128F6" w:rsidRPr="008128F6" w:rsidRDefault="008128F6" w:rsidP="00DF223A">
            <w:pPr>
              <w:pStyle w:val="TableText"/>
              <w:ind w:right="29"/>
            </w:pPr>
            <w:r w:rsidRPr="008128F6">
              <w:t>450</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21A44C20"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3709193A" w14:textId="77777777" w:rsidR="008128F6" w:rsidRPr="008128F6" w:rsidRDefault="008128F6" w:rsidP="00DF223A">
            <w:pPr>
              <w:pStyle w:val="TableText"/>
              <w:ind w:right="29"/>
            </w:pPr>
            <w:r w:rsidRPr="008128F6">
              <w:t> </w:t>
            </w:r>
          </w:p>
        </w:tc>
      </w:tr>
      <w:tr w:rsidR="008128F6" w:rsidRPr="008128F6" w14:paraId="0F876969"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A82AF06" w14:textId="77777777" w:rsidR="008128F6" w:rsidRPr="008128F6" w:rsidRDefault="008128F6" w:rsidP="00DF223A">
            <w:pPr>
              <w:pStyle w:val="TableText"/>
              <w:ind w:right="29"/>
              <w:rPr>
                <w:rStyle w:val="Strong"/>
              </w:rPr>
            </w:pPr>
            <w:r w:rsidRPr="008128F6">
              <w:rPr>
                <w:rStyle w:val="Strong"/>
              </w:rPr>
              <w:t>Layouts 3 &amp; 4</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42813E0A" w14:textId="77777777" w:rsidR="008128F6" w:rsidRPr="008128F6" w:rsidRDefault="008128F6" w:rsidP="00DF223A">
            <w:pPr>
              <w:pStyle w:val="TableText"/>
              <w:ind w:right="29"/>
            </w:pPr>
            <w:r w:rsidRPr="008128F6">
              <w:t>400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7335DCB2" w14:textId="77777777" w:rsidR="008128F6" w:rsidRPr="008128F6" w:rsidRDefault="008128F6" w:rsidP="00DF223A">
            <w:pPr>
              <w:pStyle w:val="TableText"/>
              <w:ind w:right="29"/>
            </w:pPr>
            <w:r w:rsidRPr="008128F6">
              <w:t>450</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74609B69"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39370A00" w14:textId="77777777" w:rsidR="008128F6" w:rsidRPr="008128F6" w:rsidRDefault="008128F6" w:rsidP="00DF223A">
            <w:pPr>
              <w:pStyle w:val="TableText"/>
              <w:ind w:right="29"/>
            </w:pPr>
            <w:r w:rsidRPr="008128F6">
              <w:t> </w:t>
            </w:r>
          </w:p>
        </w:tc>
      </w:tr>
      <w:tr w:rsidR="008128F6" w:rsidRPr="008128F6" w14:paraId="29720A1E"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8E39897" w14:textId="77777777" w:rsidR="008128F6" w:rsidRPr="008128F6" w:rsidRDefault="008128F6" w:rsidP="00DF223A">
            <w:pPr>
              <w:pStyle w:val="TableText"/>
              <w:ind w:right="29"/>
              <w:rPr>
                <w:rStyle w:val="Strong"/>
              </w:rPr>
            </w:pPr>
            <w:r w:rsidRPr="008128F6">
              <w:rPr>
                <w:rStyle w:val="Strong"/>
              </w:rPr>
              <w:t>Layout 5</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2E61C295" w14:textId="77777777" w:rsidR="008128F6" w:rsidRPr="008128F6" w:rsidRDefault="008128F6" w:rsidP="00DF223A">
            <w:pPr>
              <w:pStyle w:val="TableText"/>
              <w:ind w:right="29"/>
            </w:pPr>
            <w:r w:rsidRPr="008128F6">
              <w:t>600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77728CEA" w14:textId="77777777" w:rsidR="008128F6" w:rsidRPr="008128F6" w:rsidRDefault="008128F6" w:rsidP="00DF223A">
            <w:pPr>
              <w:pStyle w:val="TableText"/>
              <w:ind w:right="29"/>
            </w:pPr>
            <w:r w:rsidRPr="008128F6">
              <w:t>400</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0094F575"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6D993423" w14:textId="77777777" w:rsidR="008128F6" w:rsidRPr="008128F6" w:rsidRDefault="008128F6" w:rsidP="00DF223A">
            <w:pPr>
              <w:pStyle w:val="TableText"/>
              <w:ind w:right="29"/>
            </w:pPr>
            <w:r w:rsidRPr="008128F6">
              <w:t> </w:t>
            </w:r>
          </w:p>
        </w:tc>
      </w:tr>
      <w:tr w:rsidR="008128F6" w:rsidRPr="008128F6" w14:paraId="461E2DA9"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6FAF964" w14:textId="77777777" w:rsidR="008128F6" w:rsidRPr="008128F6" w:rsidRDefault="008128F6" w:rsidP="00DF223A">
            <w:pPr>
              <w:pStyle w:val="TableText"/>
              <w:ind w:right="29"/>
              <w:rPr>
                <w:rStyle w:val="Strong"/>
              </w:rPr>
            </w:pPr>
            <w:r w:rsidRPr="008128F6">
              <w:rPr>
                <w:rStyle w:val="Strong"/>
              </w:rPr>
              <w:t>Layout 6</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353E38A9" w14:textId="77777777" w:rsidR="008128F6" w:rsidRPr="008128F6" w:rsidRDefault="008128F6" w:rsidP="00DF223A">
            <w:pPr>
              <w:pStyle w:val="TableText"/>
              <w:ind w:right="29"/>
            </w:pPr>
            <w:r w:rsidRPr="008128F6">
              <w:t>600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2F10823D" w14:textId="77777777" w:rsidR="008128F6" w:rsidRPr="008128F6" w:rsidRDefault="008128F6" w:rsidP="00DF223A">
            <w:pPr>
              <w:pStyle w:val="TableText"/>
              <w:ind w:right="29"/>
            </w:pPr>
            <w:r w:rsidRPr="008128F6">
              <w:t>400</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276125A5"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54EDE95B" w14:textId="77777777" w:rsidR="008128F6" w:rsidRPr="008128F6" w:rsidRDefault="008128F6" w:rsidP="00DF223A">
            <w:pPr>
              <w:pStyle w:val="TableText"/>
              <w:ind w:right="29"/>
            </w:pPr>
            <w:r w:rsidRPr="008128F6">
              <w:t> </w:t>
            </w:r>
          </w:p>
        </w:tc>
      </w:tr>
      <w:tr w:rsidR="008128F6" w:rsidRPr="008128F6" w14:paraId="60870FF4" w14:textId="77777777" w:rsidTr="008128F6">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ECA91ED" w14:textId="77777777" w:rsidR="008128F6" w:rsidRPr="008128F6" w:rsidRDefault="008128F6" w:rsidP="00DF223A">
            <w:pPr>
              <w:pStyle w:val="TableText"/>
              <w:ind w:right="29"/>
              <w:rPr>
                <w:rStyle w:val="Strong"/>
              </w:rPr>
            </w:pPr>
            <w:r w:rsidRPr="008128F6">
              <w:rPr>
                <w:rStyle w:val="Strong"/>
              </w:rPr>
              <w:t>Layout 8</w:t>
            </w:r>
          </w:p>
        </w:tc>
        <w:tc>
          <w:tcPr>
            <w:tcW w:w="16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0C4CE94C" w14:textId="77777777" w:rsidR="008128F6" w:rsidRPr="008128F6" w:rsidRDefault="008128F6" w:rsidP="00DF223A">
            <w:pPr>
              <w:pStyle w:val="TableText"/>
              <w:ind w:right="29"/>
            </w:pPr>
            <w:r w:rsidRPr="008128F6">
              <w:t> </w:t>
            </w:r>
          </w:p>
        </w:tc>
        <w:tc>
          <w:tcPr>
            <w:tcW w:w="1725"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7D9EC4EC" w14:textId="77777777" w:rsidR="008128F6" w:rsidRPr="008128F6" w:rsidRDefault="008128F6" w:rsidP="00DF223A">
            <w:pPr>
              <w:pStyle w:val="TableText"/>
              <w:ind w:right="29"/>
            </w:pPr>
            <w:r w:rsidRPr="008128F6">
              <w:t> </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4EF59A67"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3F31473F" w14:textId="77777777" w:rsidR="008128F6" w:rsidRPr="008128F6" w:rsidRDefault="008128F6" w:rsidP="00DF223A">
            <w:pPr>
              <w:pStyle w:val="TableText"/>
              <w:ind w:right="29"/>
            </w:pPr>
            <w:r w:rsidRPr="008128F6">
              <w:t> </w:t>
            </w:r>
          </w:p>
        </w:tc>
      </w:tr>
      <w:tr w:rsidR="008128F6" w:rsidRPr="008128F6" w14:paraId="570F7B84" w14:textId="77777777" w:rsidTr="008128F6">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87BFC33" w14:textId="77777777" w:rsidR="008128F6" w:rsidRPr="008128F6" w:rsidRDefault="008128F6" w:rsidP="00DF223A">
            <w:pPr>
              <w:pStyle w:val="TableText"/>
              <w:ind w:right="29"/>
              <w:rPr>
                <w:rStyle w:val="Strong"/>
              </w:rPr>
            </w:pPr>
            <w:r w:rsidRPr="008128F6">
              <w:rPr>
                <w:rStyle w:val="Strong"/>
              </w:rPr>
              <w:t>Layout 12</w:t>
            </w:r>
          </w:p>
        </w:tc>
        <w:tc>
          <w:tcPr>
            <w:tcW w:w="16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07871456" w14:textId="77777777" w:rsidR="008128F6" w:rsidRPr="008128F6" w:rsidRDefault="008128F6" w:rsidP="00DF223A">
            <w:pPr>
              <w:pStyle w:val="TableText"/>
              <w:ind w:right="29"/>
            </w:pPr>
            <w:r w:rsidRPr="008128F6">
              <w:t> </w:t>
            </w:r>
          </w:p>
        </w:tc>
        <w:tc>
          <w:tcPr>
            <w:tcW w:w="1725"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6423D89E" w14:textId="77777777" w:rsidR="008128F6" w:rsidRPr="008128F6" w:rsidRDefault="008128F6" w:rsidP="00DF223A">
            <w:pPr>
              <w:pStyle w:val="TableText"/>
              <w:ind w:right="29"/>
            </w:pPr>
            <w:r w:rsidRPr="008128F6">
              <w:t> </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4E3A1A23"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26098A68" w14:textId="77777777" w:rsidR="008128F6" w:rsidRPr="008128F6" w:rsidRDefault="008128F6" w:rsidP="00DF223A">
            <w:pPr>
              <w:pStyle w:val="TableText"/>
              <w:ind w:right="29"/>
            </w:pPr>
            <w:r w:rsidRPr="008128F6">
              <w:t> </w:t>
            </w:r>
          </w:p>
        </w:tc>
      </w:tr>
      <w:tr w:rsidR="008128F6" w:rsidRPr="008128F6" w14:paraId="595B0335" w14:textId="77777777" w:rsidTr="008128F6">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8025897" w14:textId="77777777" w:rsidR="008128F6" w:rsidRPr="008128F6" w:rsidRDefault="008128F6" w:rsidP="00DF223A">
            <w:pPr>
              <w:pStyle w:val="TableText"/>
              <w:ind w:right="29"/>
              <w:rPr>
                <w:rStyle w:val="Strong"/>
              </w:rPr>
            </w:pPr>
            <w:r w:rsidRPr="008128F6">
              <w:rPr>
                <w:rStyle w:val="Strong"/>
              </w:rPr>
              <w:t>Layout 13</w:t>
            </w:r>
          </w:p>
        </w:tc>
        <w:tc>
          <w:tcPr>
            <w:tcW w:w="16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5D0D3FF7" w14:textId="77777777" w:rsidR="008128F6" w:rsidRPr="008128F6" w:rsidRDefault="008128F6" w:rsidP="00DF223A">
            <w:pPr>
              <w:pStyle w:val="TableText"/>
              <w:ind w:right="29"/>
            </w:pPr>
            <w:r w:rsidRPr="008128F6">
              <w:t> </w:t>
            </w:r>
          </w:p>
        </w:tc>
        <w:tc>
          <w:tcPr>
            <w:tcW w:w="1725"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605BDFE3" w14:textId="77777777" w:rsidR="008128F6" w:rsidRPr="008128F6" w:rsidRDefault="008128F6" w:rsidP="00DF223A">
            <w:pPr>
              <w:pStyle w:val="TableText"/>
              <w:ind w:right="29"/>
            </w:pPr>
            <w:r w:rsidRPr="008128F6">
              <w:t> </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3FA8FCA7"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50F16FCE" w14:textId="77777777" w:rsidR="008128F6" w:rsidRPr="008128F6" w:rsidRDefault="008128F6" w:rsidP="00DF223A">
            <w:pPr>
              <w:pStyle w:val="TableText"/>
              <w:ind w:right="29"/>
            </w:pPr>
            <w:r w:rsidRPr="008128F6">
              <w:t> </w:t>
            </w:r>
          </w:p>
        </w:tc>
      </w:tr>
      <w:tr w:rsidR="008128F6" w:rsidRPr="008128F6" w14:paraId="77F1AA6D"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396EC23" w14:textId="77777777" w:rsidR="008128F6" w:rsidRPr="008128F6" w:rsidRDefault="008128F6" w:rsidP="00DF223A">
            <w:pPr>
              <w:pStyle w:val="TableText"/>
              <w:ind w:right="29"/>
              <w:rPr>
                <w:rStyle w:val="Strong"/>
              </w:rPr>
            </w:pPr>
            <w:r w:rsidRPr="008128F6">
              <w:rPr>
                <w:rStyle w:val="Strong"/>
              </w:rPr>
              <w:t>Layout 14</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1FEDB310" w14:textId="77777777" w:rsidR="008128F6" w:rsidRPr="008128F6" w:rsidRDefault="008128F6" w:rsidP="00DF223A">
            <w:pPr>
              <w:pStyle w:val="TableText"/>
              <w:ind w:right="29"/>
            </w:pPr>
            <w:r w:rsidRPr="008128F6">
              <w:t>600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7CFB3710" w14:textId="77777777" w:rsidR="008128F6" w:rsidRPr="008128F6" w:rsidRDefault="008128F6" w:rsidP="00DF223A">
            <w:pPr>
              <w:pStyle w:val="TableText"/>
              <w:ind w:right="29"/>
            </w:pPr>
            <w:r w:rsidRPr="008128F6">
              <w:t>450</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4C7C613D"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5AAB47E3" w14:textId="77777777" w:rsidR="008128F6" w:rsidRPr="008128F6" w:rsidRDefault="008128F6" w:rsidP="00DF223A">
            <w:pPr>
              <w:pStyle w:val="TableText"/>
              <w:ind w:right="29"/>
            </w:pPr>
            <w:r w:rsidRPr="008128F6">
              <w:t> </w:t>
            </w:r>
          </w:p>
        </w:tc>
      </w:tr>
      <w:tr w:rsidR="008128F6" w:rsidRPr="008128F6" w14:paraId="165A0A8D" w14:textId="77777777" w:rsidTr="008128F6">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D240512" w14:textId="77777777" w:rsidR="008128F6" w:rsidRPr="008128F6" w:rsidRDefault="008128F6" w:rsidP="00DF223A">
            <w:pPr>
              <w:pStyle w:val="TableText"/>
              <w:ind w:right="29"/>
              <w:rPr>
                <w:rStyle w:val="Strong"/>
              </w:rPr>
            </w:pPr>
            <w:r w:rsidRPr="008128F6">
              <w:rPr>
                <w:rStyle w:val="Strong"/>
              </w:rPr>
              <w:t>Layout 15</w:t>
            </w:r>
          </w:p>
        </w:tc>
        <w:tc>
          <w:tcPr>
            <w:tcW w:w="16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39E3458D" w14:textId="77777777" w:rsidR="008128F6" w:rsidRPr="008128F6" w:rsidRDefault="008128F6" w:rsidP="00DF223A">
            <w:pPr>
              <w:pStyle w:val="TableText"/>
              <w:ind w:right="29"/>
            </w:pPr>
            <w:r w:rsidRPr="008128F6">
              <w:t> </w:t>
            </w:r>
          </w:p>
        </w:tc>
        <w:tc>
          <w:tcPr>
            <w:tcW w:w="1725"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5EF00D09" w14:textId="77777777" w:rsidR="008128F6" w:rsidRPr="008128F6" w:rsidRDefault="008128F6" w:rsidP="00DF223A">
            <w:pPr>
              <w:pStyle w:val="TableText"/>
              <w:ind w:right="29"/>
            </w:pPr>
            <w:r w:rsidRPr="008128F6">
              <w:t> </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3A30F1CE"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02B93605" w14:textId="77777777" w:rsidR="008128F6" w:rsidRPr="008128F6" w:rsidRDefault="008128F6" w:rsidP="00DF223A">
            <w:pPr>
              <w:pStyle w:val="TableText"/>
              <w:ind w:right="29"/>
            </w:pPr>
            <w:r w:rsidRPr="008128F6">
              <w:t> </w:t>
            </w:r>
          </w:p>
        </w:tc>
      </w:tr>
      <w:tr w:rsidR="008128F6" w:rsidRPr="008128F6" w14:paraId="647FCAD7"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7538790" w14:textId="77777777" w:rsidR="008128F6" w:rsidRPr="008128F6" w:rsidRDefault="008128F6" w:rsidP="00DF223A">
            <w:pPr>
              <w:pStyle w:val="TableText"/>
              <w:ind w:right="29"/>
              <w:rPr>
                <w:rStyle w:val="Strong"/>
              </w:rPr>
            </w:pPr>
            <w:r w:rsidRPr="008128F6">
              <w:rPr>
                <w:rStyle w:val="Strong"/>
              </w:rPr>
              <w:t>Layouts 11 &amp; 17</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7A845C9A" w14:textId="77777777" w:rsidR="008128F6" w:rsidRPr="008128F6" w:rsidRDefault="008128F6" w:rsidP="00DF223A">
            <w:pPr>
              <w:pStyle w:val="TableText"/>
              <w:ind w:right="29"/>
            </w:pPr>
            <w:r w:rsidRPr="008128F6">
              <w:t>360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42E1701D" w14:textId="77777777" w:rsidR="008128F6" w:rsidRPr="008128F6" w:rsidRDefault="008128F6" w:rsidP="00DF223A">
            <w:pPr>
              <w:pStyle w:val="TableText"/>
              <w:ind w:right="29"/>
            </w:pPr>
            <w:r w:rsidRPr="008128F6">
              <w:t>250</w:t>
            </w:r>
          </w:p>
        </w:tc>
        <w:tc>
          <w:tcPr>
            <w:tcW w:w="1763"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5D96DF3A" w14:textId="77777777" w:rsidR="008128F6" w:rsidRPr="008128F6" w:rsidRDefault="008128F6" w:rsidP="00DF223A">
            <w:pPr>
              <w:pStyle w:val="TableText"/>
              <w:ind w:right="29"/>
            </w:pPr>
            <w:r w:rsidRPr="008128F6">
              <w:t>590</w:t>
            </w:r>
          </w:p>
        </w:tc>
        <w:tc>
          <w:tcPr>
            <w:tcW w:w="1750"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7FFE93FA" w14:textId="77777777" w:rsidR="008128F6" w:rsidRPr="008128F6" w:rsidRDefault="008128F6" w:rsidP="00DF223A">
            <w:pPr>
              <w:pStyle w:val="TableText"/>
              <w:ind w:right="29"/>
            </w:pPr>
            <w:r w:rsidRPr="008128F6">
              <w:t>590</w:t>
            </w:r>
          </w:p>
        </w:tc>
      </w:tr>
      <w:tr w:rsidR="008128F6" w:rsidRPr="008128F6" w14:paraId="3578B233"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5957F09" w14:textId="77777777" w:rsidR="008128F6" w:rsidRPr="008128F6" w:rsidRDefault="008128F6" w:rsidP="00DF223A">
            <w:pPr>
              <w:pStyle w:val="TableText"/>
              <w:ind w:right="29"/>
              <w:rPr>
                <w:rStyle w:val="Strong"/>
              </w:rPr>
            </w:pPr>
            <w:r w:rsidRPr="008128F6">
              <w:rPr>
                <w:rStyle w:val="Strong"/>
              </w:rPr>
              <w:t>Layout 21</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23374973" w14:textId="77777777" w:rsidR="008128F6" w:rsidRPr="008128F6" w:rsidRDefault="008128F6" w:rsidP="00DF223A">
            <w:pPr>
              <w:pStyle w:val="TableText"/>
              <w:ind w:right="29"/>
            </w:pPr>
            <w:r w:rsidRPr="008128F6">
              <w:t>570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1B0977B4" w14:textId="77777777" w:rsidR="008128F6" w:rsidRPr="008128F6" w:rsidRDefault="008128F6" w:rsidP="00DF223A">
            <w:pPr>
              <w:pStyle w:val="TableText"/>
              <w:ind w:right="29"/>
            </w:pPr>
            <w:r w:rsidRPr="008128F6">
              <w:t>250</w:t>
            </w:r>
          </w:p>
        </w:tc>
        <w:tc>
          <w:tcPr>
            <w:tcW w:w="1763"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5541ED56" w14:textId="77777777" w:rsidR="008128F6" w:rsidRPr="008128F6" w:rsidRDefault="008128F6" w:rsidP="00DF223A">
            <w:pPr>
              <w:pStyle w:val="TableText"/>
              <w:ind w:right="29"/>
            </w:pPr>
            <w:r w:rsidRPr="008128F6">
              <w:t>400</w:t>
            </w:r>
          </w:p>
        </w:tc>
        <w:tc>
          <w:tcPr>
            <w:tcW w:w="1750"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5D3AD7E1" w14:textId="77777777" w:rsidR="008128F6" w:rsidRPr="008128F6" w:rsidRDefault="008128F6" w:rsidP="00DF223A">
            <w:pPr>
              <w:pStyle w:val="TableText"/>
              <w:ind w:right="29"/>
            </w:pPr>
            <w:r w:rsidRPr="008128F6">
              <w:t>590</w:t>
            </w:r>
          </w:p>
        </w:tc>
      </w:tr>
      <w:tr w:rsidR="008128F6" w:rsidRPr="008128F6" w14:paraId="18CC6E4A" w14:textId="77777777" w:rsidTr="008128F6">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25911BC" w14:textId="77777777" w:rsidR="008128F6" w:rsidRPr="008128F6" w:rsidRDefault="008128F6" w:rsidP="00DF223A">
            <w:pPr>
              <w:pStyle w:val="TableText"/>
              <w:ind w:right="29"/>
              <w:rPr>
                <w:rStyle w:val="Strong"/>
              </w:rPr>
            </w:pPr>
            <w:r w:rsidRPr="008128F6">
              <w:rPr>
                <w:rStyle w:val="Strong"/>
              </w:rPr>
              <w:t>Layout 22</w:t>
            </w:r>
          </w:p>
        </w:tc>
        <w:tc>
          <w:tcPr>
            <w:tcW w:w="16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5E0A56E0" w14:textId="77777777" w:rsidR="008128F6" w:rsidRPr="008128F6" w:rsidRDefault="008128F6" w:rsidP="00DF223A">
            <w:pPr>
              <w:pStyle w:val="TableText"/>
              <w:ind w:right="29"/>
            </w:pPr>
            <w:r w:rsidRPr="008128F6">
              <w:t> </w:t>
            </w:r>
          </w:p>
        </w:tc>
        <w:tc>
          <w:tcPr>
            <w:tcW w:w="1725"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4DB3B9B3" w14:textId="77777777" w:rsidR="008128F6" w:rsidRPr="008128F6" w:rsidRDefault="008128F6" w:rsidP="00DF223A">
            <w:pPr>
              <w:pStyle w:val="TableText"/>
              <w:ind w:right="29"/>
            </w:pPr>
            <w:r w:rsidRPr="008128F6">
              <w:t> </w:t>
            </w:r>
          </w:p>
        </w:tc>
        <w:tc>
          <w:tcPr>
            <w:tcW w:w="1763"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02E7D834" w14:textId="77777777" w:rsidR="008128F6" w:rsidRPr="008128F6" w:rsidRDefault="008128F6" w:rsidP="00DF223A">
            <w:pPr>
              <w:pStyle w:val="TableText"/>
              <w:ind w:right="29"/>
            </w:pPr>
            <w:r w:rsidRPr="008128F6">
              <w:t> </w:t>
            </w:r>
          </w:p>
        </w:tc>
        <w:tc>
          <w:tcPr>
            <w:tcW w:w="1750" w:type="dxa"/>
            <w:tcBorders>
              <w:top w:val="single" w:sz="12" w:space="0" w:color="auto"/>
              <w:left w:val="single" w:sz="12" w:space="0" w:color="auto"/>
              <w:bottom w:val="single" w:sz="12" w:space="0" w:color="auto"/>
              <w:right w:val="single" w:sz="12" w:space="0" w:color="auto"/>
            </w:tcBorders>
            <w:shd w:val="clear" w:color="000000" w:fill="F2F2F2"/>
            <w:noWrap/>
            <w:vAlign w:val="bottom"/>
            <w:hideMark/>
          </w:tcPr>
          <w:p w14:paraId="135E0402" w14:textId="77777777" w:rsidR="008128F6" w:rsidRPr="008128F6" w:rsidRDefault="008128F6" w:rsidP="00DF223A">
            <w:pPr>
              <w:pStyle w:val="TableText"/>
              <w:ind w:right="29"/>
            </w:pPr>
            <w:r w:rsidRPr="008128F6">
              <w:t> </w:t>
            </w:r>
          </w:p>
        </w:tc>
      </w:tr>
      <w:tr w:rsidR="008128F6" w:rsidRPr="008128F6" w14:paraId="4E092B5D"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5AFC1C7" w14:textId="77777777" w:rsidR="008128F6" w:rsidRPr="008128F6" w:rsidRDefault="008128F6" w:rsidP="00DF223A">
            <w:pPr>
              <w:pStyle w:val="TableText"/>
              <w:ind w:right="29"/>
              <w:rPr>
                <w:rStyle w:val="Strong"/>
              </w:rPr>
            </w:pPr>
            <w:r w:rsidRPr="008128F6">
              <w:rPr>
                <w:rStyle w:val="Strong"/>
              </w:rPr>
              <w:t>Layout 23</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72A9F8A2" w14:textId="77777777" w:rsidR="008128F6" w:rsidRPr="008128F6" w:rsidRDefault="008128F6" w:rsidP="00DF223A">
            <w:pPr>
              <w:pStyle w:val="TableText"/>
              <w:ind w:right="29"/>
            </w:pPr>
            <w:r w:rsidRPr="008128F6">
              <w:t>960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7DB45D1A" w14:textId="77777777" w:rsidR="008128F6" w:rsidRPr="008128F6" w:rsidRDefault="008128F6" w:rsidP="00DF223A">
            <w:pPr>
              <w:pStyle w:val="TableText"/>
              <w:ind w:right="29"/>
            </w:pPr>
            <w:r w:rsidRPr="008128F6">
              <w:t>250</w:t>
            </w:r>
          </w:p>
        </w:tc>
        <w:tc>
          <w:tcPr>
            <w:tcW w:w="1763"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0B64B133" w14:textId="77777777" w:rsidR="008128F6" w:rsidRPr="008128F6" w:rsidRDefault="008128F6" w:rsidP="00DF223A">
            <w:pPr>
              <w:pStyle w:val="TableText"/>
              <w:ind w:right="29"/>
            </w:pPr>
            <w:r w:rsidRPr="008128F6">
              <w:t>980</w:t>
            </w:r>
          </w:p>
        </w:tc>
        <w:tc>
          <w:tcPr>
            <w:tcW w:w="1750"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30EEA3A8" w14:textId="77777777" w:rsidR="008128F6" w:rsidRPr="008128F6" w:rsidRDefault="008128F6" w:rsidP="00DF223A">
            <w:pPr>
              <w:pStyle w:val="TableText"/>
              <w:ind w:right="29"/>
            </w:pPr>
            <w:r w:rsidRPr="008128F6">
              <w:t>250</w:t>
            </w:r>
          </w:p>
        </w:tc>
      </w:tr>
      <w:tr w:rsidR="008128F6" w:rsidRPr="008128F6" w14:paraId="64D4DCDF"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0D165A0" w14:textId="0A407261" w:rsidR="008128F6" w:rsidRPr="008128F6" w:rsidRDefault="008128F6" w:rsidP="00DF223A">
            <w:pPr>
              <w:pStyle w:val="TableText"/>
              <w:ind w:right="29"/>
              <w:rPr>
                <w:rStyle w:val="Strong"/>
              </w:rPr>
            </w:pPr>
            <w:r w:rsidRPr="008128F6">
              <w:rPr>
                <w:rStyle w:val="Strong"/>
              </w:rPr>
              <w:t>Layout 24</w:t>
            </w:r>
            <w:r w:rsidR="004078EF">
              <w:rPr>
                <w:rStyle w:val="Strong"/>
              </w:rPr>
              <w:t xml:space="preserve"> &amp; 29</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0C3498F9" w14:textId="77777777" w:rsidR="008128F6" w:rsidRPr="008128F6" w:rsidRDefault="008128F6" w:rsidP="00DF223A">
            <w:pPr>
              <w:pStyle w:val="TableText"/>
              <w:ind w:right="29"/>
            </w:pPr>
            <w:r w:rsidRPr="008128F6">
              <w:t>600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58DD46DF" w14:textId="77777777" w:rsidR="008128F6" w:rsidRPr="008128F6" w:rsidRDefault="008128F6" w:rsidP="00DF223A">
            <w:pPr>
              <w:pStyle w:val="TableText"/>
              <w:ind w:right="29"/>
            </w:pPr>
            <w:r w:rsidRPr="008128F6">
              <w:t>250</w:t>
            </w:r>
          </w:p>
        </w:tc>
        <w:tc>
          <w:tcPr>
            <w:tcW w:w="1763"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3BF4BE9D" w14:textId="77777777" w:rsidR="008128F6" w:rsidRPr="008128F6" w:rsidRDefault="008128F6" w:rsidP="00DF223A">
            <w:pPr>
              <w:pStyle w:val="TableText"/>
              <w:ind w:right="29"/>
            </w:pPr>
            <w:r w:rsidRPr="008128F6">
              <w:t>380</w:t>
            </w:r>
          </w:p>
        </w:tc>
        <w:tc>
          <w:tcPr>
            <w:tcW w:w="1750"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37417290" w14:textId="77777777" w:rsidR="008128F6" w:rsidRPr="008128F6" w:rsidRDefault="008128F6" w:rsidP="00DF223A">
            <w:pPr>
              <w:pStyle w:val="TableText"/>
              <w:ind w:right="29"/>
            </w:pPr>
            <w:r w:rsidRPr="008128F6">
              <w:t>590</w:t>
            </w:r>
          </w:p>
        </w:tc>
      </w:tr>
      <w:tr w:rsidR="008128F6" w:rsidRPr="008128F6" w14:paraId="1E9A1DDD"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52A39B1" w14:textId="77777777" w:rsidR="008128F6" w:rsidRPr="008128F6" w:rsidRDefault="008128F6" w:rsidP="00DF223A">
            <w:pPr>
              <w:pStyle w:val="TableText"/>
              <w:ind w:right="29"/>
              <w:rPr>
                <w:rStyle w:val="Strong"/>
              </w:rPr>
            </w:pPr>
            <w:r w:rsidRPr="008128F6">
              <w:rPr>
                <w:rStyle w:val="Strong"/>
              </w:rPr>
              <w:t>Layout 25</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4FF41D9B" w14:textId="77777777" w:rsidR="008128F6" w:rsidRPr="008128F6" w:rsidRDefault="008128F6" w:rsidP="00DF223A">
            <w:pPr>
              <w:pStyle w:val="TableText"/>
              <w:ind w:right="29"/>
            </w:pPr>
            <w:r w:rsidRPr="008128F6">
              <w:t>670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6320A922" w14:textId="77777777" w:rsidR="008128F6" w:rsidRPr="008128F6" w:rsidRDefault="008128F6" w:rsidP="00DF223A">
            <w:pPr>
              <w:pStyle w:val="TableText"/>
              <w:ind w:right="29"/>
            </w:pPr>
            <w:r w:rsidRPr="008128F6">
              <w:t>250</w:t>
            </w:r>
          </w:p>
        </w:tc>
        <w:tc>
          <w:tcPr>
            <w:tcW w:w="1763"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770577C8" w14:textId="77777777" w:rsidR="008128F6" w:rsidRPr="008128F6" w:rsidRDefault="008128F6" w:rsidP="00DF223A">
            <w:pPr>
              <w:pStyle w:val="TableText"/>
              <w:ind w:right="29"/>
            </w:pPr>
            <w:r w:rsidRPr="008128F6">
              <w:t>290</w:t>
            </w:r>
          </w:p>
        </w:tc>
        <w:tc>
          <w:tcPr>
            <w:tcW w:w="1750"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27D12C38" w14:textId="77777777" w:rsidR="008128F6" w:rsidRPr="008128F6" w:rsidRDefault="008128F6" w:rsidP="00DF223A">
            <w:pPr>
              <w:pStyle w:val="TableText"/>
              <w:ind w:right="29"/>
            </w:pPr>
            <w:r w:rsidRPr="008128F6">
              <w:t>590</w:t>
            </w:r>
          </w:p>
        </w:tc>
      </w:tr>
      <w:tr w:rsidR="008128F6" w:rsidRPr="008128F6" w14:paraId="69F02C73"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9785FA2" w14:textId="77777777" w:rsidR="008128F6" w:rsidRPr="008128F6" w:rsidRDefault="008128F6" w:rsidP="00DF223A">
            <w:pPr>
              <w:pStyle w:val="TableText"/>
              <w:ind w:right="29"/>
              <w:rPr>
                <w:rStyle w:val="Strong"/>
              </w:rPr>
            </w:pPr>
            <w:r w:rsidRPr="008128F6">
              <w:rPr>
                <w:rStyle w:val="Strong"/>
              </w:rPr>
              <w:t>Layout 26</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39F9941B" w14:textId="77777777" w:rsidR="008128F6" w:rsidRPr="008128F6" w:rsidRDefault="008128F6" w:rsidP="00DF223A">
            <w:pPr>
              <w:pStyle w:val="TableText"/>
              <w:ind w:right="29"/>
            </w:pPr>
            <w:r w:rsidRPr="008128F6">
              <w:t>470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36B3A9E0" w14:textId="77777777" w:rsidR="008128F6" w:rsidRPr="008128F6" w:rsidRDefault="008128F6" w:rsidP="00DF223A">
            <w:pPr>
              <w:pStyle w:val="TableText"/>
              <w:ind w:right="29"/>
            </w:pPr>
            <w:r w:rsidRPr="008128F6">
              <w:t>250</w:t>
            </w:r>
          </w:p>
        </w:tc>
        <w:tc>
          <w:tcPr>
            <w:tcW w:w="1763"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2588B697" w14:textId="77777777" w:rsidR="008128F6" w:rsidRPr="008128F6" w:rsidRDefault="008128F6" w:rsidP="00DF223A">
            <w:pPr>
              <w:pStyle w:val="TableText"/>
              <w:ind w:right="29"/>
            </w:pPr>
            <w:r w:rsidRPr="008128F6">
              <w:t>500</w:t>
            </w:r>
          </w:p>
        </w:tc>
        <w:tc>
          <w:tcPr>
            <w:tcW w:w="1750"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08D18BE3" w14:textId="77777777" w:rsidR="008128F6" w:rsidRPr="008128F6" w:rsidRDefault="008128F6" w:rsidP="00DF223A">
            <w:pPr>
              <w:pStyle w:val="TableText"/>
              <w:ind w:right="29"/>
            </w:pPr>
            <w:r w:rsidRPr="008128F6">
              <w:t>590</w:t>
            </w:r>
          </w:p>
        </w:tc>
      </w:tr>
      <w:tr w:rsidR="008128F6" w:rsidRPr="008128F6" w14:paraId="78C82027"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DE61F54" w14:textId="20D79A20" w:rsidR="008128F6" w:rsidRPr="008128F6" w:rsidRDefault="008128F6" w:rsidP="00DF223A">
            <w:pPr>
              <w:pStyle w:val="TableText"/>
              <w:ind w:right="29"/>
              <w:rPr>
                <w:rStyle w:val="Strong"/>
              </w:rPr>
            </w:pPr>
            <w:r w:rsidRPr="008128F6">
              <w:rPr>
                <w:rStyle w:val="Strong"/>
              </w:rPr>
              <w:t>Layout 27</w:t>
            </w:r>
            <w:r w:rsidR="004078EF">
              <w:rPr>
                <w:rStyle w:val="Strong"/>
              </w:rPr>
              <w:t xml:space="preserve"> &amp; 28</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404CB467" w14:textId="77777777" w:rsidR="008128F6" w:rsidRPr="008128F6" w:rsidRDefault="008128F6" w:rsidP="00DF223A">
            <w:pPr>
              <w:pStyle w:val="TableText"/>
              <w:ind w:right="29"/>
            </w:pPr>
            <w:r w:rsidRPr="008128F6">
              <w:t>270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hideMark/>
          </w:tcPr>
          <w:p w14:paraId="59B1B9EB" w14:textId="77777777" w:rsidR="008128F6" w:rsidRPr="008128F6" w:rsidRDefault="008128F6" w:rsidP="00DF223A">
            <w:pPr>
              <w:pStyle w:val="TableText"/>
              <w:ind w:right="29"/>
            </w:pPr>
            <w:r w:rsidRPr="008128F6">
              <w:t>250</w:t>
            </w:r>
          </w:p>
        </w:tc>
        <w:tc>
          <w:tcPr>
            <w:tcW w:w="1763"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123658CC" w14:textId="77777777" w:rsidR="008128F6" w:rsidRPr="008128F6" w:rsidRDefault="008128F6" w:rsidP="00DF223A">
            <w:pPr>
              <w:pStyle w:val="TableText"/>
              <w:ind w:right="29"/>
            </w:pPr>
            <w:r w:rsidRPr="008128F6">
              <w:t>700</w:t>
            </w:r>
          </w:p>
        </w:tc>
        <w:tc>
          <w:tcPr>
            <w:tcW w:w="1750"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hideMark/>
          </w:tcPr>
          <w:p w14:paraId="49F93737" w14:textId="77777777" w:rsidR="008128F6" w:rsidRPr="008128F6" w:rsidRDefault="008128F6" w:rsidP="00DF223A">
            <w:pPr>
              <w:pStyle w:val="TableText"/>
              <w:ind w:right="29"/>
            </w:pPr>
            <w:r w:rsidRPr="008128F6">
              <w:t>590</w:t>
            </w:r>
          </w:p>
        </w:tc>
      </w:tr>
      <w:tr w:rsidR="00D97FD5" w:rsidRPr="008128F6" w14:paraId="5A36CF6C" w14:textId="77777777" w:rsidTr="00D97FD5">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tcPr>
          <w:p w14:paraId="6196D9C2" w14:textId="38F4C287" w:rsidR="00D97FD5" w:rsidRPr="008128F6" w:rsidRDefault="00D97FD5" w:rsidP="00DF223A">
            <w:pPr>
              <w:pStyle w:val="TableText"/>
              <w:ind w:right="29"/>
              <w:rPr>
                <w:rStyle w:val="Strong"/>
              </w:rPr>
            </w:pPr>
            <w:r>
              <w:rPr>
                <w:rStyle w:val="Strong"/>
              </w:rPr>
              <w:t xml:space="preserve">Layout </w:t>
            </w:r>
            <w:r w:rsidR="004078EF">
              <w:rPr>
                <w:rStyle w:val="Strong"/>
              </w:rPr>
              <w:t xml:space="preserve">32 &amp; </w:t>
            </w:r>
            <w:r>
              <w:rPr>
                <w:rStyle w:val="Strong"/>
              </w:rPr>
              <w:t>33</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tcPr>
          <w:p w14:paraId="732CCBB1" w14:textId="04E9873F" w:rsidR="00D97FD5" w:rsidRPr="008128F6" w:rsidRDefault="00D97FD5" w:rsidP="00DF223A">
            <w:pPr>
              <w:pStyle w:val="TableText"/>
              <w:ind w:right="29"/>
            </w:pPr>
            <w:r>
              <w:t>960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tcPr>
          <w:p w14:paraId="188F303A" w14:textId="0DF622C7" w:rsidR="00D97FD5" w:rsidRPr="008128F6" w:rsidRDefault="00D97FD5" w:rsidP="00DF223A">
            <w:pPr>
              <w:pStyle w:val="TableText"/>
              <w:ind w:right="29"/>
            </w:pPr>
            <w:r>
              <w:t>700</w:t>
            </w:r>
          </w:p>
        </w:tc>
        <w:tc>
          <w:tcPr>
            <w:tcW w:w="176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noWrap/>
            <w:vAlign w:val="bottom"/>
          </w:tcPr>
          <w:p w14:paraId="4839DC57" w14:textId="5644E843" w:rsidR="00D97FD5" w:rsidRPr="008128F6" w:rsidRDefault="00D97FD5" w:rsidP="00DF223A">
            <w:pPr>
              <w:pStyle w:val="TableText"/>
              <w:ind w:right="29"/>
            </w:pPr>
          </w:p>
        </w:tc>
        <w:tc>
          <w:tcPr>
            <w:tcW w:w="175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noWrap/>
            <w:vAlign w:val="bottom"/>
          </w:tcPr>
          <w:p w14:paraId="6EC6C314" w14:textId="77777777" w:rsidR="00D97FD5" w:rsidRPr="008128F6" w:rsidRDefault="00D97FD5" w:rsidP="00DF223A">
            <w:pPr>
              <w:pStyle w:val="TableText"/>
              <w:ind w:right="29"/>
            </w:pPr>
          </w:p>
        </w:tc>
      </w:tr>
      <w:tr w:rsidR="00D97FD5" w:rsidRPr="008128F6" w14:paraId="0E8DE057" w14:textId="77777777" w:rsidTr="00127C7A">
        <w:trPr>
          <w:trHeight w:val="315"/>
          <w:jc w:val="center"/>
        </w:trPr>
        <w:tc>
          <w:tcPr>
            <w:tcW w:w="2038" w:type="dxa"/>
            <w:tcBorders>
              <w:top w:val="single" w:sz="12" w:space="0" w:color="auto"/>
              <w:left w:val="single" w:sz="12" w:space="0" w:color="auto"/>
              <w:bottom w:val="single" w:sz="12" w:space="0" w:color="auto"/>
              <w:right w:val="single" w:sz="12" w:space="0" w:color="auto"/>
            </w:tcBorders>
            <w:shd w:val="clear" w:color="auto" w:fill="auto"/>
            <w:noWrap/>
            <w:vAlign w:val="bottom"/>
          </w:tcPr>
          <w:p w14:paraId="2B3337E1" w14:textId="73E432E2" w:rsidR="00D97FD5" w:rsidRDefault="00D97FD5" w:rsidP="00DF223A">
            <w:pPr>
              <w:pStyle w:val="TableText"/>
              <w:ind w:right="29"/>
              <w:rPr>
                <w:rStyle w:val="Strong"/>
              </w:rPr>
            </w:pPr>
            <w:r>
              <w:rPr>
                <w:rStyle w:val="Strong"/>
              </w:rPr>
              <w:t>Layout WAI</w:t>
            </w:r>
          </w:p>
        </w:tc>
        <w:tc>
          <w:tcPr>
            <w:tcW w:w="1663" w:type="dxa"/>
            <w:tcBorders>
              <w:top w:val="single" w:sz="12" w:space="0" w:color="auto"/>
              <w:left w:val="single" w:sz="12" w:space="0" w:color="auto"/>
              <w:bottom w:val="single" w:sz="12" w:space="0" w:color="auto"/>
              <w:right w:val="single" w:sz="12" w:space="0" w:color="auto"/>
            </w:tcBorders>
            <w:shd w:val="clear" w:color="auto" w:fill="FFFF99"/>
            <w:noWrap/>
            <w:vAlign w:val="bottom"/>
          </w:tcPr>
          <w:p w14:paraId="66F388AE" w14:textId="1480FAAB" w:rsidR="00D97FD5" w:rsidRDefault="00D97FD5" w:rsidP="00DF223A">
            <w:pPr>
              <w:pStyle w:val="TableText"/>
              <w:ind w:right="29"/>
            </w:pPr>
            <w:r>
              <w:t>960</w:t>
            </w:r>
          </w:p>
        </w:tc>
        <w:tc>
          <w:tcPr>
            <w:tcW w:w="1725" w:type="dxa"/>
            <w:tcBorders>
              <w:top w:val="single" w:sz="12" w:space="0" w:color="auto"/>
              <w:left w:val="single" w:sz="12" w:space="0" w:color="auto"/>
              <w:bottom w:val="single" w:sz="12" w:space="0" w:color="auto"/>
              <w:right w:val="single" w:sz="12" w:space="0" w:color="auto"/>
            </w:tcBorders>
            <w:shd w:val="clear" w:color="auto" w:fill="FFFF99"/>
            <w:noWrap/>
            <w:vAlign w:val="bottom"/>
          </w:tcPr>
          <w:p w14:paraId="27CF622A" w14:textId="331D419F" w:rsidR="00D97FD5" w:rsidRDefault="00D97FD5" w:rsidP="00DF223A">
            <w:pPr>
              <w:pStyle w:val="TableText"/>
              <w:ind w:right="29"/>
            </w:pPr>
            <w:r>
              <w:t>700</w:t>
            </w:r>
          </w:p>
        </w:tc>
        <w:tc>
          <w:tcPr>
            <w:tcW w:w="1763"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tcPr>
          <w:p w14:paraId="59F5AEC3" w14:textId="046B3FE4" w:rsidR="00D97FD5" w:rsidRPr="008128F6" w:rsidRDefault="00D97FD5" w:rsidP="00DF223A">
            <w:pPr>
              <w:pStyle w:val="TableText"/>
              <w:ind w:right="29"/>
            </w:pPr>
            <w:r>
              <w:t>960</w:t>
            </w:r>
          </w:p>
        </w:tc>
        <w:tc>
          <w:tcPr>
            <w:tcW w:w="1750" w:type="dxa"/>
            <w:tcBorders>
              <w:top w:val="single" w:sz="12" w:space="0" w:color="auto"/>
              <w:left w:val="single" w:sz="12" w:space="0" w:color="auto"/>
              <w:bottom w:val="single" w:sz="12" w:space="0" w:color="auto"/>
              <w:right w:val="single" w:sz="12" w:space="0" w:color="auto"/>
            </w:tcBorders>
            <w:shd w:val="clear" w:color="auto" w:fill="D6E3BC" w:themeFill="accent3" w:themeFillTint="66"/>
            <w:noWrap/>
            <w:vAlign w:val="bottom"/>
          </w:tcPr>
          <w:p w14:paraId="413E4FF2" w14:textId="217EBA1D" w:rsidR="00D97FD5" w:rsidRPr="008128F6" w:rsidRDefault="00D97FD5" w:rsidP="00DF223A">
            <w:pPr>
              <w:pStyle w:val="TableText"/>
              <w:ind w:right="29"/>
            </w:pPr>
            <w:r>
              <w:t>700</w:t>
            </w:r>
          </w:p>
        </w:tc>
      </w:tr>
    </w:tbl>
    <w:p w14:paraId="30867CF1" w14:textId="77777777" w:rsidR="00A05EE7" w:rsidRPr="00A05EE7" w:rsidRDefault="00A05EE7" w:rsidP="001C490C"/>
    <w:sectPr w:rsidR="00A05EE7" w:rsidRPr="00A05EE7" w:rsidSect="00732451">
      <w:footerReference w:type="default" r:id="rId82"/>
      <w:pgSz w:w="12240" w:h="15840"/>
      <w:pgMar w:top="1440" w:right="1350" w:bottom="1440" w:left="15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E3ED6E" w14:textId="77777777" w:rsidR="004A327A" w:rsidRDefault="004A327A" w:rsidP="00F8480D">
      <w:pPr>
        <w:spacing w:after="0"/>
      </w:pPr>
      <w:r>
        <w:separator/>
      </w:r>
    </w:p>
  </w:endnote>
  <w:endnote w:type="continuationSeparator" w:id="0">
    <w:p w14:paraId="23A7DF72" w14:textId="77777777" w:rsidR="004A327A" w:rsidRDefault="004A327A" w:rsidP="00F848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954D3" w14:textId="77777777" w:rsidR="004D0A57" w:rsidRPr="00C864DC" w:rsidRDefault="004D0A57" w:rsidP="00D507DB">
    <w:pPr>
      <w:pStyle w:val="Footer"/>
      <w:rPr>
        <w:rFonts w:cs="Arial"/>
        <w:szCs w:val="20"/>
      </w:rPr>
    </w:pPr>
    <w:r w:rsidRPr="00C864DC">
      <w:rPr>
        <w:rFonts w:cs="Arial"/>
        <w:szCs w:val="20"/>
      </w:rPr>
      <w:t>© American Institutes for Research</w:t>
    </w:r>
    <w:r w:rsidRPr="00C864DC">
      <w:rPr>
        <w:rFonts w:cs="Arial"/>
        <w:szCs w:val="20"/>
      </w:rPr>
      <w:ptab w:relativeTo="margin" w:alignment="center" w:leader="none"/>
    </w:r>
    <w:r>
      <w:rPr>
        <w:rFonts w:cs="Arial"/>
        <w:szCs w:val="20"/>
      </w:rPr>
      <w:fldChar w:fldCharType="begin"/>
    </w:r>
    <w:r>
      <w:rPr>
        <w:rFonts w:cs="Arial"/>
        <w:szCs w:val="20"/>
      </w:rPr>
      <w:instrText xml:space="preserve"> PAGE  \* roman  \* MERGEFORMAT </w:instrText>
    </w:r>
    <w:r>
      <w:rPr>
        <w:rFonts w:cs="Arial"/>
        <w:szCs w:val="20"/>
      </w:rPr>
      <w:fldChar w:fldCharType="separate"/>
    </w:r>
    <w:r>
      <w:rPr>
        <w:rFonts w:cs="Arial"/>
        <w:noProof/>
        <w:szCs w:val="20"/>
      </w:rPr>
      <w:t>iv</w:t>
    </w:r>
    <w:r>
      <w:rPr>
        <w:rFonts w:cs="Arial"/>
        <w:szCs w:val="20"/>
      </w:rPr>
      <w:fldChar w:fldCharType="end"/>
    </w:r>
    <w:r w:rsidRPr="00C864DC">
      <w:rPr>
        <w:rFonts w:cs="Arial"/>
        <w:szCs w:val="20"/>
      </w:rPr>
      <w:ptab w:relativeTo="margin" w:alignment="right" w:leader="none"/>
    </w:r>
    <w:r w:rsidRPr="00C864DC">
      <w:rPr>
        <w:rFonts w:cs="Arial"/>
        <w:szCs w:val="20"/>
      </w:rPr>
      <w:t xml:space="preserve">Updated </w:t>
    </w:r>
    <w:r w:rsidRPr="00C864DC">
      <w:rPr>
        <w:rFonts w:cs="Arial"/>
        <w:szCs w:val="20"/>
      </w:rPr>
      <w:fldChar w:fldCharType="begin"/>
    </w:r>
    <w:r w:rsidRPr="00C864DC">
      <w:rPr>
        <w:rFonts w:cs="Arial"/>
        <w:szCs w:val="20"/>
      </w:rPr>
      <w:instrText xml:space="preserve"> DATE   \* MERGEFORMAT </w:instrText>
    </w:r>
    <w:r w:rsidRPr="00C864DC">
      <w:rPr>
        <w:rFonts w:cs="Arial"/>
        <w:szCs w:val="20"/>
      </w:rPr>
      <w:fldChar w:fldCharType="separate"/>
    </w:r>
    <w:r>
      <w:rPr>
        <w:rFonts w:cs="Arial"/>
        <w:noProof/>
        <w:szCs w:val="20"/>
      </w:rPr>
      <w:t>1/3/2015</w:t>
    </w:r>
    <w:r w:rsidRPr="00C864DC">
      <w:rPr>
        <w:rFonts w:cs="Arial"/>
        <w:noProof/>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84D6D" w14:textId="3FCDB179" w:rsidR="004D0A57" w:rsidRPr="00F25450" w:rsidRDefault="004D0A57" w:rsidP="00D507DB">
    <w:pPr>
      <w:pStyle w:val="FooterFirstPage"/>
      <w:rPr>
        <w:rFonts w:cs="Times New Roman"/>
        <w:b/>
        <w:color w:val="808080" w:themeColor="background1" w:themeShade="80"/>
        <w:sz w:val="22"/>
      </w:rPr>
    </w:pPr>
    <w:r w:rsidRPr="00F25450">
      <w:rPr>
        <w:rFonts w:cs="Times New Roman"/>
        <w:b/>
        <w:noProof/>
        <w:color w:val="808080" w:themeColor="background1" w:themeShade="80"/>
        <w:sz w:val="22"/>
      </w:rPr>
      <w:drawing>
        <wp:anchor distT="0" distB="0" distL="114300" distR="114300" simplePos="0" relativeHeight="251660288" behindDoc="1" locked="0" layoutInCell="1" allowOverlap="1" wp14:anchorId="3BD23B7B" wp14:editId="0B40A073">
          <wp:simplePos x="0" y="0"/>
          <wp:positionH relativeFrom="margin">
            <wp:posOffset>-685800</wp:posOffset>
          </wp:positionH>
          <wp:positionV relativeFrom="margin">
            <wp:posOffset>6829463</wp:posOffset>
          </wp:positionV>
          <wp:extent cx="7772400" cy="2314537"/>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guide.png"/>
                  <pic:cNvPicPr/>
                </pic:nvPicPr>
                <pic:blipFill>
                  <a:blip r:embed="rId1">
                    <a:extLst>
                      <a:ext uri="{28A0092B-C50C-407E-A947-70E740481C1C}">
                        <a14:useLocalDpi xmlns:a14="http://schemas.microsoft.com/office/drawing/2010/main" val="0"/>
                      </a:ext>
                    </a:extLst>
                  </a:blip>
                  <a:stretch>
                    <a:fillRect/>
                  </a:stretch>
                </pic:blipFill>
                <pic:spPr>
                  <a:xfrm>
                    <a:off x="0" y="0"/>
                    <a:ext cx="7772806" cy="2314658"/>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F25450">
      <w:rPr>
        <w:rFonts w:cs="Times New Roman"/>
        <w:color w:val="808080" w:themeColor="background1" w:themeShade="80"/>
        <w:sz w:val="22"/>
      </w:rPr>
      <w:t xml:space="preserve">Descriptions of the operation of the </w:t>
    </w:r>
    <w:r>
      <w:rPr>
        <w:rFonts w:cs="Times New Roman"/>
        <w:color w:val="808080" w:themeColor="background1" w:themeShade="80"/>
        <w:sz w:val="22"/>
      </w:rPr>
      <w:t>Item Tracking System</w:t>
    </w:r>
    <w:r w:rsidRPr="00F25450">
      <w:rPr>
        <w:rFonts w:cs="Times New Roman"/>
        <w:color w:val="808080" w:themeColor="background1" w:themeShade="80"/>
        <w:sz w:val="22"/>
      </w:rPr>
      <w:t>, Test Delivery System, and related systems are property of the American Institutes for Research (AIR) and are used with the permission of AIR.</w:t>
    </w:r>
  </w:p>
  <w:p w14:paraId="079F4E47" w14:textId="77777777" w:rsidR="004D0A57" w:rsidRPr="00F25450" w:rsidRDefault="004D0A57" w:rsidP="00D507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BE5C7B" w14:textId="77777777" w:rsidR="004D0A57" w:rsidRPr="00C864DC" w:rsidRDefault="004D0A57" w:rsidP="00D507DB">
    <w:pPr>
      <w:pStyle w:val="Footer"/>
      <w:rPr>
        <w:rFonts w:cs="Arial"/>
        <w:szCs w:val="20"/>
      </w:rPr>
    </w:pPr>
    <w:r w:rsidRPr="00C864DC">
      <w:rPr>
        <w:rFonts w:cs="Arial"/>
        <w:szCs w:val="20"/>
      </w:rPr>
      <w:t>© American Institutes for Research</w:t>
    </w:r>
    <w:r w:rsidRPr="00C864DC">
      <w:rPr>
        <w:rFonts w:cs="Arial"/>
        <w:szCs w:val="20"/>
      </w:rPr>
      <w:ptab w:relativeTo="margin" w:alignment="center" w:leader="none"/>
    </w:r>
    <w:r>
      <w:rPr>
        <w:rFonts w:cs="Arial"/>
        <w:szCs w:val="20"/>
      </w:rPr>
      <w:fldChar w:fldCharType="begin"/>
    </w:r>
    <w:r>
      <w:rPr>
        <w:rFonts w:cs="Arial"/>
        <w:szCs w:val="20"/>
      </w:rPr>
      <w:instrText xml:space="preserve"> PAGE  \* roman  \* MERGEFORMAT </w:instrText>
    </w:r>
    <w:r>
      <w:rPr>
        <w:rFonts w:cs="Arial"/>
        <w:szCs w:val="20"/>
      </w:rPr>
      <w:fldChar w:fldCharType="separate"/>
    </w:r>
    <w:r w:rsidR="00CD70C3">
      <w:rPr>
        <w:rFonts w:cs="Arial"/>
        <w:noProof/>
        <w:szCs w:val="20"/>
      </w:rPr>
      <w:t>iii</w:t>
    </w:r>
    <w:r>
      <w:rPr>
        <w:rFonts w:cs="Arial"/>
        <w:szCs w:val="20"/>
      </w:rPr>
      <w:fldChar w:fldCharType="end"/>
    </w:r>
    <w:r w:rsidRPr="00C864DC">
      <w:rPr>
        <w:rFonts w:cs="Arial"/>
        <w:szCs w:val="20"/>
      </w:rPr>
      <w:ptab w:relativeTo="margin" w:alignment="right" w:leader="none"/>
    </w:r>
    <w:r w:rsidRPr="00C864DC">
      <w:rPr>
        <w:rFonts w:cs="Arial"/>
        <w:szCs w:val="20"/>
      </w:rPr>
      <w:t xml:space="preserve">Updated </w:t>
    </w:r>
    <w:r w:rsidRPr="00C864DC">
      <w:rPr>
        <w:rFonts w:cs="Arial"/>
        <w:szCs w:val="20"/>
      </w:rPr>
      <w:fldChar w:fldCharType="begin"/>
    </w:r>
    <w:r w:rsidRPr="00C864DC">
      <w:rPr>
        <w:rFonts w:cs="Arial"/>
        <w:szCs w:val="20"/>
      </w:rPr>
      <w:instrText xml:space="preserve"> DATE   \* MERGEFORMAT </w:instrText>
    </w:r>
    <w:r w:rsidRPr="00C864DC">
      <w:rPr>
        <w:rFonts w:cs="Arial"/>
        <w:szCs w:val="20"/>
      </w:rPr>
      <w:fldChar w:fldCharType="separate"/>
    </w:r>
    <w:r>
      <w:rPr>
        <w:rFonts w:cs="Arial"/>
        <w:noProof/>
        <w:szCs w:val="20"/>
      </w:rPr>
      <w:t>1/3/2015</w:t>
    </w:r>
    <w:r w:rsidRPr="00C864DC">
      <w:rPr>
        <w:rFonts w:cs="Arial"/>
        <w:noProof/>
        <w:szCs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75EEF" w14:textId="5707E5DE" w:rsidR="004D0A57" w:rsidRPr="00C864DC" w:rsidRDefault="004D0A57" w:rsidP="00D507DB">
    <w:pPr>
      <w:pStyle w:val="Footer"/>
      <w:rPr>
        <w:rFonts w:cs="Arial"/>
        <w:szCs w:val="20"/>
      </w:rPr>
    </w:pPr>
    <w:r w:rsidRPr="00C864DC">
      <w:rPr>
        <w:rFonts w:cs="Arial"/>
        <w:szCs w:val="20"/>
      </w:rPr>
      <w:t>© American Institutes for Research</w:t>
    </w:r>
    <w:r w:rsidRPr="00C864DC">
      <w:rPr>
        <w:rFonts w:cs="Arial"/>
        <w:szCs w:val="20"/>
      </w:rPr>
      <w:ptab w:relativeTo="margin" w:alignment="center" w:leader="none"/>
    </w:r>
    <w:r>
      <w:rPr>
        <w:rFonts w:cs="Arial"/>
        <w:szCs w:val="20"/>
      </w:rPr>
      <w:fldChar w:fldCharType="begin"/>
    </w:r>
    <w:r>
      <w:rPr>
        <w:rFonts w:cs="Arial"/>
        <w:szCs w:val="20"/>
      </w:rPr>
      <w:instrText xml:space="preserve"> PAGE  \* Arabic  \* MERGEFORMAT </w:instrText>
    </w:r>
    <w:r>
      <w:rPr>
        <w:rFonts w:cs="Arial"/>
        <w:szCs w:val="20"/>
      </w:rPr>
      <w:fldChar w:fldCharType="separate"/>
    </w:r>
    <w:r w:rsidR="00CD70C3">
      <w:rPr>
        <w:rFonts w:cs="Arial"/>
        <w:noProof/>
        <w:szCs w:val="20"/>
      </w:rPr>
      <w:t>18</w:t>
    </w:r>
    <w:r>
      <w:rPr>
        <w:rFonts w:cs="Arial"/>
        <w:szCs w:val="20"/>
      </w:rPr>
      <w:fldChar w:fldCharType="end"/>
    </w:r>
    <w:r w:rsidRPr="00C864DC">
      <w:rPr>
        <w:rFonts w:cs="Arial"/>
        <w:szCs w:val="20"/>
      </w:rPr>
      <w:ptab w:relativeTo="margin" w:alignment="right" w:leader="none"/>
    </w:r>
    <w:r w:rsidRPr="00C864DC">
      <w:rPr>
        <w:rFonts w:cs="Arial"/>
        <w:szCs w:val="20"/>
      </w:rPr>
      <w:t xml:space="preserve">Updated </w:t>
    </w:r>
    <w:r w:rsidRPr="00C864DC">
      <w:rPr>
        <w:rFonts w:cs="Arial"/>
        <w:szCs w:val="20"/>
      </w:rPr>
      <w:fldChar w:fldCharType="begin"/>
    </w:r>
    <w:r w:rsidRPr="00C864DC">
      <w:rPr>
        <w:rFonts w:cs="Arial"/>
        <w:szCs w:val="20"/>
      </w:rPr>
      <w:instrText xml:space="preserve"> DATE   \* MERGEFORMAT </w:instrText>
    </w:r>
    <w:r w:rsidRPr="00C864DC">
      <w:rPr>
        <w:rFonts w:cs="Arial"/>
        <w:szCs w:val="20"/>
      </w:rPr>
      <w:fldChar w:fldCharType="separate"/>
    </w:r>
    <w:r>
      <w:rPr>
        <w:rFonts w:cs="Arial"/>
        <w:noProof/>
        <w:szCs w:val="20"/>
      </w:rPr>
      <w:t>1/3/2015</w:t>
    </w:r>
    <w:r w:rsidRPr="00C864DC">
      <w:rPr>
        <w:rFonts w:cs="Arial"/>
        <w:noProof/>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4AAE41" w14:textId="77777777" w:rsidR="004A327A" w:rsidRDefault="004A327A" w:rsidP="00F8480D">
      <w:pPr>
        <w:spacing w:after="0"/>
      </w:pPr>
      <w:r>
        <w:separator/>
      </w:r>
    </w:p>
  </w:footnote>
  <w:footnote w:type="continuationSeparator" w:id="0">
    <w:p w14:paraId="08DE77F0" w14:textId="77777777" w:rsidR="004A327A" w:rsidRDefault="004A327A" w:rsidP="00F8480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54D6D6" w14:textId="77777777" w:rsidR="004D0A57" w:rsidRDefault="004D0A57" w:rsidP="00D507DB">
    <w:pPr>
      <w:pStyle w:val="Header"/>
    </w:pPr>
    <w:r>
      <w:rPr>
        <w:noProof/>
      </w:rPr>
      <mc:AlternateContent>
        <mc:Choice Requires="wps">
          <w:drawing>
            <wp:anchor distT="0" distB="0" distL="114300" distR="114300" simplePos="0" relativeHeight="251659264" behindDoc="0" locked="0" layoutInCell="1" allowOverlap="1" wp14:anchorId="371CDF99" wp14:editId="69BABC2F">
              <wp:simplePos x="0" y="0"/>
              <wp:positionH relativeFrom="column">
                <wp:posOffset>2943728</wp:posOffset>
              </wp:positionH>
              <wp:positionV relativeFrom="paragraph">
                <wp:posOffset>0</wp:posOffset>
              </wp:positionV>
              <wp:extent cx="3771900" cy="3429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771900" cy="342900"/>
                      </a:xfrm>
                      <a:prstGeom prst="rect">
                        <a:avLst/>
                      </a:prstGeom>
                      <a:solidFill>
                        <a:srgbClr val="F0F0F0"/>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D307C1" w14:textId="2A628988" w:rsidR="004D0A57" w:rsidRPr="00242203" w:rsidRDefault="004D0A57" w:rsidP="00D507DB">
                          <w:pPr>
                            <w:ind w:right="882"/>
                            <w:jc w:val="right"/>
                            <w:rPr>
                              <w:rFonts w:ascii="Times New Roman" w:hAnsi="Times New Roman" w:cs="Times New Roman"/>
                              <w:b/>
                              <w:color w:val="0D407D"/>
                              <w:sz w:val="28"/>
                              <w:szCs w:val="28"/>
                            </w:rPr>
                          </w:pPr>
                          <w:r>
                            <w:rPr>
                              <w:rFonts w:ascii="Times New Roman" w:hAnsi="Times New Roman" w:cs="Times New Roman"/>
                              <w:b/>
                              <w:color w:val="0D407D"/>
                              <w:sz w:val="28"/>
                              <w:szCs w:val="28"/>
                            </w:rPr>
                            <w:t>American Institutes for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71CDF99" id="_x0000_t202" coordsize="21600,21600" o:spt="202" path="m,l,21600r21600,l21600,xe">
              <v:stroke joinstyle="miter"/>
              <v:path gradientshapeok="t" o:connecttype="rect"/>
            </v:shapetype>
            <v:shape id="Text Box 65" o:spid="_x0000_s1026" type="#_x0000_t202" style="position:absolute;left:0;text-align:left;margin-left:231.8pt;margin-top:0;width:297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" fillcolor="#f0f0f0" stroked="f">
              <v:textbox>
                <w:txbxContent>
                  <w:p w14:paraId="31D307C1" w14:textId="2A628988" w:rsidR="004D0A57" w:rsidRPr="00242203" w:rsidRDefault="004D0A57" w:rsidP="00D507DB">
                    <w:pPr>
                      <w:ind w:right="882"/>
                      <w:jc w:val="right"/>
                      <w:rPr>
                        <w:rFonts w:ascii="Times New Roman" w:hAnsi="Times New Roman" w:cs="Times New Roman"/>
                        <w:b/>
                        <w:color w:val="0D407D"/>
                        <w:sz w:val="28"/>
                        <w:szCs w:val="28"/>
                      </w:rPr>
                    </w:pPr>
                    <w:r>
                      <w:rPr>
                        <w:rFonts w:ascii="Times New Roman" w:hAnsi="Times New Roman" w:cs="Times New Roman"/>
                        <w:b/>
                        <w:color w:val="0D407D"/>
                        <w:sz w:val="28"/>
                        <w:szCs w:val="28"/>
                      </w:rPr>
                      <w:t>American Institutes for Research</w:t>
                    </w:r>
                  </w:p>
                </w:txbxContent>
              </v:textbox>
            </v:shape>
          </w:pict>
        </mc:Fallback>
      </mc:AlternateContent>
    </w:r>
  </w:p>
  <w:p w14:paraId="54C2B379" w14:textId="3717E67E" w:rsidR="004D0A57" w:rsidRDefault="004D0A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A7EB41A"/>
    <w:lvl w:ilvl="0">
      <w:start w:val="1"/>
      <w:numFmt w:val="decimal"/>
      <w:lvlText w:val="%1."/>
      <w:lvlJc w:val="left"/>
      <w:pPr>
        <w:tabs>
          <w:tab w:val="num" w:pos="1800"/>
        </w:tabs>
        <w:ind w:left="1800" w:hanging="360"/>
      </w:pPr>
    </w:lvl>
  </w:abstractNum>
  <w:abstractNum w:abstractNumId="1">
    <w:nsid w:val="FFFFFF7D"/>
    <w:multiLevelType w:val="singleLevel"/>
    <w:tmpl w:val="F6C6D3C8"/>
    <w:lvl w:ilvl="0">
      <w:start w:val="1"/>
      <w:numFmt w:val="decimal"/>
      <w:lvlText w:val="%1."/>
      <w:lvlJc w:val="left"/>
      <w:pPr>
        <w:tabs>
          <w:tab w:val="num" w:pos="1440"/>
        </w:tabs>
        <w:ind w:left="1440" w:hanging="360"/>
      </w:pPr>
    </w:lvl>
  </w:abstractNum>
  <w:abstractNum w:abstractNumId="2">
    <w:nsid w:val="FFFFFF80"/>
    <w:multiLevelType w:val="singleLevel"/>
    <w:tmpl w:val="5BBCBC1A"/>
    <w:lvl w:ilvl="0">
      <w:start w:val="1"/>
      <w:numFmt w:val="bullet"/>
      <w:lvlText w:val=""/>
      <w:lvlJc w:val="left"/>
      <w:pPr>
        <w:tabs>
          <w:tab w:val="num" w:pos="1800"/>
        </w:tabs>
        <w:ind w:left="1800" w:hanging="360"/>
      </w:pPr>
      <w:rPr>
        <w:rFonts w:ascii="Symbol" w:hAnsi="Symbol" w:hint="default"/>
      </w:rPr>
    </w:lvl>
  </w:abstractNum>
  <w:abstractNum w:abstractNumId="3">
    <w:nsid w:val="FFFFFF81"/>
    <w:multiLevelType w:val="singleLevel"/>
    <w:tmpl w:val="E8604A46"/>
    <w:lvl w:ilvl="0">
      <w:start w:val="1"/>
      <w:numFmt w:val="bullet"/>
      <w:lvlText w:val=""/>
      <w:lvlJc w:val="left"/>
      <w:pPr>
        <w:tabs>
          <w:tab w:val="num" w:pos="1440"/>
        </w:tabs>
        <w:ind w:left="1440" w:hanging="360"/>
      </w:pPr>
      <w:rPr>
        <w:rFonts w:ascii="Symbol" w:hAnsi="Symbol" w:hint="default"/>
      </w:rPr>
    </w:lvl>
  </w:abstractNum>
  <w:abstractNum w:abstractNumId="4">
    <w:nsid w:val="02005928"/>
    <w:multiLevelType w:val="multilevel"/>
    <w:tmpl w:val="36B6452A"/>
    <w:numStyleLink w:val="ListNumbers"/>
  </w:abstractNum>
  <w:abstractNum w:abstractNumId="5">
    <w:nsid w:val="13D75354"/>
    <w:multiLevelType w:val="multilevel"/>
    <w:tmpl w:val="B26C5438"/>
    <w:styleLink w:val="TableNumbers"/>
    <w:lvl w:ilvl="0">
      <w:start w:val="1"/>
      <w:numFmt w:val="decimal"/>
      <w:pStyle w:val="TableTextNumber"/>
      <w:lvlText w:val="%1)"/>
      <w:lvlJc w:val="left"/>
      <w:pPr>
        <w:tabs>
          <w:tab w:val="num" w:pos="331"/>
        </w:tabs>
        <w:ind w:left="331" w:hanging="216"/>
      </w:pPr>
      <w:rPr>
        <w:rFonts w:hint="default"/>
      </w:rPr>
    </w:lvl>
    <w:lvl w:ilvl="1">
      <w:start w:val="1"/>
      <w:numFmt w:val="lowerLetter"/>
      <w:pStyle w:val="TableTextNumber2"/>
      <w:lvlText w:val="%2)"/>
      <w:lvlJc w:val="left"/>
      <w:pPr>
        <w:tabs>
          <w:tab w:val="num" w:pos="547"/>
        </w:tabs>
        <w:ind w:left="547" w:hanging="216"/>
      </w:pPr>
      <w:rPr>
        <w:rFonts w:hint="default"/>
      </w:rPr>
    </w:lvl>
    <w:lvl w:ilvl="2">
      <w:start w:val="1"/>
      <w:numFmt w:val="lowerRoman"/>
      <w:pStyle w:val="TableTextNumber3"/>
      <w:lvlText w:val="%3)"/>
      <w:lvlJc w:val="left"/>
      <w:pPr>
        <w:tabs>
          <w:tab w:val="num" w:pos="763"/>
        </w:tabs>
        <w:ind w:left="763" w:hanging="216"/>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F566913"/>
    <w:multiLevelType w:val="multilevel"/>
    <w:tmpl w:val="B26C5438"/>
    <w:numStyleLink w:val="TableNumbers"/>
  </w:abstractNum>
  <w:abstractNum w:abstractNumId="7">
    <w:nsid w:val="258650C2"/>
    <w:multiLevelType w:val="multilevel"/>
    <w:tmpl w:val="648A658A"/>
    <w:numStyleLink w:val="TableBullets"/>
  </w:abstractNum>
  <w:abstractNum w:abstractNumId="8">
    <w:nsid w:val="2FA87171"/>
    <w:multiLevelType w:val="hybridMultilevel"/>
    <w:tmpl w:val="F65CBD46"/>
    <w:lvl w:ilvl="0" w:tplc="1C6A887E">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BC69E3"/>
    <w:multiLevelType w:val="multilevel"/>
    <w:tmpl w:val="36B6452A"/>
    <w:styleLink w:val="ListNumbers"/>
    <w:lvl w:ilvl="0">
      <w:start w:val="1"/>
      <w:numFmt w:val="decimal"/>
      <w:pStyle w:val="ListNumber"/>
      <w:lvlText w:val="%1."/>
      <w:lvlJc w:val="left"/>
      <w:pPr>
        <w:tabs>
          <w:tab w:val="num" w:pos="360"/>
        </w:tabs>
        <w:ind w:left="360" w:hanging="360"/>
      </w:pPr>
      <w:rPr>
        <w:rFonts w:hint="default"/>
      </w:rPr>
    </w:lvl>
    <w:lvl w:ilvl="1">
      <w:start w:val="1"/>
      <w:numFmt w:val="lowerLetter"/>
      <w:pStyle w:val="ListNumber2"/>
      <w:lvlText w:val="%2."/>
      <w:lvlJc w:val="left"/>
      <w:pPr>
        <w:tabs>
          <w:tab w:val="num" w:pos="720"/>
        </w:tabs>
        <w:ind w:left="720" w:hanging="360"/>
      </w:pPr>
      <w:rPr>
        <w:rFonts w:hint="default"/>
      </w:rPr>
    </w:lvl>
    <w:lvl w:ilvl="2">
      <w:start w:val="1"/>
      <w:numFmt w:val="lowerRoman"/>
      <w:pStyle w:val="ListNumber3"/>
      <w:lvlText w:val="%3."/>
      <w:lvlJc w:val="left"/>
      <w:pPr>
        <w:tabs>
          <w:tab w:val="num" w:pos="108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57E5122"/>
    <w:multiLevelType w:val="multilevel"/>
    <w:tmpl w:val="1B980636"/>
    <w:lvl w:ilvl="0">
      <w:start w:val="1"/>
      <w:numFmt w:val="upperLetter"/>
      <w:pStyle w:val="Appendix1"/>
      <w:suff w:val="space"/>
      <w:lvlText w:val="Appendix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386A78AD"/>
    <w:multiLevelType w:val="multilevel"/>
    <w:tmpl w:val="6D0A8A78"/>
    <w:styleLink w:val="HeadingNumbers"/>
    <w:lvl w:ilvl="0">
      <w:start w:val="1"/>
      <w:numFmt w:val="upperRoman"/>
      <w:suff w:val="space"/>
      <w:lvlText w:val="Section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45C844C0"/>
    <w:multiLevelType w:val="hybridMultilevel"/>
    <w:tmpl w:val="DD0CD5EA"/>
    <w:lvl w:ilvl="0" w:tplc="FAA2C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224AA0"/>
    <w:multiLevelType w:val="multilevel"/>
    <w:tmpl w:val="3D0EC846"/>
    <w:lvl w:ilvl="0">
      <w:start w:val="1"/>
      <w:numFmt w:val="bullet"/>
      <w:lvlText w:val=""/>
      <w:lvlJc w:val="left"/>
      <w:pPr>
        <w:tabs>
          <w:tab w:val="num" w:pos="302"/>
        </w:tabs>
        <w:ind w:left="302" w:hanging="187"/>
      </w:pPr>
      <w:rPr>
        <w:rFonts w:ascii="Symbol" w:hAnsi="Symbol" w:hint="default"/>
      </w:rPr>
    </w:lvl>
    <w:lvl w:ilvl="1">
      <w:start w:val="1"/>
      <w:numFmt w:val="bullet"/>
      <w:lvlText w:val="–"/>
      <w:lvlJc w:val="left"/>
      <w:pPr>
        <w:tabs>
          <w:tab w:val="num" w:pos="562"/>
        </w:tabs>
        <w:ind w:left="562" w:hanging="173"/>
      </w:pPr>
      <w:rPr>
        <w:rFonts w:ascii="Courier New" w:hAnsi="Courier New" w:hint="default"/>
      </w:rPr>
    </w:lvl>
    <w:lvl w:ilvl="2">
      <w:start w:val="1"/>
      <w:numFmt w:val="bullet"/>
      <w:lvlText w:val=""/>
      <w:lvlJc w:val="left"/>
      <w:pPr>
        <w:tabs>
          <w:tab w:val="num" w:pos="835"/>
        </w:tabs>
        <w:ind w:left="835" w:hanging="173"/>
      </w:pPr>
      <w:rPr>
        <w:rFonts w:ascii="Wingdings 2" w:hAnsi="Wingdings 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A4D03F4"/>
    <w:multiLevelType w:val="multilevel"/>
    <w:tmpl w:val="648A658A"/>
    <w:styleLink w:val="TableBullets"/>
    <w:lvl w:ilvl="0">
      <w:start w:val="1"/>
      <w:numFmt w:val="bullet"/>
      <w:pStyle w:val="TableTextBullet"/>
      <w:lvlText w:val=""/>
      <w:lvlJc w:val="left"/>
      <w:pPr>
        <w:tabs>
          <w:tab w:val="num" w:pos="331"/>
        </w:tabs>
        <w:ind w:left="331" w:hanging="216"/>
      </w:pPr>
      <w:rPr>
        <w:rFonts w:ascii="Symbol" w:hAnsi="Symbol" w:hint="default"/>
      </w:rPr>
    </w:lvl>
    <w:lvl w:ilvl="1">
      <w:start w:val="1"/>
      <w:numFmt w:val="bullet"/>
      <w:pStyle w:val="TableTextBullet2"/>
      <w:lvlText w:val="o"/>
      <w:lvlJc w:val="left"/>
      <w:pPr>
        <w:tabs>
          <w:tab w:val="num" w:pos="547"/>
        </w:tabs>
        <w:ind w:left="547" w:hanging="216"/>
      </w:pPr>
      <w:rPr>
        <w:rFonts w:ascii="Courier New" w:hAnsi="Courier New" w:hint="default"/>
      </w:rPr>
    </w:lvl>
    <w:lvl w:ilvl="2">
      <w:start w:val="1"/>
      <w:numFmt w:val="bullet"/>
      <w:pStyle w:val="TableTextBullet3"/>
      <w:lvlText w:val=""/>
      <w:lvlJc w:val="left"/>
      <w:pPr>
        <w:tabs>
          <w:tab w:val="num" w:pos="763"/>
        </w:tabs>
        <w:ind w:left="763" w:hanging="216"/>
      </w:pPr>
      <w:rPr>
        <w:rFonts w:ascii="Wingdings 2" w:hAnsi="Wingdings 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5CD4769E"/>
    <w:multiLevelType w:val="multilevel"/>
    <w:tmpl w:val="B4661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nsid w:val="771A72B6"/>
    <w:multiLevelType w:val="multilevel"/>
    <w:tmpl w:val="648A658A"/>
    <w:numStyleLink w:val="TableBullets"/>
  </w:abstractNum>
  <w:abstractNum w:abstractNumId="17">
    <w:nsid w:val="79981A68"/>
    <w:multiLevelType w:val="multilevel"/>
    <w:tmpl w:val="E2381AFE"/>
    <w:numStyleLink w:val="ListBullets"/>
  </w:abstractNum>
  <w:abstractNum w:abstractNumId="18">
    <w:nsid w:val="7DDF1861"/>
    <w:multiLevelType w:val="multilevel"/>
    <w:tmpl w:val="B26C5438"/>
    <w:numStyleLink w:val="TableNumbers"/>
  </w:abstractNum>
  <w:abstractNum w:abstractNumId="19">
    <w:nsid w:val="7DF73488"/>
    <w:multiLevelType w:val="multilevel"/>
    <w:tmpl w:val="E2381AFE"/>
    <w:styleLink w:val="ListBullets"/>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2"/>
      <w:lvlText w:val="o"/>
      <w:lvlJc w:val="left"/>
      <w:pPr>
        <w:tabs>
          <w:tab w:val="num" w:pos="720"/>
        </w:tabs>
        <w:ind w:left="720" w:hanging="360"/>
      </w:pPr>
      <w:rPr>
        <w:rFonts w:ascii="Courier New" w:hAnsi="Courier New" w:hint="default"/>
      </w:rPr>
    </w:lvl>
    <w:lvl w:ilvl="2">
      <w:start w:val="1"/>
      <w:numFmt w:val="bullet"/>
      <w:pStyle w:val="ListBullet3"/>
      <w:lvlText w:val=""/>
      <w:lvlJc w:val="left"/>
      <w:pPr>
        <w:tabs>
          <w:tab w:val="num" w:pos="1080"/>
        </w:tabs>
        <w:ind w:left="1080" w:hanging="360"/>
      </w:pPr>
      <w:rPr>
        <w:rFonts w:ascii="Wingdings 2" w:hAnsi="Wingdings 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12"/>
  </w:num>
  <w:num w:numId="3">
    <w:abstractNumId w:val="14"/>
  </w:num>
  <w:num w:numId="4">
    <w:abstractNumId w:val="19"/>
  </w:num>
  <w:num w:numId="5">
    <w:abstractNumId w:val="9"/>
  </w:num>
  <w:num w:numId="6">
    <w:abstractNumId w:val="5"/>
  </w:num>
  <w:num w:numId="7">
    <w:abstractNumId w:val="4"/>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17"/>
  </w:num>
  <w:num w:numId="12">
    <w:abstractNumId w:val="7"/>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2"/>
  </w:num>
  <w:num w:numId="20">
    <w:abstractNumId w:val="1"/>
  </w:num>
  <w:num w:numId="21">
    <w:abstractNumId w:val="0"/>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6"/>
  </w:num>
  <w:num w:numId="25">
    <w:abstractNumId w:val="13"/>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linkStyle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072E"/>
    <w:rsid w:val="00003696"/>
    <w:rsid w:val="00010FA8"/>
    <w:rsid w:val="00035278"/>
    <w:rsid w:val="00042CB4"/>
    <w:rsid w:val="00047A1B"/>
    <w:rsid w:val="000625E5"/>
    <w:rsid w:val="00063FBC"/>
    <w:rsid w:val="00074A8C"/>
    <w:rsid w:val="00083968"/>
    <w:rsid w:val="00083A23"/>
    <w:rsid w:val="00086BDA"/>
    <w:rsid w:val="00092913"/>
    <w:rsid w:val="0009784B"/>
    <w:rsid w:val="000A4DD9"/>
    <w:rsid w:val="000B278C"/>
    <w:rsid w:val="000B6889"/>
    <w:rsid w:val="000B7D0E"/>
    <w:rsid w:val="000C3372"/>
    <w:rsid w:val="000C6774"/>
    <w:rsid w:val="000D3ED5"/>
    <w:rsid w:val="000E2AA9"/>
    <w:rsid w:val="00127C7A"/>
    <w:rsid w:val="001317C1"/>
    <w:rsid w:val="00134DC4"/>
    <w:rsid w:val="0014120D"/>
    <w:rsid w:val="001416C9"/>
    <w:rsid w:val="0014778E"/>
    <w:rsid w:val="0015514B"/>
    <w:rsid w:val="00172F00"/>
    <w:rsid w:val="00180F23"/>
    <w:rsid w:val="001905A5"/>
    <w:rsid w:val="001A5CDC"/>
    <w:rsid w:val="001C490C"/>
    <w:rsid w:val="001D47AB"/>
    <w:rsid w:val="001D4A37"/>
    <w:rsid w:val="001D5BC9"/>
    <w:rsid w:val="001F3F6F"/>
    <w:rsid w:val="001F43FE"/>
    <w:rsid w:val="001F6D15"/>
    <w:rsid w:val="00203A5F"/>
    <w:rsid w:val="0022584E"/>
    <w:rsid w:val="002274EB"/>
    <w:rsid w:val="00243EDA"/>
    <w:rsid w:val="00261F74"/>
    <w:rsid w:val="00267086"/>
    <w:rsid w:val="00280DDE"/>
    <w:rsid w:val="00281DCB"/>
    <w:rsid w:val="002A07F2"/>
    <w:rsid w:val="002D10F7"/>
    <w:rsid w:val="002D1B9A"/>
    <w:rsid w:val="002D447D"/>
    <w:rsid w:val="002D4774"/>
    <w:rsid w:val="002E1A0E"/>
    <w:rsid w:val="00372796"/>
    <w:rsid w:val="003853DC"/>
    <w:rsid w:val="00386F9A"/>
    <w:rsid w:val="00390E61"/>
    <w:rsid w:val="003D0A9D"/>
    <w:rsid w:val="004078EF"/>
    <w:rsid w:val="004457F8"/>
    <w:rsid w:val="00445B27"/>
    <w:rsid w:val="00445E4C"/>
    <w:rsid w:val="00451FC4"/>
    <w:rsid w:val="00460654"/>
    <w:rsid w:val="004A327A"/>
    <w:rsid w:val="004B74A8"/>
    <w:rsid w:val="004D0A57"/>
    <w:rsid w:val="004E47D1"/>
    <w:rsid w:val="00507121"/>
    <w:rsid w:val="005077F4"/>
    <w:rsid w:val="005078C7"/>
    <w:rsid w:val="00513658"/>
    <w:rsid w:val="00523ABB"/>
    <w:rsid w:val="00530CC6"/>
    <w:rsid w:val="00554D65"/>
    <w:rsid w:val="00565800"/>
    <w:rsid w:val="00566237"/>
    <w:rsid w:val="00584E50"/>
    <w:rsid w:val="00586279"/>
    <w:rsid w:val="005B034E"/>
    <w:rsid w:val="005F4D10"/>
    <w:rsid w:val="00610AE1"/>
    <w:rsid w:val="00612D3B"/>
    <w:rsid w:val="00627944"/>
    <w:rsid w:val="00631F86"/>
    <w:rsid w:val="0064157D"/>
    <w:rsid w:val="0064545B"/>
    <w:rsid w:val="00660600"/>
    <w:rsid w:val="00673B5E"/>
    <w:rsid w:val="00676EC4"/>
    <w:rsid w:val="0068158F"/>
    <w:rsid w:val="00686B56"/>
    <w:rsid w:val="00686C18"/>
    <w:rsid w:val="00695E30"/>
    <w:rsid w:val="00696E9F"/>
    <w:rsid w:val="006A1FD6"/>
    <w:rsid w:val="006B1822"/>
    <w:rsid w:val="006B641D"/>
    <w:rsid w:val="006C56E4"/>
    <w:rsid w:val="006C71EB"/>
    <w:rsid w:val="006E1088"/>
    <w:rsid w:val="006E183B"/>
    <w:rsid w:val="006E3B87"/>
    <w:rsid w:val="006E482E"/>
    <w:rsid w:val="006E6E0D"/>
    <w:rsid w:val="00713A39"/>
    <w:rsid w:val="00732451"/>
    <w:rsid w:val="00732EA1"/>
    <w:rsid w:val="007625C9"/>
    <w:rsid w:val="00765C54"/>
    <w:rsid w:val="00770B15"/>
    <w:rsid w:val="00781BB5"/>
    <w:rsid w:val="00795090"/>
    <w:rsid w:val="007A17F2"/>
    <w:rsid w:val="007A2267"/>
    <w:rsid w:val="007A3B9E"/>
    <w:rsid w:val="007C72B0"/>
    <w:rsid w:val="007C7A7B"/>
    <w:rsid w:val="008016F8"/>
    <w:rsid w:val="008128F6"/>
    <w:rsid w:val="008247E9"/>
    <w:rsid w:val="00851BB2"/>
    <w:rsid w:val="00862F4D"/>
    <w:rsid w:val="00875289"/>
    <w:rsid w:val="0087688C"/>
    <w:rsid w:val="00894F45"/>
    <w:rsid w:val="008B1779"/>
    <w:rsid w:val="008B54D6"/>
    <w:rsid w:val="008B6F93"/>
    <w:rsid w:val="008C1CE4"/>
    <w:rsid w:val="008D25F9"/>
    <w:rsid w:val="008D3B1E"/>
    <w:rsid w:val="008D3C3F"/>
    <w:rsid w:val="008E3D2B"/>
    <w:rsid w:val="008E54B1"/>
    <w:rsid w:val="008E66D7"/>
    <w:rsid w:val="008E73E0"/>
    <w:rsid w:val="00921A36"/>
    <w:rsid w:val="00940975"/>
    <w:rsid w:val="00944933"/>
    <w:rsid w:val="00945FE8"/>
    <w:rsid w:val="00965BAB"/>
    <w:rsid w:val="00975BA1"/>
    <w:rsid w:val="009770B5"/>
    <w:rsid w:val="00983C13"/>
    <w:rsid w:val="009940ED"/>
    <w:rsid w:val="00994778"/>
    <w:rsid w:val="009A4307"/>
    <w:rsid w:val="009A4C92"/>
    <w:rsid w:val="009A5FFE"/>
    <w:rsid w:val="009B0041"/>
    <w:rsid w:val="009B134E"/>
    <w:rsid w:val="009C36F4"/>
    <w:rsid w:val="009C5C96"/>
    <w:rsid w:val="009E677C"/>
    <w:rsid w:val="009F6A27"/>
    <w:rsid w:val="00A05EE7"/>
    <w:rsid w:val="00A06334"/>
    <w:rsid w:val="00A0668D"/>
    <w:rsid w:val="00A1151E"/>
    <w:rsid w:val="00A13C57"/>
    <w:rsid w:val="00A212F7"/>
    <w:rsid w:val="00A318F7"/>
    <w:rsid w:val="00A47051"/>
    <w:rsid w:val="00A52C23"/>
    <w:rsid w:val="00A606C4"/>
    <w:rsid w:val="00A63A2B"/>
    <w:rsid w:val="00A72223"/>
    <w:rsid w:val="00A7241E"/>
    <w:rsid w:val="00A8243A"/>
    <w:rsid w:val="00A8602B"/>
    <w:rsid w:val="00A954B1"/>
    <w:rsid w:val="00A96939"/>
    <w:rsid w:val="00AA7D4F"/>
    <w:rsid w:val="00AC0736"/>
    <w:rsid w:val="00AD1CA7"/>
    <w:rsid w:val="00AE264E"/>
    <w:rsid w:val="00AE5512"/>
    <w:rsid w:val="00AF2FD7"/>
    <w:rsid w:val="00B00B03"/>
    <w:rsid w:val="00B04653"/>
    <w:rsid w:val="00B17D0A"/>
    <w:rsid w:val="00B21E4C"/>
    <w:rsid w:val="00B3623F"/>
    <w:rsid w:val="00B42016"/>
    <w:rsid w:val="00B423BA"/>
    <w:rsid w:val="00B633BE"/>
    <w:rsid w:val="00B8548E"/>
    <w:rsid w:val="00BA0A94"/>
    <w:rsid w:val="00BA5CB6"/>
    <w:rsid w:val="00BB29FA"/>
    <w:rsid w:val="00BB4FE9"/>
    <w:rsid w:val="00BD0C2A"/>
    <w:rsid w:val="00BF7D5F"/>
    <w:rsid w:val="00C045E7"/>
    <w:rsid w:val="00C133F9"/>
    <w:rsid w:val="00C30C38"/>
    <w:rsid w:val="00C41176"/>
    <w:rsid w:val="00C63567"/>
    <w:rsid w:val="00C63AC9"/>
    <w:rsid w:val="00C75BBA"/>
    <w:rsid w:val="00C82CF9"/>
    <w:rsid w:val="00CA0F43"/>
    <w:rsid w:val="00CA1BCA"/>
    <w:rsid w:val="00CA4AF9"/>
    <w:rsid w:val="00CB29E8"/>
    <w:rsid w:val="00CC0ACA"/>
    <w:rsid w:val="00CC34B5"/>
    <w:rsid w:val="00CC6E22"/>
    <w:rsid w:val="00CD61B5"/>
    <w:rsid w:val="00CD70C3"/>
    <w:rsid w:val="00D10120"/>
    <w:rsid w:val="00D1556B"/>
    <w:rsid w:val="00D178ED"/>
    <w:rsid w:val="00D2361F"/>
    <w:rsid w:val="00D3488C"/>
    <w:rsid w:val="00D34DDA"/>
    <w:rsid w:val="00D507DB"/>
    <w:rsid w:val="00D521A5"/>
    <w:rsid w:val="00D57222"/>
    <w:rsid w:val="00D618B9"/>
    <w:rsid w:val="00D61BDD"/>
    <w:rsid w:val="00D6517E"/>
    <w:rsid w:val="00D90CBD"/>
    <w:rsid w:val="00D92C63"/>
    <w:rsid w:val="00D97FD5"/>
    <w:rsid w:val="00DA61A0"/>
    <w:rsid w:val="00DE7509"/>
    <w:rsid w:val="00DF1BD5"/>
    <w:rsid w:val="00DF223A"/>
    <w:rsid w:val="00E05A21"/>
    <w:rsid w:val="00E152B4"/>
    <w:rsid w:val="00E2006A"/>
    <w:rsid w:val="00E27726"/>
    <w:rsid w:val="00E31130"/>
    <w:rsid w:val="00E44249"/>
    <w:rsid w:val="00E54A27"/>
    <w:rsid w:val="00E76E21"/>
    <w:rsid w:val="00E82E23"/>
    <w:rsid w:val="00E85A18"/>
    <w:rsid w:val="00E97540"/>
    <w:rsid w:val="00EC37F9"/>
    <w:rsid w:val="00EC6332"/>
    <w:rsid w:val="00ED15D9"/>
    <w:rsid w:val="00ED3D05"/>
    <w:rsid w:val="00EF2C9F"/>
    <w:rsid w:val="00F04EBC"/>
    <w:rsid w:val="00F061A4"/>
    <w:rsid w:val="00F13B41"/>
    <w:rsid w:val="00F20C77"/>
    <w:rsid w:val="00F32EA1"/>
    <w:rsid w:val="00F34396"/>
    <w:rsid w:val="00F559D4"/>
    <w:rsid w:val="00F61746"/>
    <w:rsid w:val="00F67A7F"/>
    <w:rsid w:val="00F8480D"/>
    <w:rsid w:val="00FC01DA"/>
    <w:rsid w:val="00FC4520"/>
    <w:rsid w:val="00FC77D9"/>
    <w:rsid w:val="00FF072E"/>
    <w:rsid w:val="00FF61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FA8422"/>
  <w15:docId w15:val="{85547D11-957D-4A8C-A7D5-B95E01EA7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77C"/>
    <w:pPr>
      <w:spacing w:before="0" w:after="240"/>
    </w:pPr>
    <w:rPr>
      <w:rFonts w:eastAsia="Times New Roman" w:cstheme="minorHAnsi"/>
      <w:sz w:val="24"/>
      <w:szCs w:val="24"/>
    </w:rPr>
  </w:style>
  <w:style w:type="paragraph" w:styleId="Heading1">
    <w:name w:val="heading 1"/>
    <w:basedOn w:val="Normal"/>
    <w:next w:val="Normal"/>
    <w:link w:val="Heading1Char"/>
    <w:uiPriority w:val="9"/>
    <w:qFormat/>
    <w:rsid w:val="009E677C"/>
    <w:pPr>
      <w:keepNext/>
      <w:keepLines/>
      <w:pageBreakBefore/>
      <w:spacing w:before="360" w:after="120"/>
      <w:outlineLvl w:val="0"/>
    </w:pPr>
    <w:rPr>
      <w:rFonts w:ascii="Times New Roman" w:eastAsiaTheme="majorEastAsia" w:hAnsi="Times New Roman" w:cstheme="majorBidi"/>
      <w:b/>
      <w:bCs/>
      <w:sz w:val="40"/>
      <w:szCs w:val="28"/>
    </w:rPr>
  </w:style>
  <w:style w:type="paragraph" w:styleId="Heading2">
    <w:name w:val="heading 2"/>
    <w:basedOn w:val="Normal"/>
    <w:next w:val="Normal"/>
    <w:link w:val="Heading2Char"/>
    <w:uiPriority w:val="9"/>
    <w:unhideWhenUsed/>
    <w:qFormat/>
    <w:rsid w:val="009E677C"/>
    <w:pPr>
      <w:keepNext/>
      <w:keepLines/>
      <w:spacing w:before="360" w:after="120"/>
      <w:outlineLvl w:val="1"/>
    </w:pPr>
    <w:rPr>
      <w:rFonts w:ascii="Times New Roman" w:eastAsiaTheme="majorEastAsia" w:hAnsi="Times New Roman" w:cstheme="majorBidi"/>
      <w:b/>
      <w:bCs/>
      <w:sz w:val="32"/>
      <w:szCs w:val="26"/>
    </w:rPr>
  </w:style>
  <w:style w:type="paragraph" w:styleId="Heading3">
    <w:name w:val="heading 3"/>
    <w:basedOn w:val="Normal"/>
    <w:next w:val="Normal"/>
    <w:link w:val="Heading3Char"/>
    <w:unhideWhenUsed/>
    <w:qFormat/>
    <w:rsid w:val="009E677C"/>
    <w:pPr>
      <w:keepNext/>
      <w:keepLines/>
      <w:spacing w:before="200" w:after="120"/>
      <w:outlineLvl w:val="2"/>
    </w:pPr>
    <w:rPr>
      <w:rFonts w:ascii="Times New Roman" w:eastAsiaTheme="majorEastAsia" w:hAnsi="Times New Roman" w:cstheme="majorBidi"/>
      <w:b/>
      <w:bCs/>
      <w:sz w:val="28"/>
      <w:szCs w:val="26"/>
    </w:rPr>
  </w:style>
  <w:style w:type="paragraph" w:styleId="Heading4">
    <w:name w:val="heading 4"/>
    <w:basedOn w:val="Normal"/>
    <w:next w:val="Normal"/>
    <w:link w:val="Heading4Char"/>
    <w:unhideWhenUsed/>
    <w:qFormat/>
    <w:rsid w:val="009E677C"/>
    <w:pPr>
      <w:keepNext/>
      <w:keepLines/>
      <w:spacing w:before="200" w:after="120"/>
      <w:outlineLvl w:val="3"/>
    </w:pPr>
    <w:rPr>
      <w:rFonts w:ascii="Times New Roman" w:eastAsiaTheme="majorEastAsia" w:hAnsi="Times New Roman" w:cstheme="majorBidi"/>
      <w:b/>
      <w:bCs/>
      <w:iCs/>
      <w:szCs w:val="26"/>
    </w:rPr>
  </w:style>
  <w:style w:type="paragraph" w:styleId="Heading5">
    <w:name w:val="heading 5"/>
    <w:basedOn w:val="Normal"/>
    <w:next w:val="Normal"/>
    <w:link w:val="Heading5Char"/>
    <w:unhideWhenUsed/>
    <w:qFormat/>
    <w:rsid w:val="009E677C"/>
    <w:pPr>
      <w:keepNext/>
      <w:keepLines/>
      <w:spacing w:before="200" w:after="120"/>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A60A41"/>
    <w:pPr>
      <w:spacing w:after="0"/>
    </w:pPr>
    <w:rPr>
      <w:rFonts w:ascii="Consolas" w:hAnsi="Consolas" w:cs="Consolas"/>
      <w:sz w:val="21"/>
      <w:szCs w:val="21"/>
    </w:rPr>
  </w:style>
  <w:style w:type="character" w:customStyle="1" w:styleId="PlainTextChar">
    <w:name w:val="Plain Text Char"/>
    <w:basedOn w:val="DefaultParagraphFont"/>
    <w:link w:val="PlainText"/>
    <w:uiPriority w:val="99"/>
    <w:rsid w:val="00A60A41"/>
    <w:rPr>
      <w:rFonts w:ascii="Consolas" w:hAnsi="Consolas" w:cs="Consolas"/>
      <w:sz w:val="21"/>
      <w:szCs w:val="21"/>
    </w:rPr>
  </w:style>
  <w:style w:type="character" w:customStyle="1" w:styleId="Heading1Char">
    <w:name w:val="Heading 1 Char"/>
    <w:basedOn w:val="DefaultParagraphFont"/>
    <w:link w:val="Heading1"/>
    <w:uiPriority w:val="9"/>
    <w:rsid w:val="009E677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9E677C"/>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rsid w:val="009E677C"/>
    <w:rPr>
      <w:rFonts w:ascii="Times New Roman" w:eastAsiaTheme="majorEastAsia" w:hAnsi="Times New Roman" w:cstheme="majorBidi"/>
      <w:b/>
      <w:bCs/>
      <w:sz w:val="28"/>
      <w:szCs w:val="26"/>
    </w:rPr>
  </w:style>
  <w:style w:type="character" w:customStyle="1" w:styleId="Heading4Char">
    <w:name w:val="Heading 4 Char"/>
    <w:basedOn w:val="DefaultParagraphFont"/>
    <w:link w:val="Heading4"/>
    <w:rsid w:val="009E677C"/>
    <w:rPr>
      <w:rFonts w:ascii="Times New Roman" w:eastAsiaTheme="majorEastAsia" w:hAnsi="Times New Roman" w:cstheme="majorBidi"/>
      <w:b/>
      <w:bCs/>
      <w:iCs/>
      <w:sz w:val="24"/>
      <w:szCs w:val="26"/>
    </w:rPr>
  </w:style>
  <w:style w:type="character" w:customStyle="1" w:styleId="Heading5Char">
    <w:name w:val="Heading 5 Char"/>
    <w:basedOn w:val="DefaultParagraphFont"/>
    <w:link w:val="Heading5"/>
    <w:rsid w:val="009E677C"/>
    <w:rPr>
      <w:rFonts w:asciiTheme="majorHAnsi" w:eastAsiaTheme="majorEastAsia" w:hAnsiTheme="majorHAnsi" w:cstheme="majorBidi"/>
      <w:b/>
      <w:sz w:val="24"/>
      <w:szCs w:val="24"/>
    </w:rPr>
  </w:style>
  <w:style w:type="character" w:styleId="Hyperlink">
    <w:name w:val="Hyperlink"/>
    <w:basedOn w:val="DefaultParagraphFont"/>
    <w:uiPriority w:val="99"/>
    <w:rsid w:val="009E677C"/>
    <w:rPr>
      <w:color w:val="0000FF" w:themeColor="hyperlink"/>
      <w:u w:val="single"/>
    </w:rPr>
  </w:style>
  <w:style w:type="table" w:styleId="TableGrid">
    <w:name w:val="Table Grid"/>
    <w:basedOn w:val="TableNormal"/>
    <w:uiPriority w:val="59"/>
    <w:rsid w:val="009E677C"/>
    <w:pPr>
      <w:spacing w:before="0" w:after="240"/>
    </w:pPr>
    <w:rPr>
      <w:rFonts w:eastAsiaTheme="minorEastAsia"/>
      <w:sz w:val="24"/>
    </w:rPr>
    <w:tblPr>
      <w:jc w:val="center"/>
      <w:tblBorders>
        <w:top w:val="single" w:sz="8" w:space="0" w:color="1F497D" w:themeColor="text2"/>
        <w:left w:val="single" w:sz="8" w:space="0" w:color="1F497D" w:themeColor="text2"/>
        <w:bottom w:val="single" w:sz="8" w:space="0" w:color="1F497D" w:themeColor="text2"/>
        <w:right w:val="single" w:sz="8" w:space="0" w:color="1F497D" w:themeColor="text2"/>
        <w:insideH w:val="single" w:sz="8" w:space="0" w:color="1F497D" w:themeColor="text2"/>
        <w:insideV w:val="single" w:sz="8" w:space="0" w:color="1F497D" w:themeColor="text2"/>
      </w:tblBorders>
      <w:tblCellMar>
        <w:left w:w="0" w:type="dxa"/>
        <w:right w:w="0" w:type="dxa"/>
      </w:tblCellMar>
    </w:tblPr>
    <w:trPr>
      <w:cantSplit/>
      <w:jc w:val="center"/>
    </w:trPr>
    <w:tblStylePr w:type="firstRow">
      <w:tblPr/>
      <w:tcPr>
        <w:tcBorders>
          <w:top w:val="single" w:sz="8" w:space="0" w:color="1F497D" w:themeColor="text2"/>
          <w:left w:val="single" w:sz="8" w:space="0" w:color="1F497D" w:themeColor="text2"/>
          <w:bottom w:val="single" w:sz="8" w:space="0" w:color="1F497D" w:themeColor="text2"/>
          <w:right w:val="single" w:sz="8" w:space="0" w:color="1F497D" w:themeColor="text2"/>
          <w:insideH w:val="single" w:sz="8" w:space="0" w:color="1F497D" w:themeColor="text2"/>
          <w:insideV w:val="single" w:sz="8" w:space="0" w:color="1F497D" w:themeColor="text2"/>
          <w:tl2br w:val="nil"/>
          <w:tr2bl w:val="nil"/>
        </w:tcBorders>
        <w:shd w:val="clear" w:color="auto" w:fill="4F81BD" w:themeFill="accent1"/>
      </w:tcPr>
    </w:tblStylePr>
  </w:style>
  <w:style w:type="paragraph" w:styleId="ListParagraph">
    <w:name w:val="List Paragraph"/>
    <w:basedOn w:val="Normal"/>
    <w:uiPriority w:val="34"/>
    <w:qFormat/>
    <w:rsid w:val="009E677C"/>
    <w:pPr>
      <w:numPr>
        <w:numId w:val="1"/>
      </w:numPr>
      <w:spacing w:after="120"/>
    </w:pPr>
    <w:rPr>
      <w:rFonts w:ascii="Calibri" w:eastAsiaTheme="minorEastAsia" w:hAnsi="Calibri" w:cs="Calibri"/>
      <w:szCs w:val="22"/>
    </w:rPr>
  </w:style>
  <w:style w:type="paragraph" w:styleId="Caption">
    <w:name w:val="caption"/>
    <w:basedOn w:val="Normal"/>
    <w:next w:val="Normal"/>
    <w:unhideWhenUsed/>
    <w:qFormat/>
    <w:rsid w:val="009E677C"/>
    <w:pPr>
      <w:spacing w:after="120"/>
      <w:jc w:val="center"/>
    </w:pPr>
    <w:rPr>
      <w:rFonts w:ascii="Arial" w:eastAsiaTheme="minorEastAsia" w:hAnsi="Arial" w:cs="Arial"/>
      <w:bCs/>
      <w:sz w:val="20"/>
      <w:szCs w:val="18"/>
    </w:rPr>
  </w:style>
  <w:style w:type="paragraph" w:styleId="Header">
    <w:name w:val="header"/>
    <w:basedOn w:val="Normal"/>
    <w:link w:val="HeaderChar"/>
    <w:rsid w:val="009E677C"/>
    <w:pPr>
      <w:spacing w:after="0"/>
      <w:jc w:val="right"/>
    </w:pPr>
    <w:rPr>
      <w:rFonts w:ascii="Arial" w:hAnsi="Arial"/>
      <w:sz w:val="20"/>
    </w:rPr>
  </w:style>
  <w:style w:type="character" w:customStyle="1" w:styleId="HeaderChar">
    <w:name w:val="Header Char"/>
    <w:basedOn w:val="DefaultParagraphFont"/>
    <w:link w:val="Header"/>
    <w:rsid w:val="009E677C"/>
    <w:rPr>
      <w:rFonts w:ascii="Arial" w:eastAsia="Times New Roman" w:hAnsi="Arial" w:cstheme="minorHAnsi"/>
      <w:sz w:val="20"/>
      <w:szCs w:val="24"/>
    </w:rPr>
  </w:style>
  <w:style w:type="paragraph" w:styleId="Footer">
    <w:name w:val="footer"/>
    <w:basedOn w:val="Normal"/>
    <w:link w:val="FooterChar"/>
    <w:uiPriority w:val="99"/>
    <w:rsid w:val="009E677C"/>
    <w:pPr>
      <w:spacing w:after="0"/>
      <w:jc w:val="center"/>
    </w:pPr>
    <w:rPr>
      <w:rFonts w:ascii="Arial" w:hAnsi="Arial"/>
      <w:sz w:val="20"/>
    </w:rPr>
  </w:style>
  <w:style w:type="character" w:customStyle="1" w:styleId="FooterChar">
    <w:name w:val="Footer Char"/>
    <w:basedOn w:val="DefaultParagraphFont"/>
    <w:link w:val="Footer"/>
    <w:uiPriority w:val="99"/>
    <w:rsid w:val="009E677C"/>
    <w:rPr>
      <w:rFonts w:ascii="Arial" w:eastAsia="Times New Roman" w:hAnsi="Arial" w:cstheme="minorHAnsi"/>
      <w:sz w:val="20"/>
      <w:szCs w:val="24"/>
    </w:rPr>
  </w:style>
  <w:style w:type="paragraph" w:styleId="TOC1">
    <w:name w:val="toc 1"/>
    <w:basedOn w:val="Normal"/>
    <w:next w:val="Normal"/>
    <w:uiPriority w:val="39"/>
    <w:rsid w:val="009E677C"/>
    <w:pPr>
      <w:tabs>
        <w:tab w:val="right" w:leader="dot" w:pos="9360"/>
      </w:tabs>
      <w:spacing w:before="120" w:after="120"/>
      <w:ind w:right="720"/>
    </w:pPr>
    <w:rPr>
      <w:rFonts w:ascii="Arial" w:hAnsi="Arial" w:cs="Arial"/>
      <w:b/>
      <w:noProof/>
      <w:sz w:val="20"/>
      <w:szCs w:val="20"/>
    </w:rPr>
  </w:style>
  <w:style w:type="paragraph" w:styleId="TOC2">
    <w:name w:val="toc 2"/>
    <w:basedOn w:val="Normal"/>
    <w:next w:val="Normal"/>
    <w:uiPriority w:val="39"/>
    <w:rsid w:val="009E677C"/>
    <w:pPr>
      <w:tabs>
        <w:tab w:val="right" w:leader="dot" w:pos="9360"/>
      </w:tabs>
      <w:spacing w:before="120" w:after="120"/>
      <w:ind w:left="245" w:right="720"/>
    </w:pPr>
    <w:rPr>
      <w:rFonts w:ascii="Arial" w:hAnsi="Arial"/>
      <w:noProof/>
      <w:sz w:val="20"/>
    </w:rPr>
  </w:style>
  <w:style w:type="paragraph" w:styleId="TOC3">
    <w:name w:val="toc 3"/>
    <w:basedOn w:val="Normal"/>
    <w:next w:val="Normal"/>
    <w:uiPriority w:val="39"/>
    <w:rsid w:val="009E677C"/>
    <w:pPr>
      <w:tabs>
        <w:tab w:val="right" w:leader="dot" w:pos="9360"/>
      </w:tabs>
      <w:spacing w:before="120" w:after="120"/>
      <w:ind w:left="475" w:right="720"/>
    </w:pPr>
    <w:rPr>
      <w:rFonts w:ascii="Arial" w:hAnsi="Arial"/>
      <w:noProof/>
      <w:sz w:val="20"/>
    </w:rPr>
  </w:style>
  <w:style w:type="paragraph" w:styleId="TOC4">
    <w:name w:val="toc 4"/>
    <w:basedOn w:val="Normal"/>
    <w:next w:val="Normal"/>
    <w:uiPriority w:val="39"/>
    <w:rsid w:val="009E677C"/>
    <w:pPr>
      <w:tabs>
        <w:tab w:val="right" w:leader="dot" w:pos="9360"/>
      </w:tabs>
      <w:spacing w:before="120" w:after="120"/>
      <w:ind w:left="720"/>
    </w:pPr>
    <w:rPr>
      <w:rFonts w:ascii="Arial" w:hAnsi="Arial"/>
      <w:sz w:val="20"/>
    </w:rPr>
  </w:style>
  <w:style w:type="paragraph" w:styleId="TOC5">
    <w:name w:val="toc 5"/>
    <w:basedOn w:val="Normal"/>
    <w:next w:val="Normal"/>
    <w:uiPriority w:val="39"/>
    <w:rsid w:val="009E677C"/>
    <w:pPr>
      <w:spacing w:before="120" w:after="120"/>
      <w:ind w:left="965"/>
    </w:pPr>
    <w:rPr>
      <w:rFonts w:ascii="Arial" w:hAnsi="Arial"/>
      <w:sz w:val="20"/>
    </w:rPr>
  </w:style>
  <w:style w:type="character" w:styleId="CommentReference">
    <w:name w:val="annotation reference"/>
    <w:basedOn w:val="DefaultParagraphFont"/>
    <w:rsid w:val="009E677C"/>
    <w:rPr>
      <w:sz w:val="16"/>
      <w:szCs w:val="16"/>
    </w:rPr>
  </w:style>
  <w:style w:type="paragraph" w:styleId="CommentText">
    <w:name w:val="annotation text"/>
    <w:basedOn w:val="Normal"/>
    <w:link w:val="CommentTextChar"/>
    <w:rsid w:val="009E677C"/>
    <w:rPr>
      <w:sz w:val="20"/>
      <w:szCs w:val="20"/>
    </w:rPr>
  </w:style>
  <w:style w:type="character" w:customStyle="1" w:styleId="CommentTextChar">
    <w:name w:val="Comment Text Char"/>
    <w:basedOn w:val="DefaultParagraphFont"/>
    <w:link w:val="CommentText"/>
    <w:rsid w:val="009E677C"/>
    <w:rPr>
      <w:rFonts w:eastAsia="Times New Roman" w:cstheme="minorHAnsi"/>
      <w:sz w:val="20"/>
      <w:szCs w:val="20"/>
    </w:rPr>
  </w:style>
  <w:style w:type="paragraph" w:styleId="CommentSubject">
    <w:name w:val="annotation subject"/>
    <w:basedOn w:val="CommentText"/>
    <w:next w:val="CommentText"/>
    <w:link w:val="CommentSubjectChar"/>
    <w:rsid w:val="009E677C"/>
    <w:rPr>
      <w:b/>
      <w:bCs/>
    </w:rPr>
  </w:style>
  <w:style w:type="character" w:customStyle="1" w:styleId="CommentSubjectChar">
    <w:name w:val="Comment Subject Char"/>
    <w:basedOn w:val="CommentTextChar"/>
    <w:link w:val="CommentSubject"/>
    <w:rsid w:val="009E677C"/>
    <w:rPr>
      <w:rFonts w:eastAsia="Times New Roman" w:cstheme="minorHAnsi"/>
      <w:b/>
      <w:bCs/>
      <w:sz w:val="20"/>
      <w:szCs w:val="20"/>
    </w:rPr>
  </w:style>
  <w:style w:type="paragraph" w:styleId="TableofFigures">
    <w:name w:val="table of figures"/>
    <w:basedOn w:val="Normal"/>
    <w:next w:val="Normal"/>
    <w:uiPriority w:val="99"/>
    <w:rsid w:val="009E677C"/>
    <w:pPr>
      <w:tabs>
        <w:tab w:val="right" w:leader="dot" w:pos="9360"/>
      </w:tabs>
      <w:spacing w:before="120" w:after="120"/>
    </w:pPr>
    <w:rPr>
      <w:rFonts w:ascii="Arial" w:eastAsiaTheme="majorEastAsia" w:hAnsi="Arial" w:cs="Arial"/>
      <w:noProof/>
      <w:sz w:val="20"/>
      <w:szCs w:val="20"/>
    </w:rPr>
  </w:style>
  <w:style w:type="paragraph" w:styleId="TOAHeading">
    <w:name w:val="toa heading"/>
    <w:basedOn w:val="Normal"/>
    <w:next w:val="Normal"/>
    <w:rsid w:val="009E677C"/>
    <w:pPr>
      <w:keepNext/>
      <w:keepLines/>
      <w:pageBreakBefore/>
    </w:pPr>
    <w:rPr>
      <w:rFonts w:asciiTheme="majorHAnsi" w:hAnsiTheme="majorHAnsi" w:cs="Calibri"/>
      <w:b/>
      <w:sz w:val="32"/>
    </w:rPr>
  </w:style>
  <w:style w:type="paragraph" w:customStyle="1" w:styleId="SectionHeading">
    <w:name w:val="Section Heading"/>
    <w:basedOn w:val="Normal"/>
    <w:next w:val="Normal"/>
    <w:qFormat/>
    <w:rsid w:val="009E677C"/>
    <w:pPr>
      <w:keepNext/>
      <w:keepLines/>
      <w:spacing w:before="120" w:after="120"/>
    </w:pPr>
    <w:rPr>
      <w:rFonts w:ascii="Times New Roman" w:hAnsi="Times New Roman" w:cs="Calibri"/>
      <w:b/>
    </w:rPr>
  </w:style>
  <w:style w:type="numbering" w:customStyle="1" w:styleId="ListBullets">
    <w:name w:val="List Bullets"/>
    <w:uiPriority w:val="99"/>
    <w:rsid w:val="009E677C"/>
    <w:pPr>
      <w:numPr>
        <w:numId w:val="4"/>
      </w:numPr>
    </w:pPr>
  </w:style>
  <w:style w:type="character" w:styleId="Strong">
    <w:name w:val="Strong"/>
    <w:basedOn w:val="DefaultParagraphFont"/>
    <w:qFormat/>
    <w:rsid w:val="009E677C"/>
    <w:rPr>
      <w:b/>
      <w:bCs/>
    </w:rPr>
  </w:style>
  <w:style w:type="paragraph" w:styleId="ListBullet">
    <w:name w:val="List Bullet"/>
    <w:basedOn w:val="ListParagraph"/>
    <w:uiPriority w:val="99"/>
    <w:unhideWhenUsed/>
    <w:rsid w:val="009E677C"/>
    <w:pPr>
      <w:keepLines/>
      <w:numPr>
        <w:numId w:val="11"/>
      </w:numPr>
      <w:spacing w:after="240"/>
    </w:pPr>
    <w:rPr>
      <w:rFonts w:asciiTheme="minorHAnsi" w:eastAsiaTheme="minorHAnsi" w:hAnsiTheme="minorHAnsi" w:cstheme="minorBidi"/>
    </w:rPr>
  </w:style>
  <w:style w:type="paragraph" w:styleId="ListBullet2">
    <w:name w:val="List Bullet 2"/>
    <w:basedOn w:val="ListParagraph"/>
    <w:uiPriority w:val="99"/>
    <w:unhideWhenUsed/>
    <w:rsid w:val="009E677C"/>
    <w:pPr>
      <w:keepLines/>
      <w:numPr>
        <w:ilvl w:val="1"/>
        <w:numId w:val="11"/>
      </w:numPr>
      <w:spacing w:after="240"/>
    </w:pPr>
    <w:rPr>
      <w:rFonts w:eastAsiaTheme="minorHAnsi" w:cstheme="minorBidi"/>
    </w:rPr>
  </w:style>
  <w:style w:type="paragraph" w:customStyle="1" w:styleId="Image">
    <w:name w:val="Image"/>
    <w:basedOn w:val="Normal"/>
    <w:qFormat/>
    <w:rsid w:val="009E677C"/>
    <w:pPr>
      <w:keepLines/>
      <w:jc w:val="center"/>
    </w:pPr>
    <w:rPr>
      <w:rFonts w:ascii="Times New Roman" w:eastAsiaTheme="minorHAnsi" w:hAnsi="Times New Roman" w:cstheme="minorBidi"/>
      <w:noProof/>
      <w:szCs w:val="22"/>
    </w:rPr>
  </w:style>
  <w:style w:type="paragraph" w:customStyle="1" w:styleId="TableText">
    <w:name w:val="Table Text"/>
    <w:basedOn w:val="Normal"/>
    <w:qFormat/>
    <w:rsid w:val="009E677C"/>
    <w:pPr>
      <w:spacing w:before="80" w:after="80"/>
      <w:ind w:left="115" w:right="115"/>
    </w:pPr>
    <w:rPr>
      <w:rFonts w:ascii="Arial" w:eastAsiaTheme="minorEastAsia" w:hAnsi="Arial" w:cs="Arial"/>
      <w:sz w:val="20"/>
      <w:szCs w:val="20"/>
    </w:rPr>
  </w:style>
  <w:style w:type="numbering" w:customStyle="1" w:styleId="ListNumbers">
    <w:name w:val="List Numbers"/>
    <w:uiPriority w:val="99"/>
    <w:rsid w:val="009E677C"/>
    <w:pPr>
      <w:numPr>
        <w:numId w:val="5"/>
      </w:numPr>
    </w:pPr>
  </w:style>
  <w:style w:type="paragraph" w:styleId="ListNumber">
    <w:name w:val="List Number"/>
    <w:basedOn w:val="ListParagraph"/>
    <w:uiPriority w:val="99"/>
    <w:unhideWhenUsed/>
    <w:rsid w:val="009E677C"/>
    <w:pPr>
      <w:keepLines/>
      <w:numPr>
        <w:numId w:val="8"/>
      </w:numPr>
      <w:spacing w:after="240"/>
    </w:pPr>
    <w:rPr>
      <w:rFonts w:asciiTheme="minorHAnsi" w:eastAsiaTheme="minorHAnsi" w:hAnsiTheme="minorHAnsi" w:cstheme="minorBidi"/>
    </w:rPr>
  </w:style>
  <w:style w:type="paragraph" w:styleId="ListNumber2">
    <w:name w:val="List Number 2"/>
    <w:basedOn w:val="ListParagraph"/>
    <w:uiPriority w:val="99"/>
    <w:unhideWhenUsed/>
    <w:rsid w:val="009E677C"/>
    <w:pPr>
      <w:keepLines/>
      <w:numPr>
        <w:ilvl w:val="1"/>
        <w:numId w:val="8"/>
      </w:numPr>
      <w:spacing w:after="240"/>
    </w:pPr>
    <w:rPr>
      <w:rFonts w:eastAsiaTheme="minorHAnsi" w:cstheme="minorBidi"/>
    </w:rPr>
  </w:style>
  <w:style w:type="paragraph" w:customStyle="1" w:styleId="TableCaption">
    <w:name w:val="Table Caption"/>
    <w:basedOn w:val="Caption"/>
    <w:qFormat/>
    <w:rsid w:val="009E677C"/>
    <w:pPr>
      <w:keepNext/>
      <w:spacing w:before="240"/>
      <w:jc w:val="left"/>
    </w:pPr>
  </w:style>
  <w:style w:type="paragraph" w:customStyle="1" w:styleId="TableHeader">
    <w:name w:val="Table Header"/>
    <w:basedOn w:val="TableText"/>
    <w:qFormat/>
    <w:rsid w:val="009E677C"/>
    <w:pPr>
      <w:keepNext/>
      <w:keepLines/>
    </w:pPr>
    <w:rPr>
      <w:b/>
      <w:bCs/>
      <w:color w:val="FFFFFF" w:themeColor="background1"/>
    </w:rPr>
  </w:style>
  <w:style w:type="paragraph" w:customStyle="1" w:styleId="TableTextCenter">
    <w:name w:val="Table Text Center"/>
    <w:basedOn w:val="TableText"/>
    <w:qFormat/>
    <w:rsid w:val="009E677C"/>
    <w:pPr>
      <w:jc w:val="center"/>
    </w:pPr>
    <w:rPr>
      <w:noProof/>
    </w:rPr>
  </w:style>
  <w:style w:type="numbering" w:customStyle="1" w:styleId="TableBullets">
    <w:name w:val="Table Bullets"/>
    <w:uiPriority w:val="99"/>
    <w:rsid w:val="009E677C"/>
    <w:pPr>
      <w:numPr>
        <w:numId w:val="3"/>
      </w:numPr>
    </w:pPr>
  </w:style>
  <w:style w:type="paragraph" w:customStyle="1" w:styleId="TableTextBullet">
    <w:name w:val="Table Text Bullet"/>
    <w:basedOn w:val="TableText"/>
    <w:qFormat/>
    <w:rsid w:val="009E677C"/>
    <w:pPr>
      <w:numPr>
        <w:numId w:val="23"/>
      </w:numPr>
    </w:pPr>
    <w:rPr>
      <w:rFonts w:eastAsiaTheme="minorHAnsi" w:cstheme="minorBidi"/>
      <w:szCs w:val="22"/>
    </w:rPr>
  </w:style>
  <w:style w:type="paragraph" w:customStyle="1" w:styleId="TableTextBullet2">
    <w:name w:val="Table Text Bullet 2"/>
    <w:basedOn w:val="TableTextBullet"/>
    <w:qFormat/>
    <w:rsid w:val="009E677C"/>
    <w:pPr>
      <w:numPr>
        <w:ilvl w:val="1"/>
      </w:numPr>
    </w:pPr>
  </w:style>
  <w:style w:type="paragraph" w:customStyle="1" w:styleId="TableTextBullet3">
    <w:name w:val="Table Text Bullet 3"/>
    <w:basedOn w:val="TableTextBullet"/>
    <w:qFormat/>
    <w:rsid w:val="009E677C"/>
    <w:pPr>
      <w:numPr>
        <w:ilvl w:val="2"/>
      </w:numPr>
    </w:pPr>
  </w:style>
  <w:style w:type="paragraph" w:customStyle="1" w:styleId="NoteText">
    <w:name w:val="Note Text"/>
    <w:basedOn w:val="Normal"/>
    <w:qFormat/>
    <w:rsid w:val="009E677C"/>
    <w:pPr>
      <w:spacing w:after="80"/>
    </w:pPr>
    <w:rPr>
      <w:rFonts w:ascii="Arial" w:hAnsi="Arial" w:cs="Calibri"/>
      <w:sz w:val="20"/>
    </w:rPr>
  </w:style>
  <w:style w:type="paragraph" w:customStyle="1" w:styleId="NoteIcon">
    <w:name w:val="Note Icon"/>
    <w:basedOn w:val="NoteText"/>
    <w:qFormat/>
    <w:rsid w:val="009E677C"/>
    <w:pPr>
      <w:jc w:val="center"/>
    </w:pPr>
    <w:rPr>
      <w:rFonts w:cs="Arial"/>
      <w:noProof/>
    </w:rPr>
  </w:style>
  <w:style w:type="paragraph" w:styleId="ListBullet3">
    <w:name w:val="List Bullet 3"/>
    <w:basedOn w:val="Normal"/>
    <w:uiPriority w:val="99"/>
    <w:unhideWhenUsed/>
    <w:rsid w:val="009E677C"/>
    <w:pPr>
      <w:keepLines/>
      <w:numPr>
        <w:ilvl w:val="2"/>
        <w:numId w:val="11"/>
      </w:numPr>
    </w:pPr>
    <w:rPr>
      <w:rFonts w:eastAsiaTheme="minorHAnsi" w:cstheme="minorBidi"/>
      <w:szCs w:val="22"/>
    </w:rPr>
  </w:style>
  <w:style w:type="paragraph" w:customStyle="1" w:styleId="ImageCaption">
    <w:name w:val="Image Caption"/>
    <w:basedOn w:val="Caption"/>
    <w:next w:val="Image"/>
    <w:qFormat/>
    <w:rsid w:val="009E677C"/>
    <w:pPr>
      <w:keepNext/>
      <w:keepLines/>
    </w:pPr>
    <w:rPr>
      <w:rFonts w:eastAsiaTheme="minorHAnsi" w:cstheme="minorBidi"/>
    </w:rPr>
  </w:style>
  <w:style w:type="paragraph" w:styleId="NoteHeading">
    <w:name w:val="Note Heading"/>
    <w:basedOn w:val="Normal"/>
    <w:next w:val="Normal"/>
    <w:link w:val="NoteHeadingChar"/>
    <w:rsid w:val="009E677C"/>
    <w:pPr>
      <w:spacing w:after="60"/>
    </w:pPr>
    <w:rPr>
      <w:b/>
    </w:rPr>
  </w:style>
  <w:style w:type="character" w:customStyle="1" w:styleId="NoteHeadingChar">
    <w:name w:val="Note Heading Char"/>
    <w:basedOn w:val="DefaultParagraphFont"/>
    <w:link w:val="NoteHeading"/>
    <w:rsid w:val="009E677C"/>
    <w:rPr>
      <w:rFonts w:eastAsia="Times New Roman" w:cstheme="minorHAnsi"/>
      <w:b/>
      <w:sz w:val="24"/>
      <w:szCs w:val="24"/>
    </w:rPr>
  </w:style>
  <w:style w:type="paragraph" w:styleId="ListNumber3">
    <w:name w:val="List Number 3"/>
    <w:basedOn w:val="Normal"/>
    <w:uiPriority w:val="99"/>
    <w:unhideWhenUsed/>
    <w:rsid w:val="009E677C"/>
    <w:pPr>
      <w:keepLines/>
      <w:numPr>
        <w:ilvl w:val="2"/>
        <w:numId w:val="8"/>
      </w:numPr>
    </w:pPr>
    <w:rPr>
      <w:rFonts w:eastAsiaTheme="minorHAnsi" w:cstheme="minorBidi"/>
      <w:szCs w:val="22"/>
    </w:rPr>
  </w:style>
  <w:style w:type="table" w:customStyle="1" w:styleId="TableNote">
    <w:name w:val="Table Note"/>
    <w:basedOn w:val="TableNormal"/>
    <w:uiPriority w:val="99"/>
    <w:rsid w:val="009E677C"/>
    <w:pPr>
      <w:spacing w:before="0" w:after="0"/>
    </w:pPr>
    <w:rPr>
      <w:rFonts w:ascii="Arial" w:eastAsia="Times New Roman" w:hAnsi="Arial" w:cstheme="minorHAnsi"/>
      <w:sz w:val="20"/>
      <w:szCs w:val="24"/>
    </w:rPr>
    <w:tblPr>
      <w:tblBorders>
        <w:insideV w:val="single" w:sz="4" w:space="0" w:color="auto"/>
      </w:tblBorders>
      <w:tblCellMar>
        <w:left w:w="115" w:type="dxa"/>
        <w:right w:w="115" w:type="dxa"/>
      </w:tblCellMar>
    </w:tblPr>
    <w:trPr>
      <w:cantSplit/>
    </w:trPr>
  </w:style>
  <w:style w:type="table" w:customStyle="1" w:styleId="TableProcedure">
    <w:name w:val="Table Procedure"/>
    <w:basedOn w:val="TableNormal"/>
    <w:uiPriority w:val="99"/>
    <w:rsid w:val="009E677C"/>
    <w:pPr>
      <w:spacing w:before="0" w:after="0"/>
    </w:pPr>
    <w:rPr>
      <w:rFonts w:eastAsia="Times New Roman" w:cstheme="minorHAnsi"/>
      <w:sz w:val="24"/>
      <w:szCs w:val="24"/>
    </w:rPr>
    <w:tblPr>
      <w:jc w:val="center"/>
      <w:tblBorders>
        <w:top w:val="single" w:sz="8" w:space="0" w:color="auto"/>
        <w:left w:val="single" w:sz="8" w:space="0" w:color="auto"/>
        <w:bottom w:val="single" w:sz="8" w:space="0" w:color="auto"/>
        <w:right w:val="single" w:sz="8" w:space="0" w:color="auto"/>
      </w:tblBorders>
      <w:tblCellMar>
        <w:top w:w="72" w:type="dxa"/>
        <w:left w:w="115" w:type="dxa"/>
        <w:bottom w:w="72" w:type="dxa"/>
        <w:right w:w="115" w:type="dxa"/>
      </w:tblCellMar>
    </w:tblPr>
    <w:trPr>
      <w:cantSplit/>
      <w:jc w:val="center"/>
    </w:trPr>
    <w:tcPr>
      <w:shd w:val="clear" w:color="auto" w:fill="BFBFBF" w:themeFill="background1" w:themeFillShade="BF"/>
    </w:tcPr>
  </w:style>
  <w:style w:type="paragraph" w:customStyle="1" w:styleId="ImageCaptionRight">
    <w:name w:val="Image Caption Right"/>
    <w:basedOn w:val="ImageCaption"/>
    <w:qFormat/>
    <w:rsid w:val="009E677C"/>
    <w:pPr>
      <w:spacing w:before="80" w:after="80"/>
      <w:jc w:val="right"/>
    </w:pPr>
  </w:style>
  <w:style w:type="paragraph" w:styleId="NormalIndent">
    <w:name w:val="Normal Indent"/>
    <w:basedOn w:val="Normal"/>
    <w:rsid w:val="009E677C"/>
    <w:pPr>
      <w:ind w:left="360"/>
    </w:pPr>
  </w:style>
  <w:style w:type="character" w:styleId="Emphasis">
    <w:name w:val="Emphasis"/>
    <w:basedOn w:val="DefaultParagraphFont"/>
    <w:qFormat/>
    <w:rsid w:val="009E677C"/>
    <w:rPr>
      <w:i/>
      <w:iCs/>
    </w:rPr>
  </w:style>
  <w:style w:type="paragraph" w:styleId="ListContinue">
    <w:name w:val="List Continue"/>
    <w:basedOn w:val="NormalIndent"/>
    <w:rsid w:val="009E677C"/>
    <w:pPr>
      <w:spacing w:before="80" w:after="80"/>
    </w:pPr>
    <w:rPr>
      <w:rFonts w:eastAsiaTheme="minorEastAsia" w:cstheme="minorBidi"/>
      <w:szCs w:val="22"/>
    </w:rPr>
  </w:style>
  <w:style w:type="paragraph" w:customStyle="1" w:styleId="ImageRight">
    <w:name w:val="Image Right"/>
    <w:basedOn w:val="Image"/>
    <w:qFormat/>
    <w:rsid w:val="009E677C"/>
    <w:pPr>
      <w:spacing w:after="0"/>
      <w:jc w:val="right"/>
    </w:pPr>
  </w:style>
  <w:style w:type="paragraph" w:customStyle="1" w:styleId="TableFootnote">
    <w:name w:val="Table Footnote"/>
    <w:basedOn w:val="Normal"/>
    <w:qFormat/>
    <w:rsid w:val="009E677C"/>
    <w:pPr>
      <w:spacing w:before="120" w:after="120"/>
    </w:pPr>
    <w:rPr>
      <w:rFonts w:ascii="Arial" w:hAnsi="Arial" w:cs="Arial"/>
      <w:sz w:val="20"/>
    </w:rPr>
  </w:style>
  <w:style w:type="character" w:customStyle="1" w:styleId="HighlightYellow">
    <w:name w:val="Highlight Yellow"/>
    <w:basedOn w:val="DefaultParagraphFont"/>
    <w:uiPriority w:val="1"/>
    <w:qFormat/>
    <w:rsid w:val="009E677C"/>
    <w:rPr>
      <w:bdr w:val="none" w:sz="0" w:space="0" w:color="auto"/>
      <w:shd w:val="clear" w:color="auto" w:fill="FFFF00"/>
    </w:rPr>
  </w:style>
  <w:style w:type="numbering" w:customStyle="1" w:styleId="TableNumbers">
    <w:name w:val="Table Numbers"/>
    <w:uiPriority w:val="99"/>
    <w:rsid w:val="009E677C"/>
    <w:pPr>
      <w:numPr>
        <w:numId w:val="6"/>
      </w:numPr>
    </w:pPr>
  </w:style>
  <w:style w:type="paragraph" w:customStyle="1" w:styleId="TableTextNumber">
    <w:name w:val="Table Text Number"/>
    <w:basedOn w:val="TableText"/>
    <w:qFormat/>
    <w:rsid w:val="009E677C"/>
    <w:pPr>
      <w:numPr>
        <w:numId w:val="24"/>
      </w:numPr>
    </w:pPr>
    <w:rPr>
      <w:rFonts w:eastAsiaTheme="minorHAnsi" w:cstheme="minorBidi"/>
      <w:szCs w:val="22"/>
    </w:rPr>
  </w:style>
  <w:style w:type="paragraph" w:customStyle="1" w:styleId="TableTextNumber2">
    <w:name w:val="Table Text Number 2"/>
    <w:basedOn w:val="TableTextNumber"/>
    <w:qFormat/>
    <w:rsid w:val="009E677C"/>
    <w:pPr>
      <w:numPr>
        <w:ilvl w:val="1"/>
      </w:numPr>
    </w:pPr>
  </w:style>
  <w:style w:type="paragraph" w:customStyle="1" w:styleId="TableTextNumber3">
    <w:name w:val="Table Text Number 3"/>
    <w:basedOn w:val="TableTextNumber"/>
    <w:qFormat/>
    <w:rsid w:val="009E677C"/>
    <w:pPr>
      <w:numPr>
        <w:ilvl w:val="2"/>
      </w:numPr>
    </w:pPr>
  </w:style>
  <w:style w:type="character" w:styleId="IntenseEmphasis">
    <w:name w:val="Intense Emphasis"/>
    <w:basedOn w:val="DefaultParagraphFont"/>
    <w:uiPriority w:val="21"/>
    <w:qFormat/>
    <w:rsid w:val="009E677C"/>
    <w:rPr>
      <w:b/>
      <w:bCs/>
      <w:i/>
      <w:iCs/>
      <w:color w:val="auto"/>
    </w:rPr>
  </w:style>
  <w:style w:type="paragraph" w:customStyle="1" w:styleId="UserSupport">
    <w:name w:val="User Support"/>
    <w:basedOn w:val="Normal"/>
    <w:qFormat/>
    <w:rsid w:val="009E677C"/>
    <w:pPr>
      <w:spacing w:before="120"/>
      <w:jc w:val="center"/>
    </w:pPr>
    <w:rPr>
      <w:rFonts w:ascii="Arial" w:eastAsiaTheme="minorEastAsia" w:hAnsi="Arial" w:cs="Arial"/>
      <w:bCs/>
    </w:rPr>
  </w:style>
  <w:style w:type="paragraph" w:styleId="ListContinue2">
    <w:name w:val="List Continue 2"/>
    <w:basedOn w:val="ListContinue"/>
    <w:rsid w:val="009E677C"/>
    <w:pPr>
      <w:ind w:left="720"/>
    </w:pPr>
  </w:style>
  <w:style w:type="table" w:customStyle="1" w:styleId="TableProcedureImages">
    <w:name w:val="Table Procedure Images"/>
    <w:basedOn w:val="TableNormal"/>
    <w:uiPriority w:val="99"/>
    <w:rsid w:val="009E677C"/>
    <w:pPr>
      <w:spacing w:before="0" w:after="0"/>
    </w:pPr>
    <w:rPr>
      <w:rFonts w:eastAsia="Times New Roman" w:cstheme="minorHAnsi"/>
      <w:sz w:val="24"/>
      <w:szCs w:val="24"/>
    </w:rPr>
    <w:tblPr>
      <w:tblBorders>
        <w:top w:val="single" w:sz="8" w:space="0" w:color="auto"/>
        <w:bottom w:val="single" w:sz="8" w:space="0" w:color="auto"/>
        <w:insideH w:val="single" w:sz="8" w:space="0" w:color="auto"/>
      </w:tblBorders>
      <w:tblCellMar>
        <w:top w:w="72" w:type="dxa"/>
        <w:left w:w="0" w:type="dxa"/>
        <w:bottom w:w="72" w:type="dxa"/>
        <w:right w:w="0" w:type="dxa"/>
      </w:tblCellMar>
    </w:tblPr>
    <w:trPr>
      <w:cantSplit/>
    </w:trPr>
  </w:style>
  <w:style w:type="character" w:customStyle="1" w:styleId="CrossReference">
    <w:name w:val="Cross Reference"/>
    <w:basedOn w:val="DefaultParagraphFont"/>
    <w:uiPriority w:val="1"/>
    <w:qFormat/>
    <w:rsid w:val="009E677C"/>
    <w:rPr>
      <w:color w:val="0000FF"/>
      <w:u w:val="single"/>
    </w:rPr>
  </w:style>
  <w:style w:type="table" w:customStyle="1" w:styleId="TabSummary">
    <w:name w:val="Tab Summary"/>
    <w:basedOn w:val="TableNormal"/>
    <w:uiPriority w:val="99"/>
    <w:rsid w:val="009E677C"/>
    <w:pPr>
      <w:spacing w:before="0" w:after="0"/>
    </w:pPr>
    <w:rPr>
      <w:rFonts w:eastAsia="Times New Roman" w:cstheme="minorHAnsi"/>
      <w:sz w:val="24"/>
      <w:szCs w:val="24"/>
    </w:rPr>
    <w:tblPr>
      <w:jc w:val="center"/>
      <w:tblBorders>
        <w:top w:val="single" w:sz="8" w:space="0" w:color="244061" w:themeColor="accent1" w:themeShade="80"/>
        <w:left w:val="single" w:sz="8" w:space="0" w:color="244061" w:themeColor="accent1" w:themeShade="80"/>
        <w:bottom w:val="single" w:sz="8" w:space="0" w:color="244061" w:themeColor="accent1" w:themeShade="80"/>
        <w:right w:val="single" w:sz="8" w:space="0" w:color="244061" w:themeColor="accent1" w:themeShade="80"/>
        <w:insideH w:val="single" w:sz="8" w:space="0" w:color="244061" w:themeColor="accent1" w:themeShade="80"/>
        <w:insideV w:val="single" w:sz="8" w:space="0" w:color="244061" w:themeColor="accent1" w:themeShade="80"/>
      </w:tblBorders>
      <w:tblCellMar>
        <w:top w:w="72" w:type="dxa"/>
        <w:left w:w="115" w:type="dxa"/>
        <w:bottom w:w="72" w:type="dxa"/>
        <w:right w:w="115" w:type="dxa"/>
      </w:tblCellMar>
    </w:tblPr>
    <w:trPr>
      <w:cantSplit/>
      <w:jc w:val="center"/>
    </w:trPr>
    <w:tcPr>
      <w:shd w:val="clear" w:color="auto" w:fill="C6D9F1" w:themeFill="text2" w:themeFillTint="33"/>
    </w:tcPr>
  </w:style>
  <w:style w:type="paragraph" w:customStyle="1" w:styleId="TabActivities">
    <w:name w:val="Tab Activities"/>
    <w:basedOn w:val="Normal"/>
    <w:qFormat/>
    <w:rsid w:val="009E677C"/>
    <w:pPr>
      <w:spacing w:after="0"/>
    </w:pPr>
    <w:rPr>
      <w:rFonts w:ascii="Arial" w:hAnsi="Arial" w:cs="Arial"/>
      <w:sz w:val="20"/>
    </w:rPr>
  </w:style>
  <w:style w:type="table" w:customStyle="1" w:styleId="TableTabSummary">
    <w:name w:val="Table Tab Summary"/>
    <w:basedOn w:val="TableNormal"/>
    <w:uiPriority w:val="99"/>
    <w:rsid w:val="009E677C"/>
    <w:pPr>
      <w:spacing w:before="0" w:after="0"/>
    </w:pPr>
    <w:rPr>
      <w:rFonts w:eastAsia="Times New Roman" w:cstheme="minorHAnsi"/>
      <w:sz w:val="24"/>
      <w:szCs w:val="24"/>
    </w:rPr>
    <w:tblPr>
      <w:jc w:val="center"/>
      <w:tblBorders>
        <w:top w:val="single" w:sz="8" w:space="0" w:color="244061" w:themeColor="accent1" w:themeShade="80"/>
        <w:left w:val="single" w:sz="8" w:space="0" w:color="244061" w:themeColor="accent1" w:themeShade="80"/>
        <w:bottom w:val="single" w:sz="8" w:space="0" w:color="244061" w:themeColor="accent1" w:themeShade="80"/>
        <w:right w:val="single" w:sz="8" w:space="0" w:color="244061" w:themeColor="accent1" w:themeShade="80"/>
        <w:insideH w:val="single" w:sz="8" w:space="0" w:color="244061" w:themeColor="accent1" w:themeShade="80"/>
        <w:insideV w:val="single" w:sz="8" w:space="0" w:color="244061" w:themeColor="accent1" w:themeShade="80"/>
      </w:tblBorders>
      <w:tblCellMar>
        <w:top w:w="72" w:type="dxa"/>
        <w:left w:w="115" w:type="dxa"/>
        <w:bottom w:w="72" w:type="dxa"/>
        <w:right w:w="115" w:type="dxa"/>
      </w:tblCellMar>
    </w:tblPr>
    <w:trPr>
      <w:cantSplit/>
      <w:jc w:val="center"/>
    </w:trPr>
    <w:tcPr>
      <w:shd w:val="clear" w:color="auto" w:fill="C6D9F1" w:themeFill="text2" w:themeFillTint="33"/>
    </w:tcPr>
  </w:style>
  <w:style w:type="numbering" w:customStyle="1" w:styleId="HeadingNumbers">
    <w:name w:val="Heading Numbers"/>
    <w:uiPriority w:val="99"/>
    <w:rsid w:val="009E677C"/>
    <w:pPr>
      <w:numPr>
        <w:numId w:val="14"/>
      </w:numPr>
    </w:pPr>
  </w:style>
  <w:style w:type="paragraph" w:customStyle="1" w:styleId="Appendix1">
    <w:name w:val="Appendix 1"/>
    <w:basedOn w:val="Heading1"/>
    <w:next w:val="Normal"/>
    <w:qFormat/>
    <w:rsid w:val="009E677C"/>
    <w:pPr>
      <w:numPr>
        <w:numId w:val="16"/>
      </w:numPr>
    </w:pPr>
  </w:style>
  <w:style w:type="paragraph" w:customStyle="1" w:styleId="Heading1NoNumber">
    <w:name w:val="Heading 1 No Number"/>
    <w:basedOn w:val="Normal"/>
    <w:next w:val="Normal"/>
    <w:qFormat/>
    <w:rsid w:val="009E677C"/>
    <w:pPr>
      <w:keepNext/>
      <w:keepLines/>
      <w:pageBreakBefore/>
      <w:spacing w:before="360" w:after="120"/>
      <w:outlineLvl w:val="0"/>
    </w:pPr>
    <w:rPr>
      <w:rFonts w:asciiTheme="majorHAnsi" w:hAnsiTheme="majorHAnsi"/>
      <w:b/>
      <w:color w:val="365F91" w:themeColor="accent1" w:themeShade="BF"/>
      <w:sz w:val="36"/>
    </w:rPr>
  </w:style>
  <w:style w:type="paragraph" w:styleId="Title">
    <w:name w:val="Title"/>
    <w:basedOn w:val="Normal"/>
    <w:next w:val="Subtitle"/>
    <w:link w:val="TitleChar"/>
    <w:qFormat/>
    <w:rsid w:val="009E677C"/>
    <w:pPr>
      <w:spacing w:before="2400" w:after="480"/>
      <w:jc w:val="center"/>
    </w:pPr>
    <w:rPr>
      <w:rFonts w:asciiTheme="majorHAnsi" w:hAnsiTheme="majorHAnsi" w:cs="Times New Roman"/>
      <w:b/>
      <w:color w:val="1F497D" w:themeColor="text2"/>
      <w:spacing w:val="5"/>
      <w:kern w:val="28"/>
      <w:sz w:val="84"/>
      <w:szCs w:val="20"/>
    </w:rPr>
  </w:style>
  <w:style w:type="character" w:customStyle="1" w:styleId="TitleChar">
    <w:name w:val="Title Char"/>
    <w:basedOn w:val="DefaultParagraphFont"/>
    <w:link w:val="Title"/>
    <w:rsid w:val="009E677C"/>
    <w:rPr>
      <w:rFonts w:asciiTheme="majorHAnsi" w:eastAsia="Times New Roman" w:hAnsiTheme="majorHAnsi" w:cs="Times New Roman"/>
      <w:b/>
      <w:color w:val="1F497D" w:themeColor="text2"/>
      <w:spacing w:val="5"/>
      <w:kern w:val="28"/>
      <w:sz w:val="84"/>
      <w:szCs w:val="20"/>
    </w:rPr>
  </w:style>
  <w:style w:type="paragraph" w:styleId="Subtitle">
    <w:name w:val="Subtitle"/>
    <w:basedOn w:val="Normal"/>
    <w:next w:val="Normal"/>
    <w:link w:val="SubtitleChar"/>
    <w:qFormat/>
    <w:rsid w:val="009E677C"/>
    <w:pPr>
      <w:pBdr>
        <w:bottom w:val="single" w:sz="8" w:space="4" w:color="1F497D" w:themeColor="text2"/>
      </w:pBdr>
      <w:spacing w:after="300"/>
      <w:jc w:val="center"/>
    </w:pPr>
    <w:rPr>
      <w:rFonts w:asciiTheme="majorHAnsi" w:hAnsiTheme="majorHAnsi" w:cs="Times New Roman"/>
      <w:color w:val="1F497D" w:themeColor="text2"/>
      <w:spacing w:val="5"/>
      <w:kern w:val="28"/>
      <w:sz w:val="72"/>
      <w:szCs w:val="48"/>
    </w:rPr>
  </w:style>
  <w:style w:type="character" w:customStyle="1" w:styleId="SubtitleChar">
    <w:name w:val="Subtitle Char"/>
    <w:basedOn w:val="DefaultParagraphFont"/>
    <w:link w:val="Subtitle"/>
    <w:rsid w:val="009E677C"/>
    <w:rPr>
      <w:rFonts w:asciiTheme="majorHAnsi" w:eastAsia="Times New Roman" w:hAnsiTheme="majorHAnsi" w:cs="Times New Roman"/>
      <w:color w:val="1F497D" w:themeColor="text2"/>
      <w:spacing w:val="5"/>
      <w:kern w:val="28"/>
      <w:sz w:val="72"/>
      <w:szCs w:val="48"/>
    </w:rPr>
  </w:style>
  <w:style w:type="paragraph" w:styleId="Date">
    <w:name w:val="Date"/>
    <w:basedOn w:val="Normal"/>
    <w:next w:val="Normal"/>
    <w:link w:val="DateChar"/>
    <w:rsid w:val="009E677C"/>
    <w:pPr>
      <w:spacing w:after="720"/>
      <w:jc w:val="center"/>
    </w:pPr>
    <w:rPr>
      <w:rFonts w:asciiTheme="majorHAnsi" w:hAnsiTheme="majorHAnsi" w:cs="Times New Roman"/>
      <w:color w:val="4F81BD" w:themeColor="accent1"/>
      <w:sz w:val="44"/>
      <w:szCs w:val="20"/>
    </w:rPr>
  </w:style>
  <w:style w:type="character" w:customStyle="1" w:styleId="DateChar">
    <w:name w:val="Date Char"/>
    <w:basedOn w:val="DefaultParagraphFont"/>
    <w:link w:val="Date"/>
    <w:rsid w:val="009E677C"/>
    <w:rPr>
      <w:rFonts w:asciiTheme="majorHAnsi" w:eastAsia="Times New Roman" w:hAnsiTheme="majorHAnsi" w:cs="Times New Roman"/>
      <w:color w:val="4F81BD" w:themeColor="accent1"/>
      <w:sz w:val="44"/>
      <w:szCs w:val="20"/>
    </w:rPr>
  </w:style>
  <w:style w:type="table" w:customStyle="1" w:styleId="TableTitle">
    <w:name w:val="Table Title"/>
    <w:basedOn w:val="TableNormal"/>
    <w:uiPriority w:val="99"/>
    <w:rsid w:val="009E677C"/>
    <w:pPr>
      <w:spacing w:before="0" w:after="0"/>
    </w:pPr>
    <w:rPr>
      <w:rFonts w:eastAsia="Times New Roman" w:cstheme="minorHAnsi"/>
      <w:sz w:val="24"/>
      <w:szCs w:val="24"/>
    </w:rPr>
    <w:tblPr>
      <w:tblBorders>
        <w:top w:val="thinThickSmallGap" w:sz="24" w:space="0" w:color="auto"/>
        <w:bottom w:val="thickThinSmallGap" w:sz="24" w:space="0" w:color="auto"/>
      </w:tblBorders>
    </w:tblPr>
  </w:style>
  <w:style w:type="paragraph" w:customStyle="1" w:styleId="UnderstandingErrorTypes">
    <w:name w:val="Understanding Error Types"/>
    <w:basedOn w:val="Normal"/>
    <w:qFormat/>
    <w:rsid w:val="009E677C"/>
    <w:pPr>
      <w:jc w:val="center"/>
    </w:pPr>
    <w:rPr>
      <w:b/>
    </w:rPr>
  </w:style>
  <w:style w:type="table" w:customStyle="1" w:styleId="TableFirstPageFooter">
    <w:name w:val="Table First Page Footer"/>
    <w:basedOn w:val="TableNormal"/>
    <w:uiPriority w:val="99"/>
    <w:rsid w:val="009E677C"/>
    <w:pPr>
      <w:spacing w:before="0" w:after="0"/>
    </w:pPr>
    <w:rPr>
      <w:rFonts w:eastAsia="Times New Roman" w:cstheme="minorHAnsi"/>
      <w:sz w:val="24"/>
      <w:szCs w:val="24"/>
    </w:rPr>
    <w:tblPr>
      <w:jc w:val="center"/>
      <w:tblCellMar>
        <w:top w:w="72" w:type="dxa"/>
        <w:left w:w="115" w:type="dxa"/>
        <w:bottom w:w="72" w:type="dxa"/>
        <w:right w:w="115" w:type="dxa"/>
      </w:tblCellMar>
    </w:tblPr>
    <w:trPr>
      <w:cantSplit/>
      <w:jc w:val="center"/>
    </w:trPr>
    <w:tcPr>
      <w:shd w:val="clear" w:color="auto" w:fill="548DD4" w:themeFill="text2" w:themeFillTint="99"/>
    </w:tcPr>
  </w:style>
  <w:style w:type="paragraph" w:customStyle="1" w:styleId="FooterFirstPage">
    <w:name w:val="Footer First Page"/>
    <w:basedOn w:val="Normal"/>
    <w:qFormat/>
    <w:rsid w:val="009E677C"/>
    <w:pPr>
      <w:spacing w:after="120"/>
    </w:pPr>
  </w:style>
  <w:style w:type="paragraph" w:customStyle="1" w:styleId="ProcedureIntroduction">
    <w:name w:val="Procedure Introduction"/>
    <w:basedOn w:val="Normal"/>
    <w:next w:val="Normal"/>
    <w:qFormat/>
    <w:rsid w:val="009E677C"/>
    <w:pPr>
      <w:keepNext/>
      <w:keepLines/>
      <w:spacing w:after="120"/>
    </w:pPr>
    <w:rPr>
      <w:i/>
    </w:rPr>
  </w:style>
  <w:style w:type="paragraph" w:customStyle="1" w:styleId="ProcedureResult">
    <w:name w:val="Procedure Result"/>
    <w:basedOn w:val="Normal"/>
    <w:qFormat/>
    <w:rsid w:val="009E677C"/>
    <w:pPr>
      <w:spacing w:after="0"/>
    </w:pPr>
  </w:style>
  <w:style w:type="paragraph" w:customStyle="1" w:styleId="ListIntroduction">
    <w:name w:val="List Introduction"/>
    <w:basedOn w:val="Normal"/>
    <w:next w:val="ListBullet"/>
    <w:qFormat/>
    <w:rsid w:val="009E677C"/>
    <w:pPr>
      <w:keepNext/>
      <w:spacing w:after="120"/>
    </w:pPr>
  </w:style>
  <w:style w:type="paragraph" w:customStyle="1" w:styleId="Role">
    <w:name w:val="Role"/>
    <w:basedOn w:val="Normal"/>
    <w:next w:val="Date"/>
    <w:qFormat/>
    <w:rsid w:val="009E677C"/>
    <w:pPr>
      <w:spacing w:after="200"/>
      <w:jc w:val="center"/>
    </w:pPr>
    <w:rPr>
      <w:rFonts w:asciiTheme="majorHAnsi" w:hAnsiTheme="majorHAnsi"/>
      <w:color w:val="4F81BD" w:themeColor="accent1"/>
      <w:sz w:val="44"/>
    </w:rPr>
  </w:style>
  <w:style w:type="paragraph" w:styleId="BalloonText">
    <w:name w:val="Balloon Text"/>
    <w:basedOn w:val="Normal"/>
    <w:link w:val="BalloonTextChar"/>
    <w:rsid w:val="009E677C"/>
    <w:pPr>
      <w:spacing w:after="0"/>
    </w:pPr>
    <w:rPr>
      <w:rFonts w:ascii="Tahoma" w:hAnsi="Tahoma" w:cs="Tahoma"/>
      <w:sz w:val="16"/>
      <w:szCs w:val="16"/>
    </w:rPr>
  </w:style>
  <w:style w:type="character" w:customStyle="1" w:styleId="BalloonTextChar">
    <w:name w:val="Balloon Text Char"/>
    <w:basedOn w:val="DefaultParagraphFont"/>
    <w:link w:val="BalloonText"/>
    <w:rsid w:val="009E677C"/>
    <w:rPr>
      <w:rFonts w:ascii="Tahoma" w:eastAsia="Times New Roman" w:hAnsi="Tahoma" w:cs="Tahoma"/>
      <w:sz w:val="16"/>
      <w:szCs w:val="16"/>
    </w:rPr>
  </w:style>
  <w:style w:type="paragraph" w:styleId="TOCHeading">
    <w:name w:val="TOC Heading"/>
    <w:basedOn w:val="Heading1"/>
    <w:next w:val="Normal"/>
    <w:uiPriority w:val="39"/>
    <w:semiHidden/>
    <w:unhideWhenUsed/>
    <w:qFormat/>
    <w:rsid w:val="00C045E7"/>
    <w:pPr>
      <w:pageBreakBefore w:val="0"/>
      <w:spacing w:before="480" w:after="0" w:line="276" w:lineRule="auto"/>
      <w:outlineLvl w:val="9"/>
    </w:pPr>
    <w:rPr>
      <w:rFonts w:asciiTheme="majorHAnsi" w:hAnsiTheme="majorHAnsi"/>
      <w:color w:val="365F91" w:themeColor="accent1" w:themeShade="BF"/>
      <w:sz w:val="28"/>
      <w:lang w:eastAsia="ja-JP"/>
    </w:rPr>
  </w:style>
  <w:style w:type="character" w:styleId="FollowedHyperlink">
    <w:name w:val="FollowedHyperlink"/>
    <w:basedOn w:val="DefaultParagraphFont"/>
    <w:uiPriority w:val="99"/>
    <w:semiHidden/>
    <w:unhideWhenUsed/>
    <w:rsid w:val="00B423B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6283">
      <w:bodyDiv w:val="1"/>
      <w:marLeft w:val="0"/>
      <w:marRight w:val="0"/>
      <w:marTop w:val="0"/>
      <w:marBottom w:val="0"/>
      <w:divBdr>
        <w:top w:val="none" w:sz="0" w:space="0" w:color="auto"/>
        <w:left w:val="none" w:sz="0" w:space="0" w:color="auto"/>
        <w:bottom w:val="none" w:sz="0" w:space="0" w:color="auto"/>
        <w:right w:val="none" w:sz="0" w:space="0" w:color="auto"/>
      </w:divBdr>
    </w:div>
    <w:div w:id="733166398">
      <w:bodyDiv w:val="1"/>
      <w:marLeft w:val="0"/>
      <w:marRight w:val="0"/>
      <w:marTop w:val="0"/>
      <w:marBottom w:val="0"/>
      <w:divBdr>
        <w:top w:val="none" w:sz="0" w:space="0" w:color="auto"/>
        <w:left w:val="none" w:sz="0" w:space="0" w:color="auto"/>
        <w:bottom w:val="none" w:sz="0" w:space="0" w:color="auto"/>
        <w:right w:val="none" w:sz="0" w:space="0" w:color="auto"/>
      </w:divBdr>
    </w:div>
    <w:div w:id="1526940827">
      <w:bodyDiv w:val="1"/>
      <w:marLeft w:val="0"/>
      <w:marRight w:val="0"/>
      <w:marTop w:val="0"/>
      <w:marBottom w:val="0"/>
      <w:divBdr>
        <w:top w:val="none" w:sz="0" w:space="0" w:color="auto"/>
        <w:left w:val="none" w:sz="0" w:space="0" w:color="auto"/>
        <w:bottom w:val="none" w:sz="0" w:space="0" w:color="auto"/>
        <w:right w:val="none" w:sz="0" w:space="0" w:color="auto"/>
      </w:divBdr>
    </w:div>
    <w:div w:id="1659309865">
      <w:bodyDiv w:val="1"/>
      <w:marLeft w:val="0"/>
      <w:marRight w:val="0"/>
      <w:marTop w:val="0"/>
      <w:marBottom w:val="0"/>
      <w:divBdr>
        <w:top w:val="none" w:sz="0" w:space="0" w:color="auto"/>
        <w:left w:val="none" w:sz="0" w:space="0" w:color="auto"/>
        <w:bottom w:val="none" w:sz="0" w:space="0" w:color="auto"/>
        <w:right w:val="none" w:sz="0" w:space="0" w:color="auto"/>
      </w:divBdr>
    </w:div>
    <w:div w:id="1805612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davis\AppData\Roaming\Microsoft\Templates\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CA838-F69E-4B1B-916E-446DC001C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Blue.dotx</Template>
  <TotalTime>136</TotalTime>
  <Pages>1</Pages>
  <Words>3771</Words>
  <Characters>21500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American Institutes for Research</Company>
  <LinksUpToDate>false</LinksUpToDate>
  <CharactersWithSpaces>25221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Davis, Evan</dc:creator>
  <cp:lastModifiedBy>Brandt Redd</cp:lastModifiedBy>
  <cp:revision>16</cp:revision>
  <cp:lastPrinted>2015-01-03T20:02:00Z</cp:lastPrinted>
  <dcterms:created xsi:type="dcterms:W3CDTF">2014-12-09T18:13:00Z</dcterms:created>
  <dcterms:modified xsi:type="dcterms:W3CDTF">2015-01-03T20:35:00Z</dcterms:modified>
</cp:coreProperties>
</file>