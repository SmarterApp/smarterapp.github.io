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95" w:type="dxa"/>
        <w:tblBorders>
          <w:bottom w:val="single" w:sz="4" w:space="0" w:color="auto"/>
          <w:insideH w:val="single" w:sz="4" w:space="0" w:color="auto"/>
        </w:tblBorders>
        <w:tblCellMar>
          <w:left w:w="115" w:type="dxa"/>
          <w:right w:w="115" w:type="dxa"/>
        </w:tblCellMar>
        <w:tblLook w:val="04A0" w:firstRow="1" w:lastRow="0" w:firstColumn="1" w:lastColumn="0" w:noHBand="0" w:noVBand="1"/>
      </w:tblPr>
      <w:tblGrid>
        <w:gridCol w:w="3066"/>
        <w:gridCol w:w="11339"/>
      </w:tblGrid>
      <w:tr w:rsidR="00567734" w:rsidRPr="00951C73" w14:paraId="1FC202AA" w14:textId="77777777" w:rsidTr="004908EB">
        <w:trPr>
          <w:cantSplit/>
        </w:trPr>
        <w:tc>
          <w:tcPr>
            <w:tcW w:w="3066" w:type="dxa"/>
          </w:tcPr>
          <w:p w14:paraId="3510D471" w14:textId="77777777" w:rsidR="00951C73" w:rsidRPr="00951C73" w:rsidRDefault="00567734" w:rsidP="00951C73">
            <w:r>
              <w:rPr>
                <w:noProof/>
              </w:rPr>
              <w:drawing>
                <wp:inline distT="0" distB="0" distL="0" distR="0" wp14:anchorId="4B7B39F3" wp14:editId="516B0EB2">
                  <wp:extent cx="1587731"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erApp_logo_CMYK.png"/>
                          <pic:cNvPicPr/>
                        </pic:nvPicPr>
                        <pic:blipFill>
                          <a:blip r:embed="rId11">
                            <a:extLst>
                              <a:ext uri="{28A0092B-C50C-407E-A947-70E740481C1C}">
                                <a14:useLocalDpi xmlns:a14="http://schemas.microsoft.com/office/drawing/2010/main" val="0"/>
                              </a:ext>
                            </a:extLst>
                          </a:blip>
                          <a:stretch>
                            <a:fillRect/>
                          </a:stretch>
                        </pic:blipFill>
                        <pic:spPr>
                          <a:xfrm>
                            <a:off x="0" y="0"/>
                            <a:ext cx="1705392" cy="491081"/>
                          </a:xfrm>
                          <a:prstGeom prst="rect">
                            <a:avLst/>
                          </a:prstGeom>
                        </pic:spPr>
                      </pic:pic>
                    </a:graphicData>
                  </a:graphic>
                </wp:inline>
              </w:drawing>
            </w:r>
          </w:p>
        </w:tc>
        <w:tc>
          <w:tcPr>
            <w:tcW w:w="11339" w:type="dxa"/>
          </w:tcPr>
          <w:p w14:paraId="61B2B476" w14:textId="7F070D39" w:rsidR="00951C73" w:rsidRPr="00951C73" w:rsidRDefault="00B135F2" w:rsidP="002238DA">
            <w:pPr>
              <w:pStyle w:val="Title"/>
              <w:jc w:val="left"/>
            </w:pPr>
            <w:r>
              <w:t>Test Results</w:t>
            </w:r>
            <w:r w:rsidR="0087187E">
              <w:br/>
            </w:r>
            <w:r>
              <w:rPr>
                <w:rStyle w:val="SubtitleChar"/>
              </w:rPr>
              <w:t>Data Dictionary and Logical Data Model</w:t>
            </w:r>
            <w:r w:rsidR="00C03915">
              <w:rPr>
                <w:rStyle w:val="SubtitleChar"/>
              </w:rPr>
              <w:t xml:space="preserve"> –</w:t>
            </w:r>
            <w:r w:rsidR="00FF2B67">
              <w:rPr>
                <w:rStyle w:val="SubtitleChar"/>
              </w:rPr>
              <w:t xml:space="preserve"> Updated </w:t>
            </w:r>
            <w:r w:rsidR="002238DA">
              <w:rPr>
                <w:rStyle w:val="SubtitleChar"/>
              </w:rPr>
              <w:t>15</w:t>
            </w:r>
            <w:r w:rsidR="00235347">
              <w:rPr>
                <w:rStyle w:val="SubtitleChar"/>
              </w:rPr>
              <w:t xml:space="preserve"> </w:t>
            </w:r>
            <w:r w:rsidR="002238DA">
              <w:rPr>
                <w:rStyle w:val="SubtitleChar"/>
              </w:rPr>
              <w:t>September</w:t>
            </w:r>
            <w:r w:rsidR="00192919">
              <w:rPr>
                <w:rStyle w:val="SubtitleChar"/>
              </w:rPr>
              <w:t xml:space="preserve"> </w:t>
            </w:r>
            <w:r w:rsidR="00FB4760">
              <w:rPr>
                <w:rStyle w:val="SubtitleChar"/>
              </w:rPr>
              <w:t>201</w:t>
            </w:r>
            <w:r w:rsidR="002238DA">
              <w:rPr>
                <w:rStyle w:val="SubtitleChar"/>
              </w:rPr>
              <w:t>9</w:t>
            </w:r>
            <w:bookmarkStart w:id="0" w:name="_GoBack"/>
            <w:bookmarkEnd w:id="0"/>
          </w:p>
        </w:tc>
      </w:tr>
    </w:tbl>
    <w:p w14:paraId="3176B580" w14:textId="49C147EA" w:rsidR="00F55C2B" w:rsidRDefault="00F55C2B" w:rsidP="00F55C2B">
      <w:pPr>
        <w:pStyle w:val="Heading1"/>
      </w:pPr>
      <w:r>
        <w:t>Introduction</w:t>
      </w:r>
    </w:p>
    <w:p w14:paraId="7543EBFD" w14:textId="33EDE891" w:rsidR="00F55C2B" w:rsidRDefault="00F75BE9" w:rsidP="00F55C2B">
      <w:r>
        <w:t>This Data Dictionary and Logical Data Model define all data elements involved in Smarter Balanced test results whether in a transmission format or stored in a database.</w:t>
      </w:r>
    </w:p>
    <w:p w14:paraId="5A6E6282" w14:textId="125E6EA4" w:rsidR="00F55C2B" w:rsidRDefault="00F55C2B" w:rsidP="00F55C2B">
      <w:r>
        <w:t xml:space="preserve">The </w:t>
      </w:r>
      <w:hyperlink r:id="rId12" w:history="1">
        <w:r w:rsidRPr="00F55C2B">
          <w:rPr>
            <w:rStyle w:val="Hyperlink"/>
          </w:rPr>
          <w:t>Four</w:t>
        </w:r>
        <w:r w:rsidR="000445AA">
          <w:rPr>
            <w:rStyle w:val="Hyperlink"/>
          </w:rPr>
          <w:t>-</w:t>
        </w:r>
        <w:r w:rsidRPr="00F55C2B">
          <w:rPr>
            <w:rStyle w:val="Hyperlink"/>
          </w:rPr>
          <w:t>Layer Framework for Data Standards</w:t>
        </w:r>
      </w:hyperlink>
      <w:r>
        <w:t xml:space="preserve"> offers context for how this specification relates to other SmarterApp specifications. The four layers are:</w:t>
      </w:r>
    </w:p>
    <w:p w14:paraId="2B5B6ECF" w14:textId="2B5FB2F0" w:rsidR="00F55C2B" w:rsidRDefault="00F55C2B" w:rsidP="00E41A1C">
      <w:pPr>
        <w:pStyle w:val="ListParagraph"/>
        <w:numPr>
          <w:ilvl w:val="0"/>
          <w:numId w:val="13"/>
        </w:numPr>
      </w:pPr>
      <w:r>
        <w:t>Data Dictionary</w:t>
      </w:r>
      <w:r w:rsidR="00E41A1C">
        <w:t>: Definition of data elements including name and interpretation.</w:t>
      </w:r>
    </w:p>
    <w:p w14:paraId="6E396835" w14:textId="3D458E40" w:rsidR="00E41A1C" w:rsidRDefault="00E41A1C" w:rsidP="00E41A1C">
      <w:pPr>
        <w:pStyle w:val="ListParagraph"/>
        <w:numPr>
          <w:ilvl w:val="0"/>
          <w:numId w:val="13"/>
        </w:numPr>
      </w:pPr>
      <w:r>
        <w:t>Logical Data Model: Logical definition of entities as groups of elements and inter-entity relationships.</w:t>
      </w:r>
    </w:p>
    <w:p w14:paraId="11607A6E" w14:textId="2D8F991E" w:rsidR="00E41A1C" w:rsidRDefault="00E41A1C" w:rsidP="00E41A1C">
      <w:pPr>
        <w:pStyle w:val="ListParagraph"/>
        <w:numPr>
          <w:ilvl w:val="0"/>
          <w:numId w:val="13"/>
        </w:numPr>
      </w:pPr>
      <w:r>
        <w:t>Serialization: Concrete digital format for storage or transmission of entities.</w:t>
      </w:r>
    </w:p>
    <w:p w14:paraId="306F013F" w14:textId="7096E73B" w:rsidR="00E41A1C" w:rsidRDefault="00E41A1C" w:rsidP="00E41A1C">
      <w:pPr>
        <w:pStyle w:val="ListParagraph"/>
        <w:numPr>
          <w:ilvl w:val="0"/>
          <w:numId w:val="13"/>
        </w:numPr>
      </w:pPr>
      <w:r>
        <w:t>Protocol: Transport layer and message formats for exchanging serialized entities.</w:t>
      </w:r>
    </w:p>
    <w:p w14:paraId="2706BA93" w14:textId="365E45CB" w:rsidR="007823DA" w:rsidRDefault="00E41A1C" w:rsidP="00066388">
      <w:r>
        <w:t xml:space="preserve">This specification describes test results at the Data Dictionary and Logical Data Model layers (layers 1 and 2). Other specifications address serialization and transmission protocols (layers 3 and 4). </w:t>
      </w:r>
      <w:r w:rsidR="00332F39">
        <w:t>Field names</w:t>
      </w:r>
      <w:r w:rsidR="00E62FCA">
        <w:t xml:space="preserve"> and descriptions</w:t>
      </w:r>
      <w:r w:rsidR="00332F39">
        <w:t xml:space="preserve"> are mostly drawn from the </w:t>
      </w:r>
      <w:hyperlink r:id="rId13" w:history="1">
        <w:r w:rsidR="00332F39" w:rsidRPr="00332F39">
          <w:rPr>
            <w:rStyle w:val="Hyperlink"/>
          </w:rPr>
          <w:t>Common Education Data Standards</w:t>
        </w:r>
      </w:hyperlink>
      <w:r>
        <w:t xml:space="preserve"> (CEDS) which also operates at layers 1 and 2.</w:t>
      </w:r>
    </w:p>
    <w:p w14:paraId="33D97691" w14:textId="1824C0A4" w:rsidR="00B94E9D" w:rsidRDefault="00B94E9D" w:rsidP="00B94E9D">
      <w:r>
        <w:t xml:space="preserve">The key words "MUST", "MUST NOT", "REQUIRED", "SHALL", "SHALL NOT", "SHOULD", "SHOULD NOT", "RECOMMENDED", "MAY", and "OPTIONAL" in this document are to be interpreted as described in </w:t>
      </w:r>
      <w:hyperlink r:id="rId14" w:history="1">
        <w:r w:rsidRPr="003A6883">
          <w:rPr>
            <w:rStyle w:val="Hyperlink"/>
          </w:rPr>
          <w:t>RFC 2119</w:t>
        </w:r>
      </w:hyperlink>
      <w:r>
        <w:t>.</w:t>
      </w:r>
    </w:p>
    <w:p w14:paraId="21B95A61" w14:textId="22392707" w:rsidR="00066388" w:rsidRDefault="00066388" w:rsidP="00066388">
      <w:pPr>
        <w:pStyle w:val="Heading2"/>
      </w:pPr>
      <w:r>
        <w:t>Extensibility</w:t>
      </w:r>
    </w:p>
    <w:p w14:paraId="7A1F9F9D" w14:textId="08337623" w:rsidR="00066388" w:rsidRDefault="00066388" w:rsidP="00066388">
      <w:pPr>
        <w:rPr>
          <w:i/>
        </w:rPr>
      </w:pPr>
      <w:r>
        <w:t xml:space="preserve">Nearly every test result format we have encountered includes additional information beyond the fields defined here. </w:t>
      </w:r>
      <w:r w:rsidR="00E41A1C">
        <w:t>Data</w:t>
      </w:r>
      <w:r>
        <w:t xml:space="preserve"> serialization format</w:t>
      </w:r>
      <w:r w:rsidR="00E41A1C">
        <w:t>s</w:t>
      </w:r>
      <w:r>
        <w:t xml:space="preserve"> should not be constrained to just these fields. </w:t>
      </w:r>
      <w:r w:rsidR="00104E46">
        <w:t xml:space="preserve">Certain </w:t>
      </w:r>
      <w:r>
        <w:t>serialization formats like XML and JSON include standard extension mechanisms. Accordingly, extensions should be made at the serialization level.</w:t>
      </w:r>
      <w:r w:rsidR="00F70378">
        <w:t xml:space="preserve"> </w:t>
      </w:r>
      <w:r w:rsidR="00F70378" w:rsidRPr="00DD68AA">
        <w:rPr>
          <w:i/>
        </w:rPr>
        <w:t>Applications that receive data should tolerate and ignore fields that they don’t recognize.</w:t>
      </w:r>
    </w:p>
    <w:p w14:paraId="3FE13318" w14:textId="0AE80CBE" w:rsidR="00824B02" w:rsidRDefault="00824B02" w:rsidP="00824B02">
      <w:pPr>
        <w:pStyle w:val="Heading2"/>
      </w:pPr>
      <w:r>
        <w:t>Change Log</w:t>
      </w:r>
    </w:p>
    <w:p w14:paraId="79070540" w14:textId="77777777" w:rsidR="00E73F2D" w:rsidRPr="00824B02" w:rsidRDefault="00E73F2D" w:rsidP="00E73F2D">
      <w:pPr>
        <w:pBdr>
          <w:top w:val="single" w:sz="4" w:space="1" w:color="auto"/>
          <w:left w:val="single" w:sz="4" w:space="4" w:color="auto"/>
          <w:bottom w:val="single" w:sz="4" w:space="1" w:color="auto"/>
          <w:right w:val="single" w:sz="4" w:space="4" w:color="auto"/>
        </w:pBdr>
        <w:ind w:left="1440" w:hanging="1440"/>
      </w:pPr>
      <w:r>
        <w:t>8 June 2016</w:t>
      </w:r>
      <w:r>
        <w:tab/>
        <w:t>Acceptable values for EconomicDisadvantageStatus are “Yes” and “No”. Remove “Unspecified” as an acceptable value. This is compliant with CEDS and with current practice.</w:t>
      </w:r>
    </w:p>
    <w:p w14:paraId="758FF828" w14:textId="3DC1E754" w:rsidR="00D0252F" w:rsidRDefault="00D0252F" w:rsidP="00D0252F">
      <w:pPr>
        <w:pBdr>
          <w:top w:val="single" w:sz="4" w:space="1" w:color="auto"/>
          <w:left w:val="single" w:sz="4" w:space="4" w:color="auto"/>
          <w:bottom w:val="single" w:sz="4" w:space="1" w:color="auto"/>
          <w:right w:val="single" w:sz="4" w:space="4" w:color="auto"/>
        </w:pBdr>
        <w:ind w:left="1440" w:hanging="1440"/>
      </w:pPr>
      <w:r>
        <w:t>25 May 2016</w:t>
      </w:r>
      <w:r>
        <w:tab/>
        <w:t xml:space="preserve">Update field </w:t>
      </w:r>
      <w:r w:rsidR="00F2631A">
        <w:t>cross-</w:t>
      </w:r>
      <w:r>
        <w:t xml:space="preserve">references for Claim2 and Claim3 scores </w:t>
      </w:r>
      <w:r w:rsidR="00F2631A">
        <w:t xml:space="preserve">and SEM </w:t>
      </w:r>
      <w:r>
        <w:t xml:space="preserve">in the Test Score </w:t>
      </w:r>
      <w:r w:rsidR="00F2631A">
        <w:t>I</w:t>
      </w:r>
      <w:r>
        <w:t>nformation section, specifically for ELA.  AIR’s SRC2 is SmarterBalanced Claim3 listening</w:t>
      </w:r>
      <w:r w:rsidR="00290CC7">
        <w:t xml:space="preserve"> and speaking</w:t>
      </w:r>
      <w:r>
        <w:t xml:space="preserve"> and AIR’s SRC3 is SmarterBalanced Claim2 writing.</w:t>
      </w:r>
    </w:p>
    <w:p w14:paraId="06FC675C" w14:textId="4EF76B38" w:rsidR="00824B02" w:rsidRDefault="00824B02" w:rsidP="00290CC7">
      <w:pPr>
        <w:pBdr>
          <w:top w:val="single" w:sz="4" w:space="1" w:color="auto"/>
          <w:left w:val="single" w:sz="4" w:space="4" w:color="auto"/>
          <w:bottom w:val="single" w:sz="4" w:space="1" w:color="auto"/>
          <w:right w:val="single" w:sz="4" w:space="4" w:color="auto"/>
        </w:pBdr>
      </w:pPr>
      <w:r>
        <w:t>14 May 2016</w:t>
      </w:r>
      <w:r>
        <w:tab/>
        <w:t>Clarify definitions of Rater Scores and Rater IDs</w:t>
      </w:r>
      <w:r w:rsidR="006D4CEB">
        <w:t>.</w:t>
      </w:r>
    </w:p>
    <w:p w14:paraId="6C1A579E" w14:textId="6C229D60" w:rsidR="00824B02" w:rsidRDefault="00824B02" w:rsidP="00824B02">
      <w:pPr>
        <w:pBdr>
          <w:top w:val="single" w:sz="4" w:space="1" w:color="auto"/>
          <w:left w:val="single" w:sz="4" w:space="4" w:color="auto"/>
          <w:bottom w:val="single" w:sz="4" w:space="1" w:color="auto"/>
          <w:right w:val="single" w:sz="4" w:space="4" w:color="auto"/>
        </w:pBdr>
        <w:ind w:left="1440" w:hanging="1440"/>
      </w:pPr>
      <w:r>
        <w:t>2 April 2016</w:t>
      </w:r>
      <w:r>
        <w:tab/>
        <w:t>Add footnotes to AdministrationCondition and Completeness to include references to associated business rules.</w:t>
      </w:r>
    </w:p>
    <w:p w14:paraId="2206F042" w14:textId="1474E05D" w:rsidR="00200F11" w:rsidRDefault="00200F11" w:rsidP="00824B02">
      <w:pPr>
        <w:pBdr>
          <w:top w:val="single" w:sz="4" w:space="1" w:color="auto"/>
          <w:left w:val="single" w:sz="4" w:space="4" w:color="auto"/>
          <w:bottom w:val="single" w:sz="4" w:space="1" w:color="auto"/>
          <w:right w:val="single" w:sz="4" w:space="4" w:color="auto"/>
        </w:pBdr>
        <w:ind w:left="1440" w:hanging="1440"/>
      </w:pPr>
      <w:r>
        <w:t>9 May 2017</w:t>
      </w:r>
      <w:r>
        <w:tab/>
        <w:t>Added optional Filipino ethnicity</w:t>
      </w:r>
    </w:p>
    <w:p w14:paraId="5DE2F536" w14:textId="626CF1B2" w:rsidR="0016092C" w:rsidRDefault="003D1281" w:rsidP="00824B02">
      <w:pPr>
        <w:pBdr>
          <w:top w:val="single" w:sz="4" w:space="1" w:color="auto"/>
          <w:left w:val="single" w:sz="4" w:space="4" w:color="auto"/>
          <w:bottom w:val="single" w:sz="4" w:space="1" w:color="auto"/>
          <w:right w:val="single" w:sz="4" w:space="4" w:color="auto"/>
        </w:pBdr>
        <w:ind w:left="1440" w:hanging="1440"/>
      </w:pPr>
      <w:r>
        <w:t>26</w:t>
      </w:r>
      <w:r w:rsidR="0016092C">
        <w:t xml:space="preserve"> July 2018 </w:t>
      </w:r>
      <w:r w:rsidR="0016092C">
        <w:tab/>
        <w:t>Added optional EnglishLanguageAcquisitionStatus</w:t>
      </w:r>
      <w:r w:rsidR="00BD2C61">
        <w:t xml:space="preserve"> </w:t>
      </w:r>
    </w:p>
    <w:p w14:paraId="7B263213" w14:textId="375D9372" w:rsidR="001A3801" w:rsidRDefault="001A3801" w:rsidP="00824B02">
      <w:pPr>
        <w:pBdr>
          <w:top w:val="single" w:sz="4" w:space="1" w:color="auto"/>
          <w:left w:val="single" w:sz="4" w:space="4" w:color="auto"/>
          <w:bottom w:val="single" w:sz="4" w:space="1" w:color="auto"/>
          <w:right w:val="single" w:sz="4" w:space="4" w:color="auto"/>
        </w:pBdr>
        <w:ind w:left="1440" w:hanging="1440"/>
      </w:pPr>
      <w:r>
        <w:t>28 Nov 2018</w:t>
      </w:r>
      <w:r>
        <w:tab/>
        <w:t>Added "Other" as a Sex. Adjusted the definition of "TestSessionID". Adjusted the Sc</w:t>
      </w:r>
      <w:r w:rsidR="005B3147">
        <w:t>ale Score to allow for 6 claims and target level scores. Adjusted Appendix A to include the target level scores.</w:t>
      </w:r>
    </w:p>
    <w:p w14:paraId="3122326D" w14:textId="798A4614" w:rsidR="00426811" w:rsidRDefault="00426811" w:rsidP="00824B02">
      <w:pPr>
        <w:pBdr>
          <w:top w:val="single" w:sz="4" w:space="1" w:color="auto"/>
          <w:left w:val="single" w:sz="4" w:space="4" w:color="auto"/>
          <w:bottom w:val="single" w:sz="4" w:space="1" w:color="auto"/>
          <w:right w:val="single" w:sz="4" w:space="4" w:color="auto"/>
        </w:pBdr>
        <w:ind w:left="1440" w:hanging="1440"/>
      </w:pPr>
      <w:r>
        <w:lastRenderedPageBreak/>
        <w:t>21 May 2019</w:t>
      </w:r>
      <w:r>
        <w:tab/>
        <w:t>Added "Expired" as a value for the Completeness field</w:t>
      </w:r>
    </w:p>
    <w:p w14:paraId="0C681DD8" w14:textId="77777777" w:rsidR="00691842" w:rsidRDefault="00691842" w:rsidP="00691842">
      <w:pPr>
        <w:pBdr>
          <w:top w:val="single" w:sz="4" w:space="1" w:color="auto"/>
          <w:left w:val="single" w:sz="4" w:space="4" w:color="auto"/>
          <w:bottom w:val="single" w:sz="4" w:space="1" w:color="auto"/>
          <w:right w:val="single" w:sz="4" w:space="4" w:color="auto"/>
        </w:pBdr>
        <w:ind w:left="1440" w:hanging="1440"/>
      </w:pPr>
      <w:r>
        <w:t>15 Sep 2019</w:t>
      </w:r>
      <w:r>
        <w:tab/>
        <w:t>The following adjustments were made to account for non Smarter Balanced tests:</w:t>
      </w:r>
    </w:p>
    <w:p w14:paraId="42E8A261" w14:textId="77777777" w:rsidR="00691842" w:rsidRDefault="00691842" w:rsidP="00691842">
      <w:pPr>
        <w:pBdr>
          <w:top w:val="single" w:sz="4" w:space="1" w:color="auto"/>
          <w:left w:val="single" w:sz="4" w:space="4" w:color="auto"/>
          <w:bottom w:val="single" w:sz="4" w:space="1" w:color="auto"/>
          <w:right w:val="single" w:sz="4" w:space="4" w:color="auto"/>
        </w:pBdr>
        <w:ind w:left="1440" w:hanging="1440"/>
      </w:pPr>
      <w:r>
        <w:t xml:space="preserve"> </w:t>
      </w:r>
      <w:r>
        <w:tab/>
        <w:t xml:space="preserve">Adjusted the acceptable values for ScaleScoreAchievementLevel to include non Smarter Balanced tests. </w:t>
      </w:r>
    </w:p>
    <w:p w14:paraId="5F70A4CE" w14:textId="77777777" w:rsidR="00691842" w:rsidRDefault="00691842" w:rsidP="00691842">
      <w:pPr>
        <w:pBdr>
          <w:top w:val="single" w:sz="4" w:space="1" w:color="auto"/>
          <w:left w:val="single" w:sz="4" w:space="4" w:color="auto"/>
          <w:bottom w:val="single" w:sz="4" w:space="1" w:color="auto"/>
          <w:right w:val="single" w:sz="4" w:space="4" w:color="auto"/>
        </w:pBdr>
        <w:ind w:left="1440" w:hanging="1440"/>
      </w:pPr>
      <w:r>
        <w:t xml:space="preserve"> </w:t>
      </w:r>
      <w:r>
        <w:tab/>
        <w:t>For claims 5 and 6 Theta and ThetaStandardError, adjusted required to "Conditional".</w:t>
      </w:r>
    </w:p>
    <w:p w14:paraId="3F9FF5D6" w14:textId="6E66FD4A" w:rsidR="00691842" w:rsidRDefault="00691842" w:rsidP="00691842">
      <w:pPr>
        <w:pBdr>
          <w:top w:val="single" w:sz="4" w:space="1" w:color="auto"/>
          <w:left w:val="single" w:sz="4" w:space="4" w:color="auto"/>
          <w:bottom w:val="single" w:sz="4" w:space="1" w:color="auto"/>
          <w:right w:val="single" w:sz="4" w:space="4" w:color="auto"/>
        </w:pBdr>
        <w:ind w:left="1440" w:hanging="1440"/>
      </w:pPr>
      <w:r>
        <w:t xml:space="preserve"> </w:t>
      </w:r>
      <w:r>
        <w:tab/>
        <w:t>For StudentRelativeResidualScore, StandardmetRelativeResidualScore, ItemCount, ItemCountScored, RawScore, adjusted required to "Conditional"</w:t>
      </w:r>
    </w:p>
    <w:p w14:paraId="033D9218" w14:textId="77777777" w:rsidR="00824B02" w:rsidRPr="00824B02" w:rsidRDefault="00824B02" w:rsidP="00824B02"/>
    <w:p w14:paraId="4C8C6B3C" w14:textId="419F4B8A" w:rsidR="00E41A1C" w:rsidRDefault="000445AA" w:rsidP="0062045D">
      <w:pPr>
        <w:pStyle w:val="Heading1"/>
        <w:pageBreakBefore/>
      </w:pPr>
      <w:r>
        <w:lastRenderedPageBreak/>
        <w:t>Logical Data Model</w:t>
      </w:r>
    </w:p>
    <w:p w14:paraId="32C50BA6" w14:textId="1721C627" w:rsidR="000445AA" w:rsidRDefault="0062045D" w:rsidP="000445AA">
      <w:r>
        <w:rPr>
          <w:noProof/>
        </w:rPr>
        <mc:AlternateContent>
          <mc:Choice Requires="wps">
            <w:drawing>
              <wp:anchor distT="45720" distB="45720" distL="114300" distR="114300" simplePos="0" relativeHeight="251658240" behindDoc="0" locked="0" layoutInCell="1" allowOverlap="1" wp14:anchorId="5CA978AA" wp14:editId="03000E96">
                <wp:simplePos x="0" y="0"/>
                <wp:positionH relativeFrom="column">
                  <wp:posOffset>4924425</wp:posOffset>
                </wp:positionH>
                <wp:positionV relativeFrom="paragraph">
                  <wp:posOffset>3810</wp:posOffset>
                </wp:positionV>
                <wp:extent cx="4114800" cy="401955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4019550"/>
                        </a:xfrm>
                        <a:prstGeom prst="rect">
                          <a:avLst/>
                        </a:prstGeom>
                        <a:solidFill>
                          <a:srgbClr val="FFFFFF"/>
                        </a:solidFill>
                        <a:ln w="9525">
                          <a:solidFill>
                            <a:srgbClr val="000000"/>
                          </a:solidFill>
                          <a:miter lim="800000"/>
                          <a:headEnd/>
                          <a:tailEnd/>
                        </a:ln>
                      </wps:spPr>
                      <wps:txbx>
                        <w:txbxContent>
                          <w:p w14:paraId="2EAC15BB" w14:textId="5577A813" w:rsidR="00691842" w:rsidRDefault="00691842" w:rsidP="000445AA">
                            <w:pPr>
                              <w:pStyle w:val="Caption"/>
                            </w:pPr>
                            <w:r>
                              <w:t>Figure 1: Logical Data Model ERD for Test Results</w:t>
                            </w:r>
                          </w:p>
                          <w:p w14:paraId="7A21F97B" w14:textId="40F9A201" w:rsidR="00691842" w:rsidRDefault="0069184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A978AA" id="_x0000_t202" coordsize="21600,21600" o:spt="202" path="m,l,21600r21600,l21600,xe">
                <v:stroke joinstyle="miter"/>
                <v:path gradientshapeok="t" o:connecttype="rect"/>
              </v:shapetype>
              <v:shape id="Text Box 2" o:spid="_x0000_s1026" type="#_x0000_t202" style="position:absolute;margin-left:387.75pt;margin-top:.3pt;width:324pt;height:316.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">
                <v:textbox>
                  <w:txbxContent>
                    <w:p w14:paraId="2EAC15BB" w14:textId="5577A813" w:rsidR="00691842" w:rsidRDefault="00691842" w:rsidP="000445AA">
                      <w:pPr>
                        <w:pStyle w:val="Caption"/>
                      </w:pPr>
                      <w:r>
                        <w:t>Figure 1: Logical Data Model ERD for Test Results</w:t>
                      </w:r>
                    </w:p>
                    <w:p w14:paraId="7A21F97B" w14:textId="40F9A201" w:rsidR="00691842" w:rsidRDefault="00691842">
                      <w:r w:rsidRPr="000445AA">
                        <w:rPr>
                          <w:noProof/>
                        </w:rPr>
                        <w:drawing>
                          <wp:inline distT="0" distB="0" distL="0" distR="0" wp14:anchorId="640032A6" wp14:editId="0D701728">
                            <wp:extent cx="3169978" cy="3743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b="-892"/>
                                    <a:stretch/>
                                  </pic:blipFill>
                                  <pic:spPr bwMode="auto">
                                    <a:xfrm>
                                      <a:off x="0" y="0"/>
                                      <a:ext cx="3176605" cy="3751691"/>
                                    </a:xfrm>
                                    <a:prstGeom prst="rect">
                                      <a:avLst/>
                                    </a:prstGeom>
                                    <a:noFill/>
                                    <a:ln w="9525"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txbxContent>
                </v:textbox>
                <w10:wrap type="square"/>
              </v:shape>
            </w:pict>
          </mc:Fallback>
        </mc:AlternateContent>
      </w:r>
      <w:r w:rsidR="000445AA">
        <w:t>The entity-relationship diagram in Figure 1 represents the logical data model for test results.</w:t>
      </w:r>
    </w:p>
    <w:p w14:paraId="5061C267" w14:textId="77777777" w:rsidR="0062045D" w:rsidRDefault="000445AA" w:rsidP="000445AA">
      <w:r>
        <w:t>The data follows a strict hierarchy. Each test result has one</w:t>
      </w:r>
      <w:r w:rsidR="0062045D">
        <w:t xml:space="preserve"> </w:t>
      </w:r>
      <w:r w:rsidR="0062045D">
        <w:rPr>
          <w:b/>
        </w:rPr>
        <w:t>Test</w:t>
      </w:r>
      <w:r w:rsidR="0062045D">
        <w:t xml:space="preserve"> record which contains information about the test itself; about the student and the institution to which the student belongs; about test delivery including date, time, and environment; and the overall test score information.</w:t>
      </w:r>
    </w:p>
    <w:p w14:paraId="2AB4BD2D" w14:textId="571C7F6A" w:rsidR="0062045D" w:rsidRDefault="0062045D" w:rsidP="000445AA">
      <w:r>
        <w:t xml:space="preserve">Each </w:t>
      </w:r>
      <w:r w:rsidRPr="0062045D">
        <w:t>Test</w:t>
      </w:r>
      <w:r>
        <w:t xml:space="preserve"> has one</w:t>
      </w:r>
      <w:r w:rsidR="000445AA">
        <w:t xml:space="preserve"> or more </w:t>
      </w:r>
      <w:r w:rsidR="000445AA" w:rsidRPr="0062045D">
        <w:rPr>
          <w:b/>
        </w:rPr>
        <w:t>segments</w:t>
      </w:r>
      <w:r w:rsidR="000445AA">
        <w:t xml:space="preserve">. </w:t>
      </w:r>
      <w:r w:rsidR="00AA02F3">
        <w:t>Segments can be used for multi-part tests such as the Performance Task (PT) and Computer-Adaptive Test (CAT) portions of the Smarter Balanced summative tests. Segments may also be used for embedded field tests</w:t>
      </w:r>
      <w:r w:rsidR="000445AA">
        <w:t>.</w:t>
      </w:r>
    </w:p>
    <w:p w14:paraId="78F21BCB" w14:textId="18041F03" w:rsidR="000445AA" w:rsidRDefault="000445AA" w:rsidP="000445AA">
      <w:r>
        <w:t>Each seg</w:t>
      </w:r>
      <w:r w:rsidR="0062045D">
        <w:t xml:space="preserve">ment is composed of multiple </w:t>
      </w:r>
      <w:r w:rsidR="00B37CD4">
        <w:t>assessment</w:t>
      </w:r>
      <w:r w:rsidR="0062045D">
        <w:t xml:space="preserve"> </w:t>
      </w:r>
      <w:r w:rsidR="0062045D" w:rsidRPr="0062045D">
        <w:rPr>
          <w:b/>
        </w:rPr>
        <w:t>items</w:t>
      </w:r>
      <w:r w:rsidR="0062045D">
        <w:t>. For fixed-form segments, all students are presented the same set of items in the same order. For computer-adaptive segments, the items presented</w:t>
      </w:r>
      <w:r w:rsidR="00B37CD4">
        <w:t xml:space="preserve"> and the order varies</w:t>
      </w:r>
      <w:r w:rsidR="0062045D">
        <w:t xml:space="preserve"> according to performance and other factors managed by the adaptive assessment engine. Each item record contains information about the </w:t>
      </w:r>
      <w:r w:rsidR="00B37CD4">
        <w:t xml:space="preserve">assessment </w:t>
      </w:r>
      <w:r w:rsidR="0062045D">
        <w:t xml:space="preserve">item and the </w:t>
      </w:r>
      <w:r w:rsidR="00B37CD4">
        <w:t xml:space="preserve">full </w:t>
      </w:r>
      <w:r w:rsidR="0062045D">
        <w:t>student response to the item.</w:t>
      </w:r>
    </w:p>
    <w:p w14:paraId="3C02619C" w14:textId="69173812" w:rsidR="0062045D" w:rsidRDefault="0062045D" w:rsidP="000445AA">
      <w:r>
        <w:t xml:space="preserve">An item has one or more </w:t>
      </w:r>
      <w:r>
        <w:rPr>
          <w:b/>
        </w:rPr>
        <w:t>response scores</w:t>
      </w:r>
      <w:r>
        <w:t xml:space="preserve"> most items have a single score. However, certain items are scored on multiple dimensions each representing a different skill family. </w:t>
      </w:r>
      <w:r w:rsidR="00B37CD4">
        <w:t xml:space="preserve">For multidimensional items there is </w:t>
      </w:r>
      <w:r>
        <w:t>one response score record per scoring dimension.</w:t>
      </w:r>
    </w:p>
    <w:p w14:paraId="060AABC2" w14:textId="5D2356C7" w:rsidR="0062045D" w:rsidRPr="0062045D" w:rsidRDefault="0062045D" w:rsidP="000445AA">
      <w:pPr>
        <w:rPr>
          <w:b/>
        </w:rPr>
      </w:pPr>
      <w:r>
        <w:t xml:space="preserve">The hierarchical data organization is well-suited to certain serialization formats like XML and JSON. </w:t>
      </w:r>
      <w:r w:rsidR="00104E46">
        <w:t xml:space="preserve">However, </w:t>
      </w:r>
      <w:r>
        <w:t>CSV is</w:t>
      </w:r>
      <w:r w:rsidR="00104E46">
        <w:t xml:space="preserve"> a more popular</w:t>
      </w:r>
      <w:r>
        <w:t xml:space="preserve"> format for transmitting </w:t>
      </w:r>
      <w:r w:rsidR="00104E46">
        <w:t xml:space="preserve">test results and it is not well-suited to hierarchical data. When rendering test results in tabular formats like CSV a common approach is to use two tables. One table represents the test information. The second table (usually in a different CSV file) collapses the segment, item, and response score information into a single table. Segment and item information is repeated for each score. Since most items have only one score and there is very little segment information in the </w:t>
      </w:r>
      <w:r w:rsidR="00AA02F3">
        <w:t>data model, this approach is sufficiently efficient</w:t>
      </w:r>
      <w:r w:rsidR="00104E46">
        <w:t>.</w:t>
      </w:r>
    </w:p>
    <w:p w14:paraId="1BA4F8B6" w14:textId="2FC33FBB" w:rsidR="000445AA" w:rsidRDefault="00104E46" w:rsidP="00104E46">
      <w:pPr>
        <w:pStyle w:val="Heading1"/>
        <w:pageBreakBefore/>
      </w:pPr>
      <w:r>
        <w:lastRenderedPageBreak/>
        <w:t>Data Dictionaries</w:t>
      </w:r>
    </w:p>
    <w:p w14:paraId="71A3B0D1" w14:textId="51101530" w:rsidR="00104E46" w:rsidRDefault="00104E46" w:rsidP="00104E46">
      <w:r>
        <w:t>The following tables are the data dictionaries for each of the four entities: Test, Segment, Item, and ResponseScore.</w:t>
      </w:r>
    </w:p>
    <w:p w14:paraId="5D79CFF5" w14:textId="5AAB6F5C" w:rsidR="00896AA2" w:rsidRDefault="00896AA2" w:rsidP="00896AA2">
      <w:pPr>
        <w:pStyle w:val="Heading2"/>
      </w:pPr>
      <w:r>
        <w:t>Cross References</w:t>
      </w:r>
    </w:p>
    <w:p w14:paraId="55167C4D" w14:textId="7DDC1102" w:rsidR="00896AA2" w:rsidRDefault="00896AA2" w:rsidP="00896AA2">
      <w:r>
        <w:t>The rightmost column has cross-references to the following layer 3 formats:</w:t>
      </w:r>
    </w:p>
    <w:p w14:paraId="7E856BD7" w14:textId="5184BBD7" w:rsidR="00896AA2" w:rsidRDefault="00896AA2" w:rsidP="00AA02F3">
      <w:pPr>
        <w:pStyle w:val="ListParagraph"/>
        <w:numPr>
          <w:ilvl w:val="0"/>
          <w:numId w:val="17"/>
        </w:numPr>
      </w:pPr>
      <w:r>
        <w:rPr>
          <w:b/>
        </w:rPr>
        <w:t>TRT:</w:t>
      </w:r>
      <w:r>
        <w:t xml:space="preserve"> The </w:t>
      </w:r>
      <w:hyperlink r:id="rId16" w:history="1">
        <w:r w:rsidRPr="00896AA2">
          <w:rPr>
            <w:rStyle w:val="Hyperlink"/>
          </w:rPr>
          <w:t>SmarterApp Test Results Transmission format</w:t>
        </w:r>
      </w:hyperlink>
      <w:r w:rsidR="00AA02F3">
        <w:rPr>
          <w:rStyle w:val="Hyperlink"/>
        </w:rPr>
        <w:t xml:space="preserve"> (</w:t>
      </w:r>
      <w:hyperlink r:id="rId17" w:history="1">
        <w:r w:rsidR="00AA02F3" w:rsidRPr="004C1359">
          <w:rPr>
            <w:rStyle w:val="Hyperlink"/>
          </w:rPr>
          <w:t>http://www.smarterapp.org/specs/TestResultsTransmissionFormat.html</w:t>
        </w:r>
      </w:hyperlink>
      <w:r w:rsidR="00AA02F3">
        <w:rPr>
          <w:rStyle w:val="Hyperlink"/>
        </w:rPr>
        <w:t>)</w:t>
      </w:r>
      <w:r>
        <w:t>.</w:t>
      </w:r>
    </w:p>
    <w:p w14:paraId="3600AD4B" w14:textId="048D6F5F" w:rsidR="00896AA2" w:rsidRDefault="00896AA2" w:rsidP="00AA02F3">
      <w:pPr>
        <w:pStyle w:val="ListParagraph"/>
        <w:numPr>
          <w:ilvl w:val="0"/>
          <w:numId w:val="17"/>
        </w:numPr>
      </w:pPr>
      <w:r>
        <w:rPr>
          <w:b/>
        </w:rPr>
        <w:t>DWSA:</w:t>
      </w:r>
      <w:r>
        <w:t xml:space="preserve"> The </w:t>
      </w:r>
      <w:hyperlink r:id="rId18" w:history="1">
        <w:r w:rsidRPr="00896AA2">
          <w:rPr>
            <w:rStyle w:val="Hyperlink"/>
          </w:rPr>
          <w:t>SmarterApp Data Warehouse Student Assessment format</w:t>
        </w:r>
      </w:hyperlink>
      <w:r w:rsidR="00AA02F3">
        <w:rPr>
          <w:rStyle w:val="Hyperlink"/>
        </w:rPr>
        <w:t xml:space="preserve"> (</w:t>
      </w:r>
      <w:hyperlink r:id="rId19" w:history="1">
        <w:r w:rsidR="00AA02F3" w:rsidRPr="004C1359">
          <w:rPr>
            <w:rStyle w:val="Hyperlink"/>
          </w:rPr>
          <w:t>http://www.smarterapp.org/specs/DataWarehouse-DataSpec-StudentAssessments.html</w:t>
        </w:r>
      </w:hyperlink>
      <w:r w:rsidR="00AA02F3">
        <w:rPr>
          <w:rStyle w:val="Hyperlink"/>
        </w:rPr>
        <w:t>)</w:t>
      </w:r>
    </w:p>
    <w:p w14:paraId="5B71AFEF" w14:textId="34909393" w:rsidR="00896AA2" w:rsidRDefault="00896AA2" w:rsidP="00AA02F3">
      <w:pPr>
        <w:pStyle w:val="ListParagraph"/>
        <w:numPr>
          <w:ilvl w:val="0"/>
          <w:numId w:val="17"/>
        </w:numPr>
      </w:pPr>
      <w:r>
        <w:rPr>
          <w:b/>
        </w:rPr>
        <w:t xml:space="preserve">DWIL: </w:t>
      </w:r>
      <w:hyperlink r:id="rId20" w:history="1">
        <w:r w:rsidRPr="00896AA2">
          <w:rPr>
            <w:rStyle w:val="Hyperlink"/>
          </w:rPr>
          <w:t>The SmarterApp Data Warehouse Item Level format</w:t>
        </w:r>
      </w:hyperlink>
      <w:r w:rsidR="00AA02F3">
        <w:rPr>
          <w:rStyle w:val="Hyperlink"/>
        </w:rPr>
        <w:t xml:space="preserve"> (</w:t>
      </w:r>
      <w:r w:rsidR="00AA02F3" w:rsidRPr="00AA02F3">
        <w:rPr>
          <w:rStyle w:val="Hyperlink"/>
        </w:rPr>
        <w:t>http://www.smarterapp.org/specs/DataWarehouse-DataSpec-ItemLevel.html</w:t>
      </w:r>
      <w:r w:rsidR="00AA02F3">
        <w:rPr>
          <w:rStyle w:val="Hyperlink"/>
        </w:rPr>
        <w:t>)</w:t>
      </w:r>
    </w:p>
    <w:p w14:paraId="52C1FE82" w14:textId="1C48F112" w:rsidR="00E9152C" w:rsidRDefault="00896AA2" w:rsidP="00E9152C">
      <w:pPr>
        <w:pStyle w:val="ListParagraph"/>
        <w:numPr>
          <w:ilvl w:val="0"/>
          <w:numId w:val="17"/>
        </w:numPr>
      </w:pPr>
      <w:r>
        <w:rPr>
          <w:b/>
        </w:rPr>
        <w:t>AIR:</w:t>
      </w:r>
      <w:r>
        <w:t xml:space="preserve"> The A</w:t>
      </w:r>
      <w:r w:rsidR="00AA02F3">
        <w:t xml:space="preserve">merican Institutes for Research export </w:t>
      </w:r>
      <w:r>
        <w:t xml:space="preserve">format </w:t>
      </w:r>
      <w:r w:rsidR="00AA02F3">
        <w:t>used by certain members</w:t>
      </w:r>
      <w:r w:rsidR="00E9152C">
        <w:t xml:space="preserve">. </w:t>
      </w:r>
    </w:p>
    <w:p w14:paraId="5C8283E4" w14:textId="0B9B8F87" w:rsidR="00245497" w:rsidRPr="00831B72" w:rsidRDefault="00245497" w:rsidP="00245497">
      <w:pPr>
        <w:pStyle w:val="EntityTitle"/>
      </w:pPr>
      <w:r w:rsidRPr="00831B72">
        <w:t>Entity</w:t>
      </w:r>
      <w:r>
        <w:t>:</w:t>
      </w:r>
      <w:r w:rsidRPr="00831B72">
        <w:tab/>
        <w:t>Test</w:t>
      </w:r>
    </w:p>
    <w:p w14:paraId="160AB226" w14:textId="01F7620E" w:rsidR="00245497" w:rsidRDefault="00245497" w:rsidP="00245497">
      <w:pPr>
        <w:pStyle w:val="EntityHeader"/>
      </w:pPr>
      <w:r>
        <w:rPr>
          <w:b/>
        </w:rPr>
        <w:t>Description:</w:t>
      </w:r>
      <w:r w:rsidRPr="00831B72">
        <w:rPr>
          <w:b/>
        </w:rPr>
        <w:tab/>
      </w:r>
      <w:r>
        <w:t>All fields that appear once per test report.</w:t>
      </w:r>
    </w:p>
    <w:p w14:paraId="336119FF" w14:textId="41BB4E8B" w:rsidR="00245497" w:rsidRPr="00245497" w:rsidRDefault="00245497" w:rsidP="00245497">
      <w:pPr>
        <w:pStyle w:val="EntityHeader"/>
        <w:rPr>
          <w:b/>
        </w:rPr>
      </w:pPr>
      <w:r w:rsidRPr="00245497">
        <w:rPr>
          <w:b/>
        </w:rPr>
        <w:t>Includes:</w:t>
      </w:r>
    </w:p>
    <w:p w14:paraId="3E1C33B9" w14:textId="77777777" w:rsidR="00906B6D" w:rsidRPr="000E5A96" w:rsidRDefault="00906B6D" w:rsidP="00906B6D">
      <w:pPr>
        <w:pStyle w:val="EntityBullets"/>
      </w:pPr>
      <w:r w:rsidRPr="000E5A96">
        <w:t>Test Information</w:t>
      </w:r>
    </w:p>
    <w:p w14:paraId="2F2F1C56" w14:textId="77777777" w:rsidR="00245497" w:rsidRPr="000E5A96" w:rsidRDefault="00245497" w:rsidP="000E5A96">
      <w:pPr>
        <w:pStyle w:val="EntityBullets"/>
      </w:pPr>
      <w:r w:rsidRPr="000E5A96">
        <w:t>Student Information</w:t>
      </w:r>
    </w:p>
    <w:p w14:paraId="3D5EDAC5" w14:textId="77777777" w:rsidR="00245497" w:rsidRPr="000E5A96" w:rsidRDefault="00245497" w:rsidP="000E5A96">
      <w:pPr>
        <w:pStyle w:val="EntityBullets"/>
      </w:pPr>
      <w:r w:rsidRPr="000E5A96">
        <w:t>Institution Information</w:t>
      </w:r>
    </w:p>
    <w:p w14:paraId="20900E3F" w14:textId="77777777" w:rsidR="00245497" w:rsidRPr="000E5A96" w:rsidRDefault="00245497" w:rsidP="000E5A96">
      <w:pPr>
        <w:pStyle w:val="EntityBullets"/>
      </w:pPr>
      <w:r w:rsidRPr="000E5A96">
        <w:t>Test Delivery Information</w:t>
      </w:r>
    </w:p>
    <w:p w14:paraId="517F5A6E" w14:textId="77777777" w:rsidR="00245497" w:rsidRPr="000E5A96" w:rsidRDefault="00245497" w:rsidP="000E5A96">
      <w:pPr>
        <w:pStyle w:val="EntityBullets"/>
      </w:pPr>
      <w:r w:rsidRPr="000E5A96">
        <w:t>Score Information</w:t>
      </w:r>
    </w:p>
    <w:p w14:paraId="1DBD1C1C" w14:textId="77777777" w:rsidR="00245497" w:rsidRDefault="00245497" w:rsidP="00245497">
      <w:pPr>
        <w:pStyle w:val="EntityHeader"/>
      </w:pPr>
      <w:r>
        <w:rPr>
          <w:b/>
        </w:rPr>
        <w:t>Relationships</w:t>
      </w:r>
      <w:r w:rsidRPr="00831B72">
        <w:rPr>
          <w:b/>
        </w:rPr>
        <w:tab/>
      </w:r>
      <w:r>
        <w:t>1:n Test to Segment</w:t>
      </w:r>
    </w:p>
    <w:p w14:paraId="7AEC1218" w14:textId="77777777" w:rsidR="00245497" w:rsidRDefault="00245497" w:rsidP="00245497">
      <w:pPr>
        <w:pStyle w:val="EntityHeader"/>
      </w:pPr>
      <w:r>
        <w:rPr>
          <w:b/>
        </w:rPr>
        <w:t>Occurrence</w:t>
      </w:r>
      <w:r w:rsidRPr="00831B72">
        <w:rPr>
          <w:b/>
        </w:rPr>
        <w:tab/>
      </w:r>
      <w:r>
        <w:t>One per test report.</w:t>
      </w:r>
    </w:p>
    <w:p w14:paraId="33A593FC" w14:textId="3B1D4B58" w:rsidR="00831B72" w:rsidRDefault="000E5A96" w:rsidP="000E5A96">
      <w:pPr>
        <w:pStyle w:val="Caption"/>
      </w:pPr>
      <w:r>
        <w:t>Table 1: Test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2334"/>
        <w:gridCol w:w="1284"/>
        <w:gridCol w:w="604"/>
        <w:gridCol w:w="3244"/>
        <w:gridCol w:w="1891"/>
        <w:gridCol w:w="1079"/>
        <w:gridCol w:w="1620"/>
        <w:gridCol w:w="2334"/>
      </w:tblGrid>
      <w:tr w:rsidR="000251AA" w:rsidRPr="00831B72" w14:paraId="4EF9D0AC" w14:textId="77777777" w:rsidTr="00256D10">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5465819" w14:textId="08E133A9" w:rsidR="000251AA" w:rsidRPr="00831B72" w:rsidRDefault="000251AA" w:rsidP="00BE3C37">
            <w:pPr>
              <w:pStyle w:val="SBACTableText"/>
              <w:rPr>
                <w:b/>
              </w:rPr>
            </w:pPr>
            <w:r>
              <w:rPr>
                <w:b/>
              </w:rPr>
              <w:t xml:space="preserve">Test </w:t>
            </w:r>
            <w:r w:rsidRPr="00831B72">
              <w:rPr>
                <w:b/>
              </w:rPr>
              <w:t>Field Name</w:t>
            </w:r>
          </w:p>
        </w:tc>
        <w:tc>
          <w:tcPr>
            <w:tcW w:w="446" w:type="pct"/>
            <w:shd w:val="clear" w:color="auto" w:fill="85DD71" w:themeFill="accent1" w:themeFillTint="99"/>
          </w:tcPr>
          <w:p w14:paraId="77F05DB9" w14:textId="6D97C9EE" w:rsidR="000251AA" w:rsidRPr="00831B72" w:rsidRDefault="000251AA" w:rsidP="00BE3C37">
            <w:pPr>
              <w:pStyle w:val="SBACTableText"/>
              <w:rPr>
                <w:b/>
              </w:rPr>
            </w:pPr>
            <w:r w:rsidRPr="00831B72">
              <w:rPr>
                <w:b/>
              </w:rPr>
              <w:t>Data Type</w:t>
            </w:r>
          </w:p>
        </w:tc>
        <w:tc>
          <w:tcPr>
            <w:tcW w:w="210" w:type="pct"/>
            <w:shd w:val="clear" w:color="auto" w:fill="85DD71" w:themeFill="accent1" w:themeFillTint="99"/>
          </w:tcPr>
          <w:p w14:paraId="6FF4D9FC" w14:textId="715CCC0A" w:rsidR="000251AA" w:rsidRPr="00831B72" w:rsidRDefault="000251AA" w:rsidP="00BE3C37">
            <w:pPr>
              <w:pStyle w:val="SBACTableText"/>
              <w:rPr>
                <w:b/>
              </w:rPr>
            </w:pPr>
            <w:r w:rsidRPr="00831B72">
              <w:rPr>
                <w:b/>
              </w:rPr>
              <w:t>Width (chars)</w:t>
            </w:r>
          </w:p>
        </w:tc>
        <w:tc>
          <w:tcPr>
            <w:tcW w:w="1127" w:type="pct"/>
            <w:shd w:val="clear" w:color="auto" w:fill="85DD71" w:themeFill="accent1" w:themeFillTint="99"/>
          </w:tcPr>
          <w:p w14:paraId="3327A0B8" w14:textId="73977014" w:rsidR="000251AA" w:rsidRPr="00831B72" w:rsidRDefault="000251AA" w:rsidP="00BE3C37">
            <w:pPr>
              <w:pStyle w:val="SBACTableText"/>
              <w:rPr>
                <w:b/>
              </w:rPr>
            </w:pPr>
            <w:r w:rsidRPr="00831B72">
              <w:rPr>
                <w:b/>
              </w:rPr>
              <w:t>Description</w:t>
            </w:r>
          </w:p>
        </w:tc>
        <w:tc>
          <w:tcPr>
            <w:tcW w:w="657" w:type="pct"/>
            <w:shd w:val="clear" w:color="auto" w:fill="85DD71" w:themeFill="accent1" w:themeFillTint="99"/>
          </w:tcPr>
          <w:p w14:paraId="7314F5B7" w14:textId="74DA3954" w:rsidR="000251AA" w:rsidRPr="00831B72" w:rsidRDefault="000251AA" w:rsidP="00BE3C37">
            <w:pPr>
              <w:pStyle w:val="SBACTableText"/>
              <w:rPr>
                <w:b/>
              </w:rPr>
            </w:pPr>
            <w:r w:rsidRPr="00831B72">
              <w:rPr>
                <w:b/>
              </w:rPr>
              <w:t>Acceptable Values</w:t>
            </w:r>
          </w:p>
        </w:tc>
        <w:tc>
          <w:tcPr>
            <w:tcW w:w="375" w:type="pct"/>
            <w:shd w:val="clear" w:color="auto" w:fill="85DD71" w:themeFill="accent1" w:themeFillTint="99"/>
          </w:tcPr>
          <w:p w14:paraId="512A2F78" w14:textId="310DA237" w:rsidR="000251AA" w:rsidRPr="00831B72" w:rsidRDefault="000251AA" w:rsidP="00BE3C37">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3245528B" w14:textId="7B2B63D1" w:rsidR="000251AA" w:rsidRPr="00831B72" w:rsidRDefault="000251AA" w:rsidP="00BE3C37">
            <w:pPr>
              <w:pStyle w:val="SBACTableText"/>
              <w:rPr>
                <w:b/>
              </w:rPr>
            </w:pPr>
            <w:r w:rsidRPr="00831B72">
              <w:rPr>
                <w:b/>
              </w:rPr>
              <w:t>Reference</w:t>
            </w:r>
          </w:p>
        </w:tc>
        <w:tc>
          <w:tcPr>
            <w:tcW w:w="811" w:type="pct"/>
            <w:tcBorders>
              <w:left w:val="single" w:sz="24" w:space="0" w:color="auto"/>
            </w:tcBorders>
            <w:shd w:val="clear" w:color="auto" w:fill="85DD71" w:themeFill="accent1" w:themeFillTint="99"/>
          </w:tcPr>
          <w:p w14:paraId="4A6B4976" w14:textId="006FCF90" w:rsidR="000251AA" w:rsidRPr="00831B72" w:rsidRDefault="00E9152C" w:rsidP="00BE3C37">
            <w:pPr>
              <w:pStyle w:val="SBACTableText"/>
              <w:rPr>
                <w:b/>
              </w:rPr>
            </w:pPr>
            <w:r>
              <w:rPr>
                <w:b/>
              </w:rPr>
              <w:t>Cross Reference</w:t>
            </w:r>
          </w:p>
        </w:tc>
      </w:tr>
      <w:tr w:rsidR="000251AA" w:rsidRPr="002A3835" w14:paraId="06F7E397"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6BF53FB1" w14:textId="77777777" w:rsidR="000251AA" w:rsidRPr="002A3835" w:rsidRDefault="000251AA" w:rsidP="000251AA">
            <w:pPr>
              <w:pStyle w:val="SBACTableText"/>
              <w:keepNext/>
              <w:rPr>
                <w:b/>
              </w:rPr>
            </w:pPr>
            <w:r w:rsidRPr="002A3835">
              <w:rPr>
                <w:b/>
              </w:rPr>
              <w:t>Test Information</w:t>
            </w:r>
          </w:p>
        </w:tc>
        <w:tc>
          <w:tcPr>
            <w:tcW w:w="446" w:type="pct"/>
            <w:shd w:val="clear" w:color="auto" w:fill="A6A6A6" w:themeFill="background1" w:themeFillShade="A6"/>
            <w:vAlign w:val="center"/>
          </w:tcPr>
          <w:p w14:paraId="3A994D68" w14:textId="77777777" w:rsidR="000251AA" w:rsidRPr="002A3835" w:rsidRDefault="000251AA" w:rsidP="000251AA">
            <w:pPr>
              <w:pStyle w:val="SBACTableText"/>
              <w:rPr>
                <w:b/>
              </w:rPr>
            </w:pPr>
          </w:p>
        </w:tc>
        <w:tc>
          <w:tcPr>
            <w:tcW w:w="210" w:type="pct"/>
            <w:shd w:val="clear" w:color="auto" w:fill="A6A6A6" w:themeFill="background1" w:themeFillShade="A6"/>
            <w:vAlign w:val="center"/>
          </w:tcPr>
          <w:p w14:paraId="263B5C09" w14:textId="77777777" w:rsidR="000251AA" w:rsidRPr="002A3835" w:rsidRDefault="000251AA" w:rsidP="000251AA">
            <w:pPr>
              <w:pStyle w:val="SBACTableText"/>
              <w:rPr>
                <w:b/>
              </w:rPr>
            </w:pPr>
          </w:p>
        </w:tc>
        <w:tc>
          <w:tcPr>
            <w:tcW w:w="1127" w:type="pct"/>
            <w:shd w:val="clear" w:color="auto" w:fill="A6A6A6" w:themeFill="background1" w:themeFillShade="A6"/>
            <w:vAlign w:val="center"/>
          </w:tcPr>
          <w:p w14:paraId="4E468329" w14:textId="77777777" w:rsidR="000251AA" w:rsidRPr="002A3835" w:rsidRDefault="000251AA" w:rsidP="000251AA">
            <w:pPr>
              <w:pStyle w:val="SBACTableText"/>
              <w:rPr>
                <w:b/>
              </w:rPr>
            </w:pPr>
          </w:p>
        </w:tc>
        <w:tc>
          <w:tcPr>
            <w:tcW w:w="657" w:type="pct"/>
            <w:shd w:val="clear" w:color="auto" w:fill="A6A6A6" w:themeFill="background1" w:themeFillShade="A6"/>
            <w:vAlign w:val="center"/>
          </w:tcPr>
          <w:p w14:paraId="02229716" w14:textId="77777777" w:rsidR="000251AA" w:rsidRPr="002A3835" w:rsidRDefault="000251AA" w:rsidP="000251AA">
            <w:pPr>
              <w:pStyle w:val="SBACTableText"/>
              <w:rPr>
                <w:b/>
              </w:rPr>
            </w:pPr>
          </w:p>
        </w:tc>
        <w:tc>
          <w:tcPr>
            <w:tcW w:w="375" w:type="pct"/>
            <w:shd w:val="clear" w:color="auto" w:fill="A6A6A6" w:themeFill="background1" w:themeFillShade="A6"/>
            <w:vAlign w:val="center"/>
          </w:tcPr>
          <w:p w14:paraId="040ADCA5" w14:textId="77777777" w:rsidR="000251AA" w:rsidRPr="002A3835" w:rsidRDefault="000251AA" w:rsidP="000251AA">
            <w:pPr>
              <w:pStyle w:val="SBACTableText"/>
              <w:rPr>
                <w:b/>
              </w:rPr>
            </w:pPr>
          </w:p>
        </w:tc>
        <w:tc>
          <w:tcPr>
            <w:tcW w:w="563" w:type="pct"/>
            <w:tcBorders>
              <w:right w:val="single" w:sz="24" w:space="0" w:color="auto"/>
            </w:tcBorders>
            <w:shd w:val="clear" w:color="auto" w:fill="A6A6A6" w:themeFill="background1" w:themeFillShade="A6"/>
            <w:vAlign w:val="center"/>
          </w:tcPr>
          <w:p w14:paraId="2FBF5B85" w14:textId="77777777" w:rsidR="000251AA" w:rsidRPr="002A3835" w:rsidRDefault="000251AA" w:rsidP="000251AA">
            <w:pPr>
              <w:pStyle w:val="SBACTableText"/>
              <w:rPr>
                <w:b/>
              </w:rPr>
            </w:pPr>
          </w:p>
        </w:tc>
        <w:tc>
          <w:tcPr>
            <w:tcW w:w="811" w:type="pct"/>
            <w:tcBorders>
              <w:left w:val="single" w:sz="24" w:space="0" w:color="auto"/>
            </w:tcBorders>
            <w:shd w:val="clear" w:color="auto" w:fill="A6A6A6" w:themeFill="background1" w:themeFillShade="A6"/>
            <w:vAlign w:val="center"/>
          </w:tcPr>
          <w:p w14:paraId="5B26C2EA" w14:textId="77777777" w:rsidR="000251AA" w:rsidRPr="002A3835" w:rsidRDefault="000251AA" w:rsidP="000251AA">
            <w:pPr>
              <w:pStyle w:val="SBACTableText"/>
              <w:rPr>
                <w:b/>
              </w:rPr>
            </w:pPr>
          </w:p>
        </w:tc>
      </w:tr>
      <w:tr w:rsidR="000251AA" w:rsidRPr="00BE3C37" w14:paraId="0676F35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DB64C85" w14:textId="220763EB" w:rsidR="000251AA" w:rsidRPr="00BE3C37" w:rsidRDefault="000251AA" w:rsidP="000251AA">
            <w:pPr>
              <w:pStyle w:val="SBACTableText"/>
            </w:pPr>
            <w:r>
              <w:t>AssessmentId</w:t>
            </w:r>
          </w:p>
        </w:tc>
        <w:tc>
          <w:tcPr>
            <w:tcW w:w="446" w:type="pct"/>
            <w:vAlign w:val="center"/>
          </w:tcPr>
          <w:p w14:paraId="25A242E4" w14:textId="77777777" w:rsidR="000251AA" w:rsidRPr="00BE3C37" w:rsidRDefault="000251AA" w:rsidP="000251AA">
            <w:pPr>
              <w:pStyle w:val="SBACTableText"/>
            </w:pPr>
            <w:r w:rsidRPr="00BE3C37">
              <w:t>xsd:token</w:t>
            </w:r>
          </w:p>
        </w:tc>
        <w:tc>
          <w:tcPr>
            <w:tcW w:w="210" w:type="pct"/>
            <w:vAlign w:val="center"/>
          </w:tcPr>
          <w:p w14:paraId="5CECDD9F" w14:textId="77777777" w:rsidR="000251AA" w:rsidRPr="00BE3C37" w:rsidRDefault="000251AA" w:rsidP="000251AA">
            <w:pPr>
              <w:pStyle w:val="SBACTableText"/>
            </w:pPr>
            <w:r>
              <w:t>40</w:t>
            </w:r>
          </w:p>
        </w:tc>
        <w:tc>
          <w:tcPr>
            <w:tcW w:w="1127" w:type="pct"/>
            <w:vAlign w:val="center"/>
          </w:tcPr>
          <w:p w14:paraId="05FF10D4" w14:textId="61D36A16" w:rsidR="000251AA" w:rsidRPr="00BE3C37" w:rsidRDefault="000251AA" w:rsidP="00E62FCA">
            <w:pPr>
              <w:pStyle w:val="SBACTableText"/>
            </w:pPr>
            <w:r>
              <w:t xml:space="preserve">A unique number or alphanumeric code assigned to an assessment by </w:t>
            </w:r>
            <w:r w:rsidR="00E62FCA">
              <w:t>its publisher.</w:t>
            </w:r>
          </w:p>
        </w:tc>
        <w:tc>
          <w:tcPr>
            <w:tcW w:w="657" w:type="pct"/>
            <w:vAlign w:val="center"/>
          </w:tcPr>
          <w:p w14:paraId="2535565B" w14:textId="105E4B2C" w:rsidR="000251AA" w:rsidRPr="00BE3C37" w:rsidRDefault="000251AA" w:rsidP="00B73883">
            <w:pPr>
              <w:pStyle w:val="SBACTableText"/>
            </w:pPr>
            <w:r w:rsidRPr="00BE3C37">
              <w:t>One or more printable characters</w:t>
            </w:r>
          </w:p>
        </w:tc>
        <w:tc>
          <w:tcPr>
            <w:tcW w:w="375" w:type="pct"/>
            <w:vAlign w:val="center"/>
          </w:tcPr>
          <w:p w14:paraId="0A3EA386"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0140394" w14:textId="77777777" w:rsidR="000251AA" w:rsidRPr="00BE3C37" w:rsidRDefault="00691842" w:rsidP="000251AA">
            <w:pPr>
              <w:pStyle w:val="SBACTableText"/>
            </w:pPr>
            <w:hyperlink r:id="rId21" w:history="1">
              <w:r w:rsidR="000251AA" w:rsidRPr="00B83BAC">
                <w:rPr>
                  <w:rStyle w:val="Hyperlink"/>
                </w:rPr>
                <w:t>https://ceds.ed.gov/element/001067</w:t>
              </w:r>
            </w:hyperlink>
          </w:p>
        </w:tc>
        <w:tc>
          <w:tcPr>
            <w:tcW w:w="811" w:type="pct"/>
            <w:tcBorders>
              <w:left w:val="single" w:sz="24" w:space="0" w:color="auto"/>
            </w:tcBorders>
            <w:vAlign w:val="center"/>
          </w:tcPr>
          <w:p w14:paraId="5C7A7DEF" w14:textId="654CB302" w:rsidR="00E9152C" w:rsidRDefault="0013558F" w:rsidP="000251AA">
            <w:pPr>
              <w:pStyle w:val="SBACTableText"/>
            </w:pPr>
            <w:r w:rsidRPr="0013558F">
              <w:rPr>
                <w:b/>
              </w:rPr>
              <w:t>TRT:</w:t>
            </w:r>
            <w:r w:rsidR="00E9152C">
              <w:t>testId</w:t>
            </w:r>
          </w:p>
          <w:p w14:paraId="4F71385E" w14:textId="560EA034" w:rsidR="00E208A5" w:rsidRDefault="0013558F" w:rsidP="000251AA">
            <w:pPr>
              <w:pStyle w:val="SBACTableText"/>
            </w:pPr>
            <w:r w:rsidRPr="0013558F">
              <w:rPr>
                <w:b/>
              </w:rPr>
              <w:t>DWSA:</w:t>
            </w:r>
            <w:r w:rsidR="00E208A5">
              <w:t>AssessmentGuid</w:t>
            </w:r>
          </w:p>
          <w:p w14:paraId="3ADA0B93" w14:textId="6757BD02" w:rsidR="000251AA" w:rsidRPr="00BE3C37" w:rsidRDefault="0013558F" w:rsidP="0013339A">
            <w:pPr>
              <w:pStyle w:val="SBACTableText"/>
            </w:pPr>
            <w:r w:rsidRPr="0013558F">
              <w:rPr>
                <w:b/>
              </w:rPr>
              <w:t>AIR:</w:t>
            </w:r>
            <w:r w:rsidR="0013339A">
              <w:t>TstNm_ID</w:t>
            </w:r>
          </w:p>
        </w:tc>
      </w:tr>
      <w:tr w:rsidR="000251AA" w:rsidRPr="00BE3C37" w14:paraId="57A30A4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401F885" w14:textId="6D253318" w:rsidR="000251AA" w:rsidRPr="00BE3C37" w:rsidRDefault="000251AA" w:rsidP="000251AA">
            <w:pPr>
              <w:pStyle w:val="SBACTableText"/>
            </w:pPr>
            <w:r>
              <w:t>AssessmentName</w:t>
            </w:r>
          </w:p>
        </w:tc>
        <w:tc>
          <w:tcPr>
            <w:tcW w:w="446" w:type="pct"/>
            <w:vAlign w:val="center"/>
          </w:tcPr>
          <w:p w14:paraId="5AA7BC43" w14:textId="77777777" w:rsidR="000251AA" w:rsidRPr="00BE3C37" w:rsidRDefault="000251AA" w:rsidP="000251AA">
            <w:pPr>
              <w:pStyle w:val="SBACTableText"/>
            </w:pPr>
            <w:r w:rsidRPr="00BE3C37">
              <w:t>xsd:token</w:t>
            </w:r>
          </w:p>
        </w:tc>
        <w:tc>
          <w:tcPr>
            <w:tcW w:w="210" w:type="pct"/>
            <w:vAlign w:val="center"/>
          </w:tcPr>
          <w:p w14:paraId="6FEE4E26" w14:textId="77777777" w:rsidR="000251AA" w:rsidRPr="00BE3C37" w:rsidRDefault="000251AA" w:rsidP="000251AA">
            <w:pPr>
              <w:pStyle w:val="SBACTableText"/>
            </w:pPr>
            <w:r w:rsidRPr="00BE3C37">
              <w:t>250</w:t>
            </w:r>
          </w:p>
        </w:tc>
        <w:tc>
          <w:tcPr>
            <w:tcW w:w="1127" w:type="pct"/>
            <w:vAlign w:val="center"/>
          </w:tcPr>
          <w:p w14:paraId="2438F2A8" w14:textId="77777777" w:rsidR="000251AA" w:rsidRPr="00BE3C37" w:rsidRDefault="000251AA" w:rsidP="000251AA">
            <w:pPr>
              <w:pStyle w:val="SBACTableText"/>
            </w:pPr>
            <w:r>
              <w:t xml:space="preserve">The name given to an assessment </w:t>
            </w:r>
            <w:r w:rsidRPr="0078253C">
              <w:rPr>
                <w:b/>
              </w:rPr>
              <w:t>event</w:t>
            </w:r>
            <w:r>
              <w:t>.</w:t>
            </w:r>
          </w:p>
        </w:tc>
        <w:tc>
          <w:tcPr>
            <w:tcW w:w="657" w:type="pct"/>
            <w:vAlign w:val="center"/>
          </w:tcPr>
          <w:p w14:paraId="37C1CB68" w14:textId="77777777" w:rsidR="000251AA" w:rsidRPr="00BE3C37" w:rsidRDefault="000251AA" w:rsidP="000251AA">
            <w:pPr>
              <w:pStyle w:val="SBACTableText"/>
            </w:pPr>
            <w:r w:rsidRPr="00BE3C37">
              <w:t>One or more printable characters</w:t>
            </w:r>
          </w:p>
        </w:tc>
        <w:tc>
          <w:tcPr>
            <w:tcW w:w="375" w:type="pct"/>
            <w:vAlign w:val="center"/>
          </w:tcPr>
          <w:p w14:paraId="20A52D59"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7BC97DA1" w14:textId="77777777" w:rsidR="000251AA" w:rsidRPr="00BE3C37" w:rsidRDefault="00691842" w:rsidP="000251AA">
            <w:pPr>
              <w:pStyle w:val="SBACTableText"/>
            </w:pPr>
            <w:hyperlink r:id="rId22" w:history="1">
              <w:r w:rsidR="000251AA" w:rsidRPr="00B83BAC">
                <w:rPr>
                  <w:rStyle w:val="Hyperlink"/>
                </w:rPr>
                <w:t>https://ceds.ed.gov/element/000977</w:t>
              </w:r>
            </w:hyperlink>
          </w:p>
        </w:tc>
        <w:tc>
          <w:tcPr>
            <w:tcW w:w="811" w:type="pct"/>
            <w:tcBorders>
              <w:left w:val="single" w:sz="24" w:space="0" w:color="auto"/>
            </w:tcBorders>
            <w:vAlign w:val="center"/>
          </w:tcPr>
          <w:p w14:paraId="4726132F" w14:textId="1DCF4D18" w:rsidR="00E9152C" w:rsidRDefault="0013558F" w:rsidP="000251AA">
            <w:pPr>
              <w:pStyle w:val="SBACTableText"/>
            </w:pPr>
            <w:r w:rsidRPr="0013558F">
              <w:rPr>
                <w:b/>
              </w:rPr>
              <w:t>TRT:</w:t>
            </w:r>
            <w:r w:rsidR="00E9152C">
              <w:t>name</w:t>
            </w:r>
          </w:p>
          <w:p w14:paraId="7BE58292" w14:textId="5121D207" w:rsidR="000251AA" w:rsidRPr="00BE3C37" w:rsidRDefault="0013558F" w:rsidP="0013339A">
            <w:pPr>
              <w:pStyle w:val="SBACTableText"/>
            </w:pPr>
            <w:r w:rsidRPr="0013558F">
              <w:rPr>
                <w:b/>
              </w:rPr>
              <w:t>AIR:</w:t>
            </w:r>
            <w:r w:rsidR="0013339A">
              <w:t>Test_Name</w:t>
            </w:r>
          </w:p>
        </w:tc>
      </w:tr>
      <w:tr w:rsidR="000251AA" w:rsidRPr="00BE3C37" w14:paraId="709EEA6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4CF50AB" w14:textId="61C1EDA6" w:rsidR="0094602A" w:rsidRPr="00BE3C37" w:rsidRDefault="000251AA" w:rsidP="000251AA">
            <w:pPr>
              <w:pStyle w:val="SBACTableText"/>
            </w:pPr>
            <w:r>
              <w:lastRenderedPageBreak/>
              <w:t>Subject</w:t>
            </w:r>
          </w:p>
        </w:tc>
        <w:tc>
          <w:tcPr>
            <w:tcW w:w="446" w:type="pct"/>
            <w:vAlign w:val="center"/>
          </w:tcPr>
          <w:p w14:paraId="40566D0A" w14:textId="77777777" w:rsidR="000251AA" w:rsidRPr="00BE3C37" w:rsidRDefault="000251AA" w:rsidP="000251AA">
            <w:pPr>
              <w:pStyle w:val="SBACTableText"/>
            </w:pPr>
            <w:r w:rsidRPr="00BE3C37">
              <w:t>xsd:token</w:t>
            </w:r>
          </w:p>
        </w:tc>
        <w:tc>
          <w:tcPr>
            <w:tcW w:w="210" w:type="pct"/>
            <w:vAlign w:val="center"/>
          </w:tcPr>
          <w:p w14:paraId="4EA1E5F5" w14:textId="77777777" w:rsidR="000251AA" w:rsidRPr="00BE3C37" w:rsidRDefault="000251AA" w:rsidP="000251AA">
            <w:pPr>
              <w:pStyle w:val="SBACTableText"/>
            </w:pPr>
            <w:r w:rsidRPr="00BE3C37">
              <w:t>10</w:t>
            </w:r>
          </w:p>
        </w:tc>
        <w:tc>
          <w:tcPr>
            <w:tcW w:w="1127" w:type="pct"/>
            <w:vAlign w:val="center"/>
          </w:tcPr>
          <w:p w14:paraId="33FFD33A" w14:textId="77777777" w:rsidR="000251AA" w:rsidRPr="00BE3C37" w:rsidRDefault="000251AA" w:rsidP="000251AA">
            <w:pPr>
              <w:pStyle w:val="SBACTableText"/>
            </w:pPr>
            <w:r>
              <w:t>The subject of the test</w:t>
            </w:r>
          </w:p>
        </w:tc>
        <w:tc>
          <w:tcPr>
            <w:tcW w:w="657" w:type="pct"/>
            <w:vAlign w:val="center"/>
          </w:tcPr>
          <w:p w14:paraId="78572F22" w14:textId="77777777" w:rsidR="000251AA" w:rsidRPr="00BE3C37" w:rsidRDefault="000251AA" w:rsidP="000251AA">
            <w:pPr>
              <w:pStyle w:val="SBACTableText"/>
            </w:pPr>
            <w:r>
              <w:t>Math, ELA, etc.</w:t>
            </w:r>
          </w:p>
        </w:tc>
        <w:tc>
          <w:tcPr>
            <w:tcW w:w="375" w:type="pct"/>
            <w:vAlign w:val="center"/>
          </w:tcPr>
          <w:p w14:paraId="43B82E1A"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0BCD73F0" w14:textId="6ADCC60D" w:rsidR="000251AA" w:rsidRPr="00BE3C37" w:rsidRDefault="000251AA" w:rsidP="000251AA">
            <w:pPr>
              <w:pStyle w:val="SBACTableText"/>
            </w:pPr>
            <w:r>
              <w:t>See</w:t>
            </w:r>
            <w:r w:rsidR="00E62FCA">
              <w:rPr>
                <w:rStyle w:val="FootnoteReference"/>
              </w:rPr>
              <w:footnoteReference w:id="2"/>
            </w:r>
            <w:r>
              <w:t xml:space="preserve"> </w:t>
            </w:r>
            <w:hyperlink r:id="rId23" w:history="1">
              <w:r w:rsidRPr="00B83BAC">
                <w:rPr>
                  <w:rStyle w:val="Hyperlink"/>
                </w:rPr>
                <w:t>https://ceds.ed.gov/CEDSElementDetails.aspx?TermId=7021</w:t>
              </w:r>
            </w:hyperlink>
          </w:p>
        </w:tc>
        <w:tc>
          <w:tcPr>
            <w:tcW w:w="811" w:type="pct"/>
            <w:tcBorders>
              <w:left w:val="single" w:sz="24" w:space="0" w:color="auto"/>
            </w:tcBorders>
            <w:vAlign w:val="center"/>
          </w:tcPr>
          <w:p w14:paraId="3D499DD8" w14:textId="4362AFA3" w:rsidR="00E9152C" w:rsidRDefault="0013558F" w:rsidP="000251AA">
            <w:pPr>
              <w:pStyle w:val="SBACTableText"/>
            </w:pPr>
            <w:r w:rsidRPr="0013558F">
              <w:rPr>
                <w:b/>
              </w:rPr>
              <w:t>TRT:</w:t>
            </w:r>
            <w:r w:rsidR="00E9152C">
              <w:t>subject</w:t>
            </w:r>
          </w:p>
          <w:p w14:paraId="01B99FF2" w14:textId="428A49DA" w:rsidR="00E208A5" w:rsidRDefault="0013558F" w:rsidP="000251AA">
            <w:pPr>
              <w:pStyle w:val="SBACTableText"/>
            </w:pPr>
            <w:r w:rsidRPr="0013558F">
              <w:rPr>
                <w:b/>
              </w:rPr>
              <w:t>DWSA:</w:t>
            </w:r>
            <w:r w:rsidR="00E208A5">
              <w:t>AssessmentAcademicSubject</w:t>
            </w:r>
          </w:p>
          <w:p w14:paraId="63E58584" w14:textId="24D159F3" w:rsidR="000251AA" w:rsidRPr="00BE3C37" w:rsidRDefault="0013558F" w:rsidP="0013339A">
            <w:pPr>
              <w:pStyle w:val="SBACTableText"/>
            </w:pPr>
            <w:r w:rsidRPr="0013558F">
              <w:rPr>
                <w:b/>
              </w:rPr>
              <w:t>AIR:</w:t>
            </w:r>
            <w:r w:rsidR="0013339A">
              <w:t>TestSubj</w:t>
            </w:r>
          </w:p>
        </w:tc>
      </w:tr>
      <w:tr w:rsidR="000251AA" w:rsidRPr="00BE3C37" w14:paraId="13A329C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859FA48" w14:textId="61668B84" w:rsidR="000251AA" w:rsidRPr="00BE3C37" w:rsidRDefault="0094602A" w:rsidP="000251AA">
            <w:pPr>
              <w:pStyle w:val="SBACTableText"/>
            </w:pPr>
            <w:r>
              <w:t>Delivery</w:t>
            </w:r>
            <w:r w:rsidR="000251AA">
              <w:t>Mode</w:t>
            </w:r>
          </w:p>
        </w:tc>
        <w:tc>
          <w:tcPr>
            <w:tcW w:w="446" w:type="pct"/>
            <w:vAlign w:val="center"/>
          </w:tcPr>
          <w:p w14:paraId="0EE3703B" w14:textId="77777777" w:rsidR="000251AA" w:rsidRPr="00BE3C37" w:rsidRDefault="000251AA" w:rsidP="000251AA">
            <w:pPr>
              <w:pStyle w:val="SBACTableText"/>
            </w:pPr>
            <w:r w:rsidRPr="00BE3C37">
              <w:t>xsd:token</w:t>
            </w:r>
          </w:p>
        </w:tc>
        <w:tc>
          <w:tcPr>
            <w:tcW w:w="210" w:type="pct"/>
            <w:vAlign w:val="center"/>
          </w:tcPr>
          <w:p w14:paraId="46553344" w14:textId="77777777" w:rsidR="000251AA" w:rsidRPr="00BE3C37" w:rsidRDefault="000251AA" w:rsidP="000251AA">
            <w:pPr>
              <w:pStyle w:val="SBACTableText"/>
            </w:pPr>
            <w:r>
              <w:t>10</w:t>
            </w:r>
          </w:p>
        </w:tc>
        <w:tc>
          <w:tcPr>
            <w:tcW w:w="1127" w:type="pct"/>
            <w:vAlign w:val="center"/>
          </w:tcPr>
          <w:p w14:paraId="4D9C9B82" w14:textId="1C7934AB" w:rsidR="000251AA" w:rsidRPr="00BE3C37" w:rsidRDefault="000251AA" w:rsidP="00936DE8">
            <w:pPr>
              <w:pStyle w:val="SBACTableText"/>
            </w:pPr>
            <w:r w:rsidRPr="00BE3C37">
              <w:t>Mode of the test. Either 'online'</w:t>
            </w:r>
            <w:r w:rsidR="00936DE8">
              <w:t xml:space="preserve"> or</w:t>
            </w:r>
            <w:r w:rsidRPr="00BE3C37">
              <w:t xml:space="preserve"> 'paper' or 'scanned'.</w:t>
            </w:r>
          </w:p>
        </w:tc>
        <w:tc>
          <w:tcPr>
            <w:tcW w:w="657" w:type="pct"/>
            <w:vAlign w:val="center"/>
          </w:tcPr>
          <w:p w14:paraId="0C06A1F9" w14:textId="1BE75B6D" w:rsidR="000251AA" w:rsidRDefault="000251AA" w:rsidP="000251AA">
            <w:pPr>
              <w:pStyle w:val="SBACTableText"/>
            </w:pPr>
            <w:r w:rsidRPr="00BE3C37">
              <w:t>online</w:t>
            </w:r>
            <w:r w:rsidRPr="00BE3C37">
              <w:br/>
              <w:t>paper</w:t>
            </w:r>
            <w:r w:rsidRPr="00BE3C37">
              <w:br/>
              <w:t>scanned</w:t>
            </w:r>
            <w:r w:rsidR="00936DE8">
              <w:rPr>
                <w:rStyle w:val="FootnoteReference"/>
              </w:rPr>
              <w:footnoteReference w:id="3"/>
            </w:r>
            <w:r w:rsidR="00936DE8">
              <w:t xml:space="preserve"> (obsolete)</w:t>
            </w:r>
          </w:p>
          <w:p w14:paraId="75807577" w14:textId="77777777" w:rsidR="000251AA" w:rsidRPr="00BE3C37" w:rsidRDefault="000251AA" w:rsidP="000251AA">
            <w:pPr>
              <w:pStyle w:val="SBACTableText"/>
            </w:pPr>
            <w:r>
              <w:t>Defaults to “online”.</w:t>
            </w:r>
          </w:p>
        </w:tc>
        <w:tc>
          <w:tcPr>
            <w:tcW w:w="375" w:type="pct"/>
            <w:vAlign w:val="center"/>
          </w:tcPr>
          <w:p w14:paraId="5C275648" w14:textId="3947C793" w:rsidR="000251AA" w:rsidRPr="00BE3C37" w:rsidRDefault="00DF6744" w:rsidP="00840F28">
            <w:pPr>
              <w:pStyle w:val="SBACTableText"/>
            </w:pPr>
            <w:r>
              <w:t>Always</w:t>
            </w:r>
          </w:p>
        </w:tc>
        <w:tc>
          <w:tcPr>
            <w:tcW w:w="563" w:type="pct"/>
            <w:tcBorders>
              <w:right w:val="single" w:sz="24" w:space="0" w:color="auto"/>
            </w:tcBorders>
            <w:vAlign w:val="center"/>
          </w:tcPr>
          <w:p w14:paraId="6C25F254" w14:textId="77777777" w:rsidR="000251AA" w:rsidRPr="00BE3C37" w:rsidRDefault="000251AA" w:rsidP="000251AA">
            <w:pPr>
              <w:pStyle w:val="SBACTableText"/>
            </w:pPr>
          </w:p>
        </w:tc>
        <w:tc>
          <w:tcPr>
            <w:tcW w:w="811" w:type="pct"/>
            <w:tcBorders>
              <w:left w:val="single" w:sz="24" w:space="0" w:color="auto"/>
            </w:tcBorders>
            <w:vAlign w:val="center"/>
          </w:tcPr>
          <w:p w14:paraId="67C6F203" w14:textId="531A508B" w:rsidR="00E9152C" w:rsidRDefault="0013558F" w:rsidP="000251AA">
            <w:pPr>
              <w:pStyle w:val="SBACTableText"/>
            </w:pPr>
            <w:r w:rsidRPr="0013558F">
              <w:rPr>
                <w:b/>
              </w:rPr>
              <w:t>TRT:</w:t>
            </w:r>
            <w:r w:rsidR="00E9152C">
              <w:t>mode</w:t>
            </w:r>
          </w:p>
          <w:p w14:paraId="06CE691F" w14:textId="046F646F" w:rsidR="000251AA" w:rsidRPr="00BE3C37" w:rsidRDefault="0013558F" w:rsidP="0081296C">
            <w:pPr>
              <w:pStyle w:val="SBACTableText"/>
            </w:pPr>
            <w:r w:rsidRPr="0013558F">
              <w:rPr>
                <w:b/>
              </w:rPr>
              <w:t>AIR:</w:t>
            </w:r>
            <w:r w:rsidR="000251AA">
              <w:t>TestMode</w:t>
            </w:r>
          </w:p>
        </w:tc>
      </w:tr>
      <w:tr w:rsidR="000251AA" w:rsidRPr="00BE3C37" w14:paraId="0A3E762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CC6BAF" w14:textId="70F1DF5C" w:rsidR="000251AA" w:rsidRPr="00BE3C37" w:rsidRDefault="000251AA" w:rsidP="000251AA">
            <w:pPr>
              <w:pStyle w:val="SBACTableText"/>
            </w:pPr>
            <w:r>
              <w:t>TestGrade</w:t>
            </w:r>
          </w:p>
        </w:tc>
        <w:tc>
          <w:tcPr>
            <w:tcW w:w="446" w:type="pct"/>
            <w:vAlign w:val="center"/>
          </w:tcPr>
          <w:p w14:paraId="704BEBD1" w14:textId="77777777" w:rsidR="000251AA" w:rsidRPr="00BE3C37" w:rsidRDefault="000251AA" w:rsidP="000251AA">
            <w:pPr>
              <w:pStyle w:val="SBACTableText"/>
            </w:pPr>
            <w:r w:rsidRPr="00BE3C37">
              <w:t>xsd:token</w:t>
            </w:r>
          </w:p>
        </w:tc>
        <w:tc>
          <w:tcPr>
            <w:tcW w:w="210" w:type="pct"/>
            <w:vAlign w:val="center"/>
          </w:tcPr>
          <w:p w14:paraId="2BA2A990" w14:textId="77777777" w:rsidR="000251AA" w:rsidRPr="00BE3C37" w:rsidRDefault="000251AA" w:rsidP="000251AA">
            <w:pPr>
              <w:pStyle w:val="SBACTableText"/>
            </w:pPr>
            <w:r>
              <w:t>2</w:t>
            </w:r>
          </w:p>
        </w:tc>
        <w:tc>
          <w:tcPr>
            <w:tcW w:w="1127" w:type="pct"/>
            <w:vAlign w:val="center"/>
          </w:tcPr>
          <w:p w14:paraId="1A4FBDE0" w14:textId="77777777" w:rsidR="000251AA" w:rsidRPr="00BE3C37" w:rsidRDefault="000251AA" w:rsidP="000251AA">
            <w:pPr>
              <w:pStyle w:val="SBACTableText"/>
            </w:pPr>
            <w:r>
              <w:t>The typical grade or combination of grade-levels, developmental levels, or age-levels for which an assessment is designed.</w:t>
            </w:r>
          </w:p>
        </w:tc>
        <w:tc>
          <w:tcPr>
            <w:tcW w:w="657" w:type="pct"/>
            <w:vAlign w:val="bottom"/>
          </w:tcPr>
          <w:p w14:paraId="0033F593" w14:textId="77777777" w:rsidR="000251AA" w:rsidRPr="00BE3C37" w:rsidRDefault="000251AA" w:rsidP="000251AA">
            <w:pPr>
              <w:pStyle w:val="SBACTableText"/>
            </w:pPr>
            <w:r w:rsidRPr="00BE3C37">
              <w:t>IT, PR, PK, TK, KG, 01, 02, 03, 04, 05, 06, 07, 08, 09, 10, 11, 12, 13, PS, UG</w:t>
            </w:r>
          </w:p>
        </w:tc>
        <w:tc>
          <w:tcPr>
            <w:tcW w:w="375" w:type="pct"/>
            <w:vAlign w:val="center"/>
          </w:tcPr>
          <w:p w14:paraId="6460A88B"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6B2ED9C6" w14:textId="77777777" w:rsidR="000251AA" w:rsidRPr="00BE3C37" w:rsidRDefault="00691842" w:rsidP="000251AA">
            <w:pPr>
              <w:pStyle w:val="SBACTableText"/>
            </w:pPr>
            <w:hyperlink r:id="rId24" w:history="1">
              <w:r w:rsidR="000251AA" w:rsidRPr="00B83BAC">
                <w:rPr>
                  <w:rStyle w:val="Hyperlink"/>
                </w:rPr>
                <w:t>https://ceds.ed.gov/element/000177</w:t>
              </w:r>
            </w:hyperlink>
          </w:p>
        </w:tc>
        <w:tc>
          <w:tcPr>
            <w:tcW w:w="811" w:type="pct"/>
            <w:tcBorders>
              <w:left w:val="single" w:sz="24" w:space="0" w:color="auto"/>
            </w:tcBorders>
            <w:vAlign w:val="center"/>
          </w:tcPr>
          <w:p w14:paraId="7BE7AA7A" w14:textId="55527ED9" w:rsidR="0081296C" w:rsidRDefault="0013558F" w:rsidP="000251AA">
            <w:pPr>
              <w:pStyle w:val="SBACTableText"/>
            </w:pPr>
            <w:r w:rsidRPr="0013558F">
              <w:rPr>
                <w:b/>
              </w:rPr>
              <w:t>TRT:</w:t>
            </w:r>
            <w:r w:rsidR="0081296C">
              <w:t>grade</w:t>
            </w:r>
          </w:p>
          <w:p w14:paraId="51FA294E" w14:textId="0985F02E" w:rsidR="00E208A5" w:rsidRDefault="0013558F" w:rsidP="000251AA">
            <w:pPr>
              <w:pStyle w:val="SBACTableText"/>
            </w:pPr>
            <w:r w:rsidRPr="0013558F">
              <w:rPr>
                <w:b/>
              </w:rPr>
              <w:t>DWSA:</w:t>
            </w:r>
            <w:r w:rsidR="00E208A5">
              <w:t>AssessmentLevelForWhichDesigned</w:t>
            </w:r>
          </w:p>
          <w:p w14:paraId="7F658420" w14:textId="26882F16" w:rsidR="000251AA" w:rsidRPr="00BE3C37" w:rsidRDefault="0013558F" w:rsidP="0013339A">
            <w:pPr>
              <w:pStyle w:val="SBACTableText"/>
            </w:pPr>
            <w:r w:rsidRPr="0013558F">
              <w:rPr>
                <w:b/>
              </w:rPr>
              <w:t>AIR:</w:t>
            </w:r>
            <w:r w:rsidR="0013339A">
              <w:t>TestGrd</w:t>
            </w:r>
          </w:p>
        </w:tc>
      </w:tr>
      <w:tr w:rsidR="000251AA" w:rsidRPr="00BE3C37" w14:paraId="447B135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472337" w14:textId="22C056D6" w:rsidR="0094602A" w:rsidRPr="00BE3C37" w:rsidRDefault="000251AA" w:rsidP="000251AA">
            <w:pPr>
              <w:pStyle w:val="SBACTableText"/>
            </w:pPr>
            <w:r>
              <w:t>A</w:t>
            </w:r>
            <w:r w:rsidRPr="00BE3C37">
              <w:t>ssessmentType</w:t>
            </w:r>
          </w:p>
        </w:tc>
        <w:tc>
          <w:tcPr>
            <w:tcW w:w="446" w:type="pct"/>
            <w:vAlign w:val="center"/>
          </w:tcPr>
          <w:p w14:paraId="591EAA2E" w14:textId="77777777" w:rsidR="000251AA" w:rsidRPr="00BE3C37" w:rsidRDefault="000251AA" w:rsidP="000251AA">
            <w:pPr>
              <w:pStyle w:val="SBACTableText"/>
            </w:pPr>
            <w:r w:rsidRPr="00BE3C37">
              <w:t>xsd:token</w:t>
            </w:r>
          </w:p>
        </w:tc>
        <w:tc>
          <w:tcPr>
            <w:tcW w:w="210" w:type="pct"/>
            <w:vAlign w:val="center"/>
          </w:tcPr>
          <w:p w14:paraId="08737F34" w14:textId="77777777" w:rsidR="000251AA" w:rsidRPr="00BE3C37" w:rsidRDefault="000251AA" w:rsidP="000251AA">
            <w:pPr>
              <w:pStyle w:val="SBACTableText"/>
            </w:pPr>
            <w:r>
              <w:t>50</w:t>
            </w:r>
          </w:p>
        </w:tc>
        <w:tc>
          <w:tcPr>
            <w:tcW w:w="1127" w:type="pct"/>
            <w:vAlign w:val="center"/>
          </w:tcPr>
          <w:p w14:paraId="51E3B539" w14:textId="77777777" w:rsidR="000251AA" w:rsidRPr="00BE3C37" w:rsidRDefault="000251AA" w:rsidP="000251AA">
            <w:pPr>
              <w:pStyle w:val="SBACTableText"/>
            </w:pPr>
            <w:r w:rsidRPr="00E50C02">
              <w:t>The category of an assessment based on format and content.</w:t>
            </w:r>
          </w:p>
        </w:tc>
        <w:tc>
          <w:tcPr>
            <w:tcW w:w="657" w:type="pct"/>
            <w:vAlign w:val="center"/>
          </w:tcPr>
          <w:p w14:paraId="27AC228D" w14:textId="0345B9A8" w:rsidR="000251AA" w:rsidRPr="00BE3C37" w:rsidRDefault="000251AA" w:rsidP="00E62FCA">
            <w:pPr>
              <w:pStyle w:val="SBACTableText"/>
            </w:pPr>
            <w:r w:rsidRPr="00BE3C37">
              <w:t>Summative</w:t>
            </w:r>
            <w:r w:rsidRPr="00BE3C37">
              <w:br/>
              <w:t>Interim</w:t>
            </w:r>
          </w:p>
        </w:tc>
        <w:tc>
          <w:tcPr>
            <w:tcW w:w="375" w:type="pct"/>
            <w:vAlign w:val="center"/>
          </w:tcPr>
          <w:p w14:paraId="11B642B5"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1829D82C" w14:textId="77777777" w:rsidR="000251AA" w:rsidRPr="00BE3C37" w:rsidRDefault="00691842" w:rsidP="000251AA">
            <w:pPr>
              <w:pStyle w:val="SBACTableText"/>
            </w:pPr>
            <w:hyperlink r:id="rId25" w:history="1">
              <w:r w:rsidR="000251AA" w:rsidRPr="00B83BAC">
                <w:rPr>
                  <w:rStyle w:val="Hyperlink"/>
                </w:rPr>
                <w:t>https://ceds.ed.gov/element/000029</w:t>
              </w:r>
            </w:hyperlink>
          </w:p>
        </w:tc>
        <w:tc>
          <w:tcPr>
            <w:tcW w:w="811" w:type="pct"/>
            <w:tcBorders>
              <w:left w:val="single" w:sz="24" w:space="0" w:color="auto"/>
            </w:tcBorders>
            <w:vAlign w:val="center"/>
          </w:tcPr>
          <w:p w14:paraId="57CBB24F" w14:textId="21461F48" w:rsidR="000251AA" w:rsidRDefault="0013558F" w:rsidP="0081296C">
            <w:pPr>
              <w:pStyle w:val="SBACTableText"/>
            </w:pPr>
            <w:r w:rsidRPr="0013558F">
              <w:rPr>
                <w:b/>
              </w:rPr>
              <w:t>TRT:</w:t>
            </w:r>
            <w:r w:rsidR="0081296C">
              <w:t>assessmentType</w:t>
            </w:r>
          </w:p>
          <w:p w14:paraId="1856CF3A" w14:textId="443BA0B5" w:rsidR="00E208A5" w:rsidRPr="00BE3C37" w:rsidRDefault="0013558F" w:rsidP="0081296C">
            <w:pPr>
              <w:pStyle w:val="SBACTableText"/>
            </w:pPr>
            <w:r w:rsidRPr="0013558F">
              <w:rPr>
                <w:b/>
              </w:rPr>
              <w:t>DWSA:</w:t>
            </w:r>
            <w:r w:rsidR="00E208A5">
              <w:t>AssessmentType</w:t>
            </w:r>
          </w:p>
        </w:tc>
      </w:tr>
      <w:tr w:rsidR="000251AA" w:rsidRPr="00BE3C37" w14:paraId="504C9CE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23270F8" w14:textId="590622D6" w:rsidR="000251AA" w:rsidRPr="00BE3C37" w:rsidRDefault="000251AA" w:rsidP="000251AA">
            <w:pPr>
              <w:pStyle w:val="SBACTableText"/>
            </w:pPr>
            <w:r>
              <w:t>School</w:t>
            </w:r>
            <w:r w:rsidRPr="00BE3C37">
              <w:t>Year</w:t>
            </w:r>
          </w:p>
        </w:tc>
        <w:tc>
          <w:tcPr>
            <w:tcW w:w="446" w:type="pct"/>
            <w:vAlign w:val="center"/>
          </w:tcPr>
          <w:p w14:paraId="5424998F" w14:textId="77777777" w:rsidR="000251AA" w:rsidRPr="00BE3C37" w:rsidRDefault="000251AA" w:rsidP="000251AA">
            <w:pPr>
              <w:pStyle w:val="SBACTableText"/>
            </w:pPr>
            <w:r w:rsidRPr="00BE3C37">
              <w:t>xsd:integer</w:t>
            </w:r>
          </w:p>
        </w:tc>
        <w:tc>
          <w:tcPr>
            <w:tcW w:w="210" w:type="pct"/>
            <w:vAlign w:val="center"/>
          </w:tcPr>
          <w:p w14:paraId="1B23D705" w14:textId="77777777" w:rsidR="000251AA" w:rsidRPr="00BE3C37" w:rsidRDefault="000251AA" w:rsidP="000251AA">
            <w:pPr>
              <w:pStyle w:val="SBACTableText"/>
            </w:pPr>
            <w:r w:rsidRPr="00BE3C37">
              <w:t>4</w:t>
            </w:r>
          </w:p>
        </w:tc>
        <w:tc>
          <w:tcPr>
            <w:tcW w:w="1127" w:type="pct"/>
            <w:vAlign w:val="center"/>
          </w:tcPr>
          <w:p w14:paraId="48FCAD03" w14:textId="75CB17F4" w:rsidR="000251AA" w:rsidRPr="00BE3C37" w:rsidRDefault="000251AA" w:rsidP="00E62FCA">
            <w:pPr>
              <w:pStyle w:val="SBACTableText"/>
            </w:pPr>
            <w:r>
              <w:t xml:space="preserve">The </w:t>
            </w:r>
            <w:r w:rsidR="00E62FCA">
              <w:t>school year in which the test is administered</w:t>
            </w:r>
            <w:r>
              <w:t>. For academic years that span a calendar year this is the four digit year-end. E.g. 2013 for 2012-2013</w:t>
            </w:r>
          </w:p>
        </w:tc>
        <w:tc>
          <w:tcPr>
            <w:tcW w:w="657" w:type="pct"/>
            <w:vAlign w:val="center"/>
          </w:tcPr>
          <w:p w14:paraId="20862FE6" w14:textId="77777777" w:rsidR="000251AA" w:rsidRPr="00BE3C37" w:rsidRDefault="000251AA" w:rsidP="000251AA">
            <w:pPr>
              <w:pStyle w:val="SBACTableText"/>
            </w:pPr>
            <w:r w:rsidRPr="00BE3C37">
              <w:t>1900 &lt;= YYYY &lt;= 9999</w:t>
            </w:r>
          </w:p>
        </w:tc>
        <w:tc>
          <w:tcPr>
            <w:tcW w:w="375" w:type="pct"/>
            <w:vAlign w:val="center"/>
          </w:tcPr>
          <w:p w14:paraId="56E83BEE" w14:textId="77777777" w:rsidR="000251AA" w:rsidRPr="00BE3C37" w:rsidRDefault="000251AA" w:rsidP="000251AA">
            <w:pPr>
              <w:pStyle w:val="SBACTableText"/>
            </w:pPr>
            <w:r w:rsidRPr="00BE3C37">
              <w:t>Always</w:t>
            </w:r>
          </w:p>
        </w:tc>
        <w:tc>
          <w:tcPr>
            <w:tcW w:w="563" w:type="pct"/>
            <w:tcBorders>
              <w:right w:val="single" w:sz="24" w:space="0" w:color="auto"/>
            </w:tcBorders>
            <w:vAlign w:val="center"/>
          </w:tcPr>
          <w:p w14:paraId="26500E33" w14:textId="77777777" w:rsidR="000251AA" w:rsidRPr="00BE3C37" w:rsidRDefault="00691842" w:rsidP="000251AA">
            <w:pPr>
              <w:pStyle w:val="SBACTableText"/>
            </w:pPr>
            <w:hyperlink r:id="rId26" w:history="1">
              <w:r w:rsidR="000251AA" w:rsidRPr="00B83BAC">
                <w:rPr>
                  <w:rStyle w:val="Hyperlink"/>
                </w:rPr>
                <w:t>https://ceds.ed.gov/element/000243</w:t>
              </w:r>
            </w:hyperlink>
          </w:p>
        </w:tc>
        <w:tc>
          <w:tcPr>
            <w:tcW w:w="811" w:type="pct"/>
            <w:tcBorders>
              <w:left w:val="single" w:sz="24" w:space="0" w:color="auto"/>
            </w:tcBorders>
            <w:vAlign w:val="center"/>
          </w:tcPr>
          <w:p w14:paraId="739130A6" w14:textId="79460951" w:rsidR="0081296C" w:rsidRDefault="0013558F" w:rsidP="000251AA">
            <w:pPr>
              <w:pStyle w:val="SBACTableText"/>
            </w:pPr>
            <w:r w:rsidRPr="0013558F">
              <w:rPr>
                <w:b/>
              </w:rPr>
              <w:t>TRT:</w:t>
            </w:r>
            <w:r w:rsidR="0081296C">
              <w:t>academicYear</w:t>
            </w:r>
          </w:p>
          <w:p w14:paraId="679CECC7" w14:textId="5F28328B" w:rsidR="00E208A5" w:rsidRDefault="0013558F" w:rsidP="000251AA">
            <w:pPr>
              <w:pStyle w:val="SBACTableText"/>
            </w:pPr>
            <w:r w:rsidRPr="0013558F">
              <w:rPr>
                <w:b/>
              </w:rPr>
              <w:t>DWSA:</w:t>
            </w:r>
            <w:r w:rsidR="00E208A5">
              <w:t>AssessmentYear</w:t>
            </w:r>
          </w:p>
          <w:p w14:paraId="683D9437" w14:textId="47E9D8CF" w:rsidR="000251AA" w:rsidRPr="00BE3C37" w:rsidRDefault="0013558F" w:rsidP="0081296C">
            <w:pPr>
              <w:pStyle w:val="SBACTableText"/>
            </w:pPr>
            <w:r w:rsidRPr="0013558F">
              <w:rPr>
                <w:b/>
              </w:rPr>
              <w:t>AIR:</w:t>
            </w:r>
            <w:r w:rsidR="0013339A">
              <w:t>SchlYr</w:t>
            </w:r>
          </w:p>
        </w:tc>
      </w:tr>
      <w:tr w:rsidR="000251AA" w:rsidRPr="00BE3C37" w14:paraId="3F7C1C6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62BF108" w14:textId="53907294" w:rsidR="0094602A" w:rsidRPr="00BE3C37" w:rsidRDefault="00027C5D" w:rsidP="000251AA">
            <w:pPr>
              <w:pStyle w:val="SBACTableText"/>
            </w:pPr>
            <w:r>
              <w:t>A</w:t>
            </w:r>
            <w:r w:rsidR="000251AA" w:rsidRPr="00BE3C37">
              <w:t>ssessmentVersion</w:t>
            </w:r>
          </w:p>
        </w:tc>
        <w:tc>
          <w:tcPr>
            <w:tcW w:w="446" w:type="pct"/>
            <w:vAlign w:val="center"/>
          </w:tcPr>
          <w:p w14:paraId="7ECA92B3" w14:textId="77777777" w:rsidR="000251AA" w:rsidRPr="00BE3C37" w:rsidRDefault="000251AA" w:rsidP="000251AA">
            <w:pPr>
              <w:pStyle w:val="SBACTableText"/>
            </w:pPr>
            <w:r w:rsidRPr="00BE3C37">
              <w:t>xsd:token</w:t>
            </w:r>
          </w:p>
        </w:tc>
        <w:tc>
          <w:tcPr>
            <w:tcW w:w="210" w:type="pct"/>
            <w:vAlign w:val="center"/>
          </w:tcPr>
          <w:p w14:paraId="3C6AD237" w14:textId="77777777" w:rsidR="000251AA" w:rsidRPr="00BE3C37" w:rsidRDefault="000251AA" w:rsidP="000251AA">
            <w:pPr>
              <w:pStyle w:val="SBACTableText"/>
            </w:pPr>
            <w:r w:rsidRPr="00BE3C37">
              <w:t>30</w:t>
            </w:r>
          </w:p>
        </w:tc>
        <w:tc>
          <w:tcPr>
            <w:tcW w:w="1127" w:type="pct"/>
            <w:vAlign w:val="center"/>
          </w:tcPr>
          <w:p w14:paraId="690F651D" w14:textId="77777777" w:rsidR="000251AA" w:rsidRPr="00BE3C37" w:rsidRDefault="000251AA" w:rsidP="000251AA">
            <w:pPr>
              <w:pStyle w:val="SBACTableText"/>
            </w:pPr>
            <w:r>
              <w:t>The version number of the Assessment Form.</w:t>
            </w:r>
          </w:p>
        </w:tc>
        <w:tc>
          <w:tcPr>
            <w:tcW w:w="657" w:type="pct"/>
            <w:vAlign w:val="center"/>
          </w:tcPr>
          <w:p w14:paraId="0EA70146" w14:textId="77777777" w:rsidR="000251AA" w:rsidRPr="00BE3C37" w:rsidRDefault="000251AA" w:rsidP="000251AA">
            <w:pPr>
              <w:pStyle w:val="SBACTableText"/>
            </w:pPr>
            <w:r>
              <w:t>Alphanumeric</w:t>
            </w:r>
          </w:p>
        </w:tc>
        <w:tc>
          <w:tcPr>
            <w:tcW w:w="375" w:type="pct"/>
            <w:vAlign w:val="center"/>
          </w:tcPr>
          <w:p w14:paraId="37E897F2" w14:textId="11C02859" w:rsidR="000251AA" w:rsidRPr="00BE3C37" w:rsidRDefault="00027C5D" w:rsidP="000251AA">
            <w:pPr>
              <w:pStyle w:val="SBACTableText"/>
            </w:pPr>
            <w:r>
              <w:t>Optional</w:t>
            </w:r>
            <w:r w:rsidR="00F70378">
              <w:rPr>
                <w:rStyle w:val="FootnoteReference"/>
              </w:rPr>
              <w:footnoteReference w:id="4"/>
            </w:r>
          </w:p>
        </w:tc>
        <w:tc>
          <w:tcPr>
            <w:tcW w:w="563" w:type="pct"/>
            <w:tcBorders>
              <w:right w:val="single" w:sz="24" w:space="0" w:color="auto"/>
            </w:tcBorders>
            <w:vAlign w:val="center"/>
          </w:tcPr>
          <w:p w14:paraId="7119FD9F" w14:textId="77777777" w:rsidR="000251AA" w:rsidRPr="00BE3C37" w:rsidRDefault="00691842" w:rsidP="000251AA">
            <w:pPr>
              <w:pStyle w:val="SBACTableText"/>
            </w:pPr>
            <w:hyperlink r:id="rId27" w:history="1">
              <w:r w:rsidR="000251AA" w:rsidRPr="00B83BAC">
                <w:rPr>
                  <w:rStyle w:val="Hyperlink"/>
                </w:rPr>
                <w:t>https://ceds.ed.gov/element/001183</w:t>
              </w:r>
            </w:hyperlink>
          </w:p>
        </w:tc>
        <w:tc>
          <w:tcPr>
            <w:tcW w:w="811" w:type="pct"/>
            <w:tcBorders>
              <w:left w:val="single" w:sz="24" w:space="0" w:color="auto"/>
            </w:tcBorders>
            <w:vAlign w:val="center"/>
          </w:tcPr>
          <w:p w14:paraId="0D23AD62" w14:textId="50D5E8EC" w:rsidR="0081296C" w:rsidRPr="00BE3C37" w:rsidRDefault="0013558F" w:rsidP="0081296C">
            <w:pPr>
              <w:pStyle w:val="SBACTableText"/>
            </w:pPr>
            <w:r w:rsidRPr="0013558F">
              <w:rPr>
                <w:b/>
              </w:rPr>
              <w:t>TRT:</w:t>
            </w:r>
            <w:r w:rsidR="0081296C">
              <w:t>assessmentVersion</w:t>
            </w:r>
          </w:p>
        </w:tc>
      </w:tr>
      <w:tr w:rsidR="000251AA" w:rsidRPr="00BE3C37" w14:paraId="74840970"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09C9BD0" w14:textId="7BB67722" w:rsidR="000251AA" w:rsidRPr="000411D7" w:rsidRDefault="000251AA" w:rsidP="00BE3C37">
            <w:pPr>
              <w:pStyle w:val="SBACTableText"/>
              <w:rPr>
                <w:b/>
              </w:rPr>
            </w:pPr>
            <w:r>
              <w:rPr>
                <w:b/>
              </w:rPr>
              <w:t>Student Information</w:t>
            </w:r>
          </w:p>
        </w:tc>
        <w:tc>
          <w:tcPr>
            <w:tcW w:w="446" w:type="pct"/>
            <w:shd w:val="clear" w:color="auto" w:fill="A6A6A6" w:themeFill="background1" w:themeFillShade="A6"/>
            <w:vAlign w:val="center"/>
          </w:tcPr>
          <w:p w14:paraId="13123D07" w14:textId="77777777" w:rsidR="000251AA" w:rsidRPr="00BE3C37" w:rsidRDefault="000251AA" w:rsidP="00BE3C37">
            <w:pPr>
              <w:pStyle w:val="SBACTableText"/>
            </w:pPr>
          </w:p>
        </w:tc>
        <w:tc>
          <w:tcPr>
            <w:tcW w:w="210" w:type="pct"/>
            <w:shd w:val="clear" w:color="auto" w:fill="A6A6A6" w:themeFill="background1" w:themeFillShade="A6"/>
            <w:vAlign w:val="center"/>
          </w:tcPr>
          <w:p w14:paraId="3DBBED71" w14:textId="77777777" w:rsidR="000251AA" w:rsidRPr="00BE3C37" w:rsidRDefault="000251AA" w:rsidP="00BE3C37">
            <w:pPr>
              <w:pStyle w:val="SBACTableText"/>
            </w:pPr>
          </w:p>
        </w:tc>
        <w:tc>
          <w:tcPr>
            <w:tcW w:w="1127" w:type="pct"/>
            <w:shd w:val="clear" w:color="auto" w:fill="A6A6A6" w:themeFill="background1" w:themeFillShade="A6"/>
            <w:vAlign w:val="center"/>
          </w:tcPr>
          <w:p w14:paraId="6D90DA5B" w14:textId="77777777" w:rsidR="000251AA" w:rsidRPr="00BE3C37" w:rsidRDefault="000251AA" w:rsidP="00BE3C37">
            <w:pPr>
              <w:pStyle w:val="SBACTableText"/>
            </w:pPr>
          </w:p>
        </w:tc>
        <w:tc>
          <w:tcPr>
            <w:tcW w:w="657" w:type="pct"/>
            <w:shd w:val="clear" w:color="auto" w:fill="A6A6A6" w:themeFill="background1" w:themeFillShade="A6"/>
            <w:vAlign w:val="center"/>
          </w:tcPr>
          <w:p w14:paraId="6915D688" w14:textId="77777777" w:rsidR="000251AA" w:rsidRPr="00BE3C37" w:rsidRDefault="000251AA" w:rsidP="00BE3C37">
            <w:pPr>
              <w:pStyle w:val="SBACTableText"/>
            </w:pPr>
          </w:p>
        </w:tc>
        <w:tc>
          <w:tcPr>
            <w:tcW w:w="375" w:type="pct"/>
            <w:shd w:val="clear" w:color="auto" w:fill="A6A6A6" w:themeFill="background1" w:themeFillShade="A6"/>
            <w:vAlign w:val="center"/>
          </w:tcPr>
          <w:p w14:paraId="05D41AD1" w14:textId="77777777" w:rsidR="000251AA" w:rsidRPr="00BE3C37"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35157D9F" w14:textId="77777777" w:rsidR="000251AA" w:rsidRDefault="000251AA" w:rsidP="00BE3C37">
            <w:pPr>
              <w:pStyle w:val="SBACTableText"/>
            </w:pPr>
          </w:p>
        </w:tc>
        <w:tc>
          <w:tcPr>
            <w:tcW w:w="811" w:type="pct"/>
            <w:tcBorders>
              <w:left w:val="single" w:sz="24" w:space="0" w:color="auto"/>
            </w:tcBorders>
            <w:shd w:val="clear" w:color="auto" w:fill="A6A6A6" w:themeFill="background1" w:themeFillShade="A6"/>
            <w:vAlign w:val="center"/>
          </w:tcPr>
          <w:p w14:paraId="1481115C" w14:textId="77777777" w:rsidR="000251AA" w:rsidRPr="00BE3C37" w:rsidRDefault="000251AA" w:rsidP="00BE3C37">
            <w:pPr>
              <w:pStyle w:val="SBACTableText"/>
            </w:pPr>
          </w:p>
        </w:tc>
      </w:tr>
      <w:tr w:rsidR="000251AA" w:rsidRPr="00BE3C37" w14:paraId="19204D1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B43FB5" w14:textId="5B7E3A58" w:rsidR="0094602A" w:rsidRPr="00F70378" w:rsidRDefault="000251AA" w:rsidP="00F70378">
            <w:pPr>
              <w:pStyle w:val="SBACTableText"/>
            </w:pPr>
            <w:r w:rsidRPr="00F70378">
              <w:t>StudentIdentifier</w:t>
            </w:r>
          </w:p>
        </w:tc>
        <w:tc>
          <w:tcPr>
            <w:tcW w:w="446" w:type="pct"/>
            <w:vAlign w:val="center"/>
          </w:tcPr>
          <w:p w14:paraId="53FCD0D4" w14:textId="77777777" w:rsidR="000251AA" w:rsidRPr="00BE3C37" w:rsidRDefault="000251AA" w:rsidP="000251AA">
            <w:pPr>
              <w:pStyle w:val="SBACTableText"/>
            </w:pPr>
            <w:r w:rsidRPr="00BE3C37">
              <w:t>xsd:token</w:t>
            </w:r>
          </w:p>
        </w:tc>
        <w:tc>
          <w:tcPr>
            <w:tcW w:w="210" w:type="pct"/>
            <w:vAlign w:val="center"/>
          </w:tcPr>
          <w:p w14:paraId="24E43932" w14:textId="6AE06DD0" w:rsidR="000251AA" w:rsidRPr="00BE3C37" w:rsidRDefault="00F70378" w:rsidP="000251AA">
            <w:pPr>
              <w:pStyle w:val="SBACTableText"/>
            </w:pPr>
            <w:r>
              <w:t>65</w:t>
            </w:r>
          </w:p>
        </w:tc>
        <w:tc>
          <w:tcPr>
            <w:tcW w:w="1127" w:type="pct"/>
            <w:vAlign w:val="center"/>
          </w:tcPr>
          <w:p w14:paraId="7EB24CE6" w14:textId="77777777" w:rsidR="00F70378" w:rsidRDefault="00F70378" w:rsidP="000251AA">
            <w:pPr>
              <w:pStyle w:val="SBACTableText"/>
            </w:pPr>
            <w:r>
              <w:t>For identified data this is the state-issued s</w:t>
            </w:r>
            <w:r w:rsidR="000251AA" w:rsidRPr="00BE3C37">
              <w:t>tudent ID</w:t>
            </w:r>
            <w:r>
              <w:t>.</w:t>
            </w:r>
          </w:p>
          <w:p w14:paraId="62730762" w14:textId="237B54CA" w:rsidR="000251AA" w:rsidRPr="00BE3C37" w:rsidRDefault="00F70378" w:rsidP="000251AA">
            <w:pPr>
              <w:pStyle w:val="SBACTableText"/>
            </w:pPr>
            <w:r>
              <w:t>For de-identified data it is a unique ID that remains the same for a particular student year over year.</w:t>
            </w:r>
            <w:r w:rsidR="00256D10">
              <w:rPr>
                <w:rStyle w:val="FootnoteReference"/>
              </w:rPr>
              <w:t xml:space="preserve"> </w:t>
            </w:r>
            <w:r w:rsidR="00256D10">
              <w:rPr>
                <w:rStyle w:val="FootnoteReference"/>
              </w:rPr>
              <w:footnoteReference w:id="5"/>
            </w:r>
          </w:p>
        </w:tc>
        <w:tc>
          <w:tcPr>
            <w:tcW w:w="657" w:type="pct"/>
            <w:vAlign w:val="center"/>
          </w:tcPr>
          <w:p w14:paraId="71EF1ABB" w14:textId="77777777" w:rsidR="000251AA" w:rsidRPr="00BE3C37" w:rsidRDefault="000251AA" w:rsidP="000251AA">
            <w:pPr>
              <w:pStyle w:val="SBACTableText"/>
            </w:pPr>
            <w:r w:rsidRPr="00BE3C37">
              <w:t>One or more printable characters</w:t>
            </w:r>
          </w:p>
        </w:tc>
        <w:tc>
          <w:tcPr>
            <w:tcW w:w="375" w:type="pct"/>
            <w:vAlign w:val="center"/>
          </w:tcPr>
          <w:p w14:paraId="087C9794" w14:textId="77777777" w:rsidR="000251AA" w:rsidRDefault="00DB3664" w:rsidP="00256D10">
            <w:pPr>
              <w:pStyle w:val="SBACTableText"/>
            </w:pPr>
            <w:r>
              <w:t>Always</w:t>
            </w:r>
          </w:p>
          <w:p w14:paraId="710CC58F" w14:textId="2ECFCA8E" w:rsidR="00051E1D" w:rsidRPr="00BE3C37" w:rsidRDefault="00051E1D" w:rsidP="00256D10">
            <w:pPr>
              <w:pStyle w:val="SBACTableText"/>
            </w:pPr>
            <w:r>
              <w:t>(See footnote)</w:t>
            </w:r>
          </w:p>
        </w:tc>
        <w:tc>
          <w:tcPr>
            <w:tcW w:w="563" w:type="pct"/>
            <w:tcBorders>
              <w:right w:val="single" w:sz="24" w:space="0" w:color="auto"/>
            </w:tcBorders>
            <w:vAlign w:val="center"/>
          </w:tcPr>
          <w:p w14:paraId="1203FAA9" w14:textId="77777777" w:rsidR="000251AA" w:rsidRPr="00BE3C37" w:rsidRDefault="00691842" w:rsidP="000251AA">
            <w:pPr>
              <w:pStyle w:val="SBACTableText"/>
            </w:pPr>
            <w:hyperlink r:id="rId28" w:history="1">
              <w:r w:rsidR="000251AA" w:rsidRPr="006B48FA">
                <w:rPr>
                  <w:rStyle w:val="Hyperlink"/>
                </w:rPr>
                <w:t>https://ceds.ed.gov/element/001071</w:t>
              </w:r>
            </w:hyperlink>
          </w:p>
        </w:tc>
        <w:tc>
          <w:tcPr>
            <w:tcW w:w="811" w:type="pct"/>
            <w:tcBorders>
              <w:left w:val="single" w:sz="24" w:space="0" w:color="auto"/>
            </w:tcBorders>
            <w:vAlign w:val="center"/>
          </w:tcPr>
          <w:p w14:paraId="043AEF51" w14:textId="22DD7B9E" w:rsidR="0081296C" w:rsidRDefault="0013558F" w:rsidP="000251AA">
            <w:pPr>
              <w:pStyle w:val="SBACTableText"/>
            </w:pPr>
            <w:r w:rsidRPr="0013558F">
              <w:rPr>
                <w:b/>
              </w:rPr>
              <w:t>TRT:</w:t>
            </w:r>
            <w:r w:rsidR="0081296C">
              <w:t>ExamineeAttribute-</w:t>
            </w:r>
            <w:r w:rsidR="003E3AF2">
              <w:t>StudentIdentifier</w:t>
            </w:r>
          </w:p>
          <w:p w14:paraId="1FC29366" w14:textId="2C8E3445" w:rsidR="002468E5" w:rsidRDefault="0013558F" w:rsidP="000251AA">
            <w:pPr>
              <w:pStyle w:val="SBACTableText"/>
            </w:pPr>
            <w:r w:rsidRPr="0013558F">
              <w:rPr>
                <w:b/>
              </w:rPr>
              <w:t>DWSA:</w:t>
            </w:r>
            <w:r w:rsidR="002468E5">
              <w:t>StudentIdentifer</w:t>
            </w:r>
          </w:p>
          <w:p w14:paraId="09A1EA98" w14:textId="24D0FF57" w:rsidR="00461BAD" w:rsidRDefault="0013558F" w:rsidP="000251AA">
            <w:pPr>
              <w:pStyle w:val="SBACTableText"/>
            </w:pPr>
            <w:r w:rsidRPr="0013558F">
              <w:rPr>
                <w:b/>
              </w:rPr>
              <w:t>DWIL:</w:t>
            </w:r>
            <w:r w:rsidR="00461BAD">
              <w:t>studentId</w:t>
            </w:r>
          </w:p>
          <w:p w14:paraId="3DB3D4AD" w14:textId="1A286397" w:rsidR="007F7BBD" w:rsidRPr="00BE3C37" w:rsidRDefault="0013558F" w:rsidP="000251AA">
            <w:pPr>
              <w:pStyle w:val="SBACTableText"/>
            </w:pPr>
            <w:r w:rsidRPr="0013558F">
              <w:rPr>
                <w:b/>
              </w:rPr>
              <w:t>AIR:</w:t>
            </w:r>
            <w:r w:rsidR="0013339A">
              <w:t>SSID</w:t>
            </w:r>
          </w:p>
        </w:tc>
      </w:tr>
      <w:tr w:rsidR="000251AA" w:rsidRPr="00BE3C37" w14:paraId="75FC7C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73A249B" w14:textId="4D51B7E8" w:rsidR="0094602A" w:rsidRPr="00BE3C37" w:rsidRDefault="00256D10" w:rsidP="000251AA">
            <w:pPr>
              <w:pStyle w:val="SBACTableText"/>
            </w:pPr>
            <w:r>
              <w:t>External</w:t>
            </w:r>
            <w:r w:rsidR="000251AA" w:rsidRPr="00BE3C37">
              <w:t>SSID</w:t>
            </w:r>
          </w:p>
        </w:tc>
        <w:tc>
          <w:tcPr>
            <w:tcW w:w="446" w:type="pct"/>
            <w:vAlign w:val="center"/>
          </w:tcPr>
          <w:p w14:paraId="5C9AF917" w14:textId="77777777" w:rsidR="000251AA" w:rsidRPr="00BE3C37" w:rsidRDefault="000251AA" w:rsidP="000251AA">
            <w:pPr>
              <w:pStyle w:val="SBACTableText"/>
            </w:pPr>
            <w:r w:rsidRPr="00BE3C37">
              <w:t>xsd:token</w:t>
            </w:r>
          </w:p>
        </w:tc>
        <w:tc>
          <w:tcPr>
            <w:tcW w:w="210" w:type="pct"/>
            <w:vAlign w:val="center"/>
          </w:tcPr>
          <w:p w14:paraId="45E95D60" w14:textId="1D130316" w:rsidR="000251AA" w:rsidRPr="00BE3C37" w:rsidRDefault="00256D10" w:rsidP="000251AA">
            <w:pPr>
              <w:pStyle w:val="SBACTableText"/>
            </w:pPr>
            <w:r>
              <w:t>65</w:t>
            </w:r>
          </w:p>
        </w:tc>
        <w:tc>
          <w:tcPr>
            <w:tcW w:w="1127" w:type="pct"/>
            <w:vAlign w:val="center"/>
          </w:tcPr>
          <w:p w14:paraId="24AFF502" w14:textId="36E7D507" w:rsidR="000251AA" w:rsidRPr="00BE3C37" w:rsidRDefault="00256D10" w:rsidP="00F063BE">
            <w:pPr>
              <w:pStyle w:val="SBACTableText"/>
            </w:pPr>
            <w:r>
              <w:t>An alternative to the state-issued student ID used by the assessment service provider or by other entities. May or may not be the Alternate Student ID used for de-identified data.</w:t>
            </w:r>
            <w:r w:rsidR="000251AA" w:rsidRPr="00BE3C37">
              <w:t xml:space="preserve"> </w:t>
            </w:r>
          </w:p>
        </w:tc>
        <w:tc>
          <w:tcPr>
            <w:tcW w:w="657" w:type="pct"/>
            <w:vAlign w:val="center"/>
          </w:tcPr>
          <w:p w14:paraId="0D570BFF" w14:textId="77777777" w:rsidR="000251AA" w:rsidRPr="00BE3C37" w:rsidRDefault="000251AA" w:rsidP="000251AA">
            <w:pPr>
              <w:pStyle w:val="SBACTableText"/>
            </w:pPr>
            <w:r w:rsidRPr="00BE3C37">
              <w:t>One or more printable characters</w:t>
            </w:r>
          </w:p>
        </w:tc>
        <w:tc>
          <w:tcPr>
            <w:tcW w:w="375" w:type="pct"/>
            <w:vAlign w:val="center"/>
          </w:tcPr>
          <w:p w14:paraId="7C6F72F4" w14:textId="55581853" w:rsidR="000251AA" w:rsidRPr="00BE3C37" w:rsidRDefault="00DB3664" w:rsidP="00F063BE">
            <w:pPr>
              <w:pStyle w:val="SBACTableText"/>
            </w:pPr>
            <w:r>
              <w:t>Optional</w:t>
            </w:r>
          </w:p>
        </w:tc>
        <w:tc>
          <w:tcPr>
            <w:tcW w:w="563" w:type="pct"/>
            <w:tcBorders>
              <w:right w:val="single" w:sz="24" w:space="0" w:color="auto"/>
            </w:tcBorders>
            <w:vAlign w:val="center"/>
          </w:tcPr>
          <w:p w14:paraId="5A99FED0" w14:textId="77777777" w:rsidR="000251AA" w:rsidRPr="00BE3C37" w:rsidRDefault="00691842" w:rsidP="000251AA">
            <w:pPr>
              <w:pStyle w:val="SBACTableText"/>
            </w:pPr>
            <w:hyperlink r:id="rId29" w:history="1">
              <w:r w:rsidR="000251AA" w:rsidRPr="006B48FA">
                <w:rPr>
                  <w:rStyle w:val="Hyperlink"/>
                </w:rPr>
                <w:t>https://ceds.ed.gov/element/001071</w:t>
              </w:r>
            </w:hyperlink>
          </w:p>
        </w:tc>
        <w:tc>
          <w:tcPr>
            <w:tcW w:w="811" w:type="pct"/>
            <w:tcBorders>
              <w:left w:val="single" w:sz="24" w:space="0" w:color="auto"/>
            </w:tcBorders>
            <w:vAlign w:val="center"/>
          </w:tcPr>
          <w:p w14:paraId="71BD5EB1" w14:textId="067F345F" w:rsidR="000251AA" w:rsidRDefault="0013558F" w:rsidP="0081296C">
            <w:pPr>
              <w:pStyle w:val="SBACTableText"/>
            </w:pPr>
            <w:r w:rsidRPr="0013558F">
              <w:rPr>
                <w:b/>
              </w:rPr>
              <w:t>TRT:</w:t>
            </w:r>
            <w:r w:rsidR="0081296C">
              <w:t>ExamineeAttribute-</w:t>
            </w:r>
            <w:r w:rsidR="003E3AF2">
              <w:t>AlternateSSID</w:t>
            </w:r>
          </w:p>
          <w:p w14:paraId="60D15B49" w14:textId="276ADE18" w:rsidR="002468E5" w:rsidRPr="00BE3C37" w:rsidRDefault="0013558F" w:rsidP="0081296C">
            <w:pPr>
              <w:pStyle w:val="SBACTableText"/>
            </w:pPr>
            <w:r w:rsidRPr="0013558F">
              <w:rPr>
                <w:b/>
              </w:rPr>
              <w:t>DWSA:</w:t>
            </w:r>
            <w:r w:rsidR="002468E5">
              <w:t>ExternalSSID</w:t>
            </w:r>
          </w:p>
        </w:tc>
      </w:tr>
      <w:tr w:rsidR="000251AA" w:rsidRPr="00BE3C37" w14:paraId="1B2E83C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D131464" w14:textId="31990B87" w:rsidR="0094602A" w:rsidRPr="00BE3C37" w:rsidRDefault="000251AA" w:rsidP="00BE3C37">
            <w:pPr>
              <w:pStyle w:val="SBACTableText"/>
            </w:pPr>
            <w:r w:rsidRPr="00BE3C37">
              <w:lastRenderedPageBreak/>
              <w:t>FirstName</w:t>
            </w:r>
          </w:p>
        </w:tc>
        <w:tc>
          <w:tcPr>
            <w:tcW w:w="446" w:type="pct"/>
            <w:vAlign w:val="center"/>
          </w:tcPr>
          <w:p w14:paraId="3001E6EB" w14:textId="17407011" w:rsidR="000251AA" w:rsidRPr="00BE3C37" w:rsidRDefault="000251AA" w:rsidP="00BE3C37">
            <w:pPr>
              <w:pStyle w:val="SBACTableText"/>
            </w:pPr>
            <w:r w:rsidRPr="00BE3C37">
              <w:t>xsd:token</w:t>
            </w:r>
          </w:p>
        </w:tc>
        <w:tc>
          <w:tcPr>
            <w:tcW w:w="210" w:type="pct"/>
            <w:vAlign w:val="center"/>
          </w:tcPr>
          <w:p w14:paraId="54048DC0" w14:textId="1E2A0549" w:rsidR="000251AA" w:rsidRPr="00BE3C37" w:rsidRDefault="00F063BE" w:rsidP="00BE3C37">
            <w:pPr>
              <w:pStyle w:val="SBACTableText"/>
            </w:pPr>
            <w:r>
              <w:t>35</w:t>
            </w:r>
          </w:p>
        </w:tc>
        <w:tc>
          <w:tcPr>
            <w:tcW w:w="1127" w:type="pct"/>
            <w:vAlign w:val="center"/>
          </w:tcPr>
          <w:p w14:paraId="4DBEEA6C" w14:textId="271C481E" w:rsidR="000251AA" w:rsidRPr="00BE3C37" w:rsidRDefault="000251AA" w:rsidP="00BE3C37">
            <w:pPr>
              <w:pStyle w:val="SBACTableText"/>
            </w:pPr>
            <w:r w:rsidRPr="00BE3C37">
              <w:t>Student first name</w:t>
            </w:r>
          </w:p>
        </w:tc>
        <w:tc>
          <w:tcPr>
            <w:tcW w:w="657" w:type="pct"/>
            <w:vAlign w:val="center"/>
          </w:tcPr>
          <w:p w14:paraId="30340BC0" w14:textId="289F96DA" w:rsidR="000251AA" w:rsidRPr="00BE3C37" w:rsidRDefault="000251AA" w:rsidP="00BE3C37">
            <w:pPr>
              <w:pStyle w:val="SBACTableText"/>
            </w:pPr>
            <w:r w:rsidRPr="00BE3C37">
              <w:t>One or more printable characters.</w:t>
            </w:r>
          </w:p>
        </w:tc>
        <w:tc>
          <w:tcPr>
            <w:tcW w:w="375" w:type="pct"/>
            <w:vAlign w:val="center"/>
          </w:tcPr>
          <w:p w14:paraId="3963B7B7" w14:textId="77777777" w:rsidR="000251AA" w:rsidRPr="00BE3C37" w:rsidRDefault="000251AA" w:rsidP="00BE3C37">
            <w:pPr>
              <w:pStyle w:val="SBACTableText"/>
            </w:pPr>
            <w:r w:rsidRPr="00BE3C37">
              <w:t>Identifed: Required</w:t>
            </w:r>
          </w:p>
          <w:p w14:paraId="57B38869" w14:textId="272E535D"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1D84FECF" w14:textId="430709AE" w:rsidR="000251AA" w:rsidRPr="00BE3C37" w:rsidRDefault="00691842" w:rsidP="00BE3C37">
            <w:pPr>
              <w:pStyle w:val="SBACTableText"/>
            </w:pPr>
            <w:hyperlink r:id="rId30" w:history="1">
              <w:r w:rsidR="000251AA" w:rsidRPr="006B48FA">
                <w:rPr>
                  <w:rStyle w:val="Hyperlink"/>
                </w:rPr>
                <w:t>https://ceds.ed.gov/element/000115</w:t>
              </w:r>
            </w:hyperlink>
          </w:p>
        </w:tc>
        <w:tc>
          <w:tcPr>
            <w:tcW w:w="811" w:type="pct"/>
            <w:tcBorders>
              <w:left w:val="single" w:sz="24" w:space="0" w:color="auto"/>
            </w:tcBorders>
            <w:vAlign w:val="center"/>
          </w:tcPr>
          <w:p w14:paraId="27CA9FC6" w14:textId="40609D9D" w:rsidR="000251AA" w:rsidRDefault="0013558F" w:rsidP="00BE3C37">
            <w:pPr>
              <w:pStyle w:val="SBACTableText"/>
            </w:pPr>
            <w:r w:rsidRPr="0013558F">
              <w:rPr>
                <w:b/>
              </w:rPr>
              <w:t>TRT:</w:t>
            </w:r>
            <w:r w:rsidR="0081296C">
              <w:t>ExamineeAttribute-</w:t>
            </w:r>
            <w:r w:rsidR="003E3AF2">
              <w:t>FirstName</w:t>
            </w:r>
          </w:p>
          <w:p w14:paraId="12301CCD" w14:textId="5888DDA4" w:rsidR="002468E5" w:rsidRPr="00BE3C37" w:rsidRDefault="0013558F" w:rsidP="00BE3C37">
            <w:pPr>
              <w:pStyle w:val="SBACTableText"/>
            </w:pPr>
            <w:r w:rsidRPr="0013558F">
              <w:rPr>
                <w:b/>
              </w:rPr>
              <w:t>DWSA:</w:t>
            </w:r>
            <w:r w:rsidR="002468E5">
              <w:t>FirstName</w:t>
            </w:r>
          </w:p>
        </w:tc>
      </w:tr>
      <w:tr w:rsidR="000251AA" w:rsidRPr="00BE3C37" w14:paraId="029DD9E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5F634F3" w14:textId="5FA8A6E7" w:rsidR="0094602A" w:rsidRPr="00BE3C37" w:rsidRDefault="000251AA" w:rsidP="003E3AF2">
            <w:pPr>
              <w:pStyle w:val="SBACTableText"/>
            </w:pPr>
            <w:r w:rsidRPr="00BE3C37">
              <w:t>MiddleName</w:t>
            </w:r>
          </w:p>
        </w:tc>
        <w:tc>
          <w:tcPr>
            <w:tcW w:w="446" w:type="pct"/>
            <w:vAlign w:val="center"/>
          </w:tcPr>
          <w:p w14:paraId="115A1696" w14:textId="77777777" w:rsidR="000251AA" w:rsidRPr="00BE3C37" w:rsidRDefault="000251AA" w:rsidP="00BE3C37">
            <w:pPr>
              <w:pStyle w:val="SBACTableText"/>
            </w:pPr>
            <w:r w:rsidRPr="00BE3C37">
              <w:t>xsd:token</w:t>
            </w:r>
          </w:p>
        </w:tc>
        <w:tc>
          <w:tcPr>
            <w:tcW w:w="210" w:type="pct"/>
            <w:vAlign w:val="center"/>
          </w:tcPr>
          <w:p w14:paraId="4821424C" w14:textId="1B3A5FEA" w:rsidR="000251AA" w:rsidRPr="00BE3C37" w:rsidRDefault="00F063BE" w:rsidP="00BE3C37">
            <w:pPr>
              <w:pStyle w:val="SBACTableText"/>
            </w:pPr>
            <w:r>
              <w:t>35</w:t>
            </w:r>
          </w:p>
        </w:tc>
        <w:tc>
          <w:tcPr>
            <w:tcW w:w="1127" w:type="pct"/>
            <w:vAlign w:val="center"/>
          </w:tcPr>
          <w:p w14:paraId="3EF9343A" w14:textId="088F5A63" w:rsidR="000251AA" w:rsidRPr="00BE3C37" w:rsidRDefault="000251AA" w:rsidP="00BE3C37">
            <w:pPr>
              <w:pStyle w:val="SBACTableText"/>
            </w:pPr>
            <w:r w:rsidRPr="00BE3C37">
              <w:t>Student middle name</w:t>
            </w:r>
          </w:p>
        </w:tc>
        <w:tc>
          <w:tcPr>
            <w:tcW w:w="657" w:type="pct"/>
            <w:vAlign w:val="center"/>
          </w:tcPr>
          <w:p w14:paraId="79556E02" w14:textId="39BDA8F6" w:rsidR="000251AA" w:rsidRPr="00BE3C37" w:rsidRDefault="000251AA" w:rsidP="00BE3C37">
            <w:pPr>
              <w:pStyle w:val="SBACTableText"/>
            </w:pPr>
            <w:r w:rsidRPr="00BE3C37">
              <w:t>One or more printable characters.</w:t>
            </w:r>
          </w:p>
        </w:tc>
        <w:tc>
          <w:tcPr>
            <w:tcW w:w="375" w:type="pct"/>
            <w:vAlign w:val="center"/>
          </w:tcPr>
          <w:p w14:paraId="5D6A33DE" w14:textId="7CA24244" w:rsidR="000251AA" w:rsidRPr="00BE3C37" w:rsidRDefault="00F063BE" w:rsidP="00BE3C37">
            <w:pPr>
              <w:pStyle w:val="SBACTableText"/>
            </w:pPr>
            <w:r>
              <w:t>Identifed: Optional</w:t>
            </w:r>
          </w:p>
          <w:p w14:paraId="4E54B047" w14:textId="77777777"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21FB6B76" w14:textId="4301C8D3" w:rsidR="000251AA" w:rsidRPr="00BE3C37" w:rsidRDefault="00691842" w:rsidP="00BE3C37">
            <w:pPr>
              <w:pStyle w:val="SBACTableText"/>
            </w:pPr>
            <w:hyperlink r:id="rId31" w:history="1">
              <w:r w:rsidR="000251AA" w:rsidRPr="006B48FA">
                <w:rPr>
                  <w:rStyle w:val="Hyperlink"/>
                </w:rPr>
                <w:t>https://ceds.ed.gov/element/000184</w:t>
              </w:r>
            </w:hyperlink>
            <w:r w:rsidR="000251AA">
              <w:t xml:space="preserve"> </w:t>
            </w:r>
          </w:p>
        </w:tc>
        <w:tc>
          <w:tcPr>
            <w:tcW w:w="811" w:type="pct"/>
            <w:tcBorders>
              <w:left w:val="single" w:sz="24" w:space="0" w:color="auto"/>
            </w:tcBorders>
            <w:vAlign w:val="center"/>
          </w:tcPr>
          <w:p w14:paraId="0F948207" w14:textId="5D308D29" w:rsidR="000251AA" w:rsidRDefault="0013558F" w:rsidP="00BE3C37">
            <w:pPr>
              <w:pStyle w:val="SBACTableText"/>
            </w:pPr>
            <w:r w:rsidRPr="0013558F">
              <w:rPr>
                <w:b/>
              </w:rPr>
              <w:t>TRT:</w:t>
            </w:r>
            <w:r w:rsidR="0081296C">
              <w:t>ExamineeAttribute-</w:t>
            </w:r>
            <w:r w:rsidR="003E3AF2">
              <w:t>MiddleName</w:t>
            </w:r>
          </w:p>
          <w:p w14:paraId="45565546" w14:textId="7AC952C7" w:rsidR="002468E5" w:rsidRPr="00BE3C37" w:rsidRDefault="0013558F" w:rsidP="00BE3C37">
            <w:pPr>
              <w:pStyle w:val="SBACTableText"/>
            </w:pPr>
            <w:r w:rsidRPr="0013558F">
              <w:rPr>
                <w:b/>
              </w:rPr>
              <w:t>DWSA:</w:t>
            </w:r>
            <w:r w:rsidR="002468E5">
              <w:t>MiddleName</w:t>
            </w:r>
          </w:p>
        </w:tc>
      </w:tr>
      <w:tr w:rsidR="002468E5" w:rsidRPr="00BE3C37" w14:paraId="19D0A05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011BAA2" w14:textId="77777777" w:rsidR="002468E5" w:rsidRPr="00BE3C37" w:rsidRDefault="002468E5" w:rsidP="0013558F">
            <w:pPr>
              <w:pStyle w:val="SBACTableText"/>
            </w:pPr>
            <w:r w:rsidRPr="00BE3C37">
              <w:t>LastOrSurname</w:t>
            </w:r>
          </w:p>
        </w:tc>
        <w:tc>
          <w:tcPr>
            <w:tcW w:w="446" w:type="pct"/>
            <w:vAlign w:val="center"/>
          </w:tcPr>
          <w:p w14:paraId="6331A474" w14:textId="77777777" w:rsidR="002468E5" w:rsidRPr="00BE3C37" w:rsidRDefault="002468E5" w:rsidP="0013558F">
            <w:pPr>
              <w:pStyle w:val="SBACTableText"/>
            </w:pPr>
            <w:r>
              <w:t>x</w:t>
            </w:r>
            <w:r w:rsidRPr="00BE3C37">
              <w:t>sd:token</w:t>
            </w:r>
          </w:p>
        </w:tc>
        <w:tc>
          <w:tcPr>
            <w:tcW w:w="210" w:type="pct"/>
            <w:vAlign w:val="center"/>
          </w:tcPr>
          <w:p w14:paraId="027EDA8C" w14:textId="77777777" w:rsidR="002468E5" w:rsidRPr="00BE3C37" w:rsidRDefault="002468E5" w:rsidP="0013558F">
            <w:pPr>
              <w:pStyle w:val="SBACTableText"/>
            </w:pPr>
            <w:r w:rsidRPr="00BE3C37">
              <w:t>35</w:t>
            </w:r>
          </w:p>
        </w:tc>
        <w:tc>
          <w:tcPr>
            <w:tcW w:w="1127" w:type="pct"/>
            <w:vAlign w:val="center"/>
          </w:tcPr>
          <w:p w14:paraId="5792EF9F" w14:textId="77777777" w:rsidR="002468E5" w:rsidRPr="00BE3C37" w:rsidRDefault="002468E5" w:rsidP="0013558F">
            <w:pPr>
              <w:pStyle w:val="SBACTableText"/>
            </w:pPr>
            <w:r w:rsidRPr="00BE3C37">
              <w:t>Student last name</w:t>
            </w:r>
          </w:p>
        </w:tc>
        <w:tc>
          <w:tcPr>
            <w:tcW w:w="657" w:type="pct"/>
            <w:vAlign w:val="center"/>
          </w:tcPr>
          <w:p w14:paraId="3AFF7A89" w14:textId="77777777" w:rsidR="002468E5" w:rsidRPr="00BE3C37" w:rsidRDefault="002468E5" w:rsidP="0013558F">
            <w:pPr>
              <w:pStyle w:val="SBACTableText"/>
            </w:pPr>
            <w:r w:rsidRPr="00BE3C37">
              <w:t>One or more printable characters.</w:t>
            </w:r>
          </w:p>
        </w:tc>
        <w:tc>
          <w:tcPr>
            <w:tcW w:w="375" w:type="pct"/>
            <w:vAlign w:val="center"/>
          </w:tcPr>
          <w:p w14:paraId="760CA718" w14:textId="77777777" w:rsidR="002468E5" w:rsidRPr="00BE3C37" w:rsidRDefault="002468E5" w:rsidP="0013558F">
            <w:pPr>
              <w:pStyle w:val="SBACTableText"/>
            </w:pPr>
            <w:r>
              <w:t>Identifed: Required</w:t>
            </w:r>
          </w:p>
          <w:p w14:paraId="5E732EF1" w14:textId="77777777" w:rsidR="002468E5" w:rsidRPr="00BE3C37" w:rsidRDefault="002468E5" w:rsidP="0013558F">
            <w:pPr>
              <w:pStyle w:val="SBACTableText"/>
            </w:pPr>
            <w:r w:rsidRPr="00BE3C37">
              <w:t>Deidentified: Prohibited</w:t>
            </w:r>
          </w:p>
        </w:tc>
        <w:tc>
          <w:tcPr>
            <w:tcW w:w="563" w:type="pct"/>
            <w:tcBorders>
              <w:right w:val="single" w:sz="24" w:space="0" w:color="auto"/>
            </w:tcBorders>
            <w:vAlign w:val="center"/>
          </w:tcPr>
          <w:p w14:paraId="03DCAAB2" w14:textId="77777777" w:rsidR="002468E5" w:rsidRPr="00BE3C37" w:rsidRDefault="00691842" w:rsidP="0013558F">
            <w:pPr>
              <w:pStyle w:val="SBACTableText"/>
            </w:pPr>
            <w:hyperlink r:id="rId32" w:history="1">
              <w:r w:rsidR="002468E5" w:rsidRPr="006B48FA">
                <w:rPr>
                  <w:rStyle w:val="Hyperlink"/>
                </w:rPr>
                <w:t>https://ceds.ed.gov/element/000172</w:t>
              </w:r>
            </w:hyperlink>
          </w:p>
        </w:tc>
        <w:tc>
          <w:tcPr>
            <w:tcW w:w="811" w:type="pct"/>
            <w:tcBorders>
              <w:left w:val="single" w:sz="24" w:space="0" w:color="auto"/>
            </w:tcBorders>
            <w:vAlign w:val="center"/>
          </w:tcPr>
          <w:p w14:paraId="1F4A138A" w14:textId="7DAF62C7" w:rsidR="002468E5" w:rsidRDefault="0013558F" w:rsidP="0013558F">
            <w:pPr>
              <w:pStyle w:val="SBACTableText"/>
            </w:pPr>
            <w:r w:rsidRPr="0013558F">
              <w:rPr>
                <w:b/>
              </w:rPr>
              <w:t>TRT:</w:t>
            </w:r>
            <w:r w:rsidR="002468E5">
              <w:t>ExamineeAttribute-LastOrSurname</w:t>
            </w:r>
          </w:p>
          <w:p w14:paraId="438D2BA8" w14:textId="0A47DEFA" w:rsidR="002468E5" w:rsidRPr="00BE3C37" w:rsidRDefault="0013558F" w:rsidP="0013558F">
            <w:pPr>
              <w:pStyle w:val="SBACTableText"/>
            </w:pPr>
            <w:r w:rsidRPr="0013558F">
              <w:rPr>
                <w:b/>
              </w:rPr>
              <w:t>DWSA:</w:t>
            </w:r>
            <w:r w:rsidR="002468E5">
              <w:t>LastOrSurname</w:t>
            </w:r>
          </w:p>
        </w:tc>
      </w:tr>
      <w:tr w:rsidR="000251AA" w:rsidRPr="00BE3C37" w14:paraId="444EBE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131718" w14:textId="01E1B46F" w:rsidR="0094602A" w:rsidRPr="00BE3C37" w:rsidRDefault="000251AA" w:rsidP="00BE3C37">
            <w:pPr>
              <w:pStyle w:val="SBACTableText"/>
            </w:pPr>
            <w:r w:rsidRPr="00BE3C37">
              <w:t>Birthdate</w:t>
            </w:r>
          </w:p>
        </w:tc>
        <w:tc>
          <w:tcPr>
            <w:tcW w:w="446" w:type="pct"/>
            <w:vAlign w:val="center"/>
          </w:tcPr>
          <w:p w14:paraId="5A69B907" w14:textId="6109B03C" w:rsidR="000251AA" w:rsidRPr="00BE3C37" w:rsidRDefault="000251AA" w:rsidP="00BE3C37">
            <w:pPr>
              <w:pStyle w:val="SBACTableText"/>
            </w:pPr>
            <w:r w:rsidRPr="00BE3C37">
              <w:t>xsd:date</w:t>
            </w:r>
          </w:p>
        </w:tc>
        <w:tc>
          <w:tcPr>
            <w:tcW w:w="210" w:type="pct"/>
            <w:vAlign w:val="center"/>
          </w:tcPr>
          <w:p w14:paraId="24EC1C0F" w14:textId="4BBAE874" w:rsidR="000251AA" w:rsidRPr="00BE3C37" w:rsidRDefault="000251AA" w:rsidP="00BE3C37">
            <w:pPr>
              <w:pStyle w:val="SBACTableText"/>
            </w:pPr>
            <w:r w:rsidRPr="00BE3C37">
              <w:t>10</w:t>
            </w:r>
          </w:p>
        </w:tc>
        <w:tc>
          <w:tcPr>
            <w:tcW w:w="1127" w:type="pct"/>
            <w:vAlign w:val="center"/>
          </w:tcPr>
          <w:p w14:paraId="10FD2F1D" w14:textId="7F345B8A" w:rsidR="000251AA" w:rsidRPr="00BE3C37" w:rsidRDefault="000251AA" w:rsidP="00BE3C37">
            <w:pPr>
              <w:pStyle w:val="SBACTableText"/>
            </w:pPr>
            <w:r w:rsidRPr="00BE3C37">
              <w:t>Student’s birthdate</w:t>
            </w:r>
          </w:p>
        </w:tc>
        <w:tc>
          <w:tcPr>
            <w:tcW w:w="657" w:type="pct"/>
            <w:vAlign w:val="center"/>
          </w:tcPr>
          <w:p w14:paraId="5C051FD5" w14:textId="749A6F7E" w:rsidR="000251AA" w:rsidRPr="00BE3C37" w:rsidRDefault="000251AA" w:rsidP="00BE3C37">
            <w:pPr>
              <w:pStyle w:val="SBACTableText"/>
            </w:pPr>
            <w:r w:rsidRPr="00BE3C37">
              <w:t>YYYY-MM-DD</w:t>
            </w:r>
            <w:r w:rsidR="00051E1D">
              <w:rPr>
                <w:rStyle w:val="FootnoteReference"/>
              </w:rPr>
              <w:footnoteReference w:id="6"/>
            </w:r>
            <w:r w:rsidRPr="00BE3C37">
              <w:t>. For example 2006-07-15</w:t>
            </w:r>
          </w:p>
        </w:tc>
        <w:tc>
          <w:tcPr>
            <w:tcW w:w="375" w:type="pct"/>
            <w:vAlign w:val="center"/>
          </w:tcPr>
          <w:p w14:paraId="0D830633" w14:textId="77777777" w:rsidR="000251AA" w:rsidRPr="00BE3C37" w:rsidRDefault="000251AA" w:rsidP="00BE3C37">
            <w:pPr>
              <w:pStyle w:val="SBACTableText"/>
            </w:pPr>
            <w:r w:rsidRPr="00BE3C37">
              <w:t>Identifed: Required</w:t>
            </w:r>
          </w:p>
          <w:p w14:paraId="4BA32657" w14:textId="76917823" w:rsidR="000251AA" w:rsidRPr="00BE3C37" w:rsidRDefault="000251AA" w:rsidP="00BE3C37">
            <w:pPr>
              <w:pStyle w:val="SBACTableText"/>
            </w:pPr>
            <w:r w:rsidRPr="00BE3C37">
              <w:t>Deidentified: Prohibited</w:t>
            </w:r>
          </w:p>
        </w:tc>
        <w:tc>
          <w:tcPr>
            <w:tcW w:w="563" w:type="pct"/>
            <w:tcBorders>
              <w:right w:val="single" w:sz="24" w:space="0" w:color="auto"/>
            </w:tcBorders>
            <w:vAlign w:val="center"/>
          </w:tcPr>
          <w:p w14:paraId="4D02AA07" w14:textId="2AAC1D7C" w:rsidR="000251AA" w:rsidRPr="00BE3C37" w:rsidRDefault="00691842" w:rsidP="00BE3C37">
            <w:pPr>
              <w:pStyle w:val="SBACTableText"/>
            </w:pPr>
            <w:hyperlink r:id="rId33" w:history="1">
              <w:r w:rsidR="000251AA" w:rsidRPr="006B48FA">
                <w:rPr>
                  <w:rStyle w:val="Hyperlink"/>
                </w:rPr>
                <w:t>https://ceds.ed.gov/element/000033</w:t>
              </w:r>
            </w:hyperlink>
          </w:p>
        </w:tc>
        <w:tc>
          <w:tcPr>
            <w:tcW w:w="811" w:type="pct"/>
            <w:tcBorders>
              <w:left w:val="single" w:sz="24" w:space="0" w:color="auto"/>
            </w:tcBorders>
            <w:vAlign w:val="center"/>
          </w:tcPr>
          <w:p w14:paraId="1E5C0313" w14:textId="1CC8773C" w:rsidR="002468E5" w:rsidRDefault="0013558F" w:rsidP="00BE3C37">
            <w:pPr>
              <w:pStyle w:val="SBACTableText"/>
            </w:pPr>
            <w:r w:rsidRPr="0013558F">
              <w:rPr>
                <w:b/>
              </w:rPr>
              <w:t>TRT:</w:t>
            </w:r>
            <w:r w:rsidR="0081296C">
              <w:t>ExamineeAttribute-</w:t>
            </w:r>
            <w:r w:rsidR="002468E5">
              <w:t>B</w:t>
            </w:r>
            <w:r w:rsidR="003E3AF2">
              <w:t>irthdate</w:t>
            </w:r>
          </w:p>
          <w:p w14:paraId="7A41A0E3" w14:textId="31EF24A3" w:rsidR="000251AA" w:rsidRPr="00BE3C37" w:rsidRDefault="0013558F" w:rsidP="00BE3C37">
            <w:pPr>
              <w:pStyle w:val="SBACTableText"/>
            </w:pPr>
            <w:r w:rsidRPr="0013558F">
              <w:rPr>
                <w:b/>
              </w:rPr>
              <w:t>DWSA:</w:t>
            </w:r>
            <w:r w:rsidR="002468E5">
              <w:t>Birthdate</w:t>
            </w:r>
          </w:p>
        </w:tc>
      </w:tr>
      <w:tr w:rsidR="000251AA" w:rsidRPr="00BE3C37" w14:paraId="72213C7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CE34EB" w14:textId="3674EBB1" w:rsidR="0094602A" w:rsidRPr="00BE3C37" w:rsidRDefault="000251AA" w:rsidP="00BE3C37">
            <w:pPr>
              <w:pStyle w:val="SBACTableText"/>
            </w:pPr>
            <w:r w:rsidRPr="00BE3C37">
              <w:t>GradeLevelWhenAssessed</w:t>
            </w:r>
          </w:p>
        </w:tc>
        <w:tc>
          <w:tcPr>
            <w:tcW w:w="446" w:type="pct"/>
            <w:vAlign w:val="center"/>
          </w:tcPr>
          <w:p w14:paraId="15D0EBEC" w14:textId="5CCE6CB6" w:rsidR="000251AA" w:rsidRPr="00BE3C37" w:rsidRDefault="000251AA" w:rsidP="00BE3C37">
            <w:pPr>
              <w:pStyle w:val="SBACTableText"/>
            </w:pPr>
            <w:r w:rsidRPr="00BE3C37">
              <w:t>xsd:token</w:t>
            </w:r>
          </w:p>
        </w:tc>
        <w:tc>
          <w:tcPr>
            <w:tcW w:w="210" w:type="pct"/>
            <w:vAlign w:val="center"/>
          </w:tcPr>
          <w:p w14:paraId="0AF77A54" w14:textId="762D6ACA" w:rsidR="000251AA" w:rsidRPr="00BE3C37" w:rsidRDefault="000251AA" w:rsidP="00BE3C37">
            <w:pPr>
              <w:pStyle w:val="SBACTableText"/>
            </w:pPr>
            <w:r w:rsidRPr="00BE3C37">
              <w:t>2</w:t>
            </w:r>
          </w:p>
        </w:tc>
        <w:tc>
          <w:tcPr>
            <w:tcW w:w="1127" w:type="pct"/>
            <w:vAlign w:val="center"/>
          </w:tcPr>
          <w:p w14:paraId="531CA7D4" w14:textId="6175EAE5" w:rsidR="000251AA" w:rsidRPr="00BE3C37" w:rsidRDefault="001E61DE" w:rsidP="00BE3C37">
            <w:pPr>
              <w:pStyle w:val="SBACTableText"/>
            </w:pPr>
            <w:r>
              <w:t>The grade or developmental level of a student when assessed.</w:t>
            </w:r>
          </w:p>
        </w:tc>
        <w:tc>
          <w:tcPr>
            <w:tcW w:w="657" w:type="pct"/>
            <w:vAlign w:val="center"/>
          </w:tcPr>
          <w:p w14:paraId="0D5F5C84" w14:textId="50A91247" w:rsidR="000251AA" w:rsidRPr="00BE3C37" w:rsidRDefault="000251AA" w:rsidP="00BE3C37">
            <w:pPr>
              <w:pStyle w:val="SBACTableText"/>
            </w:pPr>
            <w:r w:rsidRPr="00BE3C37">
              <w:t>IT, PR, PK, TK, KG, 01, 02, 03, 04, 05, 06, 07, 08, 09, 10, 11, 12, 13, PS, UG</w:t>
            </w:r>
          </w:p>
        </w:tc>
        <w:tc>
          <w:tcPr>
            <w:tcW w:w="375" w:type="pct"/>
            <w:vAlign w:val="center"/>
          </w:tcPr>
          <w:p w14:paraId="1E6CE808" w14:textId="755305F8" w:rsidR="000251AA" w:rsidRPr="00BE3C37" w:rsidRDefault="000251AA" w:rsidP="00BE3C37">
            <w:pPr>
              <w:pStyle w:val="SBACTableText"/>
            </w:pPr>
            <w:r>
              <w:t>Always</w:t>
            </w:r>
          </w:p>
        </w:tc>
        <w:tc>
          <w:tcPr>
            <w:tcW w:w="563" w:type="pct"/>
            <w:tcBorders>
              <w:right w:val="single" w:sz="24" w:space="0" w:color="auto"/>
            </w:tcBorders>
            <w:vAlign w:val="center"/>
          </w:tcPr>
          <w:p w14:paraId="530E3799" w14:textId="5E702D0A" w:rsidR="000251AA" w:rsidRPr="00BE3C37" w:rsidRDefault="00691842" w:rsidP="00BE3C37">
            <w:pPr>
              <w:pStyle w:val="SBACTableText"/>
            </w:pPr>
            <w:hyperlink r:id="rId34" w:history="1">
              <w:r w:rsidR="000251AA" w:rsidRPr="006B48FA">
                <w:rPr>
                  <w:rStyle w:val="Hyperlink"/>
                </w:rPr>
                <w:t>https://ceds.ed.gov/element/000126</w:t>
              </w:r>
            </w:hyperlink>
          </w:p>
        </w:tc>
        <w:tc>
          <w:tcPr>
            <w:tcW w:w="811" w:type="pct"/>
            <w:tcBorders>
              <w:left w:val="single" w:sz="24" w:space="0" w:color="auto"/>
            </w:tcBorders>
            <w:vAlign w:val="center"/>
          </w:tcPr>
          <w:p w14:paraId="7538CF55" w14:textId="0D791FDB" w:rsidR="003E3AF2" w:rsidRDefault="0013558F" w:rsidP="00BE3C37">
            <w:pPr>
              <w:pStyle w:val="SBACTableText"/>
            </w:pPr>
            <w:r w:rsidRPr="0013558F">
              <w:rPr>
                <w:b/>
              </w:rPr>
              <w:t>TRT:</w:t>
            </w:r>
            <w:r w:rsidR="0081296C">
              <w:t>ExamineeAttribute-</w:t>
            </w:r>
            <w:r w:rsidR="003E3AF2">
              <w:t>GradeLevelWhenAssessed</w:t>
            </w:r>
          </w:p>
          <w:p w14:paraId="17ED4CE8" w14:textId="1B53551B" w:rsidR="002468E5" w:rsidRDefault="0013558F" w:rsidP="00BE3C37">
            <w:pPr>
              <w:pStyle w:val="SBACTableText"/>
            </w:pPr>
            <w:r w:rsidRPr="0013558F">
              <w:rPr>
                <w:b/>
              </w:rPr>
              <w:t>DWSA:</w:t>
            </w:r>
            <w:r w:rsidR="002468E5">
              <w:t>GradeLevelWhenAssessed</w:t>
            </w:r>
          </w:p>
          <w:p w14:paraId="6377C75D" w14:textId="632567E7" w:rsidR="0001577E" w:rsidRPr="00BE3C37" w:rsidRDefault="0013558F" w:rsidP="002468E5">
            <w:pPr>
              <w:pStyle w:val="SBACTableText"/>
            </w:pPr>
            <w:r w:rsidRPr="0013558F">
              <w:rPr>
                <w:b/>
              </w:rPr>
              <w:t>AIR:</w:t>
            </w:r>
            <w:r w:rsidR="0013339A">
              <w:t>Grade</w:t>
            </w:r>
          </w:p>
        </w:tc>
      </w:tr>
      <w:tr w:rsidR="000251AA" w:rsidRPr="00BE3C37" w14:paraId="2EF7C0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F8632AE" w14:textId="38F7193C" w:rsidR="0094602A" w:rsidRPr="00BE3C37" w:rsidRDefault="000251AA" w:rsidP="00BE3C37">
            <w:pPr>
              <w:pStyle w:val="SBACTableText"/>
            </w:pPr>
            <w:r w:rsidRPr="00BE3C37">
              <w:t>Sex</w:t>
            </w:r>
          </w:p>
        </w:tc>
        <w:tc>
          <w:tcPr>
            <w:tcW w:w="446" w:type="pct"/>
            <w:vAlign w:val="center"/>
          </w:tcPr>
          <w:p w14:paraId="5A5328BB" w14:textId="7ED02134" w:rsidR="000251AA" w:rsidRPr="00BE3C37" w:rsidRDefault="000251AA" w:rsidP="00BE3C37">
            <w:pPr>
              <w:pStyle w:val="SBACTableText"/>
            </w:pPr>
            <w:r w:rsidRPr="00BE3C37">
              <w:t>xsd:token</w:t>
            </w:r>
          </w:p>
        </w:tc>
        <w:tc>
          <w:tcPr>
            <w:tcW w:w="210" w:type="pct"/>
            <w:vAlign w:val="center"/>
          </w:tcPr>
          <w:p w14:paraId="434E80F3" w14:textId="42D8CEEA" w:rsidR="000251AA" w:rsidRPr="00BE3C37" w:rsidRDefault="000251AA" w:rsidP="00BE3C37">
            <w:pPr>
              <w:pStyle w:val="SBACTableText"/>
            </w:pPr>
            <w:r w:rsidRPr="00BE3C37">
              <w:t>6</w:t>
            </w:r>
          </w:p>
        </w:tc>
        <w:tc>
          <w:tcPr>
            <w:tcW w:w="1127" w:type="pct"/>
            <w:vAlign w:val="center"/>
          </w:tcPr>
          <w:p w14:paraId="35B5BD26" w14:textId="01663836" w:rsidR="000251AA" w:rsidRPr="00BE3C37" w:rsidRDefault="000251AA" w:rsidP="00BE3C37">
            <w:pPr>
              <w:pStyle w:val="SBACTableText"/>
            </w:pPr>
            <w:r w:rsidRPr="00BE3C37">
              <w:t>The student’s gender.</w:t>
            </w:r>
          </w:p>
        </w:tc>
        <w:tc>
          <w:tcPr>
            <w:tcW w:w="657" w:type="pct"/>
            <w:vAlign w:val="center"/>
          </w:tcPr>
          <w:p w14:paraId="1826309A" w14:textId="02577F47" w:rsidR="000251AA" w:rsidRPr="00BE3C37" w:rsidRDefault="000251AA" w:rsidP="00BE3C37">
            <w:pPr>
              <w:pStyle w:val="SBACTableText"/>
            </w:pPr>
            <w:r w:rsidRPr="00BE3C37">
              <w:t>Male, Female</w:t>
            </w:r>
            <w:r w:rsidR="001A3801">
              <w:t>, Other</w:t>
            </w:r>
          </w:p>
        </w:tc>
        <w:tc>
          <w:tcPr>
            <w:tcW w:w="375" w:type="pct"/>
            <w:vAlign w:val="center"/>
          </w:tcPr>
          <w:p w14:paraId="0C23369A" w14:textId="348FBD63" w:rsidR="000251AA" w:rsidRPr="00BE3C37" w:rsidRDefault="000251AA" w:rsidP="00BE3C37">
            <w:pPr>
              <w:pStyle w:val="SBACTableText"/>
            </w:pPr>
            <w:r>
              <w:t>Always</w:t>
            </w:r>
          </w:p>
        </w:tc>
        <w:tc>
          <w:tcPr>
            <w:tcW w:w="563" w:type="pct"/>
            <w:tcBorders>
              <w:right w:val="single" w:sz="24" w:space="0" w:color="auto"/>
            </w:tcBorders>
            <w:vAlign w:val="center"/>
          </w:tcPr>
          <w:p w14:paraId="3DF25D54" w14:textId="1181BF6E" w:rsidR="000251AA" w:rsidRPr="00BE3C37" w:rsidRDefault="00691842" w:rsidP="00BE3C37">
            <w:pPr>
              <w:pStyle w:val="SBACTableText"/>
            </w:pPr>
            <w:hyperlink r:id="rId35" w:history="1">
              <w:r w:rsidR="000251AA" w:rsidRPr="006B48FA">
                <w:rPr>
                  <w:rStyle w:val="Hyperlink"/>
                </w:rPr>
                <w:t>https://ceds.ed.gov/element/000255</w:t>
              </w:r>
            </w:hyperlink>
          </w:p>
        </w:tc>
        <w:tc>
          <w:tcPr>
            <w:tcW w:w="811" w:type="pct"/>
            <w:tcBorders>
              <w:left w:val="single" w:sz="24" w:space="0" w:color="auto"/>
            </w:tcBorders>
            <w:vAlign w:val="center"/>
          </w:tcPr>
          <w:p w14:paraId="779AF862" w14:textId="5B43CA9B" w:rsidR="0081296C" w:rsidRDefault="0013558F" w:rsidP="00BE3C37">
            <w:pPr>
              <w:pStyle w:val="SBACTableText"/>
            </w:pPr>
            <w:r w:rsidRPr="0013558F">
              <w:rPr>
                <w:b/>
              </w:rPr>
              <w:t>TRT:</w:t>
            </w:r>
            <w:r w:rsidR="0081296C">
              <w:t>ExamineeAttribute-</w:t>
            </w:r>
            <w:r w:rsidR="003E3AF2">
              <w:t>Sex</w:t>
            </w:r>
          </w:p>
          <w:p w14:paraId="1BF34DE7" w14:textId="5159E654" w:rsidR="002468E5" w:rsidRDefault="0013558F" w:rsidP="00BE3C37">
            <w:pPr>
              <w:pStyle w:val="SBACTableText"/>
            </w:pPr>
            <w:r w:rsidRPr="0013558F">
              <w:rPr>
                <w:b/>
              </w:rPr>
              <w:t>DWSA:</w:t>
            </w:r>
            <w:r w:rsidR="002468E5">
              <w:t>Sex</w:t>
            </w:r>
          </w:p>
          <w:p w14:paraId="15F33FE0" w14:textId="15455375" w:rsidR="000251AA" w:rsidRPr="00BE3C37" w:rsidRDefault="0013558F" w:rsidP="003E3AF2">
            <w:pPr>
              <w:pStyle w:val="SBACTableText"/>
            </w:pPr>
            <w:r w:rsidRPr="0013558F">
              <w:rPr>
                <w:b/>
              </w:rPr>
              <w:t>AIR:</w:t>
            </w:r>
            <w:r w:rsidR="0013339A">
              <w:t>Gndr</w:t>
            </w:r>
          </w:p>
        </w:tc>
      </w:tr>
      <w:tr w:rsidR="000251AA" w:rsidRPr="00BE3C37" w14:paraId="2EF465D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539AA52" w14:textId="7BEC581C" w:rsidR="0094602A" w:rsidRPr="00BE3C37" w:rsidRDefault="000251AA" w:rsidP="00BE3C37">
            <w:pPr>
              <w:pStyle w:val="SBACTableText"/>
            </w:pPr>
            <w:r w:rsidRPr="00BE3C37">
              <w:t>HispanicOrLatinoEthnicity</w:t>
            </w:r>
          </w:p>
        </w:tc>
        <w:tc>
          <w:tcPr>
            <w:tcW w:w="446" w:type="pct"/>
            <w:vAlign w:val="center"/>
          </w:tcPr>
          <w:p w14:paraId="40481415" w14:textId="2AD9C48B" w:rsidR="000251AA" w:rsidRPr="00BE3C37" w:rsidRDefault="000251AA" w:rsidP="00BE3C37">
            <w:pPr>
              <w:pStyle w:val="SBACTableText"/>
            </w:pPr>
            <w:r w:rsidRPr="00BE3C37">
              <w:t>xsd:token</w:t>
            </w:r>
          </w:p>
        </w:tc>
        <w:tc>
          <w:tcPr>
            <w:tcW w:w="210" w:type="pct"/>
            <w:vAlign w:val="center"/>
          </w:tcPr>
          <w:p w14:paraId="2837530E" w14:textId="7F55E388" w:rsidR="000251AA" w:rsidRPr="00BE3C37" w:rsidRDefault="000251AA" w:rsidP="00BE3C37">
            <w:pPr>
              <w:pStyle w:val="SBACTableText"/>
            </w:pPr>
            <w:r w:rsidRPr="00BE3C37">
              <w:t>3</w:t>
            </w:r>
          </w:p>
        </w:tc>
        <w:tc>
          <w:tcPr>
            <w:tcW w:w="1127" w:type="pct"/>
            <w:vAlign w:val="center"/>
          </w:tcPr>
          <w:p w14:paraId="6D7A095D" w14:textId="39905FC1" w:rsidR="000251AA" w:rsidRPr="00BE3C37" w:rsidRDefault="000251AA" w:rsidP="00BE3C37">
            <w:pPr>
              <w:pStyle w:val="SBACTableText"/>
            </w:pPr>
            <w:r w:rsidRPr="00BE3C37">
              <w:t>An indication that the person traces his or her origin or descent to Mexico, Puerto Rico, Cuba, Central and South America, and other Spanish cultures, regardless of race.</w:t>
            </w:r>
          </w:p>
        </w:tc>
        <w:tc>
          <w:tcPr>
            <w:tcW w:w="657" w:type="pct"/>
            <w:vAlign w:val="center"/>
          </w:tcPr>
          <w:p w14:paraId="7DC62759" w14:textId="7442193E" w:rsidR="000251AA" w:rsidRPr="00BE3C37" w:rsidRDefault="000251AA" w:rsidP="00BE3C37">
            <w:pPr>
              <w:pStyle w:val="SBACTableText"/>
            </w:pPr>
            <w:r w:rsidRPr="00BE3C37">
              <w:t>Yes, No</w:t>
            </w:r>
          </w:p>
        </w:tc>
        <w:tc>
          <w:tcPr>
            <w:tcW w:w="375" w:type="pct"/>
            <w:vAlign w:val="center"/>
          </w:tcPr>
          <w:p w14:paraId="35E07732" w14:textId="74AD1E9F" w:rsidR="000251AA" w:rsidRPr="00BE3C37" w:rsidRDefault="000251AA" w:rsidP="00BE3C37">
            <w:pPr>
              <w:pStyle w:val="SBACTableText"/>
            </w:pPr>
            <w:r>
              <w:t>Always</w:t>
            </w:r>
          </w:p>
        </w:tc>
        <w:tc>
          <w:tcPr>
            <w:tcW w:w="563" w:type="pct"/>
            <w:tcBorders>
              <w:right w:val="single" w:sz="24" w:space="0" w:color="auto"/>
            </w:tcBorders>
            <w:vAlign w:val="center"/>
          </w:tcPr>
          <w:p w14:paraId="7F49885C" w14:textId="6B41C8BA" w:rsidR="000251AA" w:rsidRPr="00BE3C37" w:rsidRDefault="00691842" w:rsidP="00BE3C37">
            <w:pPr>
              <w:pStyle w:val="SBACTableText"/>
            </w:pPr>
            <w:hyperlink r:id="rId36" w:history="1">
              <w:r w:rsidR="000251AA" w:rsidRPr="006B48FA">
                <w:rPr>
                  <w:rStyle w:val="Hyperlink"/>
                </w:rPr>
                <w:t>https://ceds.ed.gov/element/000144</w:t>
              </w:r>
            </w:hyperlink>
            <w:r w:rsidR="000251AA">
              <w:t xml:space="preserve"> </w:t>
            </w:r>
          </w:p>
        </w:tc>
        <w:tc>
          <w:tcPr>
            <w:tcW w:w="811" w:type="pct"/>
            <w:tcBorders>
              <w:left w:val="single" w:sz="24" w:space="0" w:color="auto"/>
            </w:tcBorders>
            <w:vAlign w:val="center"/>
          </w:tcPr>
          <w:p w14:paraId="5C956518" w14:textId="403BB68A" w:rsidR="0081296C" w:rsidRDefault="0013558F" w:rsidP="00BE3C37">
            <w:pPr>
              <w:pStyle w:val="SBACTableText"/>
            </w:pPr>
            <w:r w:rsidRPr="0013558F">
              <w:rPr>
                <w:b/>
              </w:rPr>
              <w:t>TRT:</w:t>
            </w:r>
            <w:r w:rsidR="0081296C">
              <w:t>ExamineeAttribute-</w:t>
            </w:r>
            <w:r w:rsidR="003E3AF2">
              <w:t>HispanicOrLatinoEthnicity</w:t>
            </w:r>
          </w:p>
          <w:p w14:paraId="61D43DB2" w14:textId="14CE5E8A" w:rsidR="002468E5" w:rsidRDefault="0013558F" w:rsidP="00BE3C37">
            <w:pPr>
              <w:pStyle w:val="SBACTableText"/>
            </w:pPr>
            <w:r w:rsidRPr="0013558F">
              <w:rPr>
                <w:b/>
              </w:rPr>
              <w:t>DWSA:</w:t>
            </w:r>
            <w:r w:rsidR="002468E5">
              <w:t>HispanicOrLatinoEthnicity</w:t>
            </w:r>
          </w:p>
          <w:p w14:paraId="43013166" w14:textId="3C82E13F" w:rsidR="000251AA" w:rsidRPr="00BE3C37" w:rsidRDefault="0013558F" w:rsidP="0015187D">
            <w:pPr>
              <w:pStyle w:val="SBACTableText"/>
            </w:pPr>
            <w:r w:rsidRPr="0013558F">
              <w:rPr>
                <w:b/>
              </w:rPr>
              <w:t>AIR:</w:t>
            </w:r>
            <w:r w:rsidR="0013339A" w:rsidRPr="0013339A">
              <w:t>HispEthnicFg</w:t>
            </w:r>
          </w:p>
        </w:tc>
      </w:tr>
      <w:tr w:rsidR="000251AA" w:rsidRPr="00BE3C37" w14:paraId="7A99230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08B6BED" w14:textId="70D66508" w:rsidR="0094602A" w:rsidRPr="00BE3C37" w:rsidRDefault="000251AA" w:rsidP="00BE3C37">
            <w:pPr>
              <w:pStyle w:val="SBACTableText"/>
            </w:pPr>
            <w:r w:rsidRPr="00BE3C37">
              <w:t>AmericanIndianOrAlaskaNative</w:t>
            </w:r>
          </w:p>
        </w:tc>
        <w:tc>
          <w:tcPr>
            <w:tcW w:w="446" w:type="pct"/>
            <w:vAlign w:val="center"/>
          </w:tcPr>
          <w:p w14:paraId="3FB8469A" w14:textId="34CF28A4" w:rsidR="000251AA" w:rsidRPr="00BE3C37" w:rsidRDefault="000251AA" w:rsidP="00BE3C37">
            <w:pPr>
              <w:pStyle w:val="SBACTableText"/>
            </w:pPr>
            <w:r w:rsidRPr="00BE3C37">
              <w:t>xsd:token</w:t>
            </w:r>
          </w:p>
        </w:tc>
        <w:tc>
          <w:tcPr>
            <w:tcW w:w="210" w:type="pct"/>
            <w:vAlign w:val="center"/>
          </w:tcPr>
          <w:p w14:paraId="1B79642E" w14:textId="54FFDF82" w:rsidR="000251AA" w:rsidRPr="00BE3C37" w:rsidRDefault="000251AA" w:rsidP="00BE3C37">
            <w:pPr>
              <w:pStyle w:val="SBACTableText"/>
            </w:pPr>
            <w:r w:rsidRPr="00BE3C37">
              <w:t>3</w:t>
            </w:r>
          </w:p>
        </w:tc>
        <w:tc>
          <w:tcPr>
            <w:tcW w:w="1127" w:type="pct"/>
            <w:vAlign w:val="center"/>
          </w:tcPr>
          <w:p w14:paraId="1B04F136" w14:textId="6069F6CA" w:rsidR="000251AA" w:rsidRPr="00BE3C37" w:rsidRDefault="000251AA" w:rsidP="00BE3C37">
            <w:pPr>
              <w:pStyle w:val="SBACTableText"/>
            </w:pPr>
            <w:r>
              <w:t>A person having origins in any of the original peoples of North and South America (including Central America), and who maintains cultural identification through tribal affiliation or community attachment.</w:t>
            </w:r>
          </w:p>
        </w:tc>
        <w:tc>
          <w:tcPr>
            <w:tcW w:w="657" w:type="pct"/>
            <w:vAlign w:val="center"/>
          </w:tcPr>
          <w:p w14:paraId="27A65672" w14:textId="45B02178" w:rsidR="000251AA" w:rsidRPr="00BE3C37" w:rsidRDefault="000251AA" w:rsidP="00BE3C37">
            <w:pPr>
              <w:pStyle w:val="SBACTableText"/>
            </w:pPr>
            <w:r w:rsidRPr="00BE3C37">
              <w:t>Yes, No</w:t>
            </w:r>
          </w:p>
        </w:tc>
        <w:tc>
          <w:tcPr>
            <w:tcW w:w="375" w:type="pct"/>
            <w:vAlign w:val="center"/>
          </w:tcPr>
          <w:p w14:paraId="334F253D" w14:textId="3845551A" w:rsidR="000251AA" w:rsidRPr="00BE3C37" w:rsidRDefault="000251AA" w:rsidP="00BE3C37">
            <w:pPr>
              <w:pStyle w:val="SBACTableText"/>
            </w:pPr>
            <w:r>
              <w:t>Always</w:t>
            </w:r>
          </w:p>
        </w:tc>
        <w:tc>
          <w:tcPr>
            <w:tcW w:w="563" w:type="pct"/>
            <w:tcBorders>
              <w:right w:val="single" w:sz="24" w:space="0" w:color="auto"/>
            </w:tcBorders>
            <w:vAlign w:val="center"/>
          </w:tcPr>
          <w:p w14:paraId="7E54561F" w14:textId="337CB2C4" w:rsidR="000251AA" w:rsidRPr="00BE3C37" w:rsidRDefault="00691842" w:rsidP="00BE3C37">
            <w:pPr>
              <w:pStyle w:val="SBACTableText"/>
            </w:pPr>
            <w:hyperlink r:id="rId37" w:history="1">
              <w:r w:rsidR="000251AA" w:rsidRPr="006B48FA">
                <w:rPr>
                  <w:rStyle w:val="Hyperlink"/>
                </w:rPr>
                <w:t>https://ceds.ed.gov/element/000016</w:t>
              </w:r>
            </w:hyperlink>
          </w:p>
        </w:tc>
        <w:tc>
          <w:tcPr>
            <w:tcW w:w="811" w:type="pct"/>
            <w:tcBorders>
              <w:left w:val="single" w:sz="24" w:space="0" w:color="auto"/>
            </w:tcBorders>
            <w:vAlign w:val="center"/>
          </w:tcPr>
          <w:p w14:paraId="1B9516CF" w14:textId="40873DA9" w:rsidR="0081296C" w:rsidRDefault="0013558F" w:rsidP="00BE3C37">
            <w:pPr>
              <w:pStyle w:val="SBACTableText"/>
            </w:pPr>
            <w:r w:rsidRPr="0013558F">
              <w:rPr>
                <w:b/>
              </w:rPr>
              <w:t>TRT:</w:t>
            </w:r>
            <w:r w:rsidR="0081296C">
              <w:t>ExamineeAttribute-</w:t>
            </w:r>
            <w:r w:rsidR="003E3AF2">
              <w:t>AmericanIndianOrAlaskaNative</w:t>
            </w:r>
          </w:p>
          <w:p w14:paraId="6782E76C" w14:textId="3234BA50" w:rsidR="002468E5" w:rsidRDefault="0013558F" w:rsidP="00BE3C37">
            <w:pPr>
              <w:pStyle w:val="SBACTableText"/>
            </w:pPr>
            <w:r w:rsidRPr="0013558F">
              <w:rPr>
                <w:b/>
              </w:rPr>
              <w:t>DWSA:</w:t>
            </w:r>
            <w:r w:rsidR="002468E5">
              <w:t>AmericanIndianOrAlaskaNative</w:t>
            </w:r>
          </w:p>
          <w:p w14:paraId="0478CF9D" w14:textId="6F6CD060" w:rsidR="000251AA" w:rsidRPr="00BE3C37" w:rsidRDefault="0013558F" w:rsidP="00BE3C37">
            <w:pPr>
              <w:pStyle w:val="SBACTableText"/>
            </w:pPr>
            <w:r w:rsidRPr="0013558F">
              <w:rPr>
                <w:b/>
              </w:rPr>
              <w:t>AIR:</w:t>
            </w:r>
            <w:r w:rsidR="0015187D" w:rsidRPr="0015187D">
              <w:t>AmerIndianAlsknNtvRaceFg</w:t>
            </w:r>
          </w:p>
        </w:tc>
      </w:tr>
      <w:tr w:rsidR="000251AA" w:rsidRPr="00BE3C37" w14:paraId="00A152B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A9A2443" w14:textId="442B1518" w:rsidR="0094602A" w:rsidRPr="00BE3C37" w:rsidRDefault="000251AA" w:rsidP="00BE3C37">
            <w:pPr>
              <w:pStyle w:val="SBACTableText"/>
            </w:pPr>
            <w:r w:rsidRPr="00BE3C37">
              <w:lastRenderedPageBreak/>
              <w:t>Asian</w:t>
            </w:r>
          </w:p>
        </w:tc>
        <w:tc>
          <w:tcPr>
            <w:tcW w:w="446" w:type="pct"/>
            <w:vAlign w:val="center"/>
          </w:tcPr>
          <w:p w14:paraId="566DD9FB" w14:textId="0A56FB44" w:rsidR="000251AA" w:rsidRPr="00BE3C37" w:rsidRDefault="000251AA" w:rsidP="00BE3C37">
            <w:pPr>
              <w:pStyle w:val="SBACTableText"/>
            </w:pPr>
            <w:r w:rsidRPr="00BE3C37">
              <w:t>xsd:token</w:t>
            </w:r>
          </w:p>
        </w:tc>
        <w:tc>
          <w:tcPr>
            <w:tcW w:w="210" w:type="pct"/>
            <w:vAlign w:val="center"/>
          </w:tcPr>
          <w:p w14:paraId="4F506280" w14:textId="772E4FAC" w:rsidR="000251AA" w:rsidRPr="00BE3C37" w:rsidRDefault="000251AA" w:rsidP="00BE3C37">
            <w:pPr>
              <w:pStyle w:val="SBACTableText"/>
            </w:pPr>
            <w:r w:rsidRPr="00BE3C37">
              <w:t>3</w:t>
            </w:r>
          </w:p>
        </w:tc>
        <w:tc>
          <w:tcPr>
            <w:tcW w:w="1127" w:type="pct"/>
            <w:vAlign w:val="center"/>
          </w:tcPr>
          <w:p w14:paraId="59DFAD0D" w14:textId="6876007E" w:rsidR="000251AA" w:rsidRPr="00BE3C37" w:rsidRDefault="000251AA" w:rsidP="00200F11">
            <w:pPr>
              <w:pStyle w:val="SBACTableText"/>
            </w:pPr>
            <w:r>
              <w:t>A person having origins in any of the original peoples of the Far East, Southeast Asia, or the Indian Subcontinent. This area includes, for example, Cambodia, China, India, Japan, Korea, Malaysia, Pakistan, Thailand, and Vietnam.</w:t>
            </w:r>
          </w:p>
        </w:tc>
        <w:tc>
          <w:tcPr>
            <w:tcW w:w="657" w:type="pct"/>
            <w:vAlign w:val="center"/>
          </w:tcPr>
          <w:p w14:paraId="74FEC2C8" w14:textId="1100DFFF" w:rsidR="000251AA" w:rsidRPr="00BE3C37" w:rsidRDefault="000251AA" w:rsidP="00BE3C37">
            <w:pPr>
              <w:pStyle w:val="SBACTableText"/>
            </w:pPr>
            <w:r w:rsidRPr="00BE3C37">
              <w:t>Yes, No</w:t>
            </w:r>
          </w:p>
        </w:tc>
        <w:tc>
          <w:tcPr>
            <w:tcW w:w="375" w:type="pct"/>
            <w:vAlign w:val="center"/>
          </w:tcPr>
          <w:p w14:paraId="6C83648B" w14:textId="33F4967F" w:rsidR="000251AA" w:rsidRPr="00BE3C37" w:rsidRDefault="000251AA" w:rsidP="00BE3C37">
            <w:pPr>
              <w:pStyle w:val="SBACTableText"/>
            </w:pPr>
            <w:r>
              <w:t>Always</w:t>
            </w:r>
          </w:p>
        </w:tc>
        <w:tc>
          <w:tcPr>
            <w:tcW w:w="563" w:type="pct"/>
            <w:tcBorders>
              <w:right w:val="single" w:sz="24" w:space="0" w:color="auto"/>
            </w:tcBorders>
            <w:vAlign w:val="center"/>
          </w:tcPr>
          <w:p w14:paraId="07B52C4C" w14:textId="4B231475" w:rsidR="000251AA" w:rsidRPr="00BE3C37" w:rsidRDefault="00691842" w:rsidP="00BE3C37">
            <w:pPr>
              <w:pStyle w:val="SBACTableText"/>
            </w:pPr>
            <w:hyperlink r:id="rId38" w:history="1">
              <w:r w:rsidR="000251AA" w:rsidRPr="006B48FA">
                <w:rPr>
                  <w:rStyle w:val="Hyperlink"/>
                </w:rPr>
                <w:t>https://ceds.ed.gov/element/000020</w:t>
              </w:r>
            </w:hyperlink>
          </w:p>
        </w:tc>
        <w:tc>
          <w:tcPr>
            <w:tcW w:w="811" w:type="pct"/>
            <w:tcBorders>
              <w:left w:val="single" w:sz="24" w:space="0" w:color="auto"/>
            </w:tcBorders>
            <w:vAlign w:val="center"/>
          </w:tcPr>
          <w:p w14:paraId="459998F1" w14:textId="28C00320" w:rsidR="0081296C" w:rsidRDefault="0013558F" w:rsidP="00BE3C37">
            <w:pPr>
              <w:pStyle w:val="SBACTableText"/>
            </w:pPr>
            <w:r w:rsidRPr="0013558F">
              <w:rPr>
                <w:b/>
              </w:rPr>
              <w:t>TRT:</w:t>
            </w:r>
            <w:r w:rsidR="0081296C">
              <w:t>ExamineeAttribute-</w:t>
            </w:r>
            <w:r w:rsidR="003E3AF2">
              <w:t>Asian</w:t>
            </w:r>
          </w:p>
          <w:p w14:paraId="31933011" w14:textId="5C394B23" w:rsidR="002468E5" w:rsidRDefault="0013558F" w:rsidP="00BE3C37">
            <w:pPr>
              <w:pStyle w:val="SBACTableText"/>
            </w:pPr>
            <w:r w:rsidRPr="0013558F">
              <w:rPr>
                <w:b/>
              </w:rPr>
              <w:t>DWSA:</w:t>
            </w:r>
            <w:r w:rsidR="002468E5">
              <w:t>Asian</w:t>
            </w:r>
          </w:p>
          <w:p w14:paraId="4C712691" w14:textId="0EA26317" w:rsidR="000251AA" w:rsidRPr="00BE3C37" w:rsidRDefault="0013558F" w:rsidP="00BE3C37">
            <w:pPr>
              <w:pStyle w:val="SBACTableText"/>
            </w:pPr>
            <w:r w:rsidRPr="0013558F">
              <w:rPr>
                <w:b/>
              </w:rPr>
              <w:t>AIR:</w:t>
            </w:r>
            <w:r w:rsidR="0015187D" w:rsidRPr="0015187D">
              <w:t>AsianRaceFg</w:t>
            </w:r>
          </w:p>
        </w:tc>
      </w:tr>
      <w:tr w:rsidR="000251AA" w:rsidRPr="00BE3C37" w14:paraId="332ED32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FE11495" w14:textId="5D9EC62D" w:rsidR="0094602A" w:rsidRPr="00BE3C37" w:rsidRDefault="000251AA" w:rsidP="00BE3C37">
            <w:pPr>
              <w:pStyle w:val="SBACTableText"/>
            </w:pPr>
            <w:r w:rsidRPr="00BE3C37">
              <w:t>BlackOrAfricanAmerican</w:t>
            </w:r>
          </w:p>
        </w:tc>
        <w:tc>
          <w:tcPr>
            <w:tcW w:w="446" w:type="pct"/>
            <w:vAlign w:val="center"/>
          </w:tcPr>
          <w:p w14:paraId="38DF6BE6" w14:textId="45F21175" w:rsidR="000251AA" w:rsidRPr="00BE3C37" w:rsidRDefault="000251AA" w:rsidP="00BE3C37">
            <w:pPr>
              <w:pStyle w:val="SBACTableText"/>
            </w:pPr>
            <w:r w:rsidRPr="00BE3C37">
              <w:t>xsd:token</w:t>
            </w:r>
          </w:p>
        </w:tc>
        <w:tc>
          <w:tcPr>
            <w:tcW w:w="210" w:type="pct"/>
            <w:vAlign w:val="center"/>
          </w:tcPr>
          <w:p w14:paraId="6E3B333D" w14:textId="46B36455" w:rsidR="000251AA" w:rsidRPr="00BE3C37" w:rsidRDefault="000251AA" w:rsidP="00BE3C37">
            <w:pPr>
              <w:pStyle w:val="SBACTableText"/>
            </w:pPr>
            <w:r w:rsidRPr="00BE3C37">
              <w:t>3</w:t>
            </w:r>
          </w:p>
        </w:tc>
        <w:tc>
          <w:tcPr>
            <w:tcW w:w="1127" w:type="pct"/>
            <w:vAlign w:val="center"/>
          </w:tcPr>
          <w:p w14:paraId="70299F72" w14:textId="41CB3E22" w:rsidR="000251AA" w:rsidRPr="00BE3C37" w:rsidRDefault="000251AA" w:rsidP="00BE3C37">
            <w:pPr>
              <w:pStyle w:val="SBACTableText"/>
            </w:pPr>
            <w:r>
              <w:t>A person having origins in any of the black racial groups of Africa.</w:t>
            </w:r>
          </w:p>
        </w:tc>
        <w:tc>
          <w:tcPr>
            <w:tcW w:w="657" w:type="pct"/>
            <w:vAlign w:val="center"/>
          </w:tcPr>
          <w:p w14:paraId="07D6D506" w14:textId="699E0696" w:rsidR="000251AA" w:rsidRPr="00BE3C37" w:rsidRDefault="000251AA" w:rsidP="00BE3C37">
            <w:pPr>
              <w:pStyle w:val="SBACTableText"/>
            </w:pPr>
            <w:r w:rsidRPr="00BE3C37">
              <w:t>Yes, No</w:t>
            </w:r>
          </w:p>
        </w:tc>
        <w:tc>
          <w:tcPr>
            <w:tcW w:w="375" w:type="pct"/>
            <w:vAlign w:val="center"/>
          </w:tcPr>
          <w:p w14:paraId="57B6FD5A" w14:textId="781D3530" w:rsidR="000251AA" w:rsidRPr="00BE3C37" w:rsidRDefault="000251AA" w:rsidP="00BE3C37">
            <w:pPr>
              <w:pStyle w:val="SBACTableText"/>
            </w:pPr>
            <w:r>
              <w:t>Always</w:t>
            </w:r>
          </w:p>
        </w:tc>
        <w:tc>
          <w:tcPr>
            <w:tcW w:w="563" w:type="pct"/>
            <w:tcBorders>
              <w:right w:val="single" w:sz="24" w:space="0" w:color="auto"/>
            </w:tcBorders>
            <w:vAlign w:val="center"/>
          </w:tcPr>
          <w:p w14:paraId="22224C0D" w14:textId="2F454F64" w:rsidR="000251AA" w:rsidRPr="00BE3C37" w:rsidRDefault="00691842" w:rsidP="00BE3C37">
            <w:pPr>
              <w:pStyle w:val="SBACTableText"/>
            </w:pPr>
            <w:hyperlink r:id="rId39" w:history="1">
              <w:r w:rsidR="000251AA" w:rsidRPr="006B48FA">
                <w:rPr>
                  <w:rStyle w:val="Hyperlink"/>
                </w:rPr>
                <w:t>https://ceds.ed.gov/element/000034</w:t>
              </w:r>
            </w:hyperlink>
          </w:p>
        </w:tc>
        <w:tc>
          <w:tcPr>
            <w:tcW w:w="811" w:type="pct"/>
            <w:tcBorders>
              <w:left w:val="single" w:sz="24" w:space="0" w:color="auto"/>
            </w:tcBorders>
            <w:vAlign w:val="center"/>
          </w:tcPr>
          <w:p w14:paraId="4F45F382" w14:textId="0983DAFF" w:rsidR="0081296C" w:rsidRDefault="0013558F" w:rsidP="00BE3C37">
            <w:pPr>
              <w:pStyle w:val="SBACTableText"/>
            </w:pPr>
            <w:r w:rsidRPr="0013558F">
              <w:rPr>
                <w:b/>
              </w:rPr>
              <w:t>TRT:</w:t>
            </w:r>
            <w:r w:rsidR="0081296C">
              <w:t>ExamineeAttribute-</w:t>
            </w:r>
            <w:r w:rsidR="003E3AF2">
              <w:t>BlackOrAfricanAmerican</w:t>
            </w:r>
          </w:p>
          <w:p w14:paraId="16EC2238" w14:textId="49F05C25" w:rsidR="002468E5" w:rsidRDefault="0013558F" w:rsidP="00BE3C37">
            <w:pPr>
              <w:pStyle w:val="SBACTableText"/>
            </w:pPr>
            <w:r w:rsidRPr="0013558F">
              <w:rPr>
                <w:b/>
              </w:rPr>
              <w:t>DWSA:</w:t>
            </w:r>
            <w:r w:rsidR="002468E5">
              <w:t>BlackOrAfricanAmerican</w:t>
            </w:r>
          </w:p>
          <w:p w14:paraId="18CC46D9" w14:textId="4299EF1E" w:rsidR="000251AA" w:rsidRPr="00BE3C37" w:rsidRDefault="0013558F" w:rsidP="00BE3C37">
            <w:pPr>
              <w:pStyle w:val="SBACTableText"/>
            </w:pPr>
            <w:r w:rsidRPr="0013558F">
              <w:rPr>
                <w:b/>
              </w:rPr>
              <w:t>AIR:</w:t>
            </w:r>
            <w:r w:rsidR="0015187D" w:rsidRPr="0015187D">
              <w:t>BlackRaceFg</w:t>
            </w:r>
          </w:p>
        </w:tc>
      </w:tr>
      <w:tr w:rsidR="000251AA" w:rsidRPr="00BE3C37" w14:paraId="5E9E4E9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B55DDDF" w14:textId="7BE970C4" w:rsidR="0094602A" w:rsidRPr="00BE3C37" w:rsidRDefault="000251AA" w:rsidP="00BE3C37">
            <w:pPr>
              <w:pStyle w:val="SBACTableText"/>
            </w:pPr>
            <w:r w:rsidRPr="00BE3C37">
              <w:t>White</w:t>
            </w:r>
          </w:p>
        </w:tc>
        <w:tc>
          <w:tcPr>
            <w:tcW w:w="446" w:type="pct"/>
            <w:vAlign w:val="center"/>
          </w:tcPr>
          <w:p w14:paraId="282DB38B" w14:textId="7294805B" w:rsidR="000251AA" w:rsidRPr="00BE3C37" w:rsidRDefault="000251AA" w:rsidP="00BE3C37">
            <w:pPr>
              <w:pStyle w:val="SBACTableText"/>
            </w:pPr>
            <w:r w:rsidRPr="00BE3C37">
              <w:t>xsd:token</w:t>
            </w:r>
          </w:p>
        </w:tc>
        <w:tc>
          <w:tcPr>
            <w:tcW w:w="210" w:type="pct"/>
            <w:vAlign w:val="center"/>
          </w:tcPr>
          <w:p w14:paraId="7C4D94F6" w14:textId="6B1CEB9D" w:rsidR="000251AA" w:rsidRPr="00BE3C37" w:rsidRDefault="000251AA" w:rsidP="00BE3C37">
            <w:pPr>
              <w:pStyle w:val="SBACTableText"/>
            </w:pPr>
            <w:r w:rsidRPr="00BE3C37">
              <w:t>3</w:t>
            </w:r>
          </w:p>
        </w:tc>
        <w:tc>
          <w:tcPr>
            <w:tcW w:w="1127" w:type="pct"/>
            <w:vAlign w:val="center"/>
          </w:tcPr>
          <w:p w14:paraId="4758ADC8" w14:textId="0CF9A73F" w:rsidR="000251AA" w:rsidRPr="00BE3C37" w:rsidRDefault="000251AA" w:rsidP="00BE3C37">
            <w:pPr>
              <w:pStyle w:val="SBACTableText"/>
            </w:pPr>
            <w:r>
              <w:t>A person having origins in any of the original peoples of Europe, Middle East, or North Africa.</w:t>
            </w:r>
          </w:p>
        </w:tc>
        <w:tc>
          <w:tcPr>
            <w:tcW w:w="657" w:type="pct"/>
            <w:vAlign w:val="center"/>
          </w:tcPr>
          <w:p w14:paraId="300FBAC8" w14:textId="6E6F973C" w:rsidR="000251AA" w:rsidRPr="00BE3C37" w:rsidRDefault="000251AA" w:rsidP="00BE3C37">
            <w:pPr>
              <w:pStyle w:val="SBACTableText"/>
            </w:pPr>
            <w:r w:rsidRPr="00BE3C37">
              <w:t>Yes, No</w:t>
            </w:r>
          </w:p>
        </w:tc>
        <w:tc>
          <w:tcPr>
            <w:tcW w:w="375" w:type="pct"/>
            <w:vAlign w:val="center"/>
          </w:tcPr>
          <w:p w14:paraId="667D5E6D" w14:textId="5B12EC6D" w:rsidR="000251AA" w:rsidRPr="00BE3C37" w:rsidRDefault="000251AA" w:rsidP="00BE3C37">
            <w:pPr>
              <w:pStyle w:val="SBACTableText"/>
            </w:pPr>
            <w:r>
              <w:t>Always</w:t>
            </w:r>
          </w:p>
        </w:tc>
        <w:tc>
          <w:tcPr>
            <w:tcW w:w="563" w:type="pct"/>
            <w:tcBorders>
              <w:right w:val="single" w:sz="24" w:space="0" w:color="auto"/>
            </w:tcBorders>
            <w:vAlign w:val="center"/>
          </w:tcPr>
          <w:p w14:paraId="729C5848" w14:textId="1B1D17E9" w:rsidR="000251AA" w:rsidRPr="00BE3C37" w:rsidRDefault="00691842" w:rsidP="00BE3C37">
            <w:pPr>
              <w:pStyle w:val="SBACTableText"/>
            </w:pPr>
            <w:hyperlink r:id="rId40" w:history="1">
              <w:r w:rsidR="000251AA" w:rsidRPr="006B48FA">
                <w:rPr>
                  <w:rStyle w:val="Hyperlink"/>
                </w:rPr>
                <w:t>https://ceds.ed.gov/element/000301</w:t>
              </w:r>
            </w:hyperlink>
          </w:p>
        </w:tc>
        <w:tc>
          <w:tcPr>
            <w:tcW w:w="811" w:type="pct"/>
            <w:tcBorders>
              <w:left w:val="single" w:sz="24" w:space="0" w:color="auto"/>
            </w:tcBorders>
            <w:vAlign w:val="center"/>
          </w:tcPr>
          <w:p w14:paraId="28E6E7D0" w14:textId="5484C501" w:rsidR="0081296C" w:rsidRDefault="0013558F" w:rsidP="00BE3C37">
            <w:pPr>
              <w:pStyle w:val="SBACTableText"/>
            </w:pPr>
            <w:r w:rsidRPr="0013558F">
              <w:rPr>
                <w:b/>
              </w:rPr>
              <w:t>TRT:</w:t>
            </w:r>
            <w:r w:rsidR="0081296C">
              <w:t>ExamineeAttribute-</w:t>
            </w:r>
            <w:r w:rsidR="003E3AF2">
              <w:t>White</w:t>
            </w:r>
            <w:r w:rsidR="002468E5">
              <w:br/>
            </w:r>
            <w:r w:rsidRPr="0013558F">
              <w:rPr>
                <w:b/>
              </w:rPr>
              <w:t>DWSA:</w:t>
            </w:r>
            <w:r w:rsidR="002468E5">
              <w:t>White</w:t>
            </w:r>
          </w:p>
          <w:p w14:paraId="72F3B671" w14:textId="64618A31" w:rsidR="000251AA" w:rsidRPr="00BE3C37" w:rsidRDefault="0013558F" w:rsidP="00BE3C37">
            <w:pPr>
              <w:pStyle w:val="SBACTableText"/>
            </w:pPr>
            <w:r w:rsidRPr="0013558F">
              <w:rPr>
                <w:b/>
              </w:rPr>
              <w:t>AIR:</w:t>
            </w:r>
            <w:r w:rsidR="0015187D" w:rsidRPr="0015187D">
              <w:t>WhiteRaceFg</w:t>
            </w:r>
          </w:p>
        </w:tc>
      </w:tr>
      <w:tr w:rsidR="000251AA" w:rsidRPr="00BE3C37" w14:paraId="3875F17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E12B4F5" w14:textId="3CB64F38" w:rsidR="0094602A" w:rsidRPr="00BE3C37" w:rsidRDefault="000251AA" w:rsidP="00BE3C37">
            <w:pPr>
              <w:pStyle w:val="SBACTableText"/>
            </w:pPr>
            <w:r w:rsidRPr="00BE3C37">
              <w:t>NativeHawaiianOrOtherPacificIslander</w:t>
            </w:r>
          </w:p>
        </w:tc>
        <w:tc>
          <w:tcPr>
            <w:tcW w:w="446" w:type="pct"/>
            <w:vAlign w:val="center"/>
          </w:tcPr>
          <w:p w14:paraId="1EB4E064" w14:textId="460D0E81" w:rsidR="000251AA" w:rsidRPr="00BE3C37" w:rsidRDefault="000251AA" w:rsidP="00BE3C37">
            <w:pPr>
              <w:pStyle w:val="SBACTableText"/>
            </w:pPr>
            <w:r w:rsidRPr="00BE3C37">
              <w:t>xsd:token</w:t>
            </w:r>
          </w:p>
        </w:tc>
        <w:tc>
          <w:tcPr>
            <w:tcW w:w="210" w:type="pct"/>
            <w:vAlign w:val="center"/>
          </w:tcPr>
          <w:p w14:paraId="1C111773" w14:textId="4F87E4F7" w:rsidR="000251AA" w:rsidRPr="00BE3C37" w:rsidRDefault="000251AA" w:rsidP="00BE3C37">
            <w:pPr>
              <w:pStyle w:val="SBACTableText"/>
            </w:pPr>
            <w:r w:rsidRPr="00BE3C37">
              <w:t>3</w:t>
            </w:r>
          </w:p>
        </w:tc>
        <w:tc>
          <w:tcPr>
            <w:tcW w:w="1127" w:type="pct"/>
            <w:vAlign w:val="center"/>
          </w:tcPr>
          <w:p w14:paraId="56BD5651" w14:textId="389D352B" w:rsidR="000251AA" w:rsidRPr="00BE3C37" w:rsidRDefault="000251AA" w:rsidP="00BE3C37">
            <w:pPr>
              <w:pStyle w:val="SBACTableText"/>
            </w:pPr>
            <w:r>
              <w:t>A person having origins in any of the original peoples of Hawaii, Guam, Samoa, or other Pacific Islands.</w:t>
            </w:r>
          </w:p>
        </w:tc>
        <w:tc>
          <w:tcPr>
            <w:tcW w:w="657" w:type="pct"/>
            <w:vAlign w:val="center"/>
          </w:tcPr>
          <w:p w14:paraId="38A53C77" w14:textId="4A09C478" w:rsidR="000251AA" w:rsidRPr="00BE3C37" w:rsidRDefault="000251AA" w:rsidP="00BE3C37">
            <w:pPr>
              <w:pStyle w:val="SBACTableText"/>
            </w:pPr>
            <w:r w:rsidRPr="00BE3C37">
              <w:t>Yes, No</w:t>
            </w:r>
          </w:p>
        </w:tc>
        <w:tc>
          <w:tcPr>
            <w:tcW w:w="375" w:type="pct"/>
            <w:vAlign w:val="center"/>
          </w:tcPr>
          <w:p w14:paraId="360D6F4F" w14:textId="5719A13F" w:rsidR="000251AA" w:rsidRPr="00BE3C37" w:rsidRDefault="000251AA" w:rsidP="00BE3C37">
            <w:pPr>
              <w:pStyle w:val="SBACTableText"/>
            </w:pPr>
            <w:r>
              <w:t>Always</w:t>
            </w:r>
          </w:p>
        </w:tc>
        <w:tc>
          <w:tcPr>
            <w:tcW w:w="563" w:type="pct"/>
            <w:tcBorders>
              <w:right w:val="single" w:sz="24" w:space="0" w:color="auto"/>
            </w:tcBorders>
            <w:vAlign w:val="center"/>
          </w:tcPr>
          <w:p w14:paraId="3C73E784" w14:textId="4EDFBA70" w:rsidR="000251AA" w:rsidRPr="00BE3C37" w:rsidRDefault="00691842" w:rsidP="00BE3C37">
            <w:pPr>
              <w:pStyle w:val="SBACTableText"/>
            </w:pPr>
            <w:hyperlink r:id="rId41" w:history="1">
              <w:r w:rsidR="000251AA" w:rsidRPr="006B48FA">
                <w:rPr>
                  <w:rStyle w:val="Hyperlink"/>
                </w:rPr>
                <w:t>https://ceds.ed.gov/element/000192</w:t>
              </w:r>
            </w:hyperlink>
          </w:p>
        </w:tc>
        <w:tc>
          <w:tcPr>
            <w:tcW w:w="811" w:type="pct"/>
            <w:tcBorders>
              <w:left w:val="single" w:sz="24" w:space="0" w:color="auto"/>
            </w:tcBorders>
            <w:vAlign w:val="center"/>
          </w:tcPr>
          <w:p w14:paraId="1D970E5C" w14:textId="7072CE2C" w:rsidR="0081296C" w:rsidRDefault="0013558F" w:rsidP="00BE3C37">
            <w:pPr>
              <w:pStyle w:val="SBACTableText"/>
            </w:pPr>
            <w:r w:rsidRPr="0013558F">
              <w:rPr>
                <w:b/>
              </w:rPr>
              <w:t>TRT:</w:t>
            </w:r>
            <w:r w:rsidR="0081296C">
              <w:t>ExamineeAttribute-</w:t>
            </w:r>
            <w:r w:rsidR="003E3AF2">
              <w:t>NativeHawaiianOrOtherPacificIslander</w:t>
            </w:r>
          </w:p>
          <w:p w14:paraId="73343417" w14:textId="2BDC5E90" w:rsidR="002468E5" w:rsidRDefault="002468E5" w:rsidP="00BE3C37">
            <w:pPr>
              <w:pStyle w:val="SBACTableText"/>
            </w:pPr>
            <w:r w:rsidRPr="0015187D">
              <w:rPr>
                <w:b/>
              </w:rPr>
              <w:t>DWS</w:t>
            </w:r>
            <w:r w:rsidR="0015187D">
              <w:rPr>
                <w:b/>
              </w:rPr>
              <w:t>A</w:t>
            </w:r>
            <w:r>
              <w:t xml:space="preserve">:NativeHawaiianOrOtherPacificIslander </w:t>
            </w:r>
          </w:p>
          <w:p w14:paraId="4585872C" w14:textId="06F19155" w:rsidR="000251AA" w:rsidRPr="00BE3C37" w:rsidRDefault="0013558F" w:rsidP="00BE3C37">
            <w:pPr>
              <w:pStyle w:val="SBACTableText"/>
            </w:pPr>
            <w:r w:rsidRPr="0013558F">
              <w:rPr>
                <w:b/>
              </w:rPr>
              <w:t>AIR:</w:t>
            </w:r>
            <w:r w:rsidR="0015187D">
              <w:t xml:space="preserve"> </w:t>
            </w:r>
            <w:r w:rsidR="0015187D" w:rsidRPr="0015187D">
              <w:t>PacIslndrRaceFg</w:t>
            </w:r>
          </w:p>
        </w:tc>
      </w:tr>
      <w:tr w:rsidR="000251AA" w:rsidRPr="00BE3C37" w14:paraId="1E7FBEC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32FC38" w14:textId="68AF3EED" w:rsidR="0094602A" w:rsidRPr="00BE3C37" w:rsidRDefault="000251AA" w:rsidP="00BE3C37">
            <w:pPr>
              <w:pStyle w:val="SBACTableText"/>
            </w:pPr>
            <w:r w:rsidRPr="00BE3C37">
              <w:t>TwoOrMoreRaces</w:t>
            </w:r>
          </w:p>
        </w:tc>
        <w:tc>
          <w:tcPr>
            <w:tcW w:w="446" w:type="pct"/>
            <w:vAlign w:val="center"/>
          </w:tcPr>
          <w:p w14:paraId="1602D7F9" w14:textId="7DF256FB" w:rsidR="000251AA" w:rsidRPr="00BE3C37" w:rsidRDefault="000251AA" w:rsidP="00BE3C37">
            <w:pPr>
              <w:pStyle w:val="SBACTableText"/>
            </w:pPr>
            <w:r w:rsidRPr="00BE3C37">
              <w:t>xsd:token</w:t>
            </w:r>
          </w:p>
        </w:tc>
        <w:tc>
          <w:tcPr>
            <w:tcW w:w="210" w:type="pct"/>
            <w:vAlign w:val="center"/>
          </w:tcPr>
          <w:p w14:paraId="062426F4" w14:textId="2B67A62F" w:rsidR="000251AA" w:rsidRPr="00BE3C37" w:rsidRDefault="000251AA" w:rsidP="00BE3C37">
            <w:pPr>
              <w:pStyle w:val="SBACTableText"/>
            </w:pPr>
            <w:r w:rsidRPr="00BE3C37">
              <w:t>3</w:t>
            </w:r>
          </w:p>
        </w:tc>
        <w:tc>
          <w:tcPr>
            <w:tcW w:w="1127" w:type="pct"/>
            <w:vAlign w:val="center"/>
          </w:tcPr>
          <w:p w14:paraId="33F71AA9" w14:textId="44155E96" w:rsidR="000251AA" w:rsidRPr="00BE3C37" w:rsidRDefault="000251AA" w:rsidP="0078253C">
            <w:pPr>
              <w:pStyle w:val="SBACTableText"/>
            </w:pPr>
            <w:r w:rsidRPr="004B5DF1">
              <w:t>A person having origins in any of more than one of the racial groups.</w:t>
            </w:r>
            <w:r w:rsidR="00E35B82">
              <w:rPr>
                <w:rStyle w:val="FootnoteReference"/>
              </w:rPr>
              <w:footnoteReference w:id="7"/>
            </w:r>
          </w:p>
        </w:tc>
        <w:tc>
          <w:tcPr>
            <w:tcW w:w="657" w:type="pct"/>
            <w:vAlign w:val="center"/>
          </w:tcPr>
          <w:p w14:paraId="29C68BD4" w14:textId="73C30A2E" w:rsidR="000251AA" w:rsidRPr="00BE3C37" w:rsidRDefault="000251AA" w:rsidP="00BE3C37">
            <w:pPr>
              <w:pStyle w:val="SBACTableText"/>
            </w:pPr>
            <w:r w:rsidRPr="00BE3C37">
              <w:t>Yes, No</w:t>
            </w:r>
          </w:p>
        </w:tc>
        <w:tc>
          <w:tcPr>
            <w:tcW w:w="375" w:type="pct"/>
            <w:vAlign w:val="center"/>
          </w:tcPr>
          <w:p w14:paraId="40EF13F7" w14:textId="32564648" w:rsidR="000251AA" w:rsidRPr="00BE3C37" w:rsidRDefault="000251AA" w:rsidP="00BE3C37">
            <w:pPr>
              <w:pStyle w:val="SBACTableText"/>
            </w:pPr>
            <w:r>
              <w:t>Always</w:t>
            </w:r>
          </w:p>
        </w:tc>
        <w:tc>
          <w:tcPr>
            <w:tcW w:w="563" w:type="pct"/>
            <w:tcBorders>
              <w:right w:val="single" w:sz="24" w:space="0" w:color="auto"/>
            </w:tcBorders>
            <w:vAlign w:val="center"/>
          </w:tcPr>
          <w:p w14:paraId="2EDDBD4E" w14:textId="4731BF01" w:rsidR="000251AA" w:rsidRPr="00BE3C37" w:rsidRDefault="00691842" w:rsidP="004B5DF1">
            <w:pPr>
              <w:pStyle w:val="SBACTableText"/>
            </w:pPr>
            <w:hyperlink r:id="rId42" w:history="1">
              <w:r w:rsidR="000251AA" w:rsidRPr="006B48FA">
                <w:rPr>
                  <w:rStyle w:val="Hyperlink"/>
                </w:rPr>
                <w:t>https://ceds.ed.gov/element/000973</w:t>
              </w:r>
            </w:hyperlink>
          </w:p>
        </w:tc>
        <w:tc>
          <w:tcPr>
            <w:tcW w:w="811" w:type="pct"/>
            <w:tcBorders>
              <w:left w:val="single" w:sz="24" w:space="0" w:color="auto"/>
            </w:tcBorders>
            <w:vAlign w:val="center"/>
          </w:tcPr>
          <w:p w14:paraId="6E2FAA6F" w14:textId="1840F615" w:rsidR="0081296C" w:rsidRDefault="0013558F" w:rsidP="00BE3C37">
            <w:pPr>
              <w:pStyle w:val="SBACTableText"/>
            </w:pPr>
            <w:r w:rsidRPr="0013558F">
              <w:rPr>
                <w:b/>
              </w:rPr>
              <w:t>TRT:</w:t>
            </w:r>
            <w:r w:rsidR="0081296C">
              <w:t>ExamineeAttribute-</w:t>
            </w:r>
            <w:r w:rsidR="003E3AF2">
              <w:t>DemographicRaceTwoOrMoreRaces</w:t>
            </w:r>
          </w:p>
          <w:p w14:paraId="449F2099" w14:textId="4B66C59A" w:rsidR="002468E5" w:rsidRDefault="0013558F" w:rsidP="00BE3C37">
            <w:pPr>
              <w:pStyle w:val="SBACTableText"/>
            </w:pPr>
            <w:r w:rsidRPr="0013558F">
              <w:rPr>
                <w:b/>
              </w:rPr>
              <w:t>DWSA:</w:t>
            </w:r>
            <w:r w:rsidR="002468E5">
              <w:t xml:space="preserve">DemographicRaceTwoOrMoreRaces </w:t>
            </w:r>
          </w:p>
          <w:p w14:paraId="0BB41342" w14:textId="5D9269B3" w:rsidR="000251AA" w:rsidRPr="00BE3C37" w:rsidRDefault="0013558F" w:rsidP="00BE3C37">
            <w:pPr>
              <w:pStyle w:val="SBACTableText"/>
            </w:pPr>
            <w:r w:rsidRPr="0013558F">
              <w:rPr>
                <w:b/>
              </w:rPr>
              <w:t>AIR:</w:t>
            </w:r>
            <w:r w:rsidR="000251AA">
              <w:t>DemographicRaceTwoOrMoreRaces</w:t>
            </w:r>
          </w:p>
        </w:tc>
      </w:tr>
      <w:tr w:rsidR="00200F11" w:rsidRPr="00BE3C37" w14:paraId="467F28F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08C71E6" w14:textId="291D7536" w:rsidR="00200F11" w:rsidRPr="00BE3C37" w:rsidRDefault="00200F11" w:rsidP="00BE3C37">
            <w:pPr>
              <w:pStyle w:val="SBACTableText"/>
            </w:pPr>
            <w:r>
              <w:t>Filipino</w:t>
            </w:r>
            <w:r>
              <w:rPr>
                <w:rStyle w:val="FootnoteReference"/>
              </w:rPr>
              <w:footnoteReference w:id="8"/>
            </w:r>
          </w:p>
        </w:tc>
        <w:tc>
          <w:tcPr>
            <w:tcW w:w="446" w:type="pct"/>
            <w:vAlign w:val="center"/>
          </w:tcPr>
          <w:p w14:paraId="76FA3674" w14:textId="249FFF9A" w:rsidR="00200F11" w:rsidRPr="00BE3C37" w:rsidRDefault="00200F11" w:rsidP="00BE3C37">
            <w:pPr>
              <w:pStyle w:val="SBACTableText"/>
            </w:pPr>
            <w:r>
              <w:t>xsd:token</w:t>
            </w:r>
          </w:p>
        </w:tc>
        <w:tc>
          <w:tcPr>
            <w:tcW w:w="210" w:type="pct"/>
            <w:vAlign w:val="center"/>
          </w:tcPr>
          <w:p w14:paraId="7807FF4A" w14:textId="48ADD983" w:rsidR="00200F11" w:rsidRPr="00BE3C37" w:rsidRDefault="00200F11" w:rsidP="00BE3C37">
            <w:pPr>
              <w:pStyle w:val="SBACTableText"/>
            </w:pPr>
            <w:r>
              <w:t>3</w:t>
            </w:r>
          </w:p>
        </w:tc>
        <w:tc>
          <w:tcPr>
            <w:tcW w:w="1127" w:type="pct"/>
            <w:vAlign w:val="center"/>
          </w:tcPr>
          <w:p w14:paraId="65D9C386" w14:textId="507E566C" w:rsidR="00200F11" w:rsidRPr="004B5DF1" w:rsidRDefault="00200F11" w:rsidP="0078253C">
            <w:pPr>
              <w:pStyle w:val="SBACTableText"/>
            </w:pPr>
            <w:r>
              <w:t>A person having origins from the Philippine Islands.</w:t>
            </w:r>
          </w:p>
        </w:tc>
        <w:tc>
          <w:tcPr>
            <w:tcW w:w="657" w:type="pct"/>
            <w:vAlign w:val="center"/>
          </w:tcPr>
          <w:p w14:paraId="6E2EDF71" w14:textId="11FDCDF9" w:rsidR="00200F11" w:rsidRPr="00BE3C37" w:rsidRDefault="00200F11" w:rsidP="00BE3C37">
            <w:pPr>
              <w:pStyle w:val="SBACTableText"/>
            </w:pPr>
            <w:r>
              <w:t>Yes, No</w:t>
            </w:r>
          </w:p>
        </w:tc>
        <w:tc>
          <w:tcPr>
            <w:tcW w:w="375" w:type="pct"/>
            <w:vAlign w:val="center"/>
          </w:tcPr>
          <w:p w14:paraId="173EE43F" w14:textId="50D38805" w:rsidR="00200F11" w:rsidRDefault="00200F11" w:rsidP="00BE3C37">
            <w:pPr>
              <w:pStyle w:val="SBACTableText"/>
            </w:pPr>
            <w:r>
              <w:t>Optional</w:t>
            </w:r>
          </w:p>
        </w:tc>
        <w:tc>
          <w:tcPr>
            <w:tcW w:w="563" w:type="pct"/>
            <w:tcBorders>
              <w:right w:val="single" w:sz="24" w:space="0" w:color="auto"/>
            </w:tcBorders>
            <w:vAlign w:val="center"/>
          </w:tcPr>
          <w:p w14:paraId="62C6F178" w14:textId="5E161B5B" w:rsidR="00200F11" w:rsidRDefault="00200F11" w:rsidP="004B5DF1">
            <w:pPr>
              <w:pStyle w:val="SBACTableText"/>
            </w:pPr>
            <w:r>
              <w:t>N/A</w:t>
            </w:r>
          </w:p>
        </w:tc>
        <w:tc>
          <w:tcPr>
            <w:tcW w:w="811" w:type="pct"/>
            <w:tcBorders>
              <w:left w:val="single" w:sz="24" w:space="0" w:color="auto"/>
            </w:tcBorders>
            <w:vAlign w:val="center"/>
          </w:tcPr>
          <w:p w14:paraId="052A655C" w14:textId="3DFBFE8A" w:rsidR="00200F11" w:rsidRPr="0013558F" w:rsidRDefault="00200F11" w:rsidP="00BE3C37">
            <w:pPr>
              <w:pStyle w:val="SBACTableText"/>
              <w:rPr>
                <w:b/>
              </w:rPr>
            </w:pPr>
            <w:r>
              <w:rPr>
                <w:b/>
              </w:rPr>
              <w:t>TRT:</w:t>
            </w:r>
            <w:r w:rsidRPr="00200F11">
              <w:t xml:space="preserve"> ExamineeAttribute-Filipino</w:t>
            </w:r>
          </w:p>
        </w:tc>
      </w:tr>
      <w:tr w:rsidR="000251AA" w:rsidRPr="00BE3C37" w14:paraId="22D4EE6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1CFB08F" w14:textId="7CABE57F" w:rsidR="0094602A" w:rsidRPr="00BE3C37" w:rsidRDefault="000251AA" w:rsidP="00BE3C37">
            <w:pPr>
              <w:pStyle w:val="SBACTableText"/>
            </w:pPr>
            <w:r>
              <w:t>IDEAIndicator</w:t>
            </w:r>
          </w:p>
        </w:tc>
        <w:tc>
          <w:tcPr>
            <w:tcW w:w="446" w:type="pct"/>
            <w:vAlign w:val="center"/>
          </w:tcPr>
          <w:p w14:paraId="17B5189F" w14:textId="580D0D9E" w:rsidR="000251AA" w:rsidRPr="00BE3C37" w:rsidRDefault="000251AA" w:rsidP="00BE3C37">
            <w:pPr>
              <w:pStyle w:val="SBACTableText"/>
            </w:pPr>
            <w:r w:rsidRPr="00BE3C37">
              <w:t>xsd:token</w:t>
            </w:r>
          </w:p>
        </w:tc>
        <w:tc>
          <w:tcPr>
            <w:tcW w:w="210" w:type="pct"/>
            <w:vAlign w:val="center"/>
          </w:tcPr>
          <w:p w14:paraId="197E47DC" w14:textId="283EC61A" w:rsidR="000251AA" w:rsidRPr="00BE3C37" w:rsidRDefault="000251AA" w:rsidP="00BE3C37">
            <w:pPr>
              <w:pStyle w:val="SBACTableText"/>
            </w:pPr>
            <w:r>
              <w:t>3</w:t>
            </w:r>
          </w:p>
        </w:tc>
        <w:tc>
          <w:tcPr>
            <w:tcW w:w="1127" w:type="pct"/>
            <w:vAlign w:val="center"/>
          </w:tcPr>
          <w:p w14:paraId="1C9780F7" w14:textId="1C6DA681" w:rsidR="000251AA" w:rsidRPr="00BE3C37" w:rsidRDefault="000251AA" w:rsidP="00D11F4F">
            <w:pPr>
              <w:pStyle w:val="SBACTableText"/>
            </w:pPr>
            <w:r>
              <w:t>Student has an Individual Education Plan according to the IDEA act. (See reference for the full definition).</w:t>
            </w:r>
          </w:p>
        </w:tc>
        <w:tc>
          <w:tcPr>
            <w:tcW w:w="657" w:type="pct"/>
            <w:vAlign w:val="center"/>
          </w:tcPr>
          <w:p w14:paraId="7B3B467D" w14:textId="559C3519" w:rsidR="000251AA" w:rsidRPr="00BE3C37" w:rsidRDefault="000251AA" w:rsidP="00BE3C37">
            <w:pPr>
              <w:pStyle w:val="SBACTableText"/>
            </w:pPr>
            <w:r w:rsidRPr="00BE3C37">
              <w:t>Yes, No</w:t>
            </w:r>
          </w:p>
        </w:tc>
        <w:tc>
          <w:tcPr>
            <w:tcW w:w="375" w:type="pct"/>
            <w:vAlign w:val="center"/>
          </w:tcPr>
          <w:p w14:paraId="2C0C238B" w14:textId="32D30BB4" w:rsidR="000251AA" w:rsidRPr="00BE3C37" w:rsidRDefault="000251AA" w:rsidP="00BE3C37">
            <w:pPr>
              <w:pStyle w:val="SBACTableText"/>
            </w:pPr>
            <w:r>
              <w:t>Always</w:t>
            </w:r>
          </w:p>
        </w:tc>
        <w:tc>
          <w:tcPr>
            <w:tcW w:w="563" w:type="pct"/>
            <w:tcBorders>
              <w:right w:val="single" w:sz="24" w:space="0" w:color="auto"/>
            </w:tcBorders>
            <w:vAlign w:val="center"/>
          </w:tcPr>
          <w:p w14:paraId="68BC6855" w14:textId="43ABF15A" w:rsidR="000251AA" w:rsidRPr="00BE3C37" w:rsidRDefault="00691842" w:rsidP="004B5DF1">
            <w:pPr>
              <w:pStyle w:val="SBACTableText"/>
            </w:pPr>
            <w:hyperlink r:id="rId43" w:history="1">
              <w:r w:rsidR="000251AA" w:rsidRPr="006B48FA">
                <w:rPr>
                  <w:rStyle w:val="Hyperlink"/>
                </w:rPr>
                <w:t>https://ceds.ed.gov/element/000151</w:t>
              </w:r>
            </w:hyperlink>
          </w:p>
        </w:tc>
        <w:tc>
          <w:tcPr>
            <w:tcW w:w="811" w:type="pct"/>
            <w:tcBorders>
              <w:left w:val="single" w:sz="24" w:space="0" w:color="auto"/>
            </w:tcBorders>
            <w:vAlign w:val="center"/>
          </w:tcPr>
          <w:p w14:paraId="15A06EFD" w14:textId="5811B12A" w:rsidR="00376A20" w:rsidRDefault="0013558F" w:rsidP="00BE3C37">
            <w:pPr>
              <w:pStyle w:val="SBACTableText"/>
            </w:pPr>
            <w:r w:rsidRPr="0013558F">
              <w:rPr>
                <w:b/>
              </w:rPr>
              <w:t>TRT:</w:t>
            </w:r>
            <w:r w:rsidR="0081296C">
              <w:t>ExamineeAttribute-</w:t>
            </w:r>
            <w:r w:rsidR="003E3AF2">
              <w:t>IDEAIndicator</w:t>
            </w:r>
          </w:p>
          <w:p w14:paraId="4796CEB4" w14:textId="7370D9F7" w:rsidR="002468E5" w:rsidRDefault="0013558F" w:rsidP="00BE3C37">
            <w:pPr>
              <w:pStyle w:val="SBACTableText"/>
            </w:pPr>
            <w:r w:rsidRPr="0013558F">
              <w:rPr>
                <w:b/>
              </w:rPr>
              <w:t>DWSA:</w:t>
            </w:r>
            <w:r w:rsidR="002468E5">
              <w:t xml:space="preserve">IDEAIndicator </w:t>
            </w:r>
          </w:p>
          <w:p w14:paraId="1EFB60BE" w14:textId="4468617D" w:rsidR="000251AA" w:rsidRPr="00BE3C37" w:rsidRDefault="0013558F" w:rsidP="0015187D">
            <w:pPr>
              <w:pStyle w:val="SBACTableText"/>
            </w:pPr>
            <w:r w:rsidRPr="0013558F">
              <w:rPr>
                <w:b/>
              </w:rPr>
              <w:t>AIR:</w:t>
            </w:r>
            <w:r w:rsidR="0015187D" w:rsidRPr="0015187D">
              <w:t>IEP</w:t>
            </w:r>
          </w:p>
        </w:tc>
      </w:tr>
      <w:tr w:rsidR="000251AA" w:rsidRPr="00BE3C37" w14:paraId="24B6CD8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C01C261" w14:textId="5CC0D2AE" w:rsidR="0094602A" w:rsidRPr="00BE3C37" w:rsidRDefault="000251AA" w:rsidP="00BE3C37">
            <w:pPr>
              <w:pStyle w:val="SBACTableText"/>
            </w:pPr>
            <w:r>
              <w:lastRenderedPageBreak/>
              <w:t>LEPStatus</w:t>
            </w:r>
          </w:p>
        </w:tc>
        <w:tc>
          <w:tcPr>
            <w:tcW w:w="446" w:type="pct"/>
            <w:vAlign w:val="center"/>
          </w:tcPr>
          <w:p w14:paraId="6A8AF8F3" w14:textId="07D05E4A" w:rsidR="000251AA" w:rsidRPr="00BE3C37" w:rsidRDefault="000251AA" w:rsidP="00BE3C37">
            <w:pPr>
              <w:pStyle w:val="SBACTableText"/>
            </w:pPr>
            <w:r w:rsidRPr="00BE3C37">
              <w:t>xsd:token</w:t>
            </w:r>
          </w:p>
        </w:tc>
        <w:tc>
          <w:tcPr>
            <w:tcW w:w="210" w:type="pct"/>
            <w:vAlign w:val="center"/>
          </w:tcPr>
          <w:p w14:paraId="707D69E7" w14:textId="0B42A678" w:rsidR="000251AA" w:rsidRPr="00BE3C37" w:rsidRDefault="000251AA" w:rsidP="00BE3C37">
            <w:pPr>
              <w:pStyle w:val="SBACTableText"/>
            </w:pPr>
            <w:r>
              <w:t>3</w:t>
            </w:r>
          </w:p>
        </w:tc>
        <w:tc>
          <w:tcPr>
            <w:tcW w:w="1127" w:type="pct"/>
            <w:vAlign w:val="center"/>
          </w:tcPr>
          <w:p w14:paraId="1654A4C7" w14:textId="0643D1C8" w:rsidR="000251AA" w:rsidRPr="00BE3C37" w:rsidRDefault="000251AA" w:rsidP="00E35B82">
            <w:pPr>
              <w:pStyle w:val="SBACTableText"/>
            </w:pPr>
            <w:r>
              <w:t>Student with Limited English Proficiency</w:t>
            </w:r>
            <w:r w:rsidR="00E35B82">
              <w:t xml:space="preserve"> (</w:t>
            </w:r>
            <w:r>
              <w:t>See reference for the full definition).</w:t>
            </w:r>
          </w:p>
        </w:tc>
        <w:tc>
          <w:tcPr>
            <w:tcW w:w="657" w:type="pct"/>
            <w:vAlign w:val="center"/>
          </w:tcPr>
          <w:p w14:paraId="48422276" w14:textId="64ADF664" w:rsidR="000251AA" w:rsidRPr="00BE3C37" w:rsidRDefault="000251AA" w:rsidP="00BE3C37">
            <w:pPr>
              <w:pStyle w:val="SBACTableText"/>
            </w:pPr>
            <w:r w:rsidRPr="00BE3C37">
              <w:t>Yes, No</w:t>
            </w:r>
          </w:p>
        </w:tc>
        <w:tc>
          <w:tcPr>
            <w:tcW w:w="375" w:type="pct"/>
            <w:vAlign w:val="center"/>
          </w:tcPr>
          <w:p w14:paraId="2C30DD3D" w14:textId="6574C02C" w:rsidR="000251AA" w:rsidRPr="00BE3C37" w:rsidRDefault="000251AA" w:rsidP="00BE3C37">
            <w:pPr>
              <w:pStyle w:val="SBACTableText"/>
            </w:pPr>
            <w:r>
              <w:t>Always</w:t>
            </w:r>
          </w:p>
        </w:tc>
        <w:tc>
          <w:tcPr>
            <w:tcW w:w="563" w:type="pct"/>
            <w:tcBorders>
              <w:right w:val="single" w:sz="24" w:space="0" w:color="auto"/>
            </w:tcBorders>
            <w:vAlign w:val="center"/>
          </w:tcPr>
          <w:p w14:paraId="69A434DD" w14:textId="630ADC57" w:rsidR="000251AA" w:rsidRPr="00BE3C37" w:rsidRDefault="00691842" w:rsidP="00D11F4F">
            <w:pPr>
              <w:pStyle w:val="SBACTableText"/>
            </w:pPr>
            <w:hyperlink r:id="rId44" w:history="1">
              <w:r w:rsidR="000251AA" w:rsidRPr="006B48FA">
                <w:rPr>
                  <w:rStyle w:val="Hyperlink"/>
                </w:rPr>
                <w:t>https://ceds.ed.gov/element/000180</w:t>
              </w:r>
            </w:hyperlink>
          </w:p>
        </w:tc>
        <w:tc>
          <w:tcPr>
            <w:tcW w:w="811" w:type="pct"/>
            <w:tcBorders>
              <w:left w:val="single" w:sz="24" w:space="0" w:color="auto"/>
            </w:tcBorders>
            <w:vAlign w:val="center"/>
          </w:tcPr>
          <w:p w14:paraId="1ADF21F4" w14:textId="0EFCA4C6" w:rsidR="003E3AF2" w:rsidRDefault="0013558F" w:rsidP="00BE3C37">
            <w:pPr>
              <w:pStyle w:val="SBACTableText"/>
            </w:pPr>
            <w:r w:rsidRPr="0013558F">
              <w:rPr>
                <w:b/>
              </w:rPr>
              <w:t>TRT:</w:t>
            </w:r>
            <w:r w:rsidR="003E3AF2">
              <w:t>ExamineeAttribute-LEPStatus</w:t>
            </w:r>
          </w:p>
          <w:p w14:paraId="4C256D12" w14:textId="63E5B7C6" w:rsidR="002468E5" w:rsidRDefault="0013558F" w:rsidP="00BE3C37">
            <w:pPr>
              <w:pStyle w:val="SBACTableText"/>
            </w:pPr>
            <w:r w:rsidRPr="0013558F">
              <w:rPr>
                <w:b/>
              </w:rPr>
              <w:t>DWSA:</w:t>
            </w:r>
            <w:r w:rsidR="002468E5">
              <w:t xml:space="preserve">LEPStatus </w:t>
            </w:r>
          </w:p>
          <w:p w14:paraId="5B8CFBF8" w14:textId="6326D5D2" w:rsidR="000251AA" w:rsidRPr="00BE3C37" w:rsidRDefault="0013558F" w:rsidP="00BE3C37">
            <w:pPr>
              <w:pStyle w:val="SBACTableText"/>
            </w:pPr>
            <w:r w:rsidRPr="0013558F">
              <w:rPr>
                <w:b/>
              </w:rPr>
              <w:t>AIR:</w:t>
            </w:r>
            <w:r w:rsidR="0015187D">
              <w:t>LEP</w:t>
            </w:r>
          </w:p>
        </w:tc>
      </w:tr>
      <w:tr w:rsidR="000251AA" w:rsidRPr="00BE3C37" w14:paraId="3E7D28E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766F304" w14:textId="1C68188B" w:rsidR="0094602A" w:rsidRPr="00BE3C37" w:rsidRDefault="000251AA" w:rsidP="00BE3C37">
            <w:pPr>
              <w:pStyle w:val="SBACTableText"/>
            </w:pPr>
            <w:r>
              <w:t>Section504Status</w:t>
            </w:r>
          </w:p>
        </w:tc>
        <w:tc>
          <w:tcPr>
            <w:tcW w:w="446" w:type="pct"/>
            <w:vAlign w:val="center"/>
          </w:tcPr>
          <w:p w14:paraId="3385A8C3" w14:textId="5FBDE1F9" w:rsidR="000251AA" w:rsidRPr="00BE3C37" w:rsidRDefault="000251AA" w:rsidP="00BE3C37">
            <w:pPr>
              <w:pStyle w:val="SBACTableText"/>
            </w:pPr>
            <w:r w:rsidRPr="00BE3C37">
              <w:t>xsd:token</w:t>
            </w:r>
          </w:p>
        </w:tc>
        <w:tc>
          <w:tcPr>
            <w:tcW w:w="210" w:type="pct"/>
            <w:vAlign w:val="center"/>
          </w:tcPr>
          <w:p w14:paraId="29A7FF2F" w14:textId="16F906F6" w:rsidR="000251AA" w:rsidRPr="00BE3C37" w:rsidRDefault="000251AA" w:rsidP="00BE3C37">
            <w:pPr>
              <w:pStyle w:val="SBACTableText"/>
            </w:pPr>
            <w:r>
              <w:t>3</w:t>
            </w:r>
          </w:p>
        </w:tc>
        <w:tc>
          <w:tcPr>
            <w:tcW w:w="1127" w:type="pct"/>
            <w:vAlign w:val="center"/>
          </w:tcPr>
          <w:p w14:paraId="2CF56659" w14:textId="3F2F92FB" w:rsidR="000251AA" w:rsidRPr="00BE3C37" w:rsidRDefault="000251AA" w:rsidP="00BE3C37">
            <w:pPr>
              <w:pStyle w:val="SBACTableText"/>
            </w:pPr>
            <w:r>
              <w:t>Individuals with disabilities who are being provided with related aids and services under Section 504 of the Rehabilitation Act of 1973, as amended.</w:t>
            </w:r>
          </w:p>
        </w:tc>
        <w:tc>
          <w:tcPr>
            <w:tcW w:w="657" w:type="pct"/>
            <w:vAlign w:val="center"/>
          </w:tcPr>
          <w:p w14:paraId="5D64279E" w14:textId="00D25344" w:rsidR="000251AA" w:rsidRPr="00BE3C37" w:rsidRDefault="000251AA" w:rsidP="00BE3C37">
            <w:pPr>
              <w:pStyle w:val="SBACTableText"/>
            </w:pPr>
            <w:r w:rsidRPr="00BE3C37">
              <w:t>Yes, No</w:t>
            </w:r>
          </w:p>
        </w:tc>
        <w:tc>
          <w:tcPr>
            <w:tcW w:w="375" w:type="pct"/>
            <w:vAlign w:val="center"/>
          </w:tcPr>
          <w:p w14:paraId="6650B695" w14:textId="4AFD3246" w:rsidR="000251AA" w:rsidRPr="00BE3C37" w:rsidRDefault="000251AA" w:rsidP="00BE3C37">
            <w:pPr>
              <w:pStyle w:val="SBACTableText"/>
            </w:pPr>
            <w:r>
              <w:t>Always</w:t>
            </w:r>
          </w:p>
        </w:tc>
        <w:tc>
          <w:tcPr>
            <w:tcW w:w="563" w:type="pct"/>
            <w:tcBorders>
              <w:right w:val="single" w:sz="24" w:space="0" w:color="auto"/>
            </w:tcBorders>
            <w:vAlign w:val="center"/>
          </w:tcPr>
          <w:p w14:paraId="41795855" w14:textId="6C203608" w:rsidR="000251AA" w:rsidRPr="00BE3C37" w:rsidRDefault="00691842" w:rsidP="00D11F4F">
            <w:pPr>
              <w:pStyle w:val="SBACTableText"/>
            </w:pPr>
            <w:hyperlink r:id="rId45" w:history="1">
              <w:r w:rsidR="000251AA" w:rsidRPr="006B48FA">
                <w:rPr>
                  <w:rStyle w:val="Hyperlink"/>
                </w:rPr>
                <w:t>https://ceds.ed.gov/element/000249</w:t>
              </w:r>
            </w:hyperlink>
          </w:p>
        </w:tc>
        <w:tc>
          <w:tcPr>
            <w:tcW w:w="811" w:type="pct"/>
            <w:tcBorders>
              <w:left w:val="single" w:sz="24" w:space="0" w:color="auto"/>
            </w:tcBorders>
            <w:vAlign w:val="center"/>
          </w:tcPr>
          <w:p w14:paraId="602AF9D0" w14:textId="6779408E" w:rsidR="003E3AF2" w:rsidRDefault="0013558F" w:rsidP="00BE3C37">
            <w:pPr>
              <w:pStyle w:val="SBACTableText"/>
            </w:pPr>
            <w:r w:rsidRPr="0013558F">
              <w:rPr>
                <w:b/>
              </w:rPr>
              <w:t>TRT:</w:t>
            </w:r>
            <w:r w:rsidR="003E3AF2">
              <w:t>ExamineeAttribute-Section504Status</w:t>
            </w:r>
          </w:p>
          <w:p w14:paraId="45F4FC3C" w14:textId="24FC8A4C" w:rsidR="002468E5" w:rsidRDefault="0013558F" w:rsidP="00BE3C37">
            <w:pPr>
              <w:pStyle w:val="SBACTableText"/>
            </w:pPr>
            <w:r w:rsidRPr="0013558F">
              <w:rPr>
                <w:b/>
              </w:rPr>
              <w:t>DWSA:</w:t>
            </w:r>
            <w:r w:rsidR="002468E5">
              <w:t xml:space="preserve"> Section504Status </w:t>
            </w:r>
          </w:p>
          <w:p w14:paraId="673E856D" w14:textId="3D44303F" w:rsidR="000251AA" w:rsidRPr="00BE3C37" w:rsidRDefault="0013558F" w:rsidP="00BE3C37">
            <w:pPr>
              <w:pStyle w:val="SBACTableText"/>
            </w:pPr>
            <w:r w:rsidRPr="0013558F">
              <w:rPr>
                <w:b/>
              </w:rPr>
              <w:t>AIR:</w:t>
            </w:r>
            <w:r w:rsidR="0015187D" w:rsidRPr="0015187D">
              <w:t>504Plan</w:t>
            </w:r>
          </w:p>
        </w:tc>
      </w:tr>
      <w:tr w:rsidR="000251AA" w:rsidRPr="00BE3C37" w14:paraId="30FD649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57201AC" w14:textId="0191F17A" w:rsidR="0094602A" w:rsidRPr="00BE3C37" w:rsidRDefault="000251AA" w:rsidP="00BE3C37">
            <w:pPr>
              <w:pStyle w:val="SBACTableText"/>
            </w:pPr>
            <w:r>
              <w:t>EconomicDisadvantageStatus</w:t>
            </w:r>
          </w:p>
        </w:tc>
        <w:tc>
          <w:tcPr>
            <w:tcW w:w="446" w:type="pct"/>
            <w:vAlign w:val="center"/>
          </w:tcPr>
          <w:p w14:paraId="11B717DA" w14:textId="1292E3ED" w:rsidR="000251AA" w:rsidRPr="00BE3C37" w:rsidRDefault="000251AA" w:rsidP="00BE3C37">
            <w:pPr>
              <w:pStyle w:val="SBACTableText"/>
            </w:pPr>
            <w:r w:rsidRPr="00BE3C37">
              <w:t>xsd:token</w:t>
            </w:r>
          </w:p>
        </w:tc>
        <w:tc>
          <w:tcPr>
            <w:tcW w:w="210" w:type="pct"/>
            <w:vAlign w:val="center"/>
          </w:tcPr>
          <w:p w14:paraId="381ABD0B" w14:textId="6A8CDC23" w:rsidR="000251AA" w:rsidRPr="00BE3C37" w:rsidRDefault="000251AA" w:rsidP="00BE3C37">
            <w:pPr>
              <w:pStyle w:val="SBACTableText"/>
            </w:pPr>
            <w:r>
              <w:t>3</w:t>
            </w:r>
          </w:p>
        </w:tc>
        <w:tc>
          <w:tcPr>
            <w:tcW w:w="1127" w:type="pct"/>
            <w:vAlign w:val="center"/>
          </w:tcPr>
          <w:p w14:paraId="74D32755" w14:textId="2343F3C7" w:rsidR="000251AA" w:rsidRPr="00BE3C37" w:rsidRDefault="000251AA" w:rsidP="00BE3C37">
            <w:pPr>
              <w:pStyle w:val="SBACTableText"/>
            </w:pPr>
            <w:r>
              <w:t>An indication that the student met the State criteria for classification as having an economic disadvantage.</w:t>
            </w:r>
          </w:p>
        </w:tc>
        <w:tc>
          <w:tcPr>
            <w:tcW w:w="657" w:type="pct"/>
            <w:vAlign w:val="center"/>
          </w:tcPr>
          <w:p w14:paraId="6398EE00" w14:textId="1B440F32" w:rsidR="000251AA" w:rsidRPr="00BE3C37" w:rsidRDefault="000251AA" w:rsidP="0082254B">
            <w:pPr>
              <w:pStyle w:val="SBACTableText"/>
            </w:pPr>
            <w:r w:rsidRPr="00BE3C37">
              <w:t>Yes, No</w:t>
            </w:r>
          </w:p>
        </w:tc>
        <w:tc>
          <w:tcPr>
            <w:tcW w:w="375" w:type="pct"/>
            <w:vAlign w:val="center"/>
          </w:tcPr>
          <w:p w14:paraId="7CEF553B" w14:textId="6E7E7C8C" w:rsidR="000251AA" w:rsidRPr="00BE3C37" w:rsidRDefault="000251AA" w:rsidP="00BE3C37">
            <w:pPr>
              <w:pStyle w:val="SBACTableText"/>
            </w:pPr>
            <w:r>
              <w:t>Always</w:t>
            </w:r>
          </w:p>
        </w:tc>
        <w:tc>
          <w:tcPr>
            <w:tcW w:w="563" w:type="pct"/>
            <w:tcBorders>
              <w:right w:val="single" w:sz="24" w:space="0" w:color="auto"/>
            </w:tcBorders>
            <w:vAlign w:val="center"/>
          </w:tcPr>
          <w:p w14:paraId="04A5B378" w14:textId="1AF97C2C" w:rsidR="000251AA" w:rsidRPr="00BE3C37" w:rsidRDefault="00691842" w:rsidP="00D11F4F">
            <w:pPr>
              <w:pStyle w:val="SBACTableText"/>
            </w:pPr>
            <w:hyperlink r:id="rId46" w:history="1">
              <w:r w:rsidR="000251AA" w:rsidRPr="006B48FA">
                <w:rPr>
                  <w:rStyle w:val="Hyperlink"/>
                </w:rPr>
                <w:t>https://ceds.ed.gov/element/000086</w:t>
              </w:r>
            </w:hyperlink>
          </w:p>
        </w:tc>
        <w:tc>
          <w:tcPr>
            <w:tcW w:w="811" w:type="pct"/>
            <w:tcBorders>
              <w:left w:val="single" w:sz="24" w:space="0" w:color="auto"/>
            </w:tcBorders>
            <w:vAlign w:val="center"/>
          </w:tcPr>
          <w:p w14:paraId="5E497518" w14:textId="0FC4603F" w:rsidR="003E3AF2" w:rsidRDefault="0013558F" w:rsidP="00BE3C37">
            <w:pPr>
              <w:pStyle w:val="SBACTableText"/>
            </w:pPr>
            <w:r w:rsidRPr="0013558F">
              <w:rPr>
                <w:b/>
              </w:rPr>
              <w:t>TRT:</w:t>
            </w:r>
            <w:r w:rsidR="003E3AF2">
              <w:t>ExamineeAttribute-EconomicDisadvantageStatus</w:t>
            </w:r>
          </w:p>
          <w:p w14:paraId="4921AFDE" w14:textId="40B77BF0" w:rsidR="002468E5" w:rsidRDefault="0013558F" w:rsidP="00BE3C37">
            <w:pPr>
              <w:pStyle w:val="SBACTableText"/>
            </w:pPr>
            <w:r w:rsidRPr="0013558F">
              <w:rPr>
                <w:b/>
              </w:rPr>
              <w:t>DWSA:</w:t>
            </w:r>
            <w:r w:rsidR="002468E5">
              <w:t xml:space="preserve">EconomicDisadvantageStatus </w:t>
            </w:r>
          </w:p>
          <w:p w14:paraId="63E2BFF5" w14:textId="037A49B4" w:rsidR="000251AA" w:rsidRPr="00BE3C37" w:rsidRDefault="0013558F" w:rsidP="00BE3C37">
            <w:pPr>
              <w:pStyle w:val="SBACTableText"/>
            </w:pPr>
            <w:r w:rsidRPr="0013558F">
              <w:rPr>
                <w:b/>
              </w:rPr>
              <w:t>AIR:</w:t>
            </w:r>
            <w:r w:rsidR="000251AA">
              <w:t>EconomicDisadvantageStatus</w:t>
            </w:r>
          </w:p>
        </w:tc>
      </w:tr>
      <w:tr w:rsidR="000251AA" w:rsidRPr="00BE3C37" w14:paraId="0694FAF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E770617" w14:textId="563DA249" w:rsidR="0094602A" w:rsidRPr="00BE3C37" w:rsidRDefault="000251AA" w:rsidP="00BE3C37">
            <w:pPr>
              <w:pStyle w:val="SBACTableText"/>
            </w:pPr>
            <w:r>
              <w:t>LanguageCode</w:t>
            </w:r>
          </w:p>
        </w:tc>
        <w:tc>
          <w:tcPr>
            <w:tcW w:w="446" w:type="pct"/>
            <w:vAlign w:val="center"/>
          </w:tcPr>
          <w:p w14:paraId="67319398" w14:textId="2BBFB9CC" w:rsidR="000251AA" w:rsidRPr="00BE3C37" w:rsidRDefault="000251AA" w:rsidP="00BE3C37">
            <w:pPr>
              <w:pStyle w:val="SBACTableText"/>
            </w:pPr>
            <w:r w:rsidRPr="00BE3C37">
              <w:t>xsd:token</w:t>
            </w:r>
          </w:p>
        </w:tc>
        <w:tc>
          <w:tcPr>
            <w:tcW w:w="210" w:type="pct"/>
            <w:vAlign w:val="center"/>
          </w:tcPr>
          <w:p w14:paraId="73F81624" w14:textId="7547843F" w:rsidR="000251AA" w:rsidRPr="00BE3C37" w:rsidRDefault="000251AA" w:rsidP="00BE3C37">
            <w:pPr>
              <w:pStyle w:val="SBACTableText"/>
            </w:pPr>
            <w:r>
              <w:t>3</w:t>
            </w:r>
          </w:p>
        </w:tc>
        <w:tc>
          <w:tcPr>
            <w:tcW w:w="1127" w:type="pct"/>
            <w:vAlign w:val="center"/>
          </w:tcPr>
          <w:p w14:paraId="0F7660D0" w14:textId="7595645C" w:rsidR="000251AA" w:rsidRPr="00BE3C37" w:rsidRDefault="000251AA" w:rsidP="0049089E">
            <w:pPr>
              <w:pStyle w:val="SBACTableText"/>
            </w:pPr>
            <w:r>
              <w:t>The code for the specific language or dialect that a person uses to communicate.</w:t>
            </w:r>
          </w:p>
        </w:tc>
        <w:tc>
          <w:tcPr>
            <w:tcW w:w="657" w:type="pct"/>
            <w:vAlign w:val="center"/>
          </w:tcPr>
          <w:p w14:paraId="4B6CB73F" w14:textId="145E61DA" w:rsidR="000251AA" w:rsidRPr="00BE3C37" w:rsidRDefault="000251AA" w:rsidP="00BE3C37">
            <w:pPr>
              <w:pStyle w:val="SBACTableText"/>
            </w:pPr>
            <w:r>
              <w:t xml:space="preserve">See </w:t>
            </w:r>
            <w:hyperlink r:id="rId47" w:history="1">
              <w:r w:rsidRPr="006B48FA">
                <w:rPr>
                  <w:rStyle w:val="Hyperlink"/>
                  <w:sz w:val="16"/>
                  <w:szCs w:val="16"/>
                </w:rPr>
                <w:t>http://ceds.ed.gov/languageCodes.aspx</w:t>
              </w:r>
            </w:hyperlink>
          </w:p>
        </w:tc>
        <w:tc>
          <w:tcPr>
            <w:tcW w:w="375" w:type="pct"/>
            <w:vAlign w:val="center"/>
          </w:tcPr>
          <w:p w14:paraId="24BEC1C2" w14:textId="057CEDE4" w:rsidR="000251AA" w:rsidRPr="00BE3C37" w:rsidRDefault="000251AA" w:rsidP="00BE3C37">
            <w:pPr>
              <w:pStyle w:val="SBACTableText"/>
            </w:pPr>
            <w:r>
              <w:t>Optional</w:t>
            </w:r>
          </w:p>
        </w:tc>
        <w:tc>
          <w:tcPr>
            <w:tcW w:w="563" w:type="pct"/>
            <w:tcBorders>
              <w:right w:val="single" w:sz="24" w:space="0" w:color="auto"/>
            </w:tcBorders>
            <w:vAlign w:val="center"/>
          </w:tcPr>
          <w:p w14:paraId="451BE919" w14:textId="226996BC" w:rsidR="000251AA" w:rsidRPr="00BE3C37" w:rsidRDefault="00691842" w:rsidP="0049089E">
            <w:pPr>
              <w:pStyle w:val="SBACTableText"/>
            </w:pPr>
            <w:hyperlink r:id="rId48" w:history="1">
              <w:r w:rsidR="000251AA" w:rsidRPr="006B48FA">
                <w:rPr>
                  <w:rStyle w:val="Hyperlink"/>
                </w:rPr>
                <w:t>https://ceds.ed.gov/CEDSElementDetails.aspx?TermId=7317</w:t>
              </w:r>
            </w:hyperlink>
          </w:p>
        </w:tc>
        <w:tc>
          <w:tcPr>
            <w:tcW w:w="811" w:type="pct"/>
            <w:tcBorders>
              <w:left w:val="single" w:sz="24" w:space="0" w:color="auto"/>
            </w:tcBorders>
            <w:vAlign w:val="center"/>
          </w:tcPr>
          <w:p w14:paraId="3993F143" w14:textId="752CA661" w:rsidR="000251AA" w:rsidRDefault="0013558F" w:rsidP="00BE3C37">
            <w:pPr>
              <w:pStyle w:val="SBACTableText"/>
            </w:pPr>
            <w:r w:rsidRPr="0013558F">
              <w:rPr>
                <w:b/>
              </w:rPr>
              <w:t>TRT:</w:t>
            </w:r>
            <w:r w:rsidR="003E3AF2">
              <w:t>ExamineeAttribute-LanguageCode</w:t>
            </w:r>
          </w:p>
          <w:p w14:paraId="5ACA31B5" w14:textId="6F12A6BF" w:rsidR="003E3AF2" w:rsidRPr="00BE3C37" w:rsidRDefault="003E3AF2" w:rsidP="00BE3C37">
            <w:pPr>
              <w:pStyle w:val="SBACTableText"/>
            </w:pPr>
          </w:p>
        </w:tc>
      </w:tr>
      <w:tr w:rsidR="000251AA" w:rsidRPr="00BE3C37" w14:paraId="0B9BE2C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6342D5" w14:textId="0F999085" w:rsidR="0094602A" w:rsidRPr="00BE3C37" w:rsidRDefault="000251AA" w:rsidP="00BE3C37">
            <w:pPr>
              <w:pStyle w:val="SBACTableText"/>
            </w:pPr>
            <w:r>
              <w:t>EnglishLanguageProficiencyLevel</w:t>
            </w:r>
          </w:p>
        </w:tc>
        <w:tc>
          <w:tcPr>
            <w:tcW w:w="446" w:type="pct"/>
            <w:vAlign w:val="center"/>
          </w:tcPr>
          <w:p w14:paraId="5507A90A" w14:textId="0F2A8624" w:rsidR="000251AA" w:rsidRPr="00BE3C37" w:rsidRDefault="000251AA" w:rsidP="00BE3C37">
            <w:pPr>
              <w:pStyle w:val="SBACTableText"/>
            </w:pPr>
            <w:r w:rsidRPr="00BE3C37">
              <w:t>xsd:token</w:t>
            </w:r>
          </w:p>
        </w:tc>
        <w:tc>
          <w:tcPr>
            <w:tcW w:w="210" w:type="pct"/>
            <w:vAlign w:val="center"/>
          </w:tcPr>
          <w:p w14:paraId="21ECBF4C" w14:textId="7657E666" w:rsidR="000251AA" w:rsidRPr="00BE3C37" w:rsidRDefault="000251AA" w:rsidP="00BE3C37">
            <w:pPr>
              <w:pStyle w:val="SBACTableText"/>
            </w:pPr>
            <w:r>
              <w:t>20</w:t>
            </w:r>
          </w:p>
        </w:tc>
        <w:tc>
          <w:tcPr>
            <w:tcW w:w="1127" w:type="pct"/>
            <w:vAlign w:val="center"/>
          </w:tcPr>
          <w:p w14:paraId="12739836" w14:textId="320EA18A" w:rsidR="000251AA" w:rsidRPr="00BE3C37" w:rsidRDefault="000251AA" w:rsidP="00BE3C37">
            <w:pPr>
              <w:pStyle w:val="SBACTableText"/>
            </w:pPr>
            <w:r>
              <w:t>A state-specific indication of the student’s English language proficiency level.</w:t>
            </w:r>
          </w:p>
        </w:tc>
        <w:tc>
          <w:tcPr>
            <w:tcW w:w="657" w:type="pct"/>
            <w:vAlign w:val="center"/>
          </w:tcPr>
          <w:p w14:paraId="77A2FBAC" w14:textId="6D68C979" w:rsidR="000251AA" w:rsidRPr="00BE3C37" w:rsidRDefault="000251AA" w:rsidP="00BE3C37">
            <w:pPr>
              <w:pStyle w:val="SBACTableText"/>
            </w:pPr>
            <w:r>
              <w:t>Should match a state-specific taxonomy,</w:t>
            </w:r>
          </w:p>
        </w:tc>
        <w:tc>
          <w:tcPr>
            <w:tcW w:w="375" w:type="pct"/>
            <w:vAlign w:val="center"/>
          </w:tcPr>
          <w:p w14:paraId="429DEE32" w14:textId="4B7004AC" w:rsidR="000251AA" w:rsidRPr="00BE3C37" w:rsidRDefault="000251AA" w:rsidP="00BE3C37">
            <w:pPr>
              <w:pStyle w:val="SBACTableText"/>
            </w:pPr>
            <w:r>
              <w:t>Optional</w:t>
            </w:r>
          </w:p>
        </w:tc>
        <w:tc>
          <w:tcPr>
            <w:tcW w:w="563" w:type="pct"/>
            <w:tcBorders>
              <w:right w:val="single" w:sz="24" w:space="0" w:color="auto"/>
            </w:tcBorders>
            <w:vAlign w:val="center"/>
          </w:tcPr>
          <w:p w14:paraId="3FC7BF9E" w14:textId="58FF67FF" w:rsidR="000251AA" w:rsidRPr="00BE3C37" w:rsidRDefault="000251AA" w:rsidP="0049089E">
            <w:pPr>
              <w:pStyle w:val="SBACTableText"/>
            </w:pPr>
            <w:r>
              <w:t xml:space="preserve">Related to </w:t>
            </w:r>
            <w:hyperlink r:id="rId49" w:history="1">
              <w:r w:rsidRPr="006B48FA">
                <w:rPr>
                  <w:rStyle w:val="Hyperlink"/>
                </w:rPr>
                <w:t>https://ceds.ed.gov/CEDSElementDetails.aspx?TermId=5527</w:t>
              </w:r>
            </w:hyperlink>
          </w:p>
        </w:tc>
        <w:tc>
          <w:tcPr>
            <w:tcW w:w="811" w:type="pct"/>
            <w:tcBorders>
              <w:left w:val="single" w:sz="24" w:space="0" w:color="auto"/>
            </w:tcBorders>
            <w:vAlign w:val="center"/>
          </w:tcPr>
          <w:p w14:paraId="00AF885F" w14:textId="4CF7CB60" w:rsidR="00376A20" w:rsidRDefault="0013558F" w:rsidP="00BE3C37">
            <w:pPr>
              <w:pStyle w:val="SBACTableText"/>
            </w:pPr>
            <w:r w:rsidRPr="0013558F">
              <w:rPr>
                <w:b/>
              </w:rPr>
              <w:t>TRT:</w:t>
            </w:r>
            <w:r w:rsidR="003E3AF2">
              <w:t>ExamineeAttribute-EnglishLanguageProficiencyLevel</w:t>
            </w:r>
          </w:p>
          <w:p w14:paraId="6D0EE6DD" w14:textId="594210B1" w:rsidR="000251AA" w:rsidRPr="00BE3C37" w:rsidRDefault="0013558F" w:rsidP="00376A20">
            <w:pPr>
              <w:pStyle w:val="SBACTableText"/>
            </w:pPr>
            <w:r w:rsidRPr="0013558F">
              <w:rPr>
                <w:b/>
              </w:rPr>
              <w:t>AIR:</w:t>
            </w:r>
            <w:r w:rsidR="00376A20">
              <w:t>EnglishLanguageProficiencyLevel</w:t>
            </w:r>
          </w:p>
        </w:tc>
      </w:tr>
      <w:tr w:rsidR="000251AA" w:rsidRPr="00BE3C37" w14:paraId="13E7203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AA4DA2" w14:textId="5DC7DF2A" w:rsidR="0094602A" w:rsidRPr="00BE3C37" w:rsidRDefault="000251AA" w:rsidP="00BE3C37">
            <w:pPr>
              <w:pStyle w:val="SBACTableText"/>
            </w:pPr>
            <w:r>
              <w:t>MigrantStatus</w:t>
            </w:r>
          </w:p>
        </w:tc>
        <w:tc>
          <w:tcPr>
            <w:tcW w:w="446" w:type="pct"/>
            <w:vAlign w:val="center"/>
          </w:tcPr>
          <w:p w14:paraId="18712E99" w14:textId="40C9C96D" w:rsidR="000251AA" w:rsidRPr="00BE3C37" w:rsidRDefault="000251AA" w:rsidP="00BE3C37">
            <w:pPr>
              <w:pStyle w:val="SBACTableText"/>
            </w:pPr>
            <w:r w:rsidRPr="00BE3C37">
              <w:t>xsd:token</w:t>
            </w:r>
          </w:p>
        </w:tc>
        <w:tc>
          <w:tcPr>
            <w:tcW w:w="210" w:type="pct"/>
            <w:vAlign w:val="center"/>
          </w:tcPr>
          <w:p w14:paraId="491568E4" w14:textId="07DD929B" w:rsidR="000251AA" w:rsidRPr="00BE3C37" w:rsidRDefault="000251AA" w:rsidP="00BE3C37">
            <w:pPr>
              <w:pStyle w:val="SBACTableText"/>
            </w:pPr>
            <w:r>
              <w:t>3</w:t>
            </w:r>
          </w:p>
        </w:tc>
        <w:tc>
          <w:tcPr>
            <w:tcW w:w="1127" w:type="pct"/>
            <w:vAlign w:val="center"/>
          </w:tcPr>
          <w:p w14:paraId="5565CD57" w14:textId="3800477F" w:rsidR="000251AA" w:rsidRPr="00BE3C37" w:rsidRDefault="000251AA" w:rsidP="00BE3C37">
            <w:pPr>
              <w:pStyle w:val="SBACTableText"/>
            </w:pPr>
            <w:r>
              <w:t>Student and/or parents are migratory. (See reference for the complete definition.)</w:t>
            </w:r>
          </w:p>
        </w:tc>
        <w:tc>
          <w:tcPr>
            <w:tcW w:w="657" w:type="pct"/>
            <w:vAlign w:val="center"/>
          </w:tcPr>
          <w:p w14:paraId="3D836CA1" w14:textId="092A54B5" w:rsidR="000251AA" w:rsidRPr="00BE3C37" w:rsidRDefault="000251AA" w:rsidP="00BE3C37">
            <w:pPr>
              <w:pStyle w:val="SBACTableText"/>
            </w:pPr>
            <w:r>
              <w:t>Yes, No</w:t>
            </w:r>
          </w:p>
        </w:tc>
        <w:tc>
          <w:tcPr>
            <w:tcW w:w="375" w:type="pct"/>
            <w:vAlign w:val="center"/>
          </w:tcPr>
          <w:p w14:paraId="75EB3726" w14:textId="237026FC" w:rsidR="000251AA" w:rsidRPr="00BE3C37" w:rsidRDefault="000251AA" w:rsidP="00BE3C37">
            <w:pPr>
              <w:pStyle w:val="SBACTableText"/>
            </w:pPr>
            <w:r>
              <w:t>Optional</w:t>
            </w:r>
          </w:p>
        </w:tc>
        <w:tc>
          <w:tcPr>
            <w:tcW w:w="563" w:type="pct"/>
            <w:tcBorders>
              <w:right w:val="single" w:sz="24" w:space="0" w:color="auto"/>
            </w:tcBorders>
            <w:vAlign w:val="center"/>
          </w:tcPr>
          <w:p w14:paraId="5BAFA4C3" w14:textId="4E542C61" w:rsidR="000251AA" w:rsidRPr="00BE3C37" w:rsidRDefault="00691842" w:rsidP="0049089E">
            <w:pPr>
              <w:pStyle w:val="SBACTableText"/>
            </w:pPr>
            <w:hyperlink r:id="rId50" w:history="1">
              <w:r w:rsidR="000251AA" w:rsidRPr="006B48FA">
                <w:rPr>
                  <w:rStyle w:val="Hyperlink"/>
                </w:rPr>
                <w:t>https://ceds.ed.gov/element/000189</w:t>
              </w:r>
            </w:hyperlink>
          </w:p>
        </w:tc>
        <w:tc>
          <w:tcPr>
            <w:tcW w:w="811" w:type="pct"/>
            <w:tcBorders>
              <w:left w:val="single" w:sz="24" w:space="0" w:color="auto"/>
            </w:tcBorders>
            <w:vAlign w:val="center"/>
          </w:tcPr>
          <w:p w14:paraId="598B6FFE" w14:textId="299CBC4F" w:rsidR="003E3AF2" w:rsidRDefault="0013558F" w:rsidP="00BE3C37">
            <w:pPr>
              <w:pStyle w:val="SBACTableText"/>
            </w:pPr>
            <w:r w:rsidRPr="0013558F">
              <w:rPr>
                <w:b/>
              </w:rPr>
              <w:t>TRT:</w:t>
            </w:r>
            <w:r w:rsidR="003E3AF2">
              <w:t>ExamineeAttribute-MigrantStatus</w:t>
            </w:r>
          </w:p>
          <w:p w14:paraId="7C50C5B2" w14:textId="7C86F8E1" w:rsidR="000251AA" w:rsidRPr="00BE3C37" w:rsidRDefault="0013558F" w:rsidP="00376A20">
            <w:pPr>
              <w:pStyle w:val="SBACTableText"/>
            </w:pPr>
            <w:r w:rsidRPr="0013558F">
              <w:rPr>
                <w:b/>
              </w:rPr>
              <w:t>AIR:</w:t>
            </w:r>
            <w:r w:rsidR="00915952">
              <w:t>MigrantStatus</w:t>
            </w:r>
          </w:p>
        </w:tc>
      </w:tr>
      <w:tr w:rsidR="000251AA" w:rsidRPr="00BE3C37" w14:paraId="130B061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C59538" w14:textId="5438A1A4" w:rsidR="0094602A" w:rsidRPr="00BE3C37" w:rsidRDefault="000251AA" w:rsidP="00BE3C37">
            <w:pPr>
              <w:pStyle w:val="SBACTableText"/>
            </w:pPr>
            <w:r>
              <w:t>FirstEntry</w:t>
            </w:r>
            <w:r w:rsidR="002B0251">
              <w:t>Date</w:t>
            </w:r>
            <w:r>
              <w:t>IntoUSSchool</w:t>
            </w:r>
          </w:p>
        </w:tc>
        <w:tc>
          <w:tcPr>
            <w:tcW w:w="446" w:type="pct"/>
            <w:vAlign w:val="center"/>
          </w:tcPr>
          <w:p w14:paraId="3FFA499B" w14:textId="4B46881E" w:rsidR="000251AA" w:rsidRPr="00BE3C37" w:rsidRDefault="000251AA" w:rsidP="0049089E">
            <w:pPr>
              <w:pStyle w:val="SBACTableText"/>
            </w:pPr>
            <w:r w:rsidRPr="00BE3C37">
              <w:t>xsd:</w:t>
            </w:r>
            <w:r>
              <w:t>date</w:t>
            </w:r>
          </w:p>
        </w:tc>
        <w:tc>
          <w:tcPr>
            <w:tcW w:w="210" w:type="pct"/>
            <w:vAlign w:val="center"/>
          </w:tcPr>
          <w:p w14:paraId="7FE684FD" w14:textId="5A4DF097" w:rsidR="000251AA" w:rsidRPr="00BE3C37" w:rsidRDefault="000251AA" w:rsidP="00BE3C37">
            <w:pPr>
              <w:pStyle w:val="SBACTableText"/>
            </w:pPr>
            <w:r>
              <w:t>10</w:t>
            </w:r>
          </w:p>
        </w:tc>
        <w:tc>
          <w:tcPr>
            <w:tcW w:w="1127" w:type="pct"/>
            <w:vAlign w:val="center"/>
          </w:tcPr>
          <w:p w14:paraId="4988DB44" w14:textId="5DBAD3BC" w:rsidR="000251AA" w:rsidRPr="00BE3C37" w:rsidRDefault="000251AA" w:rsidP="00BE3C37">
            <w:pPr>
              <w:pStyle w:val="SBACTableText"/>
            </w:pPr>
            <w:r w:rsidRPr="0049089E">
              <w:t>The year, month and day of a person's initial enrollment into a United States school.</w:t>
            </w:r>
          </w:p>
        </w:tc>
        <w:tc>
          <w:tcPr>
            <w:tcW w:w="657" w:type="pct"/>
            <w:vAlign w:val="center"/>
          </w:tcPr>
          <w:p w14:paraId="22509533" w14:textId="6D550722" w:rsidR="000251AA" w:rsidRPr="00BE3C37" w:rsidRDefault="000251AA" w:rsidP="00BE3C37">
            <w:pPr>
              <w:pStyle w:val="SBACTableText"/>
            </w:pPr>
            <w:r>
              <w:t>YYYY-MM-DD</w:t>
            </w:r>
          </w:p>
        </w:tc>
        <w:tc>
          <w:tcPr>
            <w:tcW w:w="375" w:type="pct"/>
            <w:vAlign w:val="center"/>
          </w:tcPr>
          <w:p w14:paraId="087882AC" w14:textId="209445A0" w:rsidR="000251AA" w:rsidRPr="00BE3C37" w:rsidRDefault="000251AA" w:rsidP="00BE3C37">
            <w:pPr>
              <w:pStyle w:val="SBACTableText"/>
            </w:pPr>
            <w:r>
              <w:t>Optional</w:t>
            </w:r>
          </w:p>
        </w:tc>
        <w:tc>
          <w:tcPr>
            <w:tcW w:w="563" w:type="pct"/>
            <w:tcBorders>
              <w:right w:val="single" w:sz="24" w:space="0" w:color="auto"/>
            </w:tcBorders>
            <w:vAlign w:val="center"/>
          </w:tcPr>
          <w:p w14:paraId="1239BC5B" w14:textId="5D54E0F4" w:rsidR="000251AA" w:rsidRPr="00BE3C37" w:rsidRDefault="00691842" w:rsidP="0049089E">
            <w:pPr>
              <w:pStyle w:val="SBACTableText"/>
            </w:pPr>
            <w:hyperlink r:id="rId51" w:history="1">
              <w:r w:rsidR="000251AA" w:rsidRPr="006B48FA">
                <w:rPr>
                  <w:rStyle w:val="Hyperlink"/>
                </w:rPr>
                <w:t>https://ceds.ed.gov/element/000529</w:t>
              </w:r>
            </w:hyperlink>
          </w:p>
        </w:tc>
        <w:tc>
          <w:tcPr>
            <w:tcW w:w="811" w:type="pct"/>
            <w:tcBorders>
              <w:left w:val="single" w:sz="24" w:space="0" w:color="auto"/>
            </w:tcBorders>
            <w:vAlign w:val="center"/>
          </w:tcPr>
          <w:p w14:paraId="119E1A4C" w14:textId="1B9DE21A" w:rsidR="003E3AF2" w:rsidRDefault="0013558F" w:rsidP="00BE3C37">
            <w:pPr>
              <w:pStyle w:val="SBACTableText"/>
            </w:pPr>
            <w:r w:rsidRPr="0013558F">
              <w:rPr>
                <w:b/>
              </w:rPr>
              <w:t>TRT:</w:t>
            </w:r>
            <w:r w:rsidR="003E3AF2">
              <w:t>ExamineeAttribute-FirstEntry</w:t>
            </w:r>
            <w:r w:rsidR="006D178E">
              <w:t>Date</w:t>
            </w:r>
            <w:r w:rsidR="003E3AF2">
              <w:t>IntoUSSchool</w:t>
            </w:r>
          </w:p>
          <w:p w14:paraId="4BFBA78E" w14:textId="0355FD61" w:rsidR="000251AA" w:rsidRPr="00BE3C37" w:rsidRDefault="0013558F" w:rsidP="00376A20">
            <w:pPr>
              <w:pStyle w:val="SBACTableText"/>
            </w:pPr>
            <w:r w:rsidRPr="0013558F">
              <w:rPr>
                <w:b/>
              </w:rPr>
              <w:t>AIR:</w:t>
            </w:r>
            <w:r w:rsidR="00915952">
              <w:t>FirstEntry</w:t>
            </w:r>
            <w:r w:rsidR="006D178E">
              <w:t>Date</w:t>
            </w:r>
            <w:r w:rsidR="00915952">
              <w:t>IntoUSSchool</w:t>
            </w:r>
          </w:p>
        </w:tc>
      </w:tr>
      <w:tr w:rsidR="000251AA" w:rsidRPr="00BE3C37" w14:paraId="7918AC1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C72FE0" w14:textId="2A1C9ECD" w:rsidR="0094602A" w:rsidRPr="00BE3C37" w:rsidRDefault="000251AA" w:rsidP="00BE3C37">
            <w:pPr>
              <w:pStyle w:val="SBACTableText"/>
            </w:pPr>
            <w:r>
              <w:t>LimitedEnglishProficiencyEntryDate</w:t>
            </w:r>
          </w:p>
        </w:tc>
        <w:tc>
          <w:tcPr>
            <w:tcW w:w="446" w:type="pct"/>
            <w:vAlign w:val="center"/>
          </w:tcPr>
          <w:p w14:paraId="03849705" w14:textId="0D08ACA6" w:rsidR="000251AA" w:rsidRPr="00BE3C37" w:rsidRDefault="000251AA" w:rsidP="0049089E">
            <w:pPr>
              <w:pStyle w:val="SBACTableText"/>
            </w:pPr>
            <w:r w:rsidRPr="00BE3C37">
              <w:t>xsd:</w:t>
            </w:r>
            <w:r>
              <w:t>date</w:t>
            </w:r>
          </w:p>
        </w:tc>
        <w:tc>
          <w:tcPr>
            <w:tcW w:w="210" w:type="pct"/>
            <w:vAlign w:val="center"/>
          </w:tcPr>
          <w:p w14:paraId="10A24AD9" w14:textId="7B13B81A" w:rsidR="000251AA" w:rsidRPr="00BE3C37" w:rsidRDefault="000251AA" w:rsidP="00BE3C37">
            <w:pPr>
              <w:pStyle w:val="SBACTableText"/>
            </w:pPr>
            <w:r>
              <w:t>10</w:t>
            </w:r>
          </w:p>
        </w:tc>
        <w:tc>
          <w:tcPr>
            <w:tcW w:w="1127" w:type="pct"/>
            <w:vAlign w:val="center"/>
          </w:tcPr>
          <w:p w14:paraId="3D1E2ADE" w14:textId="36D32091" w:rsidR="000251AA" w:rsidRPr="00BE3C37" w:rsidRDefault="000251AA" w:rsidP="00BE3C37">
            <w:pPr>
              <w:pStyle w:val="SBACTableText"/>
            </w:pPr>
            <w:r>
              <w:t>The year, month and day a student classified as limited English proficient entered the LEP program.</w:t>
            </w:r>
          </w:p>
        </w:tc>
        <w:tc>
          <w:tcPr>
            <w:tcW w:w="657" w:type="pct"/>
            <w:vAlign w:val="center"/>
          </w:tcPr>
          <w:p w14:paraId="495F5DCA" w14:textId="19B4CC54" w:rsidR="000251AA" w:rsidRPr="00BE3C37" w:rsidRDefault="000251AA" w:rsidP="00BE3C37">
            <w:pPr>
              <w:pStyle w:val="SBACTableText"/>
            </w:pPr>
            <w:r>
              <w:t>YYYY-MM-DD</w:t>
            </w:r>
          </w:p>
        </w:tc>
        <w:tc>
          <w:tcPr>
            <w:tcW w:w="375" w:type="pct"/>
            <w:vAlign w:val="center"/>
          </w:tcPr>
          <w:p w14:paraId="6A9DF1BC" w14:textId="733FC7D0" w:rsidR="000251AA" w:rsidRPr="00BE3C37" w:rsidRDefault="000251AA" w:rsidP="00BE3C37">
            <w:pPr>
              <w:pStyle w:val="SBACTableText"/>
            </w:pPr>
            <w:r>
              <w:t>Optional</w:t>
            </w:r>
          </w:p>
        </w:tc>
        <w:tc>
          <w:tcPr>
            <w:tcW w:w="563" w:type="pct"/>
            <w:tcBorders>
              <w:right w:val="single" w:sz="24" w:space="0" w:color="auto"/>
            </w:tcBorders>
            <w:vAlign w:val="center"/>
          </w:tcPr>
          <w:p w14:paraId="484FB3F4" w14:textId="3752D922" w:rsidR="000251AA" w:rsidRPr="00BE3C37" w:rsidRDefault="00691842" w:rsidP="0049089E">
            <w:pPr>
              <w:pStyle w:val="SBACTableText"/>
            </w:pPr>
            <w:hyperlink r:id="rId52" w:history="1">
              <w:r w:rsidR="000251AA" w:rsidRPr="006B48FA">
                <w:rPr>
                  <w:rStyle w:val="Hyperlink"/>
                </w:rPr>
                <w:t>https://ceds.ed.gov/element/001247</w:t>
              </w:r>
            </w:hyperlink>
          </w:p>
        </w:tc>
        <w:tc>
          <w:tcPr>
            <w:tcW w:w="811" w:type="pct"/>
            <w:tcBorders>
              <w:left w:val="single" w:sz="24" w:space="0" w:color="auto"/>
            </w:tcBorders>
            <w:vAlign w:val="center"/>
          </w:tcPr>
          <w:p w14:paraId="61C58B51" w14:textId="4A02DD93" w:rsidR="003E3AF2" w:rsidRDefault="0013558F" w:rsidP="00BE3C37">
            <w:pPr>
              <w:pStyle w:val="SBACTableText"/>
            </w:pPr>
            <w:r w:rsidRPr="0013558F">
              <w:rPr>
                <w:b/>
              </w:rPr>
              <w:t>TRT:</w:t>
            </w:r>
            <w:r w:rsidR="003E3AF2">
              <w:t>ExamineeAttribute-LimitedEnglishProficiencyEntryDate</w:t>
            </w:r>
          </w:p>
          <w:p w14:paraId="34B77EBE" w14:textId="14E6245E" w:rsidR="000251AA" w:rsidRPr="00BE3C37" w:rsidRDefault="0013558F" w:rsidP="00376A20">
            <w:pPr>
              <w:pStyle w:val="SBACTableText"/>
            </w:pPr>
            <w:r w:rsidRPr="0013558F">
              <w:rPr>
                <w:b/>
              </w:rPr>
              <w:t>AIR:</w:t>
            </w:r>
            <w:r w:rsidR="00915952">
              <w:t>LimitedEnglishProficiencyEntryDate</w:t>
            </w:r>
          </w:p>
        </w:tc>
      </w:tr>
      <w:tr w:rsidR="000251AA" w:rsidRPr="00BE3C37" w14:paraId="0FE98BC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6D708D9" w14:textId="6F2BC570" w:rsidR="0094602A" w:rsidRPr="00BE3C37" w:rsidRDefault="000251AA" w:rsidP="00BE3C37">
            <w:pPr>
              <w:pStyle w:val="SBACTableText"/>
            </w:pPr>
            <w:r>
              <w:t>LEPExitDate</w:t>
            </w:r>
          </w:p>
        </w:tc>
        <w:tc>
          <w:tcPr>
            <w:tcW w:w="446" w:type="pct"/>
            <w:vAlign w:val="center"/>
          </w:tcPr>
          <w:p w14:paraId="227B3D4F" w14:textId="0D79772C" w:rsidR="000251AA" w:rsidRPr="00BE3C37" w:rsidRDefault="000251AA" w:rsidP="00BE3C37">
            <w:pPr>
              <w:pStyle w:val="SBACTableText"/>
            </w:pPr>
            <w:r w:rsidRPr="00BE3C37">
              <w:t>xsd:</w:t>
            </w:r>
            <w:r>
              <w:t>date</w:t>
            </w:r>
          </w:p>
        </w:tc>
        <w:tc>
          <w:tcPr>
            <w:tcW w:w="210" w:type="pct"/>
            <w:vAlign w:val="center"/>
          </w:tcPr>
          <w:p w14:paraId="6CEBB652" w14:textId="3E8AC930" w:rsidR="000251AA" w:rsidRPr="00BE3C37" w:rsidRDefault="000251AA" w:rsidP="00BE3C37">
            <w:pPr>
              <w:pStyle w:val="SBACTableText"/>
            </w:pPr>
            <w:r>
              <w:t>10</w:t>
            </w:r>
          </w:p>
        </w:tc>
        <w:tc>
          <w:tcPr>
            <w:tcW w:w="1127" w:type="pct"/>
            <w:vAlign w:val="center"/>
          </w:tcPr>
          <w:p w14:paraId="29BE5197" w14:textId="2C203775" w:rsidR="000251AA" w:rsidRPr="00BE3C37" w:rsidRDefault="000251AA" w:rsidP="00BE3C37">
            <w:pPr>
              <w:pStyle w:val="SBACTableText"/>
            </w:pPr>
            <w:r>
              <w:t>The year, month and day a student classified as limited English proficient exited the LEP program.</w:t>
            </w:r>
          </w:p>
        </w:tc>
        <w:tc>
          <w:tcPr>
            <w:tcW w:w="657" w:type="pct"/>
            <w:vAlign w:val="center"/>
          </w:tcPr>
          <w:p w14:paraId="054CD39E" w14:textId="480F6697" w:rsidR="000251AA" w:rsidRPr="00BE3C37" w:rsidRDefault="000251AA" w:rsidP="00BE3C37">
            <w:pPr>
              <w:pStyle w:val="SBACTableText"/>
            </w:pPr>
            <w:r>
              <w:t>YYYY-MM-DD</w:t>
            </w:r>
          </w:p>
        </w:tc>
        <w:tc>
          <w:tcPr>
            <w:tcW w:w="375" w:type="pct"/>
            <w:vAlign w:val="center"/>
          </w:tcPr>
          <w:p w14:paraId="6F5F0BFE" w14:textId="70E17BB5" w:rsidR="000251AA" w:rsidRPr="00BE3C37" w:rsidRDefault="000251AA" w:rsidP="00BE3C37">
            <w:pPr>
              <w:pStyle w:val="SBACTableText"/>
            </w:pPr>
            <w:r>
              <w:t>Optional</w:t>
            </w:r>
          </w:p>
        </w:tc>
        <w:tc>
          <w:tcPr>
            <w:tcW w:w="563" w:type="pct"/>
            <w:tcBorders>
              <w:right w:val="single" w:sz="24" w:space="0" w:color="auto"/>
            </w:tcBorders>
            <w:vAlign w:val="center"/>
          </w:tcPr>
          <w:p w14:paraId="2C5C06EF" w14:textId="00666BFC" w:rsidR="000251AA" w:rsidRPr="00BE3C37" w:rsidRDefault="00691842" w:rsidP="006C2C33">
            <w:pPr>
              <w:pStyle w:val="SBACTableText"/>
            </w:pPr>
            <w:hyperlink r:id="rId53" w:history="1">
              <w:r w:rsidR="000251AA" w:rsidRPr="006B48FA">
                <w:rPr>
                  <w:rStyle w:val="Hyperlink"/>
                </w:rPr>
                <w:t>https://ceds.ed.gov/element/000570</w:t>
              </w:r>
            </w:hyperlink>
          </w:p>
        </w:tc>
        <w:tc>
          <w:tcPr>
            <w:tcW w:w="811" w:type="pct"/>
            <w:tcBorders>
              <w:left w:val="single" w:sz="24" w:space="0" w:color="auto"/>
            </w:tcBorders>
            <w:vAlign w:val="center"/>
          </w:tcPr>
          <w:p w14:paraId="629EDE0A" w14:textId="42288BD5" w:rsidR="003E3AF2" w:rsidRDefault="0013558F" w:rsidP="00915952">
            <w:pPr>
              <w:pStyle w:val="SBACTableText"/>
            </w:pPr>
            <w:r w:rsidRPr="0013558F">
              <w:rPr>
                <w:b/>
              </w:rPr>
              <w:t>TRT:</w:t>
            </w:r>
            <w:r w:rsidR="003E3AF2">
              <w:t>ExamineeAttribute-LEPExitDate</w:t>
            </w:r>
          </w:p>
          <w:p w14:paraId="6182DBCF" w14:textId="5C0DF17B" w:rsidR="000251AA" w:rsidRPr="00BE3C37" w:rsidRDefault="0013558F" w:rsidP="00376A20">
            <w:pPr>
              <w:pStyle w:val="SBACTableText"/>
            </w:pPr>
            <w:r w:rsidRPr="0013558F">
              <w:rPr>
                <w:b/>
              </w:rPr>
              <w:t>AIR:</w:t>
            </w:r>
            <w:r w:rsidR="00915952">
              <w:t>LEPExitDate</w:t>
            </w:r>
          </w:p>
        </w:tc>
      </w:tr>
      <w:tr w:rsidR="0016092C" w:rsidRPr="00BE3C37" w14:paraId="2B0F299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8CE4D34" w14:textId="1DDA892A" w:rsidR="0016092C" w:rsidRDefault="0016092C" w:rsidP="00BE3C37">
            <w:pPr>
              <w:pStyle w:val="SBACTableText"/>
            </w:pPr>
            <w:r>
              <w:lastRenderedPageBreak/>
              <w:t xml:space="preserve">EnglishLanguageAcquisitionStatus </w:t>
            </w:r>
            <w:r>
              <w:rPr>
                <w:rStyle w:val="FootnoteReference"/>
              </w:rPr>
              <w:footnoteReference w:id="9"/>
            </w:r>
          </w:p>
        </w:tc>
        <w:tc>
          <w:tcPr>
            <w:tcW w:w="446" w:type="pct"/>
            <w:vAlign w:val="center"/>
          </w:tcPr>
          <w:p w14:paraId="7D74B04F" w14:textId="13E5A28F" w:rsidR="0016092C" w:rsidRPr="00BE3C37" w:rsidRDefault="0016092C" w:rsidP="00BE3C37">
            <w:pPr>
              <w:pStyle w:val="SBACTableText"/>
            </w:pPr>
            <w:r>
              <w:t>xsd:token</w:t>
            </w:r>
          </w:p>
        </w:tc>
        <w:tc>
          <w:tcPr>
            <w:tcW w:w="210" w:type="pct"/>
            <w:vAlign w:val="center"/>
          </w:tcPr>
          <w:p w14:paraId="009CC089" w14:textId="6B9A1353" w:rsidR="0016092C" w:rsidRDefault="0016092C" w:rsidP="00BE3C37">
            <w:pPr>
              <w:pStyle w:val="SBACTableText"/>
            </w:pPr>
            <w:r>
              <w:t>4</w:t>
            </w:r>
          </w:p>
        </w:tc>
        <w:tc>
          <w:tcPr>
            <w:tcW w:w="1127" w:type="pct"/>
            <w:vAlign w:val="center"/>
          </w:tcPr>
          <w:p w14:paraId="189308BC" w14:textId="002FF042" w:rsidR="0016092C" w:rsidRDefault="0016092C" w:rsidP="0016092C">
            <w:pPr>
              <w:pStyle w:val="SBACTableText"/>
            </w:pPr>
            <w:r>
              <w:t>Code value representing a student's English language acquisition status</w:t>
            </w:r>
          </w:p>
        </w:tc>
        <w:tc>
          <w:tcPr>
            <w:tcW w:w="657" w:type="pct"/>
            <w:vAlign w:val="center"/>
          </w:tcPr>
          <w:p w14:paraId="5BC2DA48" w14:textId="0A991B5E" w:rsidR="0016092C" w:rsidRDefault="0016092C" w:rsidP="00BE3C37">
            <w:pPr>
              <w:pStyle w:val="SBACTableText"/>
            </w:pPr>
            <w:r>
              <w:t>EL, EO, IFEP, FREP, TBD</w:t>
            </w:r>
            <w:r w:rsidR="003D1281">
              <w:t xml:space="preserve"> </w:t>
            </w:r>
            <w:r w:rsidR="003D1281">
              <w:rPr>
                <w:rStyle w:val="FootnoteReference"/>
              </w:rPr>
              <w:footnoteReference w:id="10"/>
            </w:r>
          </w:p>
        </w:tc>
        <w:tc>
          <w:tcPr>
            <w:tcW w:w="375" w:type="pct"/>
            <w:vAlign w:val="center"/>
          </w:tcPr>
          <w:p w14:paraId="5D3CD428" w14:textId="68B5861C" w:rsidR="0016092C" w:rsidRDefault="0016092C" w:rsidP="00BE3C37">
            <w:pPr>
              <w:pStyle w:val="SBACTableText"/>
            </w:pPr>
            <w:r>
              <w:t>Optional</w:t>
            </w:r>
          </w:p>
        </w:tc>
        <w:tc>
          <w:tcPr>
            <w:tcW w:w="563" w:type="pct"/>
            <w:tcBorders>
              <w:right w:val="single" w:sz="24" w:space="0" w:color="auto"/>
            </w:tcBorders>
            <w:vAlign w:val="center"/>
          </w:tcPr>
          <w:p w14:paraId="01A3FC85" w14:textId="0BE60646" w:rsidR="0016092C" w:rsidRDefault="00691842" w:rsidP="006C2C33">
            <w:pPr>
              <w:pStyle w:val="SBACTableText"/>
              <w:rPr>
                <w:rStyle w:val="Hyperlink"/>
              </w:rPr>
            </w:pPr>
            <w:hyperlink r:id="rId54" w:history="1">
              <w:r w:rsidR="003D1281" w:rsidRPr="003D1281">
                <w:rPr>
                  <w:rStyle w:val="Hyperlink"/>
                </w:rPr>
                <w:t>https://ceds.ed.gov/element/000180</w:t>
              </w:r>
            </w:hyperlink>
          </w:p>
        </w:tc>
        <w:tc>
          <w:tcPr>
            <w:tcW w:w="811" w:type="pct"/>
            <w:tcBorders>
              <w:left w:val="single" w:sz="24" w:space="0" w:color="auto"/>
            </w:tcBorders>
            <w:vAlign w:val="center"/>
          </w:tcPr>
          <w:p w14:paraId="1525A56C" w14:textId="2D5EC9FF" w:rsidR="0016092C" w:rsidRDefault="0016092C" w:rsidP="0016092C">
            <w:pPr>
              <w:pStyle w:val="SBACTableText"/>
            </w:pPr>
            <w:r w:rsidRPr="0013558F">
              <w:rPr>
                <w:b/>
              </w:rPr>
              <w:t>TRT:</w:t>
            </w:r>
            <w:r>
              <w:t>EnglishLanguageAcquisitionStatus</w:t>
            </w:r>
          </w:p>
          <w:p w14:paraId="0B1B22B5" w14:textId="77777777" w:rsidR="0016092C" w:rsidRPr="0013558F" w:rsidRDefault="0016092C" w:rsidP="00915952">
            <w:pPr>
              <w:pStyle w:val="SBACTableText"/>
              <w:rPr>
                <w:b/>
              </w:rPr>
            </w:pPr>
          </w:p>
        </w:tc>
      </w:tr>
      <w:tr w:rsidR="000251AA" w:rsidRPr="00BE3C37" w14:paraId="761E169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C4B89E" w14:textId="7569C281" w:rsidR="0094602A" w:rsidRPr="00BE3C37" w:rsidRDefault="000251AA" w:rsidP="00BE3C37">
            <w:pPr>
              <w:pStyle w:val="SBACTableText"/>
            </w:pPr>
            <w:r>
              <w:t>TitleIIILanguageInstructionProgramType</w:t>
            </w:r>
          </w:p>
        </w:tc>
        <w:tc>
          <w:tcPr>
            <w:tcW w:w="446" w:type="pct"/>
            <w:vAlign w:val="center"/>
          </w:tcPr>
          <w:p w14:paraId="7AEB3EA4" w14:textId="57399DF7" w:rsidR="000251AA" w:rsidRPr="00BE3C37" w:rsidRDefault="000251AA" w:rsidP="00BE3C37">
            <w:pPr>
              <w:pStyle w:val="SBACTableText"/>
            </w:pPr>
            <w:r w:rsidRPr="00BE3C37">
              <w:t>xsd:token</w:t>
            </w:r>
          </w:p>
        </w:tc>
        <w:tc>
          <w:tcPr>
            <w:tcW w:w="210" w:type="pct"/>
            <w:vAlign w:val="center"/>
          </w:tcPr>
          <w:p w14:paraId="2DCF1117" w14:textId="586DEC7D" w:rsidR="000251AA" w:rsidRPr="00BE3C37" w:rsidRDefault="000251AA" w:rsidP="00BE3C37">
            <w:pPr>
              <w:pStyle w:val="SBACTableText"/>
            </w:pPr>
            <w:r>
              <w:t>20</w:t>
            </w:r>
          </w:p>
        </w:tc>
        <w:tc>
          <w:tcPr>
            <w:tcW w:w="1127" w:type="pct"/>
            <w:vAlign w:val="center"/>
          </w:tcPr>
          <w:p w14:paraId="7BCF6E67" w14:textId="772829F4" w:rsidR="000251AA" w:rsidRPr="00BE3C37" w:rsidRDefault="000251AA" w:rsidP="00BE3C37">
            <w:pPr>
              <w:pStyle w:val="SBACTableText"/>
            </w:pPr>
            <w:r>
              <w:t>The type of Title III language instructional programs.</w:t>
            </w:r>
          </w:p>
        </w:tc>
        <w:tc>
          <w:tcPr>
            <w:tcW w:w="657" w:type="pct"/>
            <w:vAlign w:val="center"/>
          </w:tcPr>
          <w:p w14:paraId="5FCB5775" w14:textId="5E6C29AD" w:rsidR="000251AA" w:rsidRPr="00BE3C37" w:rsidRDefault="000251AA" w:rsidP="00BE3C37">
            <w:pPr>
              <w:pStyle w:val="SBACTableText"/>
            </w:pPr>
            <w:r>
              <w:t>See the reference for the set of acceptable codes and definitions.</w:t>
            </w:r>
          </w:p>
        </w:tc>
        <w:tc>
          <w:tcPr>
            <w:tcW w:w="375" w:type="pct"/>
            <w:vAlign w:val="center"/>
          </w:tcPr>
          <w:p w14:paraId="16E70F07" w14:textId="1553C66B" w:rsidR="000251AA" w:rsidRPr="00BE3C37" w:rsidRDefault="000251AA" w:rsidP="00BE3C37">
            <w:pPr>
              <w:pStyle w:val="SBACTableText"/>
            </w:pPr>
            <w:r>
              <w:t>Optional</w:t>
            </w:r>
          </w:p>
        </w:tc>
        <w:tc>
          <w:tcPr>
            <w:tcW w:w="563" w:type="pct"/>
            <w:tcBorders>
              <w:right w:val="single" w:sz="24" w:space="0" w:color="auto"/>
            </w:tcBorders>
            <w:vAlign w:val="center"/>
          </w:tcPr>
          <w:p w14:paraId="39384C1F" w14:textId="7DC7FBE9" w:rsidR="000251AA" w:rsidRPr="00BE3C37" w:rsidRDefault="00691842" w:rsidP="006C2C33">
            <w:pPr>
              <w:pStyle w:val="SBACTableText"/>
            </w:pPr>
            <w:hyperlink r:id="rId55" w:history="1">
              <w:r w:rsidR="000251AA" w:rsidRPr="006B48FA">
                <w:rPr>
                  <w:rStyle w:val="Hyperlink"/>
                </w:rPr>
                <w:t>https://ceds.ed.gov/element/000447</w:t>
              </w:r>
            </w:hyperlink>
          </w:p>
        </w:tc>
        <w:tc>
          <w:tcPr>
            <w:tcW w:w="811" w:type="pct"/>
            <w:tcBorders>
              <w:left w:val="single" w:sz="24" w:space="0" w:color="auto"/>
            </w:tcBorders>
            <w:vAlign w:val="center"/>
          </w:tcPr>
          <w:p w14:paraId="3EC86E83" w14:textId="3383FB9B" w:rsidR="003E3AF2" w:rsidRDefault="0013558F" w:rsidP="00BE3C37">
            <w:pPr>
              <w:pStyle w:val="SBACTableText"/>
            </w:pPr>
            <w:r w:rsidRPr="0013558F">
              <w:rPr>
                <w:b/>
              </w:rPr>
              <w:t>TRT:</w:t>
            </w:r>
            <w:r w:rsidR="003E3AF2">
              <w:t>ExamineeAttribute-TitleIIILanguageInstructionProgramType</w:t>
            </w:r>
          </w:p>
          <w:p w14:paraId="3FCD0D2A" w14:textId="1DF5D287" w:rsidR="000251AA" w:rsidRPr="00BE3C37" w:rsidRDefault="0013558F" w:rsidP="00376A20">
            <w:pPr>
              <w:pStyle w:val="SBACTableText"/>
            </w:pPr>
            <w:r w:rsidRPr="0013558F">
              <w:rPr>
                <w:b/>
              </w:rPr>
              <w:t>AIR:</w:t>
            </w:r>
            <w:r w:rsidR="00915952">
              <w:t>TitleIIILanguageInstructionProgramType</w:t>
            </w:r>
            <w:r w:rsidR="00915952">
              <w:br/>
              <w:t>(</w:t>
            </w:r>
            <w:r w:rsidR="00376A20">
              <w:t>opt</w:t>
            </w:r>
            <w:r w:rsidR="00915952">
              <w:t>)</w:t>
            </w:r>
          </w:p>
        </w:tc>
      </w:tr>
      <w:tr w:rsidR="000251AA" w:rsidRPr="00BE3C37" w14:paraId="079090B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E6A060" w14:textId="4408D86C" w:rsidR="0094602A" w:rsidRPr="00BE3C37" w:rsidRDefault="000251AA" w:rsidP="00BE3C37">
            <w:pPr>
              <w:pStyle w:val="SBACTableText"/>
            </w:pPr>
            <w:r>
              <w:t>PrimaryDisabilityType</w:t>
            </w:r>
          </w:p>
        </w:tc>
        <w:tc>
          <w:tcPr>
            <w:tcW w:w="446" w:type="pct"/>
            <w:vAlign w:val="center"/>
          </w:tcPr>
          <w:p w14:paraId="18A3634F" w14:textId="3DF2E26F" w:rsidR="000251AA" w:rsidRPr="00BE3C37" w:rsidRDefault="000251AA" w:rsidP="00BE3C37">
            <w:pPr>
              <w:pStyle w:val="SBACTableText"/>
            </w:pPr>
            <w:r w:rsidRPr="00BE3C37">
              <w:t>xsd:token</w:t>
            </w:r>
          </w:p>
        </w:tc>
        <w:tc>
          <w:tcPr>
            <w:tcW w:w="210" w:type="pct"/>
            <w:vAlign w:val="center"/>
          </w:tcPr>
          <w:p w14:paraId="4F259EC5" w14:textId="5D2BDCB5" w:rsidR="000251AA" w:rsidRPr="00BE3C37" w:rsidRDefault="000251AA" w:rsidP="00BE3C37">
            <w:pPr>
              <w:pStyle w:val="SBACTableText"/>
            </w:pPr>
            <w:r>
              <w:t>3</w:t>
            </w:r>
          </w:p>
        </w:tc>
        <w:tc>
          <w:tcPr>
            <w:tcW w:w="1127" w:type="pct"/>
            <w:vAlign w:val="center"/>
          </w:tcPr>
          <w:p w14:paraId="7148D9EF" w14:textId="212680E7" w:rsidR="000251AA" w:rsidRPr="00BE3C37" w:rsidRDefault="000251AA" w:rsidP="00BE3C37">
            <w:pPr>
              <w:pStyle w:val="SBACTableText"/>
            </w:pPr>
            <w:r>
              <w:t>The major or overriding disability condition that best describes a person's impairment.</w:t>
            </w:r>
          </w:p>
        </w:tc>
        <w:tc>
          <w:tcPr>
            <w:tcW w:w="657" w:type="pct"/>
            <w:vAlign w:val="center"/>
          </w:tcPr>
          <w:p w14:paraId="12DD9505" w14:textId="27E18931" w:rsidR="000251AA" w:rsidRPr="00BE3C37" w:rsidRDefault="000251AA" w:rsidP="00BE3C37">
            <w:pPr>
              <w:pStyle w:val="SBACTableText"/>
            </w:pPr>
            <w:r>
              <w:t>See the reference for the set of acceptable codes and definitions.</w:t>
            </w:r>
          </w:p>
        </w:tc>
        <w:tc>
          <w:tcPr>
            <w:tcW w:w="375" w:type="pct"/>
            <w:vAlign w:val="center"/>
          </w:tcPr>
          <w:p w14:paraId="59AAA992" w14:textId="49EFAD7E" w:rsidR="000251AA" w:rsidRPr="00BE3C37" w:rsidRDefault="000251AA" w:rsidP="00BE3C37">
            <w:pPr>
              <w:pStyle w:val="SBACTableText"/>
            </w:pPr>
            <w:r>
              <w:t>Optional</w:t>
            </w:r>
          </w:p>
        </w:tc>
        <w:tc>
          <w:tcPr>
            <w:tcW w:w="563" w:type="pct"/>
            <w:tcBorders>
              <w:right w:val="single" w:sz="24" w:space="0" w:color="auto"/>
            </w:tcBorders>
            <w:vAlign w:val="center"/>
          </w:tcPr>
          <w:p w14:paraId="03382E32" w14:textId="1576B60D" w:rsidR="000251AA" w:rsidRPr="00BE3C37" w:rsidRDefault="00691842" w:rsidP="006C2C33">
            <w:pPr>
              <w:pStyle w:val="SBACTableText"/>
            </w:pPr>
            <w:hyperlink r:id="rId56" w:history="1">
              <w:r w:rsidR="000251AA" w:rsidRPr="006B48FA">
                <w:rPr>
                  <w:rStyle w:val="Hyperlink"/>
                </w:rPr>
                <w:t>https://ceds.ed.gov/element/000218</w:t>
              </w:r>
            </w:hyperlink>
          </w:p>
        </w:tc>
        <w:tc>
          <w:tcPr>
            <w:tcW w:w="811" w:type="pct"/>
            <w:tcBorders>
              <w:left w:val="single" w:sz="24" w:space="0" w:color="auto"/>
            </w:tcBorders>
            <w:vAlign w:val="center"/>
          </w:tcPr>
          <w:p w14:paraId="136E6036" w14:textId="77C4B51D" w:rsidR="003E3AF2" w:rsidRDefault="0013558F" w:rsidP="00BE3C37">
            <w:pPr>
              <w:pStyle w:val="SBACTableText"/>
            </w:pPr>
            <w:r w:rsidRPr="0013558F">
              <w:rPr>
                <w:b/>
              </w:rPr>
              <w:t>TRT:</w:t>
            </w:r>
            <w:r w:rsidR="003E3AF2">
              <w:t>ExamineeAttribute-PrimaryDisabilityType</w:t>
            </w:r>
          </w:p>
          <w:p w14:paraId="1D50D3B6" w14:textId="7A9A4C85" w:rsidR="000251AA" w:rsidRPr="00BE3C37" w:rsidRDefault="0013558F" w:rsidP="00376A20">
            <w:pPr>
              <w:pStyle w:val="SBACTableText"/>
            </w:pPr>
            <w:r w:rsidRPr="0013558F">
              <w:rPr>
                <w:b/>
              </w:rPr>
              <w:t>AIR:</w:t>
            </w:r>
            <w:r w:rsidR="00915952">
              <w:t>PrimaryDi</w:t>
            </w:r>
            <w:r w:rsidR="00376A20">
              <w:t>sabilityType</w:t>
            </w:r>
          </w:p>
        </w:tc>
      </w:tr>
      <w:tr w:rsidR="000251AA" w:rsidRPr="00BE3C37" w14:paraId="7BD87363"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3DD726E7" w14:textId="792D1022" w:rsidR="000251AA" w:rsidRPr="002A3835" w:rsidRDefault="000251AA" w:rsidP="002A3835">
            <w:pPr>
              <w:pStyle w:val="SBACTableText"/>
              <w:keepNext/>
              <w:rPr>
                <w:b/>
              </w:rPr>
            </w:pPr>
            <w:r w:rsidRPr="002A3835">
              <w:rPr>
                <w:b/>
              </w:rPr>
              <w:t>Institution Information</w:t>
            </w:r>
          </w:p>
        </w:tc>
        <w:tc>
          <w:tcPr>
            <w:tcW w:w="446" w:type="pct"/>
            <w:shd w:val="clear" w:color="auto" w:fill="A6A6A6" w:themeFill="background1" w:themeFillShade="A6"/>
            <w:vAlign w:val="center"/>
          </w:tcPr>
          <w:p w14:paraId="01FC42EA" w14:textId="77777777" w:rsidR="000251AA" w:rsidRPr="00BE3C37" w:rsidRDefault="000251AA" w:rsidP="00BE3C37">
            <w:pPr>
              <w:pStyle w:val="SBACTableText"/>
            </w:pPr>
          </w:p>
        </w:tc>
        <w:tc>
          <w:tcPr>
            <w:tcW w:w="210" w:type="pct"/>
            <w:shd w:val="clear" w:color="auto" w:fill="A6A6A6" w:themeFill="background1" w:themeFillShade="A6"/>
            <w:vAlign w:val="center"/>
          </w:tcPr>
          <w:p w14:paraId="459FBA10" w14:textId="77777777" w:rsidR="000251AA" w:rsidRDefault="000251AA" w:rsidP="00BE3C37">
            <w:pPr>
              <w:pStyle w:val="SBACTableText"/>
            </w:pPr>
          </w:p>
        </w:tc>
        <w:tc>
          <w:tcPr>
            <w:tcW w:w="1127" w:type="pct"/>
            <w:shd w:val="clear" w:color="auto" w:fill="A6A6A6" w:themeFill="background1" w:themeFillShade="A6"/>
            <w:vAlign w:val="center"/>
          </w:tcPr>
          <w:p w14:paraId="1BB1D45B" w14:textId="77777777" w:rsidR="000251AA" w:rsidRDefault="000251AA" w:rsidP="00BE3C37">
            <w:pPr>
              <w:pStyle w:val="SBACTableText"/>
            </w:pPr>
          </w:p>
        </w:tc>
        <w:tc>
          <w:tcPr>
            <w:tcW w:w="657" w:type="pct"/>
            <w:shd w:val="clear" w:color="auto" w:fill="A6A6A6" w:themeFill="background1" w:themeFillShade="A6"/>
            <w:vAlign w:val="center"/>
          </w:tcPr>
          <w:p w14:paraId="102C57B1" w14:textId="77777777" w:rsidR="000251AA" w:rsidRDefault="000251AA" w:rsidP="00BE3C37">
            <w:pPr>
              <w:pStyle w:val="SBACTableText"/>
            </w:pPr>
          </w:p>
        </w:tc>
        <w:tc>
          <w:tcPr>
            <w:tcW w:w="375" w:type="pct"/>
            <w:shd w:val="clear" w:color="auto" w:fill="A6A6A6" w:themeFill="background1" w:themeFillShade="A6"/>
            <w:vAlign w:val="center"/>
          </w:tcPr>
          <w:p w14:paraId="102CD05C" w14:textId="77777777" w:rsidR="000251AA" w:rsidRDefault="000251AA" w:rsidP="00BE3C37">
            <w:pPr>
              <w:pStyle w:val="SBACTableText"/>
            </w:pPr>
          </w:p>
        </w:tc>
        <w:tc>
          <w:tcPr>
            <w:tcW w:w="563" w:type="pct"/>
            <w:tcBorders>
              <w:right w:val="single" w:sz="24" w:space="0" w:color="auto"/>
            </w:tcBorders>
            <w:shd w:val="clear" w:color="auto" w:fill="A6A6A6" w:themeFill="background1" w:themeFillShade="A6"/>
            <w:vAlign w:val="center"/>
          </w:tcPr>
          <w:p w14:paraId="22420F99" w14:textId="77777777" w:rsidR="000251AA" w:rsidRDefault="000251AA" w:rsidP="006C2C33">
            <w:pPr>
              <w:pStyle w:val="SBACTableText"/>
            </w:pPr>
          </w:p>
        </w:tc>
        <w:tc>
          <w:tcPr>
            <w:tcW w:w="811" w:type="pct"/>
            <w:tcBorders>
              <w:left w:val="single" w:sz="24" w:space="0" w:color="auto"/>
            </w:tcBorders>
            <w:shd w:val="clear" w:color="auto" w:fill="A6A6A6" w:themeFill="background1" w:themeFillShade="A6"/>
            <w:vAlign w:val="center"/>
          </w:tcPr>
          <w:p w14:paraId="5B5D2092" w14:textId="77777777" w:rsidR="000251AA" w:rsidRPr="00BE3C37" w:rsidRDefault="000251AA" w:rsidP="00BE3C37">
            <w:pPr>
              <w:pStyle w:val="SBACTableText"/>
            </w:pPr>
          </w:p>
        </w:tc>
      </w:tr>
      <w:tr w:rsidR="000251AA" w:rsidRPr="00BE3C37" w14:paraId="278AAF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964F162" w14:textId="4FA46076" w:rsidR="0094602A" w:rsidRPr="00BE3C37" w:rsidRDefault="000251AA" w:rsidP="00BE3C37">
            <w:pPr>
              <w:pStyle w:val="SBACTableText"/>
            </w:pPr>
            <w:r>
              <w:t>StateAbbreviatio</w:t>
            </w:r>
            <w:r w:rsidR="007D10AE">
              <w:t>n</w:t>
            </w:r>
          </w:p>
        </w:tc>
        <w:tc>
          <w:tcPr>
            <w:tcW w:w="446" w:type="pct"/>
            <w:vAlign w:val="center"/>
          </w:tcPr>
          <w:p w14:paraId="608D3130" w14:textId="0E00BF6E" w:rsidR="000251AA" w:rsidRPr="00BE3C37" w:rsidRDefault="000251AA" w:rsidP="00BE3C37">
            <w:pPr>
              <w:pStyle w:val="SBACTableText"/>
            </w:pPr>
            <w:r>
              <w:t>xsd:token</w:t>
            </w:r>
          </w:p>
        </w:tc>
        <w:tc>
          <w:tcPr>
            <w:tcW w:w="210" w:type="pct"/>
            <w:vAlign w:val="center"/>
          </w:tcPr>
          <w:p w14:paraId="23A4F08E" w14:textId="6372BC44" w:rsidR="000251AA" w:rsidRPr="00BE3C37" w:rsidRDefault="000251AA" w:rsidP="00BE3C37">
            <w:pPr>
              <w:pStyle w:val="SBACTableText"/>
            </w:pPr>
            <w:r>
              <w:t>2</w:t>
            </w:r>
          </w:p>
        </w:tc>
        <w:tc>
          <w:tcPr>
            <w:tcW w:w="1127" w:type="pct"/>
            <w:vAlign w:val="center"/>
          </w:tcPr>
          <w:p w14:paraId="09AD4391" w14:textId="6E341B5C" w:rsidR="000251AA" w:rsidRPr="00BE3C37" w:rsidRDefault="000251AA" w:rsidP="00AC6CE2">
            <w:pPr>
              <w:pStyle w:val="SBACTableText"/>
            </w:pPr>
            <w:r>
              <w:t>Abbreviation for the state or territory in which the student attends school.</w:t>
            </w:r>
          </w:p>
        </w:tc>
        <w:tc>
          <w:tcPr>
            <w:tcW w:w="657" w:type="pct"/>
            <w:vAlign w:val="center"/>
          </w:tcPr>
          <w:p w14:paraId="5705CC32" w14:textId="6E9E3986" w:rsidR="000251AA" w:rsidRPr="00BE3C37" w:rsidRDefault="000251AA" w:rsidP="00BE3C37">
            <w:pPr>
              <w:pStyle w:val="SBACTableText"/>
            </w:pPr>
            <w:r>
              <w:t>A two-letter state or territory abbreviation according to U.S. Postal standards.</w:t>
            </w:r>
          </w:p>
        </w:tc>
        <w:tc>
          <w:tcPr>
            <w:tcW w:w="375" w:type="pct"/>
            <w:vAlign w:val="center"/>
          </w:tcPr>
          <w:p w14:paraId="14776EB0" w14:textId="226B8A7A" w:rsidR="000251AA" w:rsidRPr="00BE3C37" w:rsidRDefault="000251AA" w:rsidP="00BE3C37">
            <w:pPr>
              <w:pStyle w:val="SBACTableText"/>
            </w:pPr>
            <w:r>
              <w:t>Required</w:t>
            </w:r>
          </w:p>
        </w:tc>
        <w:tc>
          <w:tcPr>
            <w:tcW w:w="563" w:type="pct"/>
            <w:tcBorders>
              <w:right w:val="single" w:sz="24" w:space="0" w:color="auto"/>
            </w:tcBorders>
            <w:vAlign w:val="center"/>
          </w:tcPr>
          <w:p w14:paraId="44DE0538" w14:textId="4CEBA702" w:rsidR="000251AA" w:rsidRPr="00BE3C37" w:rsidRDefault="00691842" w:rsidP="00AC6CE2">
            <w:pPr>
              <w:pStyle w:val="SBACTableText"/>
            </w:pPr>
            <w:hyperlink r:id="rId57" w:history="1">
              <w:r w:rsidR="000251AA" w:rsidRPr="00B83BAC">
                <w:rPr>
                  <w:rStyle w:val="Hyperlink"/>
                </w:rPr>
                <w:t>https://ceds.ed.gov/element/000267</w:t>
              </w:r>
            </w:hyperlink>
          </w:p>
        </w:tc>
        <w:tc>
          <w:tcPr>
            <w:tcW w:w="811" w:type="pct"/>
            <w:tcBorders>
              <w:left w:val="single" w:sz="24" w:space="0" w:color="auto"/>
            </w:tcBorders>
            <w:vAlign w:val="center"/>
          </w:tcPr>
          <w:p w14:paraId="181E3023" w14:textId="5245B1A6" w:rsidR="000251AA" w:rsidRDefault="0013558F" w:rsidP="00BE3C37">
            <w:pPr>
              <w:pStyle w:val="SBACTableText"/>
            </w:pPr>
            <w:r w:rsidRPr="0013558F">
              <w:rPr>
                <w:b/>
              </w:rPr>
              <w:t>TRT:</w:t>
            </w:r>
            <w:r w:rsidR="007D10AE">
              <w:t>ExamineeRelationship-StateAbbreviation</w:t>
            </w:r>
          </w:p>
          <w:p w14:paraId="147B006D" w14:textId="50701137" w:rsidR="00E428C7" w:rsidRPr="00BE3C37" w:rsidRDefault="0013558F" w:rsidP="00E428C7">
            <w:pPr>
              <w:pStyle w:val="SBACTableText"/>
            </w:pPr>
            <w:r w:rsidRPr="0013558F">
              <w:rPr>
                <w:b/>
              </w:rPr>
              <w:t>DWSA:</w:t>
            </w:r>
            <w:r w:rsidR="00E428C7">
              <w:t>StateAbbreviation</w:t>
            </w:r>
          </w:p>
        </w:tc>
      </w:tr>
      <w:tr w:rsidR="000251AA" w:rsidRPr="00BE3C37" w14:paraId="3BA3D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0594670" w14:textId="4E8B435F" w:rsidR="00391B23" w:rsidRPr="00BE3C37" w:rsidRDefault="000251AA" w:rsidP="00BE3C37">
            <w:pPr>
              <w:pStyle w:val="SBACTableText"/>
            </w:pPr>
            <w:r>
              <w:t>DistrictI</w:t>
            </w:r>
            <w:r w:rsidR="007D10AE">
              <w:t>d</w:t>
            </w:r>
          </w:p>
        </w:tc>
        <w:tc>
          <w:tcPr>
            <w:tcW w:w="446" w:type="pct"/>
            <w:vAlign w:val="center"/>
          </w:tcPr>
          <w:p w14:paraId="0BF01408" w14:textId="0BDDAB00" w:rsidR="000251AA" w:rsidRPr="00BE3C37" w:rsidRDefault="000251AA" w:rsidP="00BE3C37">
            <w:pPr>
              <w:pStyle w:val="SBACTableText"/>
            </w:pPr>
            <w:r>
              <w:t>xsd:token</w:t>
            </w:r>
          </w:p>
        </w:tc>
        <w:tc>
          <w:tcPr>
            <w:tcW w:w="210" w:type="pct"/>
            <w:vAlign w:val="center"/>
          </w:tcPr>
          <w:p w14:paraId="143D3EB1" w14:textId="0355B37C" w:rsidR="000251AA" w:rsidRPr="00BE3C37" w:rsidRDefault="000251AA" w:rsidP="00BE3C37">
            <w:pPr>
              <w:pStyle w:val="SBACTableText"/>
            </w:pPr>
            <w:r>
              <w:t>40</w:t>
            </w:r>
          </w:p>
        </w:tc>
        <w:tc>
          <w:tcPr>
            <w:tcW w:w="1127" w:type="pct"/>
            <w:vAlign w:val="center"/>
          </w:tcPr>
          <w:p w14:paraId="0C9AC03B" w14:textId="2AA10015" w:rsidR="000251AA" w:rsidRPr="00BE3C37" w:rsidRDefault="000251AA" w:rsidP="00BE3C37">
            <w:pPr>
              <w:pStyle w:val="SBACTableText"/>
            </w:pPr>
            <w:r w:rsidRPr="00AC6CE2">
              <w:t>The</w:t>
            </w:r>
            <w:r>
              <w:t xml:space="preserve"> ID of the</w:t>
            </w:r>
            <w:r w:rsidRPr="00AC6CE2">
              <w:t xml:space="preserve"> district responsible for specific educational services and/or instruction of the student.</w:t>
            </w:r>
          </w:p>
        </w:tc>
        <w:tc>
          <w:tcPr>
            <w:tcW w:w="657" w:type="pct"/>
            <w:vAlign w:val="center"/>
          </w:tcPr>
          <w:p w14:paraId="27CD4631" w14:textId="799EB27A" w:rsidR="000251AA" w:rsidRPr="00BE3C37" w:rsidRDefault="000251AA" w:rsidP="00BE3C37">
            <w:pPr>
              <w:pStyle w:val="SBACTableText"/>
            </w:pPr>
            <w:r>
              <w:t>Alphanumeric</w:t>
            </w:r>
          </w:p>
        </w:tc>
        <w:tc>
          <w:tcPr>
            <w:tcW w:w="375" w:type="pct"/>
            <w:vAlign w:val="center"/>
          </w:tcPr>
          <w:p w14:paraId="15E1775A" w14:textId="77777777" w:rsidR="000251AA" w:rsidRPr="00BE3C37" w:rsidRDefault="000251AA" w:rsidP="006C2C33">
            <w:pPr>
              <w:pStyle w:val="SBACTableText"/>
            </w:pPr>
            <w:r w:rsidRPr="00BE3C37">
              <w:t>Identifed: Required</w:t>
            </w:r>
          </w:p>
          <w:p w14:paraId="090A8678" w14:textId="3FA3D626" w:rsidR="000251AA" w:rsidRPr="00BE3C37" w:rsidRDefault="000251AA" w:rsidP="00F12435">
            <w:pPr>
              <w:pStyle w:val="SBACTableText"/>
            </w:pPr>
            <w:r w:rsidRPr="00BE3C37">
              <w:t xml:space="preserve">Deidentified: </w:t>
            </w:r>
            <w:r>
              <w:t>Optional</w:t>
            </w:r>
            <w:r w:rsidR="001E61DE">
              <w:rPr>
                <w:rStyle w:val="FootnoteReference"/>
              </w:rPr>
              <w:footnoteReference w:id="11"/>
            </w:r>
          </w:p>
        </w:tc>
        <w:tc>
          <w:tcPr>
            <w:tcW w:w="563" w:type="pct"/>
            <w:tcBorders>
              <w:right w:val="single" w:sz="24" w:space="0" w:color="auto"/>
            </w:tcBorders>
            <w:vAlign w:val="center"/>
          </w:tcPr>
          <w:p w14:paraId="73D553B3" w14:textId="76B2E0B6" w:rsidR="000251AA" w:rsidRPr="00BE3C37" w:rsidRDefault="00691842" w:rsidP="00AC6CE2">
            <w:pPr>
              <w:pStyle w:val="SBACTableText"/>
            </w:pPr>
            <w:hyperlink r:id="rId58" w:history="1">
              <w:r w:rsidR="000251AA" w:rsidRPr="00B83BAC">
                <w:rPr>
                  <w:rStyle w:val="Hyperlink"/>
                </w:rPr>
                <w:t>https://ceds.ed.gov/element/000637</w:t>
              </w:r>
            </w:hyperlink>
          </w:p>
        </w:tc>
        <w:tc>
          <w:tcPr>
            <w:tcW w:w="811" w:type="pct"/>
            <w:tcBorders>
              <w:left w:val="single" w:sz="24" w:space="0" w:color="auto"/>
            </w:tcBorders>
            <w:vAlign w:val="center"/>
          </w:tcPr>
          <w:p w14:paraId="706BDC77" w14:textId="2B329A5A" w:rsidR="007D10AE" w:rsidRDefault="0013558F" w:rsidP="00BE3C37">
            <w:pPr>
              <w:pStyle w:val="SBACTableText"/>
            </w:pPr>
            <w:r w:rsidRPr="0013558F">
              <w:rPr>
                <w:b/>
              </w:rPr>
              <w:t>TRT:</w:t>
            </w:r>
            <w:r w:rsidR="007D10AE">
              <w:t>ExamineeRelationship-DistrictId</w:t>
            </w:r>
          </w:p>
          <w:p w14:paraId="2C79A152" w14:textId="279BD486" w:rsidR="00E428C7" w:rsidRDefault="0013558F" w:rsidP="00BE3C37">
            <w:pPr>
              <w:pStyle w:val="SBACTableText"/>
            </w:pPr>
            <w:r w:rsidRPr="0013558F">
              <w:rPr>
                <w:b/>
              </w:rPr>
              <w:t>DWSA:</w:t>
            </w:r>
            <w:r w:rsidR="00E428C7">
              <w:t>ResponsibleDistrictIdentifier</w:t>
            </w:r>
          </w:p>
          <w:p w14:paraId="59F8FD60" w14:textId="6D76DCA2" w:rsidR="000251AA" w:rsidRPr="00BE3C37" w:rsidRDefault="0013558F" w:rsidP="00E428C7">
            <w:pPr>
              <w:pStyle w:val="SBACTableText"/>
            </w:pPr>
            <w:r w:rsidRPr="0013558F">
              <w:rPr>
                <w:b/>
              </w:rPr>
              <w:t>AIR:</w:t>
            </w:r>
            <w:r w:rsidR="0015187D" w:rsidRPr="0015187D">
              <w:t>DistrictID</w:t>
            </w:r>
          </w:p>
        </w:tc>
      </w:tr>
      <w:tr w:rsidR="000251AA" w:rsidRPr="00BE3C37" w14:paraId="732F69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A73CCB4" w14:textId="1A4B1C59" w:rsidR="00391B23" w:rsidRDefault="000251AA" w:rsidP="00BE3C37">
            <w:pPr>
              <w:pStyle w:val="SBACTableText"/>
            </w:pPr>
            <w:r>
              <w:t>DistrictNam</w:t>
            </w:r>
            <w:r w:rsidR="007D10AE">
              <w:t>e</w:t>
            </w:r>
          </w:p>
        </w:tc>
        <w:tc>
          <w:tcPr>
            <w:tcW w:w="446" w:type="pct"/>
            <w:vAlign w:val="center"/>
          </w:tcPr>
          <w:p w14:paraId="0780E425" w14:textId="4E54870E" w:rsidR="000251AA" w:rsidRPr="00BE3C37" w:rsidRDefault="000251AA" w:rsidP="00BE3C37">
            <w:pPr>
              <w:pStyle w:val="SBACTableText"/>
            </w:pPr>
            <w:r>
              <w:t>xsd:token</w:t>
            </w:r>
          </w:p>
        </w:tc>
        <w:tc>
          <w:tcPr>
            <w:tcW w:w="210" w:type="pct"/>
            <w:vAlign w:val="center"/>
          </w:tcPr>
          <w:p w14:paraId="76BD0F3E" w14:textId="682D3D99" w:rsidR="000251AA" w:rsidRPr="00BE3C37" w:rsidRDefault="000251AA" w:rsidP="00BE3C37">
            <w:pPr>
              <w:pStyle w:val="SBACTableText"/>
            </w:pPr>
            <w:r>
              <w:t>60</w:t>
            </w:r>
          </w:p>
        </w:tc>
        <w:tc>
          <w:tcPr>
            <w:tcW w:w="1127" w:type="pct"/>
            <w:vAlign w:val="center"/>
          </w:tcPr>
          <w:p w14:paraId="4DFEB961" w14:textId="08AA88DA" w:rsidR="000251AA" w:rsidRPr="00BE3C37" w:rsidRDefault="000251AA" w:rsidP="002A3835">
            <w:pPr>
              <w:pStyle w:val="SBACTableText"/>
            </w:pPr>
            <w:r w:rsidRPr="00AC6CE2">
              <w:t>The</w:t>
            </w:r>
            <w:r>
              <w:t xml:space="preserve"> Name of the</w:t>
            </w:r>
            <w:r w:rsidRPr="00AC6CE2">
              <w:t xml:space="preserve"> district responsible for specific educational services and/or instruction of the student.</w:t>
            </w:r>
          </w:p>
        </w:tc>
        <w:tc>
          <w:tcPr>
            <w:tcW w:w="657" w:type="pct"/>
            <w:vAlign w:val="center"/>
          </w:tcPr>
          <w:p w14:paraId="401AA1D1" w14:textId="149A656C" w:rsidR="000251AA" w:rsidRPr="00BE3C37" w:rsidRDefault="000251AA" w:rsidP="00BE3C37">
            <w:pPr>
              <w:pStyle w:val="SBACTableText"/>
            </w:pPr>
            <w:r>
              <w:t>Alphanumeric</w:t>
            </w:r>
          </w:p>
        </w:tc>
        <w:tc>
          <w:tcPr>
            <w:tcW w:w="375" w:type="pct"/>
            <w:vAlign w:val="center"/>
          </w:tcPr>
          <w:p w14:paraId="58BEB820" w14:textId="6A9C5867" w:rsidR="000251AA" w:rsidRPr="00BE3C37" w:rsidRDefault="000251AA" w:rsidP="001E61DE">
            <w:pPr>
              <w:pStyle w:val="SBACTableText"/>
            </w:pPr>
            <w:r>
              <w:t>Optional</w:t>
            </w:r>
          </w:p>
        </w:tc>
        <w:tc>
          <w:tcPr>
            <w:tcW w:w="563" w:type="pct"/>
            <w:tcBorders>
              <w:right w:val="single" w:sz="24" w:space="0" w:color="auto"/>
            </w:tcBorders>
            <w:vAlign w:val="center"/>
          </w:tcPr>
          <w:p w14:paraId="27AA7E5D" w14:textId="716C1C91" w:rsidR="000251AA" w:rsidRPr="00BE3C37" w:rsidRDefault="00691842" w:rsidP="00BE3C37">
            <w:pPr>
              <w:pStyle w:val="SBACTableText"/>
            </w:pPr>
            <w:hyperlink r:id="rId59" w:history="1">
              <w:r w:rsidR="000251AA" w:rsidRPr="00B83BAC">
                <w:rPr>
                  <w:rStyle w:val="Hyperlink"/>
                </w:rPr>
                <w:t>https://ceds.ed.gov/element/000204</w:t>
              </w:r>
            </w:hyperlink>
          </w:p>
        </w:tc>
        <w:tc>
          <w:tcPr>
            <w:tcW w:w="811" w:type="pct"/>
            <w:tcBorders>
              <w:left w:val="single" w:sz="24" w:space="0" w:color="auto"/>
            </w:tcBorders>
            <w:vAlign w:val="center"/>
          </w:tcPr>
          <w:p w14:paraId="0F1FE79A" w14:textId="03EA1ABD" w:rsidR="007D10AE" w:rsidRDefault="0013558F" w:rsidP="007D10AE">
            <w:pPr>
              <w:pStyle w:val="SBACTableText"/>
            </w:pPr>
            <w:r w:rsidRPr="0013558F">
              <w:rPr>
                <w:b/>
              </w:rPr>
              <w:t>TRT:</w:t>
            </w:r>
            <w:r w:rsidR="007D10AE">
              <w:t>ExamineeRelationship-DistrictName</w:t>
            </w:r>
          </w:p>
          <w:p w14:paraId="52BE8E59" w14:textId="25636260" w:rsidR="000251AA" w:rsidRPr="00BE3C37" w:rsidRDefault="0013558F" w:rsidP="00BE3C37">
            <w:pPr>
              <w:pStyle w:val="SBACTableText"/>
            </w:pPr>
            <w:r w:rsidRPr="0013558F">
              <w:rPr>
                <w:b/>
              </w:rPr>
              <w:t>DWSA:</w:t>
            </w:r>
            <w:r w:rsidR="002468E5">
              <w:t>OrganizationName</w:t>
            </w:r>
          </w:p>
        </w:tc>
      </w:tr>
      <w:tr w:rsidR="000251AA" w:rsidRPr="00BE3C37" w14:paraId="02C83F84"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0B58FD9" w14:textId="522EA7AA" w:rsidR="00391B23" w:rsidRDefault="007D10AE" w:rsidP="002A3835">
            <w:pPr>
              <w:pStyle w:val="SBACTableText"/>
            </w:pPr>
            <w:r>
              <w:t>SchoolId</w:t>
            </w:r>
          </w:p>
        </w:tc>
        <w:tc>
          <w:tcPr>
            <w:tcW w:w="446" w:type="pct"/>
            <w:vAlign w:val="center"/>
          </w:tcPr>
          <w:p w14:paraId="005C6289" w14:textId="27892EEA" w:rsidR="000251AA" w:rsidRPr="00BE3C37" w:rsidRDefault="000251AA" w:rsidP="002A3835">
            <w:pPr>
              <w:pStyle w:val="SBACTableText"/>
            </w:pPr>
            <w:r>
              <w:t>xsd:token</w:t>
            </w:r>
          </w:p>
        </w:tc>
        <w:tc>
          <w:tcPr>
            <w:tcW w:w="210" w:type="pct"/>
            <w:vAlign w:val="center"/>
          </w:tcPr>
          <w:p w14:paraId="733CC80E" w14:textId="54D99B9A" w:rsidR="000251AA" w:rsidRPr="00BE3C37" w:rsidRDefault="000251AA" w:rsidP="002A3835">
            <w:pPr>
              <w:pStyle w:val="SBACTableText"/>
            </w:pPr>
            <w:r>
              <w:t>40</w:t>
            </w:r>
          </w:p>
        </w:tc>
        <w:tc>
          <w:tcPr>
            <w:tcW w:w="1127" w:type="pct"/>
            <w:vAlign w:val="center"/>
          </w:tcPr>
          <w:p w14:paraId="7DD3BA51" w14:textId="62195AF6" w:rsidR="000251AA" w:rsidRPr="00BE3C37" w:rsidRDefault="000251AA" w:rsidP="002A3835">
            <w:pPr>
              <w:pStyle w:val="SBACTableText"/>
            </w:pPr>
            <w:r>
              <w:t>A unique number or alphanumeric code assigned to an institution by a school, school system, a state, or other agency or entity.</w:t>
            </w:r>
          </w:p>
        </w:tc>
        <w:tc>
          <w:tcPr>
            <w:tcW w:w="657" w:type="pct"/>
            <w:vAlign w:val="center"/>
          </w:tcPr>
          <w:p w14:paraId="3E9FBFF8" w14:textId="381A17E8" w:rsidR="000251AA" w:rsidRPr="00BE3C37" w:rsidRDefault="000251AA" w:rsidP="002A3835">
            <w:pPr>
              <w:pStyle w:val="SBACTableText"/>
            </w:pPr>
            <w:r>
              <w:t>Alphanumeric</w:t>
            </w:r>
          </w:p>
        </w:tc>
        <w:tc>
          <w:tcPr>
            <w:tcW w:w="375" w:type="pct"/>
            <w:vAlign w:val="center"/>
          </w:tcPr>
          <w:p w14:paraId="055D0B08" w14:textId="77777777" w:rsidR="000251AA" w:rsidRPr="00BE3C37" w:rsidRDefault="000251AA" w:rsidP="002A3835">
            <w:pPr>
              <w:pStyle w:val="SBACTableText"/>
            </w:pPr>
            <w:r w:rsidRPr="00BE3C37">
              <w:t>Identifed: Required</w:t>
            </w:r>
          </w:p>
          <w:p w14:paraId="11946164" w14:textId="5D7CEE72" w:rsidR="000251AA" w:rsidRPr="00BE3C37" w:rsidRDefault="000251AA" w:rsidP="002A3835">
            <w:pPr>
              <w:pStyle w:val="SBACTableText"/>
            </w:pPr>
            <w:r w:rsidRPr="00BE3C37">
              <w:t xml:space="preserve">Deidentified: </w:t>
            </w:r>
            <w:r>
              <w:t>Optional</w:t>
            </w:r>
          </w:p>
        </w:tc>
        <w:tc>
          <w:tcPr>
            <w:tcW w:w="563" w:type="pct"/>
            <w:tcBorders>
              <w:right w:val="single" w:sz="24" w:space="0" w:color="auto"/>
            </w:tcBorders>
            <w:vAlign w:val="center"/>
          </w:tcPr>
          <w:p w14:paraId="0468FA12" w14:textId="79A3E571" w:rsidR="000251AA" w:rsidRPr="00BE3C37" w:rsidRDefault="00691842" w:rsidP="002A3835">
            <w:pPr>
              <w:pStyle w:val="SBACTableText"/>
            </w:pPr>
            <w:hyperlink r:id="rId60" w:history="1">
              <w:r w:rsidR="000251AA" w:rsidRPr="00B83BAC">
                <w:rPr>
                  <w:rStyle w:val="Hyperlink"/>
                </w:rPr>
                <w:t>https://ceds.ed.gov/element/001069</w:t>
              </w:r>
            </w:hyperlink>
          </w:p>
        </w:tc>
        <w:tc>
          <w:tcPr>
            <w:tcW w:w="811" w:type="pct"/>
            <w:tcBorders>
              <w:left w:val="single" w:sz="24" w:space="0" w:color="auto"/>
            </w:tcBorders>
            <w:vAlign w:val="center"/>
          </w:tcPr>
          <w:p w14:paraId="0811B124" w14:textId="5B6DE473" w:rsidR="007D10AE" w:rsidRDefault="0013558F" w:rsidP="007D10AE">
            <w:pPr>
              <w:pStyle w:val="SBACTableText"/>
            </w:pPr>
            <w:r w:rsidRPr="0013558F">
              <w:rPr>
                <w:b/>
              </w:rPr>
              <w:t>TRT:</w:t>
            </w:r>
            <w:r w:rsidR="007D10AE">
              <w:t>ExamineeRelationship-SchoolId</w:t>
            </w:r>
          </w:p>
          <w:p w14:paraId="37BD2056" w14:textId="565447CA" w:rsidR="002468E5" w:rsidRDefault="0013558F" w:rsidP="007D10AE">
            <w:pPr>
              <w:pStyle w:val="SBACTableText"/>
            </w:pPr>
            <w:r w:rsidRPr="0013558F">
              <w:rPr>
                <w:b/>
              </w:rPr>
              <w:t>DWSA:</w:t>
            </w:r>
            <w:r w:rsidR="002468E5">
              <w:t>ResponsibleSchoolIdentifier</w:t>
            </w:r>
          </w:p>
          <w:p w14:paraId="4A4E359E" w14:textId="28372130" w:rsidR="000251AA" w:rsidRPr="00BE3C37" w:rsidRDefault="0013558F" w:rsidP="007D10AE">
            <w:pPr>
              <w:pStyle w:val="SBACTableText"/>
            </w:pPr>
            <w:r w:rsidRPr="0013558F">
              <w:rPr>
                <w:b/>
              </w:rPr>
              <w:t>AIR:</w:t>
            </w:r>
            <w:r w:rsidR="0015187D" w:rsidRPr="0015187D">
              <w:t>SchoolID</w:t>
            </w:r>
          </w:p>
        </w:tc>
      </w:tr>
      <w:tr w:rsidR="000251AA" w:rsidRPr="00BE3C37" w14:paraId="2834996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4324FB" w14:textId="63B33C32" w:rsidR="00391B23" w:rsidRDefault="000251AA" w:rsidP="002A3835">
            <w:pPr>
              <w:pStyle w:val="SBACTableText"/>
            </w:pPr>
            <w:r>
              <w:lastRenderedPageBreak/>
              <w:t>SchoolName</w:t>
            </w:r>
          </w:p>
        </w:tc>
        <w:tc>
          <w:tcPr>
            <w:tcW w:w="446" w:type="pct"/>
            <w:vAlign w:val="center"/>
          </w:tcPr>
          <w:p w14:paraId="5CEE8FAB" w14:textId="2FD4818C" w:rsidR="000251AA" w:rsidRPr="00BE3C37" w:rsidRDefault="000251AA" w:rsidP="002A3835">
            <w:pPr>
              <w:pStyle w:val="SBACTableText"/>
            </w:pPr>
            <w:r>
              <w:t>xsd:token</w:t>
            </w:r>
          </w:p>
        </w:tc>
        <w:tc>
          <w:tcPr>
            <w:tcW w:w="210" w:type="pct"/>
            <w:vAlign w:val="center"/>
          </w:tcPr>
          <w:p w14:paraId="470A6ED5" w14:textId="067A97C7" w:rsidR="000251AA" w:rsidRPr="00BE3C37" w:rsidRDefault="000251AA" w:rsidP="002A3835">
            <w:pPr>
              <w:pStyle w:val="SBACTableText"/>
            </w:pPr>
            <w:r>
              <w:t>60</w:t>
            </w:r>
          </w:p>
        </w:tc>
        <w:tc>
          <w:tcPr>
            <w:tcW w:w="1127" w:type="pct"/>
            <w:vAlign w:val="center"/>
          </w:tcPr>
          <w:p w14:paraId="764AC7CE" w14:textId="5F850C54" w:rsidR="000251AA" w:rsidRPr="00BE3C37" w:rsidRDefault="000251AA" w:rsidP="002A3835">
            <w:pPr>
              <w:pStyle w:val="SBACTableText"/>
            </w:pPr>
            <w:r>
              <w:t>The full legally accepted name of the institution.</w:t>
            </w:r>
          </w:p>
        </w:tc>
        <w:tc>
          <w:tcPr>
            <w:tcW w:w="657" w:type="pct"/>
            <w:vAlign w:val="center"/>
          </w:tcPr>
          <w:p w14:paraId="2DE00F4A" w14:textId="51A2E8EA" w:rsidR="000251AA" w:rsidRPr="00BE3C37" w:rsidRDefault="000251AA" w:rsidP="002A3835">
            <w:pPr>
              <w:pStyle w:val="SBACTableText"/>
            </w:pPr>
            <w:r>
              <w:t>Alphanumeric</w:t>
            </w:r>
          </w:p>
        </w:tc>
        <w:tc>
          <w:tcPr>
            <w:tcW w:w="375" w:type="pct"/>
            <w:vAlign w:val="center"/>
          </w:tcPr>
          <w:p w14:paraId="07B761A1" w14:textId="09692D29" w:rsidR="000251AA" w:rsidRPr="00BE3C37" w:rsidRDefault="000251AA" w:rsidP="00840F28">
            <w:pPr>
              <w:pStyle w:val="SBACTableText"/>
            </w:pPr>
            <w:r>
              <w:t>Optional</w:t>
            </w:r>
          </w:p>
        </w:tc>
        <w:tc>
          <w:tcPr>
            <w:tcW w:w="563" w:type="pct"/>
            <w:tcBorders>
              <w:right w:val="single" w:sz="24" w:space="0" w:color="auto"/>
            </w:tcBorders>
            <w:vAlign w:val="center"/>
          </w:tcPr>
          <w:p w14:paraId="21290581" w14:textId="76FD6233" w:rsidR="000251AA" w:rsidRPr="00BE3C37" w:rsidRDefault="00691842" w:rsidP="002A3835">
            <w:pPr>
              <w:pStyle w:val="SBACTableText"/>
            </w:pPr>
            <w:hyperlink r:id="rId61" w:history="1">
              <w:r w:rsidR="000251AA" w:rsidRPr="00B83BAC">
                <w:rPr>
                  <w:rStyle w:val="Hyperlink"/>
                </w:rPr>
                <w:t>https://ceds.ed.gov/element/000191</w:t>
              </w:r>
            </w:hyperlink>
          </w:p>
        </w:tc>
        <w:tc>
          <w:tcPr>
            <w:tcW w:w="811" w:type="pct"/>
            <w:tcBorders>
              <w:left w:val="single" w:sz="24" w:space="0" w:color="auto"/>
            </w:tcBorders>
            <w:vAlign w:val="center"/>
          </w:tcPr>
          <w:p w14:paraId="002B61AC" w14:textId="7483F048" w:rsidR="007D10AE" w:rsidRDefault="0013558F" w:rsidP="007D10AE">
            <w:pPr>
              <w:pStyle w:val="SBACTableText"/>
            </w:pPr>
            <w:r w:rsidRPr="0013558F">
              <w:rPr>
                <w:b/>
              </w:rPr>
              <w:t>TRT:</w:t>
            </w:r>
            <w:r w:rsidR="007D10AE">
              <w:t>ExamineeRelationship-SchoolName</w:t>
            </w:r>
          </w:p>
          <w:p w14:paraId="3DC4D931" w14:textId="5DB632ED" w:rsidR="000251AA" w:rsidRPr="00BE3C37" w:rsidRDefault="0013558F" w:rsidP="002A3835">
            <w:pPr>
              <w:pStyle w:val="SBACTableText"/>
            </w:pPr>
            <w:r w:rsidRPr="0013558F">
              <w:rPr>
                <w:b/>
              </w:rPr>
              <w:t>DWSA:</w:t>
            </w:r>
            <w:r w:rsidR="002468E5">
              <w:t>NameOfInstitution</w:t>
            </w:r>
          </w:p>
        </w:tc>
      </w:tr>
      <w:tr w:rsidR="000251AA" w:rsidRPr="00BE3C37" w14:paraId="43D91AE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318ABEA" w14:textId="4879D67B" w:rsidR="000251AA" w:rsidRDefault="000251AA" w:rsidP="002A3835">
            <w:pPr>
              <w:pStyle w:val="SBACTableText"/>
            </w:pPr>
            <w:r>
              <w:t>StudentGroupNames</w:t>
            </w:r>
          </w:p>
        </w:tc>
        <w:tc>
          <w:tcPr>
            <w:tcW w:w="446" w:type="pct"/>
            <w:vAlign w:val="center"/>
          </w:tcPr>
          <w:p w14:paraId="74880307" w14:textId="7DA97588" w:rsidR="000251AA" w:rsidRPr="00BE3C37" w:rsidRDefault="000251AA" w:rsidP="002A3835">
            <w:pPr>
              <w:pStyle w:val="SBACTableText"/>
            </w:pPr>
            <w:r>
              <w:t>xsd:token</w:t>
            </w:r>
          </w:p>
        </w:tc>
        <w:tc>
          <w:tcPr>
            <w:tcW w:w="210" w:type="pct"/>
            <w:vAlign w:val="center"/>
          </w:tcPr>
          <w:p w14:paraId="20E90746" w14:textId="690EEB39" w:rsidR="000251AA" w:rsidRPr="00BE3C37" w:rsidRDefault="000251AA" w:rsidP="002A3835">
            <w:pPr>
              <w:pStyle w:val="SBACTableText"/>
            </w:pPr>
            <w:r>
              <w:t>50</w:t>
            </w:r>
          </w:p>
        </w:tc>
        <w:tc>
          <w:tcPr>
            <w:tcW w:w="1127" w:type="pct"/>
            <w:vAlign w:val="center"/>
          </w:tcPr>
          <w:p w14:paraId="4DB0D49C" w14:textId="7D1A9B37" w:rsidR="000251AA" w:rsidRDefault="000251AA" w:rsidP="002A3835">
            <w:pPr>
              <w:pStyle w:val="SBACTableText"/>
            </w:pPr>
            <w:r>
              <w:t>One or more names of groups to which the student belongs. These may be classes, categories, programs or other groups that serve local needs.</w:t>
            </w:r>
          </w:p>
          <w:p w14:paraId="26C8D947" w14:textId="13D94269" w:rsidR="000251AA" w:rsidRPr="00BE3C37" w:rsidRDefault="000251AA" w:rsidP="002A3835">
            <w:pPr>
              <w:pStyle w:val="SBACTableText"/>
            </w:pPr>
            <w:r>
              <w:t>The physical format specification should indicate the format of the list (e.g. semicolon-delimited string, list of XML elements, JSON array, etc.</w:t>
            </w:r>
          </w:p>
        </w:tc>
        <w:tc>
          <w:tcPr>
            <w:tcW w:w="657" w:type="pct"/>
            <w:vAlign w:val="center"/>
          </w:tcPr>
          <w:p w14:paraId="02445243" w14:textId="72EA63E5" w:rsidR="000251AA" w:rsidRPr="00BE3C37" w:rsidRDefault="000251AA" w:rsidP="002A3835">
            <w:pPr>
              <w:pStyle w:val="SBACTableText"/>
            </w:pPr>
            <w:r>
              <w:t>Up to ten names of up to 50 characters each.</w:t>
            </w:r>
          </w:p>
        </w:tc>
        <w:tc>
          <w:tcPr>
            <w:tcW w:w="375" w:type="pct"/>
            <w:vAlign w:val="center"/>
          </w:tcPr>
          <w:p w14:paraId="1214832C" w14:textId="6756AC17" w:rsidR="000251AA" w:rsidRPr="00BE3C37" w:rsidRDefault="000251AA" w:rsidP="002A3835">
            <w:pPr>
              <w:pStyle w:val="SBACTableText"/>
            </w:pPr>
            <w:r>
              <w:t>Optional</w:t>
            </w:r>
          </w:p>
        </w:tc>
        <w:tc>
          <w:tcPr>
            <w:tcW w:w="563" w:type="pct"/>
            <w:tcBorders>
              <w:right w:val="single" w:sz="24" w:space="0" w:color="auto"/>
            </w:tcBorders>
            <w:vAlign w:val="center"/>
          </w:tcPr>
          <w:p w14:paraId="37F8F69E" w14:textId="77777777" w:rsidR="000251AA" w:rsidRPr="00BE3C37" w:rsidRDefault="000251AA" w:rsidP="002A3835">
            <w:pPr>
              <w:pStyle w:val="SBACTableText"/>
            </w:pPr>
          </w:p>
        </w:tc>
        <w:tc>
          <w:tcPr>
            <w:tcW w:w="811" w:type="pct"/>
            <w:tcBorders>
              <w:left w:val="single" w:sz="24" w:space="0" w:color="auto"/>
            </w:tcBorders>
            <w:vAlign w:val="center"/>
          </w:tcPr>
          <w:p w14:paraId="56F146D7" w14:textId="6BF02ADB" w:rsidR="007D10AE" w:rsidRDefault="0013558F" w:rsidP="007D10AE">
            <w:pPr>
              <w:pStyle w:val="SBACTableText"/>
            </w:pPr>
            <w:r w:rsidRPr="0013558F">
              <w:rPr>
                <w:b/>
              </w:rPr>
              <w:t>TRT:</w:t>
            </w:r>
            <w:r w:rsidR="007D10AE">
              <w:t>ExamineeRelationship-StudentGroupName</w:t>
            </w:r>
          </w:p>
          <w:p w14:paraId="6519EEC0" w14:textId="0DF25A96" w:rsidR="000251AA" w:rsidRPr="00BE3C37" w:rsidRDefault="0013558F" w:rsidP="002A3835">
            <w:pPr>
              <w:pStyle w:val="SBACTableText"/>
            </w:pPr>
            <w:r w:rsidRPr="0013558F">
              <w:rPr>
                <w:b/>
              </w:rPr>
              <w:t>DWSA:</w:t>
            </w:r>
            <w:r w:rsidR="002468E5">
              <w:t>Group1Id to Group10Id</w:t>
            </w:r>
          </w:p>
        </w:tc>
      </w:tr>
      <w:tr w:rsidR="000251AA" w:rsidRPr="00B270D7" w14:paraId="27E24A58"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5FE12E38" w14:textId="4E548C6D" w:rsidR="000251AA" w:rsidRPr="00B270D7" w:rsidRDefault="000251AA" w:rsidP="00906B6D">
            <w:pPr>
              <w:pStyle w:val="SBACTableText"/>
              <w:keepNext/>
              <w:rPr>
                <w:b/>
              </w:rPr>
            </w:pPr>
            <w:r w:rsidRPr="00B270D7">
              <w:rPr>
                <w:b/>
              </w:rPr>
              <w:t>Test Delivery Information</w:t>
            </w:r>
          </w:p>
        </w:tc>
        <w:tc>
          <w:tcPr>
            <w:tcW w:w="446" w:type="pct"/>
            <w:shd w:val="clear" w:color="auto" w:fill="A6A6A6" w:themeFill="background1" w:themeFillShade="A6"/>
            <w:vAlign w:val="center"/>
          </w:tcPr>
          <w:p w14:paraId="5CB711A1"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62C2DEB"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17EA87CF" w14:textId="77777777" w:rsidR="000251AA" w:rsidRPr="00B270D7" w:rsidRDefault="000251AA" w:rsidP="00681819">
            <w:pPr>
              <w:pStyle w:val="SBACTableText"/>
              <w:rPr>
                <w:b/>
              </w:rPr>
            </w:pPr>
          </w:p>
        </w:tc>
        <w:tc>
          <w:tcPr>
            <w:tcW w:w="657" w:type="pct"/>
            <w:shd w:val="clear" w:color="auto" w:fill="A6A6A6" w:themeFill="background1" w:themeFillShade="A6"/>
            <w:vAlign w:val="center"/>
          </w:tcPr>
          <w:p w14:paraId="1B68D85C"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2040F1D4"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768A1287"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9F5ADF2" w14:textId="77777777" w:rsidR="000251AA" w:rsidRPr="00B270D7" w:rsidRDefault="000251AA" w:rsidP="002A3835">
            <w:pPr>
              <w:pStyle w:val="SBACTableText"/>
              <w:rPr>
                <w:b/>
              </w:rPr>
            </w:pPr>
          </w:p>
        </w:tc>
      </w:tr>
      <w:tr w:rsidR="000251AA" w:rsidRPr="00BE3C37" w14:paraId="34DB61B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F9DEEF1" w14:textId="32ADCE4B" w:rsidR="000251AA" w:rsidRPr="00BE3C37" w:rsidRDefault="000251AA" w:rsidP="002A3835">
            <w:pPr>
              <w:pStyle w:val="SBACTableText"/>
            </w:pPr>
            <w:r>
              <w:t>TestOpportunityId</w:t>
            </w:r>
            <w:r w:rsidR="00051E1D">
              <w:rPr>
                <w:rStyle w:val="FootnoteReference"/>
              </w:rPr>
              <w:footnoteReference w:id="12"/>
            </w:r>
          </w:p>
        </w:tc>
        <w:tc>
          <w:tcPr>
            <w:tcW w:w="446" w:type="pct"/>
            <w:vAlign w:val="center"/>
          </w:tcPr>
          <w:p w14:paraId="1FCA712C" w14:textId="5EF48A74" w:rsidR="000251AA" w:rsidRPr="00BE3C37" w:rsidRDefault="000251AA" w:rsidP="002A3835">
            <w:pPr>
              <w:pStyle w:val="SBACTableText"/>
            </w:pPr>
            <w:r w:rsidRPr="00BE3C37">
              <w:t>xsd:token</w:t>
            </w:r>
          </w:p>
        </w:tc>
        <w:tc>
          <w:tcPr>
            <w:tcW w:w="210" w:type="pct"/>
            <w:vAlign w:val="center"/>
          </w:tcPr>
          <w:p w14:paraId="0BE1BD55" w14:textId="39127054" w:rsidR="000251AA" w:rsidRPr="00BE3C37" w:rsidRDefault="000251AA" w:rsidP="002A3835">
            <w:pPr>
              <w:pStyle w:val="SBACTableText"/>
            </w:pPr>
            <w:r>
              <w:t>40</w:t>
            </w:r>
          </w:p>
        </w:tc>
        <w:tc>
          <w:tcPr>
            <w:tcW w:w="1127" w:type="pct"/>
            <w:vAlign w:val="center"/>
          </w:tcPr>
          <w:p w14:paraId="75AC5E99" w14:textId="0F2D1612" w:rsidR="000251AA" w:rsidRPr="00BE3C37" w:rsidRDefault="000251AA" w:rsidP="00681819">
            <w:pPr>
              <w:pStyle w:val="SBACTableText"/>
            </w:pPr>
            <w:r>
              <w:t xml:space="preserve">A unique identifier of the student-test opportunity. (Typically a GUID) </w:t>
            </w:r>
          </w:p>
        </w:tc>
        <w:tc>
          <w:tcPr>
            <w:tcW w:w="657" w:type="pct"/>
            <w:vAlign w:val="center"/>
          </w:tcPr>
          <w:p w14:paraId="4162DF6B" w14:textId="50A8C2D9" w:rsidR="000251AA" w:rsidRPr="00BE3C37" w:rsidRDefault="000251AA" w:rsidP="00B73883">
            <w:pPr>
              <w:pStyle w:val="SBACTableText"/>
            </w:pPr>
            <w:r w:rsidRPr="00BE3C37">
              <w:t>One or more printable characters</w:t>
            </w:r>
          </w:p>
        </w:tc>
        <w:tc>
          <w:tcPr>
            <w:tcW w:w="375" w:type="pct"/>
            <w:vAlign w:val="center"/>
          </w:tcPr>
          <w:p w14:paraId="5CAF232D" w14:textId="077C29F9" w:rsidR="000251AA" w:rsidRPr="00BE3C37" w:rsidRDefault="000251AA" w:rsidP="002A3835">
            <w:pPr>
              <w:pStyle w:val="SBACTableText"/>
            </w:pPr>
            <w:r w:rsidRPr="00BE3C37">
              <w:t xml:space="preserve">Always </w:t>
            </w:r>
          </w:p>
        </w:tc>
        <w:tc>
          <w:tcPr>
            <w:tcW w:w="563" w:type="pct"/>
            <w:tcBorders>
              <w:right w:val="single" w:sz="24" w:space="0" w:color="auto"/>
            </w:tcBorders>
            <w:vAlign w:val="center"/>
          </w:tcPr>
          <w:p w14:paraId="40A734E4" w14:textId="1857E02B" w:rsidR="000251AA" w:rsidRPr="00BE3C37" w:rsidRDefault="00691842" w:rsidP="00DF0068">
            <w:pPr>
              <w:pStyle w:val="SBACTableText"/>
            </w:pPr>
            <w:hyperlink r:id="rId62" w:history="1">
              <w:r w:rsidR="000251AA" w:rsidRPr="00B83BAC">
                <w:rPr>
                  <w:rStyle w:val="Hyperlink"/>
                </w:rPr>
                <w:t>https://ceds.ed.gov/element/001540</w:t>
              </w:r>
            </w:hyperlink>
          </w:p>
        </w:tc>
        <w:tc>
          <w:tcPr>
            <w:tcW w:w="811" w:type="pct"/>
            <w:tcBorders>
              <w:left w:val="single" w:sz="24" w:space="0" w:color="auto"/>
            </w:tcBorders>
            <w:vAlign w:val="center"/>
          </w:tcPr>
          <w:p w14:paraId="4CB14278" w14:textId="2C2014E5" w:rsidR="007D10AE" w:rsidRDefault="0013558F" w:rsidP="002A3835">
            <w:pPr>
              <w:pStyle w:val="SBACTableText"/>
            </w:pPr>
            <w:r w:rsidRPr="0013558F">
              <w:rPr>
                <w:b/>
              </w:rPr>
              <w:t>TRT:</w:t>
            </w:r>
            <w:r w:rsidR="007D10AE">
              <w:t>Opportunity-Key</w:t>
            </w:r>
          </w:p>
          <w:p w14:paraId="1161BA81" w14:textId="5E53CA49" w:rsidR="007D10AE" w:rsidRDefault="007D10AE" w:rsidP="002A3835">
            <w:pPr>
              <w:pStyle w:val="SBACTableText"/>
            </w:pPr>
            <w:r>
              <w:t>TRT see also Opportunity-oppId</w:t>
            </w:r>
          </w:p>
          <w:p w14:paraId="24544EE7" w14:textId="3A80AD53" w:rsidR="007F7BBD" w:rsidRPr="00BE3C37" w:rsidRDefault="0013558F" w:rsidP="002A3835">
            <w:pPr>
              <w:pStyle w:val="SBACTableText"/>
            </w:pPr>
            <w:r w:rsidRPr="0013558F">
              <w:rPr>
                <w:b/>
              </w:rPr>
              <w:t>AIR:</w:t>
            </w:r>
            <w:r w:rsidR="000251AA">
              <w:t>VndrTstEvent_ID</w:t>
            </w:r>
          </w:p>
        </w:tc>
      </w:tr>
      <w:tr w:rsidR="000251AA" w:rsidRPr="00BE3C37" w14:paraId="32F85DB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651042C" w14:textId="68DAFFD0" w:rsidR="000251AA" w:rsidRPr="00BE3C37" w:rsidRDefault="00CF4062" w:rsidP="00CF4062">
            <w:pPr>
              <w:pStyle w:val="SBACTableText"/>
            </w:pPr>
            <w:r>
              <w:t>AssessmentAdministrationStartDate</w:t>
            </w:r>
          </w:p>
        </w:tc>
        <w:tc>
          <w:tcPr>
            <w:tcW w:w="446" w:type="pct"/>
            <w:vAlign w:val="center"/>
          </w:tcPr>
          <w:p w14:paraId="3D19D424" w14:textId="0B826C03" w:rsidR="000251AA" w:rsidRPr="00BE3C37" w:rsidRDefault="000251AA" w:rsidP="008B12CC">
            <w:pPr>
              <w:pStyle w:val="SBACTableText"/>
            </w:pPr>
            <w:r>
              <w:t>xsd:date</w:t>
            </w:r>
          </w:p>
        </w:tc>
        <w:tc>
          <w:tcPr>
            <w:tcW w:w="210" w:type="pct"/>
            <w:vAlign w:val="center"/>
          </w:tcPr>
          <w:p w14:paraId="22EC3FD9" w14:textId="77777777" w:rsidR="000251AA" w:rsidRPr="00BE3C37" w:rsidRDefault="000251AA" w:rsidP="008B12CC">
            <w:pPr>
              <w:pStyle w:val="SBACTableText"/>
            </w:pPr>
            <w:r w:rsidRPr="00BE3C37">
              <w:t>10</w:t>
            </w:r>
          </w:p>
        </w:tc>
        <w:tc>
          <w:tcPr>
            <w:tcW w:w="1127" w:type="pct"/>
            <w:vAlign w:val="center"/>
          </w:tcPr>
          <w:p w14:paraId="5C5A2858" w14:textId="77777777" w:rsidR="000251AA" w:rsidRPr="00BE3C37" w:rsidRDefault="000251AA" w:rsidP="008B12CC">
            <w:pPr>
              <w:pStyle w:val="SBACTableText"/>
            </w:pPr>
            <w:r w:rsidRPr="00BE3C37">
              <w:t>The first date of the first window for a given assessment.</w:t>
            </w:r>
          </w:p>
        </w:tc>
        <w:tc>
          <w:tcPr>
            <w:tcW w:w="657" w:type="pct"/>
            <w:vAlign w:val="center"/>
          </w:tcPr>
          <w:p w14:paraId="09CAA0DF" w14:textId="25766484" w:rsidR="000251AA" w:rsidRPr="00BE3C37" w:rsidRDefault="000251AA" w:rsidP="00F62304">
            <w:pPr>
              <w:pStyle w:val="SBACTableText"/>
            </w:pPr>
            <w:r w:rsidRPr="00BE3C37">
              <w:t>YYYY-MM-DD</w:t>
            </w:r>
          </w:p>
        </w:tc>
        <w:tc>
          <w:tcPr>
            <w:tcW w:w="375" w:type="pct"/>
            <w:vAlign w:val="center"/>
          </w:tcPr>
          <w:p w14:paraId="3D8A49E1" w14:textId="77777777" w:rsidR="000251AA" w:rsidRPr="00BE3C37" w:rsidRDefault="000251AA" w:rsidP="008B12CC">
            <w:pPr>
              <w:pStyle w:val="SBACTableText"/>
            </w:pPr>
            <w:r w:rsidRPr="00BE3C37">
              <w:t>Always</w:t>
            </w:r>
          </w:p>
        </w:tc>
        <w:tc>
          <w:tcPr>
            <w:tcW w:w="563" w:type="pct"/>
            <w:tcBorders>
              <w:right w:val="single" w:sz="24" w:space="0" w:color="auto"/>
            </w:tcBorders>
            <w:vAlign w:val="center"/>
          </w:tcPr>
          <w:p w14:paraId="7D40FF6C" w14:textId="7E639820" w:rsidR="000251AA" w:rsidRPr="00BE3C37" w:rsidRDefault="00691842" w:rsidP="00DF0068">
            <w:pPr>
              <w:pStyle w:val="SBACTableText"/>
            </w:pPr>
            <w:hyperlink r:id="rId63" w:history="1">
              <w:r w:rsidR="000251AA" w:rsidRPr="00B83BAC">
                <w:rPr>
                  <w:rStyle w:val="Hyperlink"/>
                </w:rPr>
                <w:t>https://ceds.ed.gov/element/000962</w:t>
              </w:r>
            </w:hyperlink>
          </w:p>
        </w:tc>
        <w:tc>
          <w:tcPr>
            <w:tcW w:w="811" w:type="pct"/>
            <w:tcBorders>
              <w:left w:val="single" w:sz="24" w:space="0" w:color="auto"/>
            </w:tcBorders>
            <w:vAlign w:val="center"/>
          </w:tcPr>
          <w:p w14:paraId="4193C566" w14:textId="3BBFD4FE" w:rsidR="000251AA" w:rsidRPr="00BE3C37" w:rsidRDefault="0013558F" w:rsidP="008B12CC">
            <w:pPr>
              <w:pStyle w:val="SBACTableText"/>
            </w:pPr>
            <w:r w:rsidRPr="0013558F">
              <w:rPr>
                <w:b/>
              </w:rPr>
              <w:t>TRT:</w:t>
            </w:r>
            <w:r w:rsidR="007D10AE">
              <w:t>effectiveDate</w:t>
            </w:r>
          </w:p>
        </w:tc>
      </w:tr>
      <w:tr w:rsidR="000251AA" w:rsidRPr="00BE3C37" w14:paraId="2E99EC5C"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7F543D0" w14:textId="340C7065" w:rsidR="000251AA" w:rsidRPr="00BE3C37" w:rsidRDefault="000251AA" w:rsidP="002A3835">
            <w:pPr>
              <w:pStyle w:val="SBACTableText"/>
            </w:pPr>
            <w:r>
              <w:t>StartDateTime</w:t>
            </w:r>
          </w:p>
        </w:tc>
        <w:tc>
          <w:tcPr>
            <w:tcW w:w="446" w:type="pct"/>
            <w:vAlign w:val="center"/>
          </w:tcPr>
          <w:p w14:paraId="5A89E795" w14:textId="04F99C80" w:rsidR="000251AA" w:rsidRPr="00BE3C37" w:rsidRDefault="000251AA" w:rsidP="002A3835">
            <w:pPr>
              <w:pStyle w:val="SBACTableText"/>
            </w:pPr>
            <w:r w:rsidRPr="00BE3C37">
              <w:t>xsd:dateTime</w:t>
            </w:r>
          </w:p>
        </w:tc>
        <w:tc>
          <w:tcPr>
            <w:tcW w:w="210" w:type="pct"/>
            <w:vAlign w:val="center"/>
          </w:tcPr>
          <w:p w14:paraId="69CCB7C1" w14:textId="36A4882C" w:rsidR="000251AA" w:rsidRPr="00BE3C37" w:rsidRDefault="000251AA" w:rsidP="002A3835">
            <w:pPr>
              <w:pStyle w:val="SBACTableText"/>
            </w:pPr>
            <w:r w:rsidRPr="00BE3C37">
              <w:t>23</w:t>
            </w:r>
          </w:p>
        </w:tc>
        <w:tc>
          <w:tcPr>
            <w:tcW w:w="1127" w:type="pct"/>
            <w:vAlign w:val="center"/>
          </w:tcPr>
          <w:p w14:paraId="0020F547" w14:textId="7866C7B6" w:rsidR="000251AA" w:rsidRPr="00BE3C37" w:rsidRDefault="000251AA" w:rsidP="002A3835">
            <w:pPr>
              <w:pStyle w:val="SBACTableText"/>
            </w:pPr>
            <w:r>
              <w:t>The actual date and time when the individual started taking the test.</w:t>
            </w:r>
          </w:p>
        </w:tc>
        <w:tc>
          <w:tcPr>
            <w:tcW w:w="657" w:type="pct"/>
            <w:vAlign w:val="center"/>
          </w:tcPr>
          <w:p w14:paraId="63704E2A" w14:textId="276E68EA" w:rsidR="000251AA" w:rsidRPr="00BE3C37" w:rsidRDefault="000251AA" w:rsidP="002A3835">
            <w:pPr>
              <w:pStyle w:val="SBACTableText"/>
            </w:pPr>
            <w:r>
              <w:t>YYYY-MM-DDTHH:MM:SS</w:t>
            </w:r>
          </w:p>
        </w:tc>
        <w:tc>
          <w:tcPr>
            <w:tcW w:w="375" w:type="pct"/>
            <w:vAlign w:val="center"/>
          </w:tcPr>
          <w:p w14:paraId="34BD5A82" w14:textId="303B0660" w:rsidR="000251AA" w:rsidRPr="00BE3C37" w:rsidRDefault="000251AA" w:rsidP="002A3835">
            <w:pPr>
              <w:pStyle w:val="SBACTableText"/>
            </w:pPr>
            <w:r w:rsidRPr="00BE3C37">
              <w:t>Always</w:t>
            </w:r>
          </w:p>
        </w:tc>
        <w:tc>
          <w:tcPr>
            <w:tcW w:w="563" w:type="pct"/>
            <w:tcBorders>
              <w:right w:val="single" w:sz="24" w:space="0" w:color="auto"/>
            </w:tcBorders>
            <w:vAlign w:val="center"/>
          </w:tcPr>
          <w:p w14:paraId="4C3C255B" w14:textId="43688F72" w:rsidR="000251AA" w:rsidRPr="00BE3C37" w:rsidRDefault="00691842" w:rsidP="006B4B16">
            <w:pPr>
              <w:pStyle w:val="SBACTableText"/>
            </w:pPr>
            <w:hyperlink r:id="rId64" w:history="1">
              <w:r w:rsidR="000251AA" w:rsidRPr="00B83BAC">
                <w:rPr>
                  <w:rStyle w:val="Hyperlink"/>
                </w:rPr>
                <w:t>https://ceds.ed.gov/element/001021</w:t>
              </w:r>
            </w:hyperlink>
          </w:p>
        </w:tc>
        <w:tc>
          <w:tcPr>
            <w:tcW w:w="811" w:type="pct"/>
            <w:tcBorders>
              <w:left w:val="single" w:sz="24" w:space="0" w:color="auto"/>
            </w:tcBorders>
            <w:vAlign w:val="center"/>
          </w:tcPr>
          <w:p w14:paraId="2E337E0D" w14:textId="3F81EAD0" w:rsidR="007D10AE" w:rsidRDefault="0013558F" w:rsidP="002A3835">
            <w:pPr>
              <w:pStyle w:val="SBACTableText"/>
            </w:pPr>
            <w:r w:rsidRPr="0013558F">
              <w:rPr>
                <w:b/>
              </w:rPr>
              <w:t>TRT:</w:t>
            </w:r>
            <w:r w:rsidR="007D10AE">
              <w:t>startDate</w:t>
            </w:r>
          </w:p>
          <w:p w14:paraId="5035BC8D" w14:textId="374AFCD9" w:rsidR="000251AA" w:rsidRPr="00BE3C37" w:rsidRDefault="0013558F" w:rsidP="007D10AE">
            <w:pPr>
              <w:pStyle w:val="SBACTableText"/>
            </w:pPr>
            <w:r w:rsidRPr="0013558F">
              <w:rPr>
                <w:b/>
              </w:rPr>
              <w:t>AIR:</w:t>
            </w:r>
            <w:r w:rsidR="0015187D" w:rsidRPr="0015187D">
              <w:t>TStartDt</w:t>
            </w:r>
          </w:p>
        </w:tc>
      </w:tr>
      <w:tr w:rsidR="000251AA" w:rsidRPr="00BE3C37" w14:paraId="04CB31ED"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0A157333" w14:textId="390C12AC" w:rsidR="000251AA" w:rsidRPr="00BE3C37" w:rsidRDefault="000251AA" w:rsidP="00D17483">
            <w:pPr>
              <w:pStyle w:val="SBACTableText"/>
            </w:pPr>
            <w:r>
              <w:t>SubmitDateTime</w:t>
            </w:r>
          </w:p>
        </w:tc>
        <w:tc>
          <w:tcPr>
            <w:tcW w:w="446" w:type="pct"/>
            <w:vAlign w:val="center"/>
          </w:tcPr>
          <w:p w14:paraId="73F1334E" w14:textId="77777777" w:rsidR="000251AA" w:rsidRPr="00BE3C37" w:rsidRDefault="000251AA" w:rsidP="00D17483">
            <w:pPr>
              <w:pStyle w:val="SBACTableText"/>
            </w:pPr>
            <w:r w:rsidRPr="00BE3C37">
              <w:t>xsd:dateTime</w:t>
            </w:r>
          </w:p>
        </w:tc>
        <w:tc>
          <w:tcPr>
            <w:tcW w:w="210" w:type="pct"/>
            <w:vAlign w:val="center"/>
          </w:tcPr>
          <w:p w14:paraId="074A37FE" w14:textId="77777777" w:rsidR="000251AA" w:rsidRPr="00BE3C37" w:rsidRDefault="000251AA" w:rsidP="00D17483">
            <w:pPr>
              <w:pStyle w:val="SBACTableText"/>
            </w:pPr>
            <w:r w:rsidRPr="00BE3C37">
              <w:t>23</w:t>
            </w:r>
          </w:p>
        </w:tc>
        <w:tc>
          <w:tcPr>
            <w:tcW w:w="1127" w:type="pct"/>
            <w:vAlign w:val="center"/>
          </w:tcPr>
          <w:p w14:paraId="4552BA1B" w14:textId="21AD8DEE" w:rsidR="000251AA" w:rsidRPr="00BE3C37" w:rsidRDefault="000251AA" w:rsidP="00051E1D">
            <w:pPr>
              <w:pStyle w:val="SBACTableText"/>
            </w:pPr>
            <w:r w:rsidRPr="00BE3C37">
              <w:t>Date the opportunity</w:t>
            </w:r>
            <w:r w:rsidR="00051E1D">
              <w:t xml:space="preserve"> was submitted</w:t>
            </w:r>
            <w:r w:rsidRPr="00BE3C37">
              <w:t xml:space="preserve"> for scoring.</w:t>
            </w:r>
          </w:p>
        </w:tc>
        <w:tc>
          <w:tcPr>
            <w:tcW w:w="657" w:type="pct"/>
            <w:vAlign w:val="center"/>
          </w:tcPr>
          <w:p w14:paraId="11BA6571" w14:textId="7FB04680" w:rsidR="000251AA" w:rsidRPr="00BE3C37" w:rsidRDefault="000251AA" w:rsidP="00D17483">
            <w:pPr>
              <w:pStyle w:val="SBACTableText"/>
            </w:pPr>
            <w:r>
              <w:t>YYYY-MM-DDTHH:MM:SS</w:t>
            </w:r>
          </w:p>
        </w:tc>
        <w:tc>
          <w:tcPr>
            <w:tcW w:w="375" w:type="pct"/>
            <w:vAlign w:val="center"/>
          </w:tcPr>
          <w:p w14:paraId="36D26C67" w14:textId="77777777" w:rsidR="000251AA" w:rsidRPr="00BE3C37" w:rsidRDefault="000251AA" w:rsidP="00D17483">
            <w:pPr>
              <w:pStyle w:val="SBACTableText"/>
            </w:pPr>
            <w:r w:rsidRPr="00BE3C37">
              <w:t>Always</w:t>
            </w:r>
          </w:p>
        </w:tc>
        <w:tc>
          <w:tcPr>
            <w:tcW w:w="563" w:type="pct"/>
            <w:tcBorders>
              <w:right w:val="single" w:sz="24" w:space="0" w:color="auto"/>
            </w:tcBorders>
            <w:vAlign w:val="center"/>
          </w:tcPr>
          <w:p w14:paraId="20AD2093" w14:textId="176061F8" w:rsidR="000251AA" w:rsidRPr="00BE3C37" w:rsidRDefault="00691842" w:rsidP="006B4B16">
            <w:pPr>
              <w:pStyle w:val="SBACTableText"/>
            </w:pPr>
            <w:hyperlink r:id="rId65" w:history="1">
              <w:r w:rsidR="000251AA" w:rsidRPr="00B83BAC">
                <w:rPr>
                  <w:rStyle w:val="Hyperlink"/>
                </w:rPr>
                <w:t>https://ceds.ed.gov/element/001022</w:t>
              </w:r>
            </w:hyperlink>
          </w:p>
        </w:tc>
        <w:tc>
          <w:tcPr>
            <w:tcW w:w="811" w:type="pct"/>
            <w:tcBorders>
              <w:left w:val="single" w:sz="24" w:space="0" w:color="auto"/>
            </w:tcBorders>
            <w:vAlign w:val="center"/>
          </w:tcPr>
          <w:p w14:paraId="6290B4AC" w14:textId="5E6FD98A" w:rsidR="005E7F2C" w:rsidRDefault="0013558F" w:rsidP="00D17483">
            <w:pPr>
              <w:pStyle w:val="SBACTableText"/>
            </w:pPr>
            <w:r w:rsidRPr="0013558F">
              <w:rPr>
                <w:b/>
              </w:rPr>
              <w:t>TRT:</w:t>
            </w:r>
            <w:r w:rsidR="005E7F2C" w:rsidRPr="00BE3C37">
              <w:t>dateCompleted</w:t>
            </w:r>
          </w:p>
          <w:p w14:paraId="2CC7588F" w14:textId="57A59E37" w:rsidR="000251AA" w:rsidRPr="00BE3C37" w:rsidRDefault="0013558F" w:rsidP="005E7F2C">
            <w:pPr>
              <w:pStyle w:val="SBACTableText"/>
            </w:pPr>
            <w:r w:rsidRPr="0013558F">
              <w:rPr>
                <w:b/>
              </w:rPr>
              <w:t>AIR:</w:t>
            </w:r>
            <w:r w:rsidR="0015187D" w:rsidRPr="0015187D">
              <w:t>TEndDt</w:t>
            </w:r>
          </w:p>
        </w:tc>
      </w:tr>
      <w:tr w:rsidR="000251AA" w:rsidRPr="00BE3C37" w14:paraId="3A52F38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2A2A117" w14:textId="418999C3" w:rsidR="000251AA" w:rsidRPr="00BE3C37" w:rsidRDefault="000251AA" w:rsidP="00051E1D">
            <w:pPr>
              <w:pStyle w:val="SBACTableText"/>
            </w:pPr>
            <w:r>
              <w:t>ForceSubmit</w:t>
            </w:r>
            <w:r w:rsidR="00051E1D">
              <w:t>ted</w:t>
            </w:r>
          </w:p>
        </w:tc>
        <w:tc>
          <w:tcPr>
            <w:tcW w:w="446" w:type="pct"/>
            <w:vAlign w:val="center"/>
          </w:tcPr>
          <w:p w14:paraId="540AC0CD" w14:textId="150F6B8E" w:rsidR="000251AA" w:rsidRPr="00BE3C37" w:rsidRDefault="000251AA" w:rsidP="008B12CC">
            <w:pPr>
              <w:pStyle w:val="SBACTableText"/>
            </w:pPr>
            <w:r w:rsidRPr="00BE3C37">
              <w:t>x</w:t>
            </w:r>
            <w:r w:rsidR="00B11D66">
              <w:t>sd:token</w:t>
            </w:r>
          </w:p>
        </w:tc>
        <w:tc>
          <w:tcPr>
            <w:tcW w:w="210" w:type="pct"/>
            <w:vAlign w:val="center"/>
          </w:tcPr>
          <w:p w14:paraId="3B936352" w14:textId="4C837DC8" w:rsidR="000251AA" w:rsidRPr="00BE3C37" w:rsidRDefault="000251AA" w:rsidP="008B12CC">
            <w:pPr>
              <w:pStyle w:val="SBACTableText"/>
            </w:pPr>
            <w:r w:rsidRPr="00BE3C37">
              <w:t>23</w:t>
            </w:r>
          </w:p>
        </w:tc>
        <w:tc>
          <w:tcPr>
            <w:tcW w:w="1127" w:type="pct"/>
            <w:vAlign w:val="center"/>
          </w:tcPr>
          <w:p w14:paraId="20561B61" w14:textId="385B720B" w:rsidR="000251AA" w:rsidRPr="00BE3C37" w:rsidRDefault="00B11D66" w:rsidP="00B11D66">
            <w:pPr>
              <w:pStyle w:val="SBACTableText"/>
            </w:pPr>
            <w:r>
              <w:t xml:space="preserve">Indicates whether a </w:t>
            </w:r>
            <w:r w:rsidR="000251AA">
              <w:t>test was force-submitted in behalf of the student. This may be an incomplete test (not all questions answered) or a complete test in which the student neglected to</w:t>
            </w:r>
            <w:r>
              <w:t xml:space="preserve"> explicitly submit </w:t>
            </w:r>
            <w:r w:rsidR="000251AA">
              <w:t>final answers.</w:t>
            </w:r>
            <w:r w:rsidR="008E4992">
              <w:rPr>
                <w:rStyle w:val="FootnoteReference"/>
              </w:rPr>
              <w:footnoteReference w:id="13"/>
            </w:r>
          </w:p>
        </w:tc>
        <w:tc>
          <w:tcPr>
            <w:tcW w:w="657" w:type="pct"/>
            <w:vAlign w:val="center"/>
          </w:tcPr>
          <w:p w14:paraId="40B535A4" w14:textId="4AE05E40" w:rsidR="000251AA" w:rsidRDefault="00B11D66" w:rsidP="008B12CC">
            <w:pPr>
              <w:pStyle w:val="SBACTableText"/>
            </w:pPr>
            <w:r>
              <w:t>(Blank)</w:t>
            </w:r>
          </w:p>
          <w:p w14:paraId="27C98ADB" w14:textId="77777777" w:rsidR="00B11D66" w:rsidRDefault="00B11D66" w:rsidP="008B12CC">
            <w:pPr>
              <w:pStyle w:val="SBACTableText"/>
            </w:pPr>
            <w:r>
              <w:t>Yes</w:t>
            </w:r>
          </w:p>
          <w:p w14:paraId="226522DE" w14:textId="3BF61B9E" w:rsidR="00B11D66" w:rsidRPr="00BE3C37" w:rsidRDefault="00B11D66" w:rsidP="008B12CC">
            <w:pPr>
              <w:pStyle w:val="SBACTableText"/>
            </w:pPr>
            <w:r>
              <w:t>No</w:t>
            </w:r>
          </w:p>
        </w:tc>
        <w:tc>
          <w:tcPr>
            <w:tcW w:w="375" w:type="pct"/>
            <w:vAlign w:val="center"/>
          </w:tcPr>
          <w:p w14:paraId="1CF77531" w14:textId="77777777" w:rsidR="000251AA" w:rsidRPr="00BE3C37" w:rsidRDefault="000251AA" w:rsidP="008B12CC">
            <w:pPr>
              <w:pStyle w:val="SBACTableText"/>
            </w:pPr>
            <w:r w:rsidRPr="00BE3C37">
              <w:t>Optional</w:t>
            </w:r>
          </w:p>
        </w:tc>
        <w:tc>
          <w:tcPr>
            <w:tcW w:w="563" w:type="pct"/>
            <w:tcBorders>
              <w:right w:val="single" w:sz="24" w:space="0" w:color="auto"/>
            </w:tcBorders>
            <w:vAlign w:val="center"/>
          </w:tcPr>
          <w:p w14:paraId="5C57AAC5" w14:textId="77777777" w:rsidR="000251AA" w:rsidRPr="00BE3C37" w:rsidRDefault="000251AA" w:rsidP="008B12CC">
            <w:pPr>
              <w:pStyle w:val="SBACTableText"/>
            </w:pPr>
          </w:p>
        </w:tc>
        <w:tc>
          <w:tcPr>
            <w:tcW w:w="811" w:type="pct"/>
            <w:tcBorders>
              <w:left w:val="single" w:sz="24" w:space="0" w:color="auto"/>
            </w:tcBorders>
            <w:vAlign w:val="center"/>
          </w:tcPr>
          <w:p w14:paraId="2A3F3CD5" w14:textId="11620345" w:rsidR="000251AA" w:rsidRPr="00BE3C37" w:rsidRDefault="0013558F" w:rsidP="008B12CC">
            <w:pPr>
              <w:pStyle w:val="SBACTableText"/>
            </w:pPr>
            <w:r w:rsidRPr="0013558F">
              <w:rPr>
                <w:b/>
              </w:rPr>
              <w:t>TRT:</w:t>
            </w:r>
            <w:r w:rsidR="005E7F2C" w:rsidRPr="00BE3C37">
              <w:t>dateForceCompleted</w:t>
            </w:r>
          </w:p>
        </w:tc>
      </w:tr>
      <w:tr w:rsidR="000251AA" w:rsidRPr="00BE3C37" w14:paraId="50099BC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35C1A260" w14:textId="79E0B113" w:rsidR="00391B23" w:rsidRPr="00BE3C37" w:rsidRDefault="000251AA" w:rsidP="006B4B16">
            <w:pPr>
              <w:pStyle w:val="SBACTableText"/>
            </w:pPr>
            <w:r>
              <w:br/>
              <w:t>S</w:t>
            </w:r>
            <w:r w:rsidRPr="00BE3C37">
              <w:t>tatus</w:t>
            </w:r>
          </w:p>
        </w:tc>
        <w:tc>
          <w:tcPr>
            <w:tcW w:w="446" w:type="pct"/>
            <w:vAlign w:val="center"/>
          </w:tcPr>
          <w:p w14:paraId="6F4A8A52" w14:textId="76F581C2" w:rsidR="000251AA" w:rsidRPr="00BE3C37" w:rsidRDefault="000251AA" w:rsidP="002A3835">
            <w:pPr>
              <w:pStyle w:val="SBACTableText"/>
            </w:pPr>
            <w:r w:rsidRPr="00BE3C37">
              <w:t>xsd:token</w:t>
            </w:r>
          </w:p>
        </w:tc>
        <w:tc>
          <w:tcPr>
            <w:tcW w:w="210" w:type="pct"/>
            <w:vAlign w:val="center"/>
          </w:tcPr>
          <w:p w14:paraId="3214EE57" w14:textId="6108CDFC" w:rsidR="000251AA" w:rsidRPr="00BE3C37" w:rsidRDefault="000251AA" w:rsidP="002A3835">
            <w:pPr>
              <w:pStyle w:val="SBACTableText"/>
            </w:pPr>
            <w:r w:rsidRPr="00BE3C37">
              <w:t>50</w:t>
            </w:r>
          </w:p>
        </w:tc>
        <w:tc>
          <w:tcPr>
            <w:tcW w:w="1127" w:type="pct"/>
            <w:vAlign w:val="center"/>
          </w:tcPr>
          <w:p w14:paraId="2A2F5657" w14:textId="368F1B2A" w:rsidR="000251AA" w:rsidRPr="00BE3C37" w:rsidRDefault="000251AA" w:rsidP="006B4B16">
            <w:pPr>
              <w:pStyle w:val="SBACTableText"/>
            </w:pPr>
            <w:r w:rsidRPr="00BE3C37">
              <w:t>Status of the opportunity.</w:t>
            </w:r>
            <w:r>
              <w:t xml:space="preserve"> Tracks the status of this test opportunity through the process of administration, resets, scoring, and reporting.</w:t>
            </w:r>
          </w:p>
        </w:tc>
        <w:tc>
          <w:tcPr>
            <w:tcW w:w="657" w:type="pct"/>
            <w:vAlign w:val="center"/>
          </w:tcPr>
          <w:p w14:paraId="5C085270" w14:textId="12DDF098" w:rsidR="000251AA" w:rsidRDefault="00B11D66" w:rsidP="002A3835">
            <w:pPr>
              <w:pStyle w:val="SBACTableText"/>
            </w:pPr>
            <w:r w:rsidRPr="00BE3C37">
              <w:t>A</w:t>
            </w:r>
            <w:r w:rsidR="000251AA" w:rsidRPr="00BE3C37">
              <w:t>ppeal</w:t>
            </w:r>
            <w:r>
              <w:t xml:space="preserve">, </w:t>
            </w:r>
            <w:r w:rsidR="000251AA" w:rsidRPr="00BE3C37">
              <w:t>handscoring</w:t>
            </w:r>
            <w:r>
              <w:t xml:space="preserve">, </w:t>
            </w:r>
            <w:r w:rsidR="000251AA" w:rsidRPr="00BE3C37">
              <w:t>paused</w:t>
            </w:r>
            <w:r>
              <w:t xml:space="preserve">, </w:t>
            </w:r>
            <w:r w:rsidR="000251AA" w:rsidRPr="00BE3C37">
              <w:t>reported</w:t>
            </w:r>
            <w:r>
              <w:t xml:space="preserve">, </w:t>
            </w:r>
            <w:r w:rsidR="000251AA" w:rsidRPr="00BE3C37">
              <w:t>reset</w:t>
            </w:r>
            <w:r>
              <w:t xml:space="preserve">, </w:t>
            </w:r>
            <w:r w:rsidR="000251AA" w:rsidRPr="00BE3C37">
              <w:t>scored</w:t>
            </w:r>
            <w:r>
              <w:t xml:space="preserve">, </w:t>
            </w:r>
            <w:r w:rsidR="000251AA" w:rsidRPr="00BE3C37">
              <w:t>submitted</w:t>
            </w:r>
          </w:p>
          <w:p w14:paraId="070A8797" w14:textId="2B11E14B" w:rsidR="00B11D66" w:rsidRPr="00BE3C37" w:rsidRDefault="00B11D66" w:rsidP="002A3835">
            <w:pPr>
              <w:pStyle w:val="SBACTableText"/>
            </w:pPr>
            <w:r>
              <w:t>Deprecated Values</w:t>
            </w:r>
            <w:r>
              <w:rPr>
                <w:rStyle w:val="FootnoteReference"/>
              </w:rPr>
              <w:footnoteReference w:id="14"/>
            </w:r>
            <w:r>
              <w:t>:</w:t>
            </w:r>
            <w:r>
              <w:br/>
              <w:t>completed, expired, invalidated</w:t>
            </w:r>
          </w:p>
        </w:tc>
        <w:tc>
          <w:tcPr>
            <w:tcW w:w="375" w:type="pct"/>
            <w:vAlign w:val="center"/>
          </w:tcPr>
          <w:p w14:paraId="7349C5B6" w14:textId="51B3065F" w:rsidR="000251AA" w:rsidRPr="00BE3C37" w:rsidRDefault="00A94D62" w:rsidP="002A3835">
            <w:pPr>
              <w:pStyle w:val="SBACTableText"/>
            </w:pPr>
            <w:r>
              <w:t>Optional</w:t>
            </w:r>
          </w:p>
        </w:tc>
        <w:tc>
          <w:tcPr>
            <w:tcW w:w="563" w:type="pct"/>
            <w:tcBorders>
              <w:right w:val="single" w:sz="24" w:space="0" w:color="auto"/>
            </w:tcBorders>
            <w:vAlign w:val="center"/>
          </w:tcPr>
          <w:p w14:paraId="0A4D4423" w14:textId="77777777" w:rsidR="000251AA" w:rsidRPr="00BE3C37" w:rsidRDefault="000251AA" w:rsidP="002A3835">
            <w:pPr>
              <w:pStyle w:val="SBACTableText"/>
            </w:pPr>
          </w:p>
        </w:tc>
        <w:tc>
          <w:tcPr>
            <w:tcW w:w="811" w:type="pct"/>
            <w:tcBorders>
              <w:left w:val="single" w:sz="24" w:space="0" w:color="auto"/>
            </w:tcBorders>
            <w:vAlign w:val="center"/>
          </w:tcPr>
          <w:p w14:paraId="46DA980B" w14:textId="1CF3E580" w:rsidR="005E7F2C" w:rsidRDefault="0013558F" w:rsidP="002A3835">
            <w:pPr>
              <w:pStyle w:val="SBACTableText"/>
            </w:pPr>
            <w:r w:rsidRPr="0013558F">
              <w:rPr>
                <w:b/>
              </w:rPr>
              <w:t>TRT:</w:t>
            </w:r>
            <w:r w:rsidR="005E7F2C">
              <w:t>status</w:t>
            </w:r>
          </w:p>
          <w:p w14:paraId="090E7C3F" w14:textId="07B3822B" w:rsidR="000251AA" w:rsidRPr="00BE3C37" w:rsidRDefault="0013558F" w:rsidP="005E7F2C">
            <w:pPr>
              <w:pStyle w:val="SBACTableText"/>
            </w:pPr>
            <w:r w:rsidRPr="0013558F">
              <w:rPr>
                <w:b/>
              </w:rPr>
              <w:t>AIR:</w:t>
            </w:r>
            <w:r w:rsidR="000251AA">
              <w:t>TestStatus</w:t>
            </w:r>
          </w:p>
        </w:tc>
      </w:tr>
      <w:tr w:rsidR="000251AA" w:rsidRPr="00BE3C37" w14:paraId="136290B1"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CA3F9DA" w14:textId="072FD2B9" w:rsidR="000251AA" w:rsidRPr="00BE3C37" w:rsidRDefault="000251AA" w:rsidP="006B4B16">
            <w:pPr>
              <w:pStyle w:val="SBACTableText"/>
            </w:pPr>
            <w:r>
              <w:lastRenderedPageBreak/>
              <w:t>S</w:t>
            </w:r>
            <w:r w:rsidRPr="00BE3C37">
              <w:t>tatusDate</w:t>
            </w:r>
            <w:r>
              <w:t>Time</w:t>
            </w:r>
          </w:p>
        </w:tc>
        <w:tc>
          <w:tcPr>
            <w:tcW w:w="446" w:type="pct"/>
            <w:vAlign w:val="center"/>
          </w:tcPr>
          <w:p w14:paraId="49B50E90" w14:textId="77777777" w:rsidR="000251AA" w:rsidRPr="00BE3C37" w:rsidRDefault="000251AA" w:rsidP="00D17483">
            <w:pPr>
              <w:pStyle w:val="SBACTableText"/>
            </w:pPr>
            <w:r w:rsidRPr="00BE3C37">
              <w:t>xsd:dateTime</w:t>
            </w:r>
          </w:p>
        </w:tc>
        <w:tc>
          <w:tcPr>
            <w:tcW w:w="210" w:type="pct"/>
            <w:vAlign w:val="center"/>
          </w:tcPr>
          <w:p w14:paraId="41FC9982" w14:textId="77777777" w:rsidR="000251AA" w:rsidRPr="00BE3C37" w:rsidRDefault="000251AA" w:rsidP="00D17483">
            <w:pPr>
              <w:pStyle w:val="SBACTableText"/>
            </w:pPr>
            <w:r w:rsidRPr="00BE3C37">
              <w:t>23</w:t>
            </w:r>
          </w:p>
        </w:tc>
        <w:tc>
          <w:tcPr>
            <w:tcW w:w="1127" w:type="pct"/>
            <w:vAlign w:val="center"/>
          </w:tcPr>
          <w:p w14:paraId="1299D8FC" w14:textId="5C84EE98" w:rsidR="000251AA" w:rsidRPr="00BE3C37" w:rsidRDefault="000251AA" w:rsidP="00DF0068">
            <w:pPr>
              <w:pStyle w:val="SBACTableText"/>
            </w:pPr>
            <w:r w:rsidRPr="00BE3C37">
              <w:t>The date and time the status of this opportunity last changed.</w:t>
            </w:r>
          </w:p>
        </w:tc>
        <w:tc>
          <w:tcPr>
            <w:tcW w:w="657" w:type="pct"/>
            <w:vAlign w:val="center"/>
          </w:tcPr>
          <w:p w14:paraId="3325FD56" w14:textId="54B6CA4F" w:rsidR="000251AA" w:rsidRPr="00BE3C37" w:rsidRDefault="000251AA" w:rsidP="00D17483">
            <w:pPr>
              <w:pStyle w:val="SBACTableText"/>
            </w:pPr>
            <w:r>
              <w:t>YYYY-MM-DDTHH:MM:SS</w:t>
            </w:r>
          </w:p>
        </w:tc>
        <w:tc>
          <w:tcPr>
            <w:tcW w:w="375" w:type="pct"/>
            <w:vAlign w:val="center"/>
          </w:tcPr>
          <w:p w14:paraId="53749226" w14:textId="5F4133CD" w:rsidR="000251AA" w:rsidRPr="00BE3C37" w:rsidRDefault="00DA1B97" w:rsidP="00D17483">
            <w:pPr>
              <w:pStyle w:val="SBACTableText"/>
            </w:pPr>
            <w:r>
              <w:t>Optional</w:t>
            </w:r>
          </w:p>
        </w:tc>
        <w:tc>
          <w:tcPr>
            <w:tcW w:w="563" w:type="pct"/>
            <w:tcBorders>
              <w:right w:val="single" w:sz="24" w:space="0" w:color="auto"/>
            </w:tcBorders>
            <w:vAlign w:val="center"/>
          </w:tcPr>
          <w:p w14:paraId="3A17A7B4" w14:textId="782E11F9" w:rsidR="000251AA" w:rsidRPr="00BE3C37" w:rsidRDefault="000251AA" w:rsidP="00D17483">
            <w:pPr>
              <w:pStyle w:val="SBACTableText"/>
            </w:pPr>
          </w:p>
        </w:tc>
        <w:tc>
          <w:tcPr>
            <w:tcW w:w="811" w:type="pct"/>
            <w:tcBorders>
              <w:left w:val="single" w:sz="24" w:space="0" w:color="auto"/>
            </w:tcBorders>
            <w:vAlign w:val="center"/>
          </w:tcPr>
          <w:p w14:paraId="38896D72" w14:textId="5749D7AA" w:rsidR="000251AA" w:rsidRPr="00BE3C37" w:rsidRDefault="0013558F" w:rsidP="005E7F2C">
            <w:pPr>
              <w:pStyle w:val="SBACTableText"/>
            </w:pPr>
            <w:r w:rsidRPr="0013558F">
              <w:rPr>
                <w:b/>
              </w:rPr>
              <w:t>TRT:</w:t>
            </w:r>
            <w:r w:rsidR="005E7F2C">
              <w:t>statusDate</w:t>
            </w:r>
          </w:p>
        </w:tc>
      </w:tr>
      <w:tr w:rsidR="000251AA" w:rsidRPr="00BE3C37" w14:paraId="012C5E6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353F31" w14:textId="4CBC36AA" w:rsidR="00391B23" w:rsidRPr="00BE3C37" w:rsidRDefault="00B63A4D" w:rsidP="002A3835">
            <w:pPr>
              <w:pStyle w:val="SBACTableText"/>
            </w:pPr>
            <w:r>
              <w:t>AdministrationCondition</w:t>
            </w:r>
            <w:r w:rsidR="00194A72">
              <w:rPr>
                <w:rStyle w:val="FootnoteReference"/>
              </w:rPr>
              <w:footnoteReference w:id="15"/>
            </w:r>
          </w:p>
        </w:tc>
        <w:tc>
          <w:tcPr>
            <w:tcW w:w="446" w:type="pct"/>
            <w:vAlign w:val="center"/>
          </w:tcPr>
          <w:p w14:paraId="147B3732" w14:textId="437FF693" w:rsidR="000251AA" w:rsidRPr="00BE3C37" w:rsidRDefault="000251AA" w:rsidP="002A3835">
            <w:pPr>
              <w:pStyle w:val="SBACTableText"/>
            </w:pPr>
            <w:r w:rsidRPr="00BE3C37">
              <w:t>xsd:token</w:t>
            </w:r>
          </w:p>
        </w:tc>
        <w:tc>
          <w:tcPr>
            <w:tcW w:w="210" w:type="pct"/>
            <w:vAlign w:val="center"/>
          </w:tcPr>
          <w:p w14:paraId="5B6BC11C" w14:textId="29D319C2" w:rsidR="000251AA" w:rsidRPr="00BE3C37" w:rsidRDefault="000251AA" w:rsidP="002A3835">
            <w:pPr>
              <w:pStyle w:val="SBACTableText"/>
            </w:pPr>
            <w:r w:rsidRPr="00BE3C37">
              <w:t>7</w:t>
            </w:r>
          </w:p>
        </w:tc>
        <w:tc>
          <w:tcPr>
            <w:tcW w:w="1127" w:type="pct"/>
            <w:vAlign w:val="center"/>
          </w:tcPr>
          <w:p w14:paraId="7155153F" w14:textId="3AC3DC37" w:rsidR="000E1E2F" w:rsidRDefault="00266B29" w:rsidP="000E1E2F">
            <w:pPr>
              <w:pStyle w:val="SBACTableText"/>
            </w:pPr>
            <w:r>
              <w:t>Conditions of the test administration:</w:t>
            </w:r>
          </w:p>
          <w:p w14:paraId="73FA8CF9" w14:textId="55E3919B" w:rsidR="000E1E2F" w:rsidRDefault="000E1E2F" w:rsidP="000E1E2F">
            <w:pPr>
              <w:pStyle w:val="TableBullet0"/>
            </w:pPr>
            <w:r w:rsidRPr="000E1E2F">
              <w:rPr>
                <w:b/>
              </w:rPr>
              <w:t>Valid</w:t>
            </w:r>
            <w:r w:rsidR="00C03915">
              <w:rPr>
                <w:b/>
              </w:rPr>
              <w:t xml:space="preserve"> or (Blank)</w:t>
            </w:r>
            <w:r>
              <w:t xml:space="preserve"> indicates that the assessment was given in a standardized (proctored) environment.</w:t>
            </w:r>
            <w:r w:rsidR="00C03915">
              <w:t xml:space="preserve"> Typically applied to summative assessments.</w:t>
            </w:r>
          </w:p>
          <w:p w14:paraId="3AE341FC" w14:textId="61C13933" w:rsidR="000251AA" w:rsidRDefault="000E1E2F" w:rsidP="000E1E2F">
            <w:pPr>
              <w:pStyle w:val="TableBullet0"/>
            </w:pPr>
            <w:r w:rsidRPr="000E1E2F">
              <w:rPr>
                <w:b/>
              </w:rPr>
              <w:t>Invalid</w:t>
            </w:r>
            <w:r w:rsidR="0008287E">
              <w:rPr>
                <w:b/>
              </w:rPr>
              <w:t xml:space="preserve"> (IN)</w:t>
            </w:r>
            <w:r>
              <w:t xml:space="preserve"> indicates that the test result has been marked invalid due to problems in the test administration</w:t>
            </w:r>
            <w:r w:rsidR="00CD3253">
              <w:t xml:space="preserve"> or environment.</w:t>
            </w:r>
            <w:r w:rsidR="00C03915">
              <w:t xml:space="preserve"> Typically applied to summative assessments.</w:t>
            </w:r>
          </w:p>
          <w:p w14:paraId="3B6728C7" w14:textId="28EBDD20" w:rsidR="00C03915" w:rsidRPr="00C03915" w:rsidRDefault="00C03915" w:rsidP="00C03915">
            <w:pPr>
              <w:pStyle w:val="TableBullet0"/>
              <w:rPr>
                <w:b/>
              </w:rPr>
            </w:pPr>
            <w:r w:rsidRPr="00C03915">
              <w:rPr>
                <w:b/>
              </w:rPr>
              <w:t>Standardized</w:t>
            </w:r>
            <w:r w:rsidR="0008287E">
              <w:t xml:space="preserve"> </w:t>
            </w:r>
            <w:r w:rsidR="0008287E" w:rsidRPr="0008287E">
              <w:rPr>
                <w:b/>
              </w:rPr>
              <w:t xml:space="preserve">(SD) </w:t>
            </w:r>
            <w:r>
              <w:t>The assessment was administered in a standardized manner. It is appropriate to compare this score with other scores in the same manner. Typically applied to interim assessments.</w:t>
            </w:r>
          </w:p>
          <w:p w14:paraId="221500F4" w14:textId="77777777" w:rsidR="00C03915" w:rsidRDefault="00C03915" w:rsidP="00C03915">
            <w:pPr>
              <w:pStyle w:val="TableBullet0"/>
            </w:pPr>
            <w:r w:rsidRPr="000E1E2F">
              <w:rPr>
                <w:b/>
              </w:rPr>
              <w:t>Nonstandardized</w:t>
            </w:r>
            <w:r w:rsidR="0008287E">
              <w:rPr>
                <w:b/>
              </w:rPr>
              <w:t xml:space="preserve"> (NS)</w:t>
            </w:r>
            <w:r>
              <w:t xml:space="preserve"> The assessment was administered in an informal – nonstandardized manner.</w:t>
            </w:r>
          </w:p>
          <w:p w14:paraId="1181CF17" w14:textId="43445138" w:rsidR="00902B62" w:rsidRPr="00902B62" w:rsidRDefault="00902B62" w:rsidP="00902B62">
            <w:pPr>
              <w:pStyle w:val="TableBullet0"/>
              <w:numPr>
                <w:ilvl w:val="0"/>
                <w:numId w:val="0"/>
              </w:numPr>
            </w:pPr>
            <w:r>
              <w:t>Standardized and Nonstandardized results are considered valid.</w:t>
            </w:r>
          </w:p>
        </w:tc>
        <w:tc>
          <w:tcPr>
            <w:tcW w:w="657" w:type="pct"/>
            <w:vAlign w:val="center"/>
          </w:tcPr>
          <w:p w14:paraId="1718AD37" w14:textId="77777777" w:rsidR="000E1E2F" w:rsidRDefault="000E1E2F" w:rsidP="002A3835">
            <w:pPr>
              <w:pStyle w:val="SBACTableText"/>
            </w:pPr>
          </w:p>
          <w:p w14:paraId="473CCDF3" w14:textId="77777777" w:rsidR="00C03915" w:rsidRDefault="00C03915" w:rsidP="002A3835">
            <w:pPr>
              <w:pStyle w:val="SBACTableText"/>
            </w:pPr>
            <w:r>
              <w:t>(blank)</w:t>
            </w:r>
          </w:p>
          <w:p w14:paraId="78908D41" w14:textId="57211EC3" w:rsidR="000251AA" w:rsidRDefault="00B63A4D" w:rsidP="002A3835">
            <w:pPr>
              <w:pStyle w:val="SBACTableText"/>
            </w:pPr>
            <w:r>
              <w:t>V</w:t>
            </w:r>
            <w:r w:rsidR="000251AA" w:rsidRPr="00BE3C37">
              <w:t>alid</w:t>
            </w:r>
          </w:p>
          <w:p w14:paraId="1B895F5B" w14:textId="5C4D8B8C" w:rsidR="00B63A4D" w:rsidRDefault="0008287E" w:rsidP="002A3835">
            <w:pPr>
              <w:pStyle w:val="SBACTableText"/>
            </w:pPr>
            <w:r>
              <w:t>SD</w:t>
            </w:r>
          </w:p>
          <w:p w14:paraId="53ACCB73" w14:textId="628B814C" w:rsidR="000E1E2F" w:rsidRPr="00BE3C37" w:rsidRDefault="0008287E" w:rsidP="002A3835">
            <w:pPr>
              <w:pStyle w:val="SBACTableText"/>
            </w:pPr>
            <w:r>
              <w:t>NS</w:t>
            </w:r>
          </w:p>
          <w:p w14:paraId="58C61FE9" w14:textId="519C52EE" w:rsidR="000251AA" w:rsidRPr="00BE3C37" w:rsidRDefault="0008287E" w:rsidP="002A3835">
            <w:pPr>
              <w:pStyle w:val="SBACTableText"/>
            </w:pPr>
            <w:r>
              <w:t>IN</w:t>
            </w:r>
          </w:p>
        </w:tc>
        <w:tc>
          <w:tcPr>
            <w:tcW w:w="375" w:type="pct"/>
            <w:vAlign w:val="center"/>
          </w:tcPr>
          <w:p w14:paraId="34483D06" w14:textId="4838CC3E" w:rsidR="00B63A4D" w:rsidRPr="00BE3C37" w:rsidRDefault="000618EE" w:rsidP="00B63A4D">
            <w:pPr>
              <w:pStyle w:val="SBACTableText"/>
            </w:pPr>
            <w:r>
              <w:t>Always</w:t>
            </w:r>
          </w:p>
        </w:tc>
        <w:tc>
          <w:tcPr>
            <w:tcW w:w="563" w:type="pct"/>
            <w:tcBorders>
              <w:right w:val="single" w:sz="24" w:space="0" w:color="auto"/>
            </w:tcBorders>
            <w:vAlign w:val="center"/>
          </w:tcPr>
          <w:p w14:paraId="7C9DCD1E" w14:textId="77777777" w:rsidR="000251AA" w:rsidRPr="00BE3C37" w:rsidRDefault="000251AA" w:rsidP="002A3835">
            <w:pPr>
              <w:pStyle w:val="SBACTableText"/>
            </w:pPr>
          </w:p>
        </w:tc>
        <w:tc>
          <w:tcPr>
            <w:tcW w:w="811" w:type="pct"/>
            <w:tcBorders>
              <w:left w:val="single" w:sz="24" w:space="0" w:color="auto"/>
            </w:tcBorders>
            <w:vAlign w:val="center"/>
          </w:tcPr>
          <w:p w14:paraId="01C9F99C" w14:textId="77777777" w:rsidR="000251AA" w:rsidRDefault="00B63A4D" w:rsidP="002A3835">
            <w:pPr>
              <w:pStyle w:val="SBACTableText"/>
            </w:pPr>
            <w:r>
              <w:rPr>
                <w:b/>
              </w:rPr>
              <w:t>TRT:</w:t>
            </w:r>
            <w:r>
              <w:t>administrationCondition</w:t>
            </w:r>
          </w:p>
          <w:p w14:paraId="68DB8875" w14:textId="48A5CBD4" w:rsidR="00B63A4D" w:rsidRPr="00B63A4D" w:rsidRDefault="00B63A4D" w:rsidP="002A3835">
            <w:pPr>
              <w:pStyle w:val="SBACTableText"/>
            </w:pPr>
            <w:r>
              <w:rPr>
                <w:b/>
              </w:rPr>
              <w:t>DWSA:</w:t>
            </w:r>
            <w:r>
              <w:t>administrationCondition</w:t>
            </w:r>
          </w:p>
        </w:tc>
      </w:tr>
      <w:tr w:rsidR="000251AA" w:rsidRPr="00BE3C37" w14:paraId="2CC3F37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B87CA03" w14:textId="24C17ADF" w:rsidR="00391B23" w:rsidRPr="00BE3C37" w:rsidRDefault="000251AA" w:rsidP="002A3835">
            <w:pPr>
              <w:pStyle w:val="SBACTableText"/>
            </w:pPr>
            <w:r>
              <w:t>C</w:t>
            </w:r>
            <w:r w:rsidRPr="00BE3C37">
              <w:t>ompleteness</w:t>
            </w:r>
            <w:r w:rsidR="00194A72">
              <w:rPr>
                <w:rStyle w:val="FootnoteReference"/>
              </w:rPr>
              <w:footnoteReference w:id="16"/>
            </w:r>
          </w:p>
        </w:tc>
        <w:tc>
          <w:tcPr>
            <w:tcW w:w="446" w:type="pct"/>
            <w:vAlign w:val="center"/>
          </w:tcPr>
          <w:p w14:paraId="062300DE" w14:textId="1F232C10" w:rsidR="000251AA" w:rsidRPr="00BE3C37" w:rsidRDefault="000251AA" w:rsidP="002A3835">
            <w:pPr>
              <w:pStyle w:val="SBACTableText"/>
            </w:pPr>
            <w:r w:rsidRPr="00BE3C37">
              <w:t>xsd:token</w:t>
            </w:r>
          </w:p>
        </w:tc>
        <w:tc>
          <w:tcPr>
            <w:tcW w:w="210" w:type="pct"/>
            <w:vAlign w:val="center"/>
          </w:tcPr>
          <w:p w14:paraId="0B6BF294" w14:textId="228FFFD2" w:rsidR="000251AA" w:rsidRPr="00BE3C37" w:rsidRDefault="000251AA" w:rsidP="002A3835">
            <w:pPr>
              <w:pStyle w:val="SBACTableText"/>
            </w:pPr>
            <w:r w:rsidRPr="00BE3C37">
              <w:t>8</w:t>
            </w:r>
          </w:p>
        </w:tc>
        <w:tc>
          <w:tcPr>
            <w:tcW w:w="1127" w:type="pct"/>
            <w:vAlign w:val="center"/>
          </w:tcPr>
          <w:p w14:paraId="288D3196" w14:textId="51CCACF7" w:rsidR="000251AA" w:rsidRPr="00BE3C37" w:rsidRDefault="000251AA" w:rsidP="002A3835">
            <w:pPr>
              <w:pStyle w:val="SBACTableText"/>
            </w:pPr>
            <w:r w:rsidRPr="00BE3C37">
              <w:t>Completeness of the test (whether student responded to all items in the tes</w:t>
            </w:r>
            <w:r>
              <w:t>t</w:t>
            </w:r>
            <w:r w:rsidRPr="00BE3C37">
              <w:t>).</w:t>
            </w:r>
          </w:p>
        </w:tc>
        <w:tc>
          <w:tcPr>
            <w:tcW w:w="657" w:type="pct"/>
            <w:vAlign w:val="center"/>
          </w:tcPr>
          <w:p w14:paraId="6B3131A3" w14:textId="331F80F0" w:rsidR="000251AA" w:rsidRPr="00BE3C37" w:rsidRDefault="00B63A4D" w:rsidP="002A3835">
            <w:pPr>
              <w:pStyle w:val="SBACTableText"/>
            </w:pPr>
            <w:r>
              <w:t>P</w:t>
            </w:r>
            <w:r w:rsidR="000251AA" w:rsidRPr="00BE3C37">
              <w:t>artial</w:t>
            </w:r>
          </w:p>
          <w:p w14:paraId="255FC7F0" w14:textId="77777777" w:rsidR="00426811" w:rsidRDefault="00B63A4D" w:rsidP="002A3835">
            <w:pPr>
              <w:pStyle w:val="SBACTableText"/>
            </w:pPr>
            <w:r>
              <w:t>C</w:t>
            </w:r>
            <w:r w:rsidR="000251AA" w:rsidRPr="00BE3C37">
              <w:t>omplete</w:t>
            </w:r>
            <w:r w:rsidR="0023645B">
              <w:t xml:space="preserve"> </w:t>
            </w:r>
          </w:p>
          <w:p w14:paraId="6846F74E" w14:textId="402D9E64" w:rsidR="000251AA" w:rsidRPr="00BE3C37" w:rsidRDefault="00426811" w:rsidP="002A3835">
            <w:pPr>
              <w:pStyle w:val="SBACTableText"/>
            </w:pPr>
            <w:r>
              <w:t xml:space="preserve">Expired </w:t>
            </w:r>
            <w:r w:rsidR="0023645B">
              <w:t>(or blank)</w:t>
            </w:r>
          </w:p>
        </w:tc>
        <w:tc>
          <w:tcPr>
            <w:tcW w:w="375" w:type="pct"/>
            <w:vAlign w:val="center"/>
          </w:tcPr>
          <w:p w14:paraId="5CCAA6F7" w14:textId="6FEE0EC7" w:rsidR="00B63A4D" w:rsidRPr="00BE3C37" w:rsidRDefault="000618EE" w:rsidP="002A3835">
            <w:pPr>
              <w:pStyle w:val="SBACTableText"/>
            </w:pPr>
            <w:r>
              <w:t>Always</w:t>
            </w:r>
          </w:p>
        </w:tc>
        <w:tc>
          <w:tcPr>
            <w:tcW w:w="563" w:type="pct"/>
            <w:tcBorders>
              <w:right w:val="single" w:sz="24" w:space="0" w:color="auto"/>
            </w:tcBorders>
            <w:vAlign w:val="center"/>
          </w:tcPr>
          <w:p w14:paraId="23303F23" w14:textId="77777777" w:rsidR="000251AA" w:rsidRPr="00BE3C37" w:rsidRDefault="000251AA" w:rsidP="002A3835">
            <w:pPr>
              <w:pStyle w:val="SBACTableText"/>
            </w:pPr>
          </w:p>
        </w:tc>
        <w:tc>
          <w:tcPr>
            <w:tcW w:w="811" w:type="pct"/>
            <w:tcBorders>
              <w:left w:val="single" w:sz="24" w:space="0" w:color="auto"/>
            </w:tcBorders>
            <w:vAlign w:val="center"/>
          </w:tcPr>
          <w:p w14:paraId="2B3DBBB9" w14:textId="77777777" w:rsidR="000251AA" w:rsidRDefault="00B63A4D" w:rsidP="002A3835">
            <w:pPr>
              <w:pStyle w:val="SBACTableText"/>
            </w:pPr>
            <w:r>
              <w:rPr>
                <w:b/>
              </w:rPr>
              <w:t>TRT:</w:t>
            </w:r>
            <w:r>
              <w:t>completeStatus</w:t>
            </w:r>
          </w:p>
          <w:p w14:paraId="6820F9E1" w14:textId="465D5AB5" w:rsidR="00B63A4D" w:rsidRPr="00B63A4D" w:rsidRDefault="00B63A4D" w:rsidP="002A3835">
            <w:pPr>
              <w:pStyle w:val="SBACTableText"/>
            </w:pPr>
            <w:r>
              <w:rPr>
                <w:b/>
              </w:rPr>
              <w:t>DWSA:</w:t>
            </w:r>
            <w:r w:rsidR="00266B29">
              <w:t>completeStatus</w:t>
            </w:r>
          </w:p>
        </w:tc>
      </w:tr>
      <w:tr w:rsidR="00DA1B97" w:rsidRPr="00BE3C37" w14:paraId="22405BC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CCBD17F" w14:textId="7A57827E" w:rsidR="00516A24" w:rsidRPr="00BE3C37" w:rsidRDefault="00DA1B97" w:rsidP="00217C3D">
            <w:pPr>
              <w:pStyle w:val="SBACTableText"/>
            </w:pPr>
            <w:r>
              <w:lastRenderedPageBreak/>
              <w:t>AccessibilityCodes</w:t>
            </w:r>
          </w:p>
        </w:tc>
        <w:tc>
          <w:tcPr>
            <w:tcW w:w="446" w:type="pct"/>
            <w:vAlign w:val="center"/>
          </w:tcPr>
          <w:p w14:paraId="7230C322" w14:textId="77777777" w:rsidR="00DA1B97" w:rsidRPr="00BE3C37" w:rsidRDefault="00DA1B97" w:rsidP="00217C3D">
            <w:pPr>
              <w:pStyle w:val="SBACTableText"/>
            </w:pPr>
            <w:r>
              <w:t>xsd:token</w:t>
            </w:r>
          </w:p>
        </w:tc>
        <w:tc>
          <w:tcPr>
            <w:tcW w:w="210" w:type="pct"/>
            <w:vAlign w:val="center"/>
          </w:tcPr>
          <w:p w14:paraId="53BAF2ED" w14:textId="3494C0AA" w:rsidR="00DA1B97" w:rsidRPr="00BE3C37" w:rsidRDefault="00DA0280" w:rsidP="00217C3D">
            <w:pPr>
              <w:pStyle w:val="SBACTableText"/>
            </w:pPr>
            <w:r>
              <w:t>1000</w:t>
            </w:r>
          </w:p>
        </w:tc>
        <w:tc>
          <w:tcPr>
            <w:tcW w:w="1127" w:type="pct"/>
            <w:vAlign w:val="center"/>
          </w:tcPr>
          <w:p w14:paraId="237A4BD7" w14:textId="0529A58C" w:rsidR="00516A24" w:rsidRDefault="00DA1B97" w:rsidP="00516A24">
            <w:pPr>
              <w:pStyle w:val="SBACTableText"/>
            </w:pPr>
            <w:r>
              <w:t xml:space="preserve">A list of accessibility </w:t>
            </w:r>
            <w:r w:rsidR="00245497">
              <w:t>feature</w:t>
            </w:r>
            <w:r>
              <w:t xml:space="preserve"> codes </w:t>
            </w:r>
            <w:r w:rsidR="00516A24">
              <w:t xml:space="preserve">paired with accessibility </w:t>
            </w:r>
            <w:r w:rsidR="00245497">
              <w:t xml:space="preserve">feature </w:t>
            </w:r>
            <w:r w:rsidR="00516A24">
              <w:t xml:space="preserve">use codes </w:t>
            </w:r>
            <w:r>
              <w:t>indicating the accessibility resources that were made available to the student.</w:t>
            </w:r>
          </w:p>
          <w:p w14:paraId="79C91671" w14:textId="404715F4" w:rsidR="00516A24" w:rsidRPr="00BE3C37" w:rsidRDefault="00516A24" w:rsidP="00516A24">
            <w:pPr>
              <w:pStyle w:val="SBACTableText"/>
            </w:pPr>
            <w:r>
              <w:t xml:space="preserve">The physical format of the list and delimiters should be specified in the data serialization specification. </w:t>
            </w:r>
          </w:p>
        </w:tc>
        <w:tc>
          <w:tcPr>
            <w:tcW w:w="657" w:type="pct"/>
            <w:vAlign w:val="center"/>
          </w:tcPr>
          <w:p w14:paraId="326EF280" w14:textId="15247F56" w:rsidR="00DA1B97" w:rsidRPr="00BE3C37" w:rsidRDefault="00A9123F" w:rsidP="00245497">
            <w:pPr>
              <w:pStyle w:val="SBACTableText"/>
            </w:pPr>
            <w:r>
              <w:t>See the “ISAAP Accessibility Feature Codes” specification.</w:t>
            </w:r>
            <w:r w:rsidR="00902B62">
              <w:rPr>
                <w:rStyle w:val="FootnoteReference"/>
              </w:rPr>
              <w:footnoteReference w:id="17"/>
            </w:r>
          </w:p>
        </w:tc>
        <w:tc>
          <w:tcPr>
            <w:tcW w:w="375" w:type="pct"/>
            <w:vAlign w:val="center"/>
          </w:tcPr>
          <w:p w14:paraId="6559DF4E" w14:textId="77777777" w:rsidR="00DA1B97" w:rsidRPr="00BE3C37" w:rsidRDefault="00DA1B97" w:rsidP="00217C3D">
            <w:pPr>
              <w:pStyle w:val="SBACTableText"/>
            </w:pPr>
            <w:r>
              <w:t>Always</w:t>
            </w:r>
          </w:p>
        </w:tc>
        <w:tc>
          <w:tcPr>
            <w:tcW w:w="563" w:type="pct"/>
            <w:tcBorders>
              <w:right w:val="single" w:sz="24" w:space="0" w:color="auto"/>
            </w:tcBorders>
            <w:vAlign w:val="center"/>
          </w:tcPr>
          <w:p w14:paraId="43D8A620" w14:textId="77777777" w:rsidR="00DA1B97" w:rsidRPr="00BE3C37" w:rsidRDefault="00DA1B97" w:rsidP="00217C3D">
            <w:pPr>
              <w:pStyle w:val="SBACTableText"/>
            </w:pPr>
            <w:r>
              <w:t xml:space="preserve">See: </w:t>
            </w:r>
            <w:hyperlink r:id="rId66" w:history="1">
              <w:r w:rsidRPr="00B83BAC">
                <w:rPr>
                  <w:rStyle w:val="Hyperlink"/>
                </w:rPr>
                <w:t>https://ceds.ed.gov/element/000385</w:t>
              </w:r>
            </w:hyperlink>
          </w:p>
        </w:tc>
        <w:tc>
          <w:tcPr>
            <w:tcW w:w="811" w:type="pct"/>
            <w:tcBorders>
              <w:left w:val="single" w:sz="24" w:space="0" w:color="auto"/>
            </w:tcBorders>
            <w:vAlign w:val="center"/>
          </w:tcPr>
          <w:p w14:paraId="573694CD" w14:textId="1FBA6260" w:rsidR="005E7F2C" w:rsidRDefault="0013558F" w:rsidP="00217C3D">
            <w:pPr>
              <w:pStyle w:val="SBACTableText"/>
            </w:pPr>
            <w:r w:rsidRPr="0013558F">
              <w:rPr>
                <w:b/>
              </w:rPr>
              <w:t>TRT:</w:t>
            </w:r>
            <w:r w:rsidR="005E7F2C">
              <w:t>Accommodation-Code</w:t>
            </w:r>
          </w:p>
          <w:p w14:paraId="4FF7536C" w14:textId="38AF18BF" w:rsidR="00344DA7" w:rsidRDefault="0013558F" w:rsidP="00217C3D">
            <w:pPr>
              <w:pStyle w:val="SBACTableText"/>
            </w:pPr>
            <w:r w:rsidRPr="0013558F">
              <w:rPr>
                <w:b/>
              </w:rPr>
              <w:t>DWSA:</w:t>
            </w:r>
            <w:r w:rsidR="00344DA7">
              <w:t xml:space="preserve"> Accommodation</w:t>
            </w:r>
            <w:r w:rsidR="00344DA7">
              <w:rPr>
                <w:rStyle w:val="FootnoteReference"/>
              </w:rPr>
              <w:footnoteReference w:id="18"/>
            </w:r>
          </w:p>
          <w:p w14:paraId="6969FDF4" w14:textId="5B485E6A" w:rsidR="00DA1B97" w:rsidRPr="00BE3C37" w:rsidRDefault="0013558F" w:rsidP="0015187D">
            <w:pPr>
              <w:pStyle w:val="SBACTableText"/>
            </w:pPr>
            <w:r w:rsidRPr="0013558F">
              <w:rPr>
                <w:b/>
              </w:rPr>
              <w:t>AIR:</w:t>
            </w:r>
            <w:r w:rsidR="0015187D">
              <w:t>Accommodation</w:t>
            </w:r>
          </w:p>
        </w:tc>
      </w:tr>
      <w:tr w:rsidR="00DA1B97" w:rsidRPr="00BE3C37" w14:paraId="3BFDD11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5A053D9D" w14:textId="0999B202" w:rsidR="00DA1B97" w:rsidRPr="00BE3C37" w:rsidRDefault="00DA1B97" w:rsidP="00217C3D">
            <w:pPr>
              <w:pStyle w:val="SBACTableText"/>
            </w:pPr>
            <w:r>
              <w:t>Num</w:t>
            </w:r>
            <w:r w:rsidR="005E7F2C">
              <w:t>b</w:t>
            </w:r>
            <w:r>
              <w:t>erOfResponses</w:t>
            </w:r>
          </w:p>
        </w:tc>
        <w:tc>
          <w:tcPr>
            <w:tcW w:w="446" w:type="pct"/>
            <w:vAlign w:val="center"/>
          </w:tcPr>
          <w:p w14:paraId="161996B1" w14:textId="77777777" w:rsidR="00DA1B97" w:rsidRPr="00BE3C37" w:rsidRDefault="00DA1B97" w:rsidP="00217C3D">
            <w:pPr>
              <w:pStyle w:val="SBACTableText"/>
            </w:pPr>
            <w:r w:rsidRPr="00BE3C37">
              <w:t>xsd:unsignedInt</w:t>
            </w:r>
          </w:p>
        </w:tc>
        <w:tc>
          <w:tcPr>
            <w:tcW w:w="210" w:type="pct"/>
            <w:vAlign w:val="center"/>
          </w:tcPr>
          <w:p w14:paraId="6EB6B1EE" w14:textId="77777777" w:rsidR="00DA1B97" w:rsidRPr="00BE3C37" w:rsidRDefault="00DA1B97" w:rsidP="00217C3D">
            <w:pPr>
              <w:pStyle w:val="SBACTableText"/>
            </w:pPr>
            <w:r w:rsidRPr="00BE3C37">
              <w:t>8</w:t>
            </w:r>
          </w:p>
        </w:tc>
        <w:tc>
          <w:tcPr>
            <w:tcW w:w="1127" w:type="pct"/>
            <w:vAlign w:val="center"/>
          </w:tcPr>
          <w:p w14:paraId="71D4E90D" w14:textId="77777777" w:rsidR="00DA1B97" w:rsidRDefault="00DA1B97" w:rsidP="00217C3D">
            <w:pPr>
              <w:pStyle w:val="SBACTableText"/>
            </w:pPr>
            <w:r w:rsidRPr="00BE3C37">
              <w:t xml:space="preserve">Number of items </w:t>
            </w:r>
            <w:r>
              <w:t>in this report</w:t>
            </w:r>
            <w:r w:rsidRPr="00BE3C37">
              <w:t>.</w:t>
            </w:r>
          </w:p>
          <w:p w14:paraId="0FFD7FA7" w14:textId="77777777" w:rsidR="00DA1B97" w:rsidRPr="00BE3C37" w:rsidRDefault="00DA1B97" w:rsidP="00217C3D">
            <w:pPr>
              <w:pStyle w:val="SBACTableText"/>
            </w:pPr>
            <w:r>
              <w:t xml:space="preserve">(Early software releases may include </w:t>
            </w:r>
            <w:r w:rsidRPr="00BE3C37">
              <w:t xml:space="preserve">prefetched items </w:t>
            </w:r>
            <w:r>
              <w:t xml:space="preserve">that the </w:t>
            </w:r>
            <w:r w:rsidRPr="00BE3C37">
              <w:t>student never saw</w:t>
            </w:r>
            <w:r>
              <w:t xml:space="preserve"> but this behavior is discouraged</w:t>
            </w:r>
            <w:r w:rsidRPr="00BE3C37">
              <w:t>).</w:t>
            </w:r>
          </w:p>
        </w:tc>
        <w:tc>
          <w:tcPr>
            <w:tcW w:w="657" w:type="pct"/>
            <w:vAlign w:val="center"/>
          </w:tcPr>
          <w:p w14:paraId="0B16DAC0" w14:textId="77777777" w:rsidR="00DA1B97" w:rsidRPr="00BE3C37" w:rsidRDefault="00DA1B97" w:rsidP="00217C3D">
            <w:pPr>
              <w:pStyle w:val="SBACTableText"/>
            </w:pPr>
            <w:r>
              <w:t>Integer, 0 or greater</w:t>
            </w:r>
          </w:p>
        </w:tc>
        <w:tc>
          <w:tcPr>
            <w:tcW w:w="375" w:type="pct"/>
            <w:vAlign w:val="center"/>
          </w:tcPr>
          <w:p w14:paraId="06D2AA41"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ADA436C" w14:textId="77777777" w:rsidR="00DA1B97" w:rsidRPr="00BE3C37" w:rsidRDefault="00691842" w:rsidP="00217C3D">
            <w:pPr>
              <w:pStyle w:val="SBACTableText"/>
            </w:pPr>
            <w:hyperlink r:id="rId67" w:history="1">
              <w:r w:rsidR="00DA1B97" w:rsidRPr="00B83BAC">
                <w:rPr>
                  <w:rStyle w:val="Hyperlink"/>
                </w:rPr>
                <w:t>https://ceds.ed.gov/element/001009</w:t>
              </w:r>
            </w:hyperlink>
          </w:p>
        </w:tc>
        <w:tc>
          <w:tcPr>
            <w:tcW w:w="811" w:type="pct"/>
            <w:tcBorders>
              <w:left w:val="single" w:sz="24" w:space="0" w:color="auto"/>
            </w:tcBorders>
            <w:vAlign w:val="center"/>
          </w:tcPr>
          <w:p w14:paraId="1838CB86" w14:textId="1CA6AA32" w:rsidR="005E7F2C" w:rsidRDefault="0013558F" w:rsidP="00217C3D">
            <w:pPr>
              <w:pStyle w:val="SBACTableText"/>
            </w:pPr>
            <w:r w:rsidRPr="0013558F">
              <w:rPr>
                <w:b/>
              </w:rPr>
              <w:t>TRT:</w:t>
            </w:r>
            <w:r w:rsidR="005E7F2C">
              <w:t>I</w:t>
            </w:r>
            <w:r w:rsidR="005E7F2C" w:rsidRPr="00BE3C37">
              <w:t>temCount</w:t>
            </w:r>
          </w:p>
          <w:p w14:paraId="02596ED7" w14:textId="3EDC8C9C" w:rsidR="00DA1B97" w:rsidRPr="00BE3C37" w:rsidRDefault="0013558F" w:rsidP="00DA0280">
            <w:pPr>
              <w:pStyle w:val="SBACTableText"/>
            </w:pPr>
            <w:r w:rsidRPr="0013558F">
              <w:rPr>
                <w:b/>
              </w:rPr>
              <w:t>AIR</w:t>
            </w:r>
            <w:r w:rsidR="00DA0280">
              <w:rPr>
                <w:b/>
              </w:rPr>
              <w:t>:</w:t>
            </w:r>
            <w:r w:rsidR="00DA0280" w:rsidRPr="00DA0280">
              <w:t>NAttempt</w:t>
            </w:r>
          </w:p>
        </w:tc>
      </w:tr>
      <w:tr w:rsidR="00DA1B97" w:rsidRPr="00BE3C37" w14:paraId="1272FD8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CFA469D" w14:textId="33A737CB" w:rsidR="00DA1B97" w:rsidRPr="00BE3C37" w:rsidRDefault="00DA1B97" w:rsidP="00217C3D">
            <w:pPr>
              <w:pStyle w:val="SBACTableText"/>
            </w:pPr>
            <w:r>
              <w:t>FieldTestCount</w:t>
            </w:r>
          </w:p>
        </w:tc>
        <w:tc>
          <w:tcPr>
            <w:tcW w:w="446" w:type="pct"/>
            <w:vAlign w:val="center"/>
          </w:tcPr>
          <w:p w14:paraId="5873F922" w14:textId="77777777" w:rsidR="00DA1B97" w:rsidRPr="00BE3C37" w:rsidRDefault="00DA1B97" w:rsidP="00217C3D">
            <w:pPr>
              <w:pStyle w:val="SBACTableText"/>
            </w:pPr>
            <w:r w:rsidRPr="00BE3C37">
              <w:t>xsd:unsignedInt</w:t>
            </w:r>
          </w:p>
        </w:tc>
        <w:tc>
          <w:tcPr>
            <w:tcW w:w="210" w:type="pct"/>
            <w:vAlign w:val="center"/>
          </w:tcPr>
          <w:p w14:paraId="7429702E" w14:textId="77777777" w:rsidR="00DA1B97" w:rsidRPr="00BE3C37" w:rsidRDefault="00DA1B97" w:rsidP="00217C3D">
            <w:pPr>
              <w:pStyle w:val="SBACTableText"/>
            </w:pPr>
            <w:r w:rsidRPr="00BE3C37">
              <w:t>8</w:t>
            </w:r>
          </w:p>
        </w:tc>
        <w:tc>
          <w:tcPr>
            <w:tcW w:w="1127" w:type="pct"/>
            <w:vAlign w:val="center"/>
          </w:tcPr>
          <w:p w14:paraId="74C184F3" w14:textId="38AFEF55" w:rsidR="00DA1B97" w:rsidRPr="00BE3C37" w:rsidRDefault="00DA1B97" w:rsidP="00217C3D">
            <w:pPr>
              <w:pStyle w:val="SBACTableText"/>
            </w:pPr>
            <w:r>
              <w:t>N</w:t>
            </w:r>
            <w:r w:rsidRPr="00BE3C37">
              <w:t>umber of field test items</w:t>
            </w:r>
            <w:r w:rsidR="00B1235A">
              <w:t xml:space="preserve"> included</w:t>
            </w:r>
            <w:r w:rsidRPr="00BE3C37">
              <w:t xml:space="preserve"> in </w:t>
            </w:r>
            <w:r>
              <w:t>Item</w:t>
            </w:r>
            <w:r w:rsidRPr="00BE3C37">
              <w:t>count</w:t>
            </w:r>
          </w:p>
        </w:tc>
        <w:tc>
          <w:tcPr>
            <w:tcW w:w="657" w:type="pct"/>
            <w:vAlign w:val="center"/>
          </w:tcPr>
          <w:p w14:paraId="3F166260" w14:textId="77777777" w:rsidR="00DA1B97" w:rsidRPr="00BE3C37" w:rsidRDefault="00DA1B97" w:rsidP="00217C3D">
            <w:pPr>
              <w:pStyle w:val="SBACTableText"/>
            </w:pPr>
            <w:r>
              <w:t>Integer, 0 or greater</w:t>
            </w:r>
          </w:p>
        </w:tc>
        <w:tc>
          <w:tcPr>
            <w:tcW w:w="375" w:type="pct"/>
            <w:vAlign w:val="center"/>
          </w:tcPr>
          <w:p w14:paraId="58C8DFB4"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2D3AECA2" w14:textId="77777777" w:rsidR="00DA1B97" w:rsidRPr="00BE3C37" w:rsidRDefault="00DA1B97" w:rsidP="00217C3D">
            <w:pPr>
              <w:pStyle w:val="SBACTableText"/>
            </w:pPr>
          </w:p>
        </w:tc>
        <w:tc>
          <w:tcPr>
            <w:tcW w:w="811" w:type="pct"/>
            <w:tcBorders>
              <w:left w:val="single" w:sz="24" w:space="0" w:color="auto"/>
            </w:tcBorders>
            <w:vAlign w:val="center"/>
          </w:tcPr>
          <w:p w14:paraId="4894E070" w14:textId="0C769576" w:rsidR="00DA1B97" w:rsidRPr="00BE3C37" w:rsidRDefault="0013558F" w:rsidP="00217C3D">
            <w:pPr>
              <w:pStyle w:val="SBACTableText"/>
            </w:pPr>
            <w:r w:rsidRPr="0013558F">
              <w:rPr>
                <w:b/>
              </w:rPr>
              <w:t>TRT:</w:t>
            </w:r>
            <w:r w:rsidR="005E7F2C" w:rsidRPr="00BE3C37">
              <w:t>ftCount</w:t>
            </w:r>
          </w:p>
        </w:tc>
      </w:tr>
      <w:tr w:rsidR="000251AA" w:rsidRPr="00BE3C37" w14:paraId="7CC7CC3A"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2E7367AC" w14:textId="6915C8E8" w:rsidR="00391B23" w:rsidRPr="00BE3C37" w:rsidRDefault="000251AA" w:rsidP="002A3835">
            <w:pPr>
              <w:pStyle w:val="SBACTableText"/>
            </w:pPr>
            <w:r>
              <w:t>P</w:t>
            </w:r>
            <w:r w:rsidRPr="00BE3C37">
              <w:t>auseCount</w:t>
            </w:r>
          </w:p>
        </w:tc>
        <w:tc>
          <w:tcPr>
            <w:tcW w:w="446" w:type="pct"/>
            <w:vAlign w:val="center"/>
          </w:tcPr>
          <w:p w14:paraId="421394EB" w14:textId="707583D9" w:rsidR="000251AA" w:rsidRPr="00BE3C37" w:rsidRDefault="000251AA" w:rsidP="002A3835">
            <w:pPr>
              <w:pStyle w:val="SBACTableText"/>
            </w:pPr>
            <w:r w:rsidRPr="00BE3C37">
              <w:t>xsd:unsignedInt</w:t>
            </w:r>
          </w:p>
        </w:tc>
        <w:tc>
          <w:tcPr>
            <w:tcW w:w="210" w:type="pct"/>
            <w:vAlign w:val="center"/>
          </w:tcPr>
          <w:p w14:paraId="0C602204" w14:textId="2E7C2573" w:rsidR="000251AA" w:rsidRPr="00BE3C37" w:rsidRDefault="000251AA" w:rsidP="002A3835">
            <w:pPr>
              <w:pStyle w:val="SBACTableText"/>
            </w:pPr>
            <w:r w:rsidRPr="00BE3C37">
              <w:t>8</w:t>
            </w:r>
          </w:p>
        </w:tc>
        <w:tc>
          <w:tcPr>
            <w:tcW w:w="1127" w:type="pct"/>
            <w:vAlign w:val="center"/>
          </w:tcPr>
          <w:p w14:paraId="380FE91D" w14:textId="4E268A83" w:rsidR="000251AA" w:rsidRPr="00BE3C37" w:rsidRDefault="000251AA" w:rsidP="002A3835">
            <w:pPr>
              <w:pStyle w:val="SBACTableText"/>
            </w:pPr>
            <w:r w:rsidRPr="00BE3C37">
              <w:t>number of times Examinee paused the opportunity</w:t>
            </w:r>
          </w:p>
        </w:tc>
        <w:tc>
          <w:tcPr>
            <w:tcW w:w="657" w:type="pct"/>
            <w:vAlign w:val="center"/>
          </w:tcPr>
          <w:p w14:paraId="5E9046E8" w14:textId="1602C798" w:rsidR="000251AA" w:rsidRPr="00BE3C37" w:rsidRDefault="000251AA" w:rsidP="002A3835">
            <w:pPr>
              <w:pStyle w:val="SBACTableText"/>
            </w:pPr>
            <w:r>
              <w:t>Integer, 0 or greater</w:t>
            </w:r>
          </w:p>
        </w:tc>
        <w:tc>
          <w:tcPr>
            <w:tcW w:w="375" w:type="pct"/>
            <w:vAlign w:val="center"/>
          </w:tcPr>
          <w:p w14:paraId="3841A1E3" w14:textId="3923D022" w:rsidR="000251AA" w:rsidRPr="00BE3C37" w:rsidRDefault="00DA1B97" w:rsidP="002A3835">
            <w:pPr>
              <w:pStyle w:val="SBACTableText"/>
            </w:pPr>
            <w:r>
              <w:t>Optional</w:t>
            </w:r>
          </w:p>
        </w:tc>
        <w:tc>
          <w:tcPr>
            <w:tcW w:w="563" w:type="pct"/>
            <w:tcBorders>
              <w:right w:val="single" w:sz="24" w:space="0" w:color="auto"/>
            </w:tcBorders>
            <w:vAlign w:val="center"/>
          </w:tcPr>
          <w:p w14:paraId="123089EA" w14:textId="77777777" w:rsidR="000251AA" w:rsidRPr="00BE3C37" w:rsidRDefault="000251AA" w:rsidP="002A3835">
            <w:pPr>
              <w:pStyle w:val="SBACTableText"/>
            </w:pPr>
          </w:p>
        </w:tc>
        <w:tc>
          <w:tcPr>
            <w:tcW w:w="811" w:type="pct"/>
            <w:tcBorders>
              <w:left w:val="single" w:sz="24" w:space="0" w:color="auto"/>
            </w:tcBorders>
            <w:vAlign w:val="center"/>
          </w:tcPr>
          <w:p w14:paraId="16585E1D" w14:textId="3C508F2F" w:rsidR="005E7F2C" w:rsidRDefault="0013558F" w:rsidP="002A3835">
            <w:pPr>
              <w:pStyle w:val="SBACTableText"/>
            </w:pPr>
            <w:r w:rsidRPr="0013558F">
              <w:rPr>
                <w:b/>
              </w:rPr>
              <w:t>TRT:</w:t>
            </w:r>
            <w:r w:rsidR="005E7F2C">
              <w:t>pauseCount</w:t>
            </w:r>
          </w:p>
          <w:p w14:paraId="4A0C99EA" w14:textId="7991C434" w:rsidR="000251AA" w:rsidRPr="00BE3C37" w:rsidRDefault="0013558F" w:rsidP="002A3835">
            <w:pPr>
              <w:pStyle w:val="SBACTableText"/>
            </w:pPr>
            <w:r w:rsidRPr="0013558F">
              <w:rPr>
                <w:b/>
              </w:rPr>
              <w:t>AIR:</w:t>
            </w:r>
            <w:r w:rsidR="00DA0280" w:rsidRPr="00DA0280">
              <w:t>TOT_NUM_PAUSED</w:t>
            </w:r>
          </w:p>
        </w:tc>
      </w:tr>
      <w:tr w:rsidR="00DA1B97" w:rsidRPr="00BE3C37" w14:paraId="3552A589"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8D10795" w14:textId="6125C4D8" w:rsidR="00391B23" w:rsidRPr="00BE3C37" w:rsidRDefault="00DA1B97" w:rsidP="005E7F2C">
            <w:pPr>
              <w:pStyle w:val="SBACTableText"/>
            </w:pPr>
            <w:r>
              <w:t>G</w:t>
            </w:r>
            <w:r w:rsidRPr="00BE3C37">
              <w:t>racePeriodRestarts</w:t>
            </w:r>
          </w:p>
        </w:tc>
        <w:tc>
          <w:tcPr>
            <w:tcW w:w="446" w:type="pct"/>
            <w:vAlign w:val="center"/>
          </w:tcPr>
          <w:p w14:paraId="361CC8DB" w14:textId="77777777" w:rsidR="00DA1B97" w:rsidRPr="00BE3C37" w:rsidRDefault="00DA1B97" w:rsidP="00217C3D">
            <w:pPr>
              <w:pStyle w:val="SBACTableText"/>
            </w:pPr>
            <w:r w:rsidRPr="00BE3C37">
              <w:t>xsd:unsignedInt</w:t>
            </w:r>
          </w:p>
        </w:tc>
        <w:tc>
          <w:tcPr>
            <w:tcW w:w="210" w:type="pct"/>
            <w:vAlign w:val="center"/>
          </w:tcPr>
          <w:p w14:paraId="0952385A" w14:textId="77777777" w:rsidR="00DA1B97" w:rsidRPr="00BE3C37" w:rsidRDefault="00DA1B97" w:rsidP="00217C3D">
            <w:pPr>
              <w:pStyle w:val="SBACTableText"/>
            </w:pPr>
            <w:r w:rsidRPr="00BE3C37">
              <w:t>8</w:t>
            </w:r>
          </w:p>
        </w:tc>
        <w:tc>
          <w:tcPr>
            <w:tcW w:w="1127" w:type="pct"/>
            <w:vAlign w:val="center"/>
          </w:tcPr>
          <w:p w14:paraId="3248906A" w14:textId="77777777" w:rsidR="00DA1B97" w:rsidRPr="00BE3C37" w:rsidRDefault="00DA1B97" w:rsidP="00217C3D">
            <w:pPr>
              <w:pStyle w:val="SBACTableText"/>
            </w:pPr>
            <w:r w:rsidRPr="00BE3C37">
              <w:t>The number of times the student paused the test and restarted it within the grace period (</w:t>
            </w:r>
            <w:r>
              <w:t xml:space="preserve">typically </w:t>
            </w:r>
            <w:r w:rsidRPr="00BE3C37">
              <w:t>20 minutes).</w:t>
            </w:r>
          </w:p>
        </w:tc>
        <w:tc>
          <w:tcPr>
            <w:tcW w:w="657" w:type="pct"/>
            <w:vAlign w:val="center"/>
          </w:tcPr>
          <w:p w14:paraId="24D9036F" w14:textId="77777777" w:rsidR="00DA1B97" w:rsidRPr="00BE3C37" w:rsidRDefault="00DA1B97" w:rsidP="00217C3D">
            <w:pPr>
              <w:pStyle w:val="SBACTableText"/>
            </w:pPr>
            <w:r>
              <w:t>Integer, 0 or greater</w:t>
            </w:r>
          </w:p>
        </w:tc>
        <w:tc>
          <w:tcPr>
            <w:tcW w:w="375" w:type="pct"/>
            <w:vAlign w:val="center"/>
          </w:tcPr>
          <w:p w14:paraId="34657365" w14:textId="375FDC17" w:rsidR="00DA1B97" w:rsidRPr="00BE3C37" w:rsidRDefault="00DA1B97" w:rsidP="00217C3D">
            <w:pPr>
              <w:pStyle w:val="SBACTableText"/>
            </w:pPr>
            <w:r>
              <w:t>Optional</w:t>
            </w:r>
          </w:p>
        </w:tc>
        <w:tc>
          <w:tcPr>
            <w:tcW w:w="563" w:type="pct"/>
            <w:tcBorders>
              <w:right w:val="single" w:sz="24" w:space="0" w:color="auto"/>
            </w:tcBorders>
            <w:vAlign w:val="center"/>
          </w:tcPr>
          <w:p w14:paraId="3308BAC4" w14:textId="77777777" w:rsidR="00DA1B97" w:rsidRPr="00BE3C37" w:rsidRDefault="00DA1B97" w:rsidP="00217C3D">
            <w:pPr>
              <w:pStyle w:val="SBACTableText"/>
            </w:pPr>
          </w:p>
        </w:tc>
        <w:tc>
          <w:tcPr>
            <w:tcW w:w="811" w:type="pct"/>
            <w:tcBorders>
              <w:left w:val="single" w:sz="24" w:space="0" w:color="auto"/>
            </w:tcBorders>
            <w:vAlign w:val="center"/>
          </w:tcPr>
          <w:p w14:paraId="6F7E6CB2" w14:textId="6820FFB1" w:rsidR="005E7F2C" w:rsidRDefault="0013558F" w:rsidP="00217C3D">
            <w:pPr>
              <w:pStyle w:val="SBACTableText"/>
            </w:pPr>
            <w:r w:rsidRPr="0013558F">
              <w:rPr>
                <w:b/>
              </w:rPr>
              <w:t>TRT:</w:t>
            </w:r>
            <w:r w:rsidR="005E7F2C">
              <w:t>gracePeriodRestarts</w:t>
            </w:r>
          </w:p>
          <w:p w14:paraId="045B1574" w14:textId="54FE0C6E" w:rsidR="00DA1B97" w:rsidRPr="00BE3C37" w:rsidRDefault="0013558F" w:rsidP="00217C3D">
            <w:pPr>
              <w:pStyle w:val="SBACTableText"/>
            </w:pPr>
            <w:r w:rsidRPr="0013558F">
              <w:rPr>
                <w:b/>
              </w:rPr>
              <w:t>AIR:</w:t>
            </w:r>
            <w:r w:rsidR="00DA0280" w:rsidRPr="00DA0280">
              <w:t>NUM_PAUSED_20</w:t>
            </w:r>
          </w:p>
        </w:tc>
      </w:tr>
      <w:tr w:rsidR="000251AA" w:rsidRPr="00BE3C37" w14:paraId="79F0D926"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7254E03" w14:textId="03E431DF" w:rsidR="00391B23" w:rsidRPr="00BE3C37" w:rsidRDefault="000251AA" w:rsidP="002A3835">
            <w:pPr>
              <w:pStyle w:val="SBACTableText"/>
            </w:pPr>
            <w:r>
              <w:t>A</w:t>
            </w:r>
            <w:r w:rsidRPr="00BE3C37">
              <w:t>bnormalStarts</w:t>
            </w:r>
          </w:p>
        </w:tc>
        <w:tc>
          <w:tcPr>
            <w:tcW w:w="446" w:type="pct"/>
            <w:vAlign w:val="center"/>
          </w:tcPr>
          <w:p w14:paraId="7F8D02D7" w14:textId="45B152EB" w:rsidR="000251AA" w:rsidRPr="00BE3C37" w:rsidRDefault="000251AA" w:rsidP="002A3835">
            <w:pPr>
              <w:pStyle w:val="SBACTableText"/>
            </w:pPr>
            <w:r w:rsidRPr="00BE3C37">
              <w:t>xsd:unsignedInt</w:t>
            </w:r>
          </w:p>
        </w:tc>
        <w:tc>
          <w:tcPr>
            <w:tcW w:w="210" w:type="pct"/>
            <w:vAlign w:val="center"/>
          </w:tcPr>
          <w:p w14:paraId="1F3F09FA" w14:textId="646EC5A9" w:rsidR="000251AA" w:rsidRPr="00BE3C37" w:rsidRDefault="000251AA" w:rsidP="002A3835">
            <w:pPr>
              <w:pStyle w:val="SBACTableText"/>
            </w:pPr>
            <w:r w:rsidRPr="00BE3C37">
              <w:t>8</w:t>
            </w:r>
          </w:p>
        </w:tc>
        <w:tc>
          <w:tcPr>
            <w:tcW w:w="1127" w:type="pct"/>
            <w:vAlign w:val="center"/>
          </w:tcPr>
          <w:p w14:paraId="0CFA8521" w14:textId="54CADBED" w:rsidR="000251AA" w:rsidRPr="00BE3C37" w:rsidRDefault="000251AA" w:rsidP="002A3835">
            <w:pPr>
              <w:pStyle w:val="SBACTableText"/>
            </w:pPr>
            <w:r w:rsidRPr="00BE3C37">
              <w:t>The number of times the test was restarted after an abrupt end to a test (browser crash, power shutdown, network loss etc.).</w:t>
            </w:r>
          </w:p>
        </w:tc>
        <w:tc>
          <w:tcPr>
            <w:tcW w:w="657" w:type="pct"/>
            <w:vAlign w:val="center"/>
          </w:tcPr>
          <w:p w14:paraId="13842D42" w14:textId="6B09B713" w:rsidR="000251AA" w:rsidRPr="00BE3C37" w:rsidRDefault="000251AA" w:rsidP="002A3835">
            <w:pPr>
              <w:pStyle w:val="SBACTableText"/>
            </w:pPr>
            <w:r>
              <w:t>Integer, 0 or greater</w:t>
            </w:r>
          </w:p>
        </w:tc>
        <w:tc>
          <w:tcPr>
            <w:tcW w:w="375" w:type="pct"/>
            <w:vAlign w:val="center"/>
          </w:tcPr>
          <w:p w14:paraId="2721C1C7" w14:textId="188FA995" w:rsidR="000251AA" w:rsidRPr="00BE3C37" w:rsidRDefault="00DA1B97" w:rsidP="002A3835">
            <w:pPr>
              <w:pStyle w:val="SBACTableText"/>
            </w:pPr>
            <w:r>
              <w:t>Optional</w:t>
            </w:r>
          </w:p>
        </w:tc>
        <w:tc>
          <w:tcPr>
            <w:tcW w:w="563" w:type="pct"/>
            <w:tcBorders>
              <w:right w:val="single" w:sz="24" w:space="0" w:color="auto"/>
            </w:tcBorders>
            <w:vAlign w:val="center"/>
          </w:tcPr>
          <w:p w14:paraId="581AE7EA" w14:textId="77777777" w:rsidR="000251AA" w:rsidRPr="00BE3C37" w:rsidRDefault="000251AA" w:rsidP="002A3835">
            <w:pPr>
              <w:pStyle w:val="SBACTableText"/>
            </w:pPr>
          </w:p>
        </w:tc>
        <w:tc>
          <w:tcPr>
            <w:tcW w:w="811" w:type="pct"/>
            <w:tcBorders>
              <w:left w:val="single" w:sz="24" w:space="0" w:color="auto"/>
            </w:tcBorders>
            <w:vAlign w:val="center"/>
          </w:tcPr>
          <w:p w14:paraId="2354FD2B" w14:textId="30438515" w:rsidR="000251AA" w:rsidRPr="00BE3C37" w:rsidRDefault="0013558F" w:rsidP="002A3835">
            <w:pPr>
              <w:pStyle w:val="SBACTableText"/>
            </w:pPr>
            <w:r w:rsidRPr="0013558F">
              <w:rPr>
                <w:b/>
              </w:rPr>
              <w:t>TRT:</w:t>
            </w:r>
            <w:r w:rsidR="005E7F2C">
              <w:t>abnormalStarts</w:t>
            </w:r>
          </w:p>
        </w:tc>
      </w:tr>
      <w:tr w:rsidR="00DA1B97" w:rsidRPr="00BE3C37" w14:paraId="1E489FF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D6D5021" w14:textId="48329C6E" w:rsidR="00DA1B97" w:rsidRPr="00BE3C37" w:rsidRDefault="00DA1B97" w:rsidP="00217C3D">
            <w:pPr>
              <w:pStyle w:val="SBACTableText"/>
            </w:pPr>
            <w:r>
              <w:t>OpportunityCount</w:t>
            </w:r>
          </w:p>
        </w:tc>
        <w:tc>
          <w:tcPr>
            <w:tcW w:w="446" w:type="pct"/>
            <w:vAlign w:val="center"/>
          </w:tcPr>
          <w:p w14:paraId="15A7FDC6" w14:textId="77777777" w:rsidR="00DA1B97" w:rsidRPr="00BE3C37" w:rsidRDefault="00DA1B97" w:rsidP="00217C3D">
            <w:pPr>
              <w:pStyle w:val="SBACTableText"/>
            </w:pPr>
            <w:r w:rsidRPr="00BE3C37">
              <w:t>xsd:unsignedInt</w:t>
            </w:r>
          </w:p>
        </w:tc>
        <w:tc>
          <w:tcPr>
            <w:tcW w:w="210" w:type="pct"/>
            <w:vAlign w:val="center"/>
          </w:tcPr>
          <w:p w14:paraId="68BF4B1A" w14:textId="77777777" w:rsidR="00DA1B97" w:rsidRPr="00BE3C37" w:rsidRDefault="00DA1B97" w:rsidP="00217C3D">
            <w:pPr>
              <w:pStyle w:val="SBACTableText"/>
            </w:pPr>
            <w:r w:rsidRPr="00BE3C37">
              <w:t>8</w:t>
            </w:r>
          </w:p>
        </w:tc>
        <w:tc>
          <w:tcPr>
            <w:tcW w:w="1127" w:type="pct"/>
            <w:vAlign w:val="center"/>
          </w:tcPr>
          <w:p w14:paraId="0DB10ACD" w14:textId="3FEF0EE8" w:rsidR="00DA1B97" w:rsidRPr="00BE3C37" w:rsidRDefault="004D18D2" w:rsidP="008E4992">
            <w:pPr>
              <w:pStyle w:val="SBACTableText"/>
            </w:pPr>
            <w:r>
              <w:t>T</w:t>
            </w:r>
            <w:r w:rsidR="00DA1B97">
              <w:t>he number of times the student has tak</w:t>
            </w:r>
            <w:r w:rsidR="008E4992">
              <w:t>en</w:t>
            </w:r>
            <w:r w:rsidR="00DA1B97">
              <w:t xml:space="preserve"> this test including the present opportunity.</w:t>
            </w:r>
          </w:p>
        </w:tc>
        <w:tc>
          <w:tcPr>
            <w:tcW w:w="657" w:type="pct"/>
            <w:vAlign w:val="center"/>
          </w:tcPr>
          <w:p w14:paraId="5BF81298" w14:textId="77777777" w:rsidR="00DA1B97" w:rsidRPr="00BE3C37" w:rsidRDefault="00DA1B97" w:rsidP="00217C3D">
            <w:pPr>
              <w:pStyle w:val="SBACTableText"/>
            </w:pPr>
            <w:r>
              <w:t>Integer, 1 or greater</w:t>
            </w:r>
          </w:p>
        </w:tc>
        <w:tc>
          <w:tcPr>
            <w:tcW w:w="375" w:type="pct"/>
            <w:vAlign w:val="center"/>
          </w:tcPr>
          <w:p w14:paraId="56EE2CEE" w14:textId="77777777" w:rsidR="00DA1B97" w:rsidRPr="00BE3C37" w:rsidRDefault="00DA1B97" w:rsidP="00217C3D">
            <w:pPr>
              <w:pStyle w:val="SBACTableText"/>
            </w:pPr>
            <w:r>
              <w:t>Optional</w:t>
            </w:r>
          </w:p>
        </w:tc>
        <w:tc>
          <w:tcPr>
            <w:tcW w:w="563" w:type="pct"/>
            <w:tcBorders>
              <w:right w:val="single" w:sz="24" w:space="0" w:color="auto"/>
            </w:tcBorders>
            <w:vAlign w:val="center"/>
          </w:tcPr>
          <w:p w14:paraId="0A3E8CE4" w14:textId="77777777" w:rsidR="00DA1B97" w:rsidRPr="00BE3C37" w:rsidRDefault="00DA1B97" w:rsidP="00217C3D">
            <w:pPr>
              <w:pStyle w:val="SBACTableText"/>
            </w:pPr>
          </w:p>
        </w:tc>
        <w:tc>
          <w:tcPr>
            <w:tcW w:w="811" w:type="pct"/>
            <w:tcBorders>
              <w:left w:val="single" w:sz="24" w:space="0" w:color="auto"/>
            </w:tcBorders>
            <w:vAlign w:val="center"/>
          </w:tcPr>
          <w:p w14:paraId="206A1F77" w14:textId="312FBDB7" w:rsidR="005E7F2C" w:rsidRDefault="0013558F" w:rsidP="00217C3D">
            <w:pPr>
              <w:pStyle w:val="SBACTableText"/>
            </w:pPr>
            <w:r w:rsidRPr="0013558F">
              <w:rPr>
                <w:b/>
              </w:rPr>
              <w:t>TRT:</w:t>
            </w:r>
            <w:r w:rsidR="005E7F2C" w:rsidRPr="00BE3C37">
              <w:t>opportunity</w:t>
            </w:r>
          </w:p>
          <w:p w14:paraId="1CAFC5EC" w14:textId="06339CEE" w:rsidR="00DA1B97" w:rsidRPr="00BE3C37" w:rsidRDefault="0013558F" w:rsidP="00217C3D">
            <w:pPr>
              <w:pStyle w:val="SBACTableText"/>
            </w:pPr>
            <w:r w:rsidRPr="0013558F">
              <w:rPr>
                <w:b/>
              </w:rPr>
              <w:t>AIR:</w:t>
            </w:r>
            <w:r w:rsidR="00DA1B97">
              <w:t>Oprtnty</w:t>
            </w:r>
          </w:p>
        </w:tc>
      </w:tr>
      <w:tr w:rsidR="00DA1B97" w:rsidRPr="00BE3C37" w14:paraId="49F852B5"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5C56230" w14:textId="2F07E815" w:rsidR="00DA1B97" w:rsidRPr="00BE3C37" w:rsidRDefault="00DA1B97" w:rsidP="00217C3D">
            <w:pPr>
              <w:pStyle w:val="SBACTableText"/>
            </w:pPr>
            <w:r>
              <w:t>TestWindowId</w:t>
            </w:r>
          </w:p>
        </w:tc>
        <w:tc>
          <w:tcPr>
            <w:tcW w:w="446" w:type="pct"/>
            <w:vAlign w:val="center"/>
          </w:tcPr>
          <w:p w14:paraId="3054CA8E" w14:textId="77777777" w:rsidR="00DA1B97" w:rsidRPr="00BE3C37" w:rsidRDefault="00DA1B97" w:rsidP="00217C3D">
            <w:pPr>
              <w:pStyle w:val="SBACTableText"/>
            </w:pPr>
            <w:r w:rsidRPr="00BE3C37">
              <w:t>xsd:token</w:t>
            </w:r>
          </w:p>
        </w:tc>
        <w:tc>
          <w:tcPr>
            <w:tcW w:w="210" w:type="pct"/>
            <w:vAlign w:val="center"/>
          </w:tcPr>
          <w:p w14:paraId="3FEB763D" w14:textId="77777777" w:rsidR="00DA1B97" w:rsidRPr="00BE3C37" w:rsidRDefault="00DA1B97" w:rsidP="00217C3D">
            <w:pPr>
              <w:pStyle w:val="SBACTableText"/>
            </w:pPr>
            <w:r w:rsidRPr="00BE3C37">
              <w:t>50</w:t>
            </w:r>
          </w:p>
        </w:tc>
        <w:tc>
          <w:tcPr>
            <w:tcW w:w="1127" w:type="pct"/>
            <w:vAlign w:val="center"/>
          </w:tcPr>
          <w:p w14:paraId="4723D508" w14:textId="128E73D5" w:rsidR="00DA1B97" w:rsidRPr="00BE3C37" w:rsidRDefault="008E4992" w:rsidP="00217C3D">
            <w:pPr>
              <w:pStyle w:val="SBACTableText"/>
            </w:pPr>
            <w:r>
              <w:t>T</w:t>
            </w:r>
            <w:r w:rsidR="00DA1B97" w:rsidRPr="00BE3C37">
              <w:t>he ID of the window in which the</w:t>
            </w:r>
            <w:r w:rsidR="00DA1B97">
              <w:t xml:space="preserve"> test was administered (E.g. SBAC</w:t>
            </w:r>
            <w:r w:rsidR="00DA1B97" w:rsidRPr="00BE3C37">
              <w:t>-Spring</w:t>
            </w:r>
            <w:r w:rsidR="00DA1B97">
              <w:t>-2015</w:t>
            </w:r>
            <w:r w:rsidR="00DA1B97" w:rsidRPr="00BE3C37">
              <w:t>)</w:t>
            </w:r>
          </w:p>
        </w:tc>
        <w:tc>
          <w:tcPr>
            <w:tcW w:w="657" w:type="pct"/>
            <w:vAlign w:val="center"/>
          </w:tcPr>
          <w:p w14:paraId="44B069B3" w14:textId="77777777" w:rsidR="00DA1B97" w:rsidRPr="00BE3C37" w:rsidRDefault="00DA1B97" w:rsidP="00217C3D">
            <w:pPr>
              <w:pStyle w:val="SBACTableText"/>
            </w:pPr>
            <w:r w:rsidRPr="00BE3C37">
              <w:t>One or more printable characters</w:t>
            </w:r>
          </w:p>
        </w:tc>
        <w:tc>
          <w:tcPr>
            <w:tcW w:w="375" w:type="pct"/>
            <w:vAlign w:val="center"/>
          </w:tcPr>
          <w:p w14:paraId="3ED3D10B" w14:textId="77777777" w:rsidR="00DA1B97" w:rsidRPr="00BE3C37" w:rsidRDefault="00DA1B97" w:rsidP="00217C3D">
            <w:pPr>
              <w:pStyle w:val="SBACTableText"/>
            </w:pPr>
            <w:r w:rsidRPr="00BE3C37">
              <w:t>Always</w:t>
            </w:r>
          </w:p>
        </w:tc>
        <w:tc>
          <w:tcPr>
            <w:tcW w:w="563" w:type="pct"/>
            <w:tcBorders>
              <w:right w:val="single" w:sz="24" w:space="0" w:color="auto"/>
            </w:tcBorders>
            <w:vAlign w:val="center"/>
          </w:tcPr>
          <w:p w14:paraId="5F0764BE" w14:textId="77777777" w:rsidR="00DA1B97" w:rsidRPr="00BE3C37" w:rsidRDefault="00DA1B97" w:rsidP="00217C3D">
            <w:pPr>
              <w:pStyle w:val="SBACTableText"/>
            </w:pPr>
          </w:p>
        </w:tc>
        <w:tc>
          <w:tcPr>
            <w:tcW w:w="811" w:type="pct"/>
            <w:tcBorders>
              <w:left w:val="single" w:sz="24" w:space="0" w:color="auto"/>
            </w:tcBorders>
            <w:vAlign w:val="center"/>
          </w:tcPr>
          <w:p w14:paraId="39B0AD62" w14:textId="127D0B7F" w:rsidR="00DA1B97" w:rsidRPr="00BE3C37" w:rsidRDefault="0013558F" w:rsidP="00A75E1F">
            <w:pPr>
              <w:pStyle w:val="SBACTableText"/>
            </w:pPr>
            <w:r w:rsidRPr="0013558F">
              <w:rPr>
                <w:b/>
              </w:rPr>
              <w:t>TRT:</w:t>
            </w:r>
            <w:r w:rsidR="00A75E1F" w:rsidRPr="00BE3C37">
              <w:t>windowId</w:t>
            </w:r>
          </w:p>
        </w:tc>
      </w:tr>
      <w:tr w:rsidR="000251AA" w:rsidRPr="00BE3C37" w14:paraId="05927C6B"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7BDC55DE" w14:textId="238F9E97" w:rsidR="000251AA" w:rsidRPr="00BE3C37" w:rsidRDefault="000251AA" w:rsidP="002A3835">
            <w:pPr>
              <w:pStyle w:val="SBACTableText"/>
            </w:pPr>
            <w:r>
              <w:t>TestSessionId</w:t>
            </w:r>
          </w:p>
        </w:tc>
        <w:tc>
          <w:tcPr>
            <w:tcW w:w="446" w:type="pct"/>
            <w:vAlign w:val="center"/>
          </w:tcPr>
          <w:p w14:paraId="2D4FFE56" w14:textId="49A7E5FA" w:rsidR="000251AA" w:rsidRPr="00BE3C37" w:rsidRDefault="000251AA" w:rsidP="002A3835">
            <w:pPr>
              <w:pStyle w:val="SBACTableText"/>
            </w:pPr>
            <w:r w:rsidRPr="00BE3C37">
              <w:t>xsd:token</w:t>
            </w:r>
          </w:p>
        </w:tc>
        <w:tc>
          <w:tcPr>
            <w:tcW w:w="210" w:type="pct"/>
            <w:vAlign w:val="center"/>
          </w:tcPr>
          <w:p w14:paraId="68115FA4" w14:textId="10E0369C" w:rsidR="000251AA" w:rsidRPr="00BE3C37" w:rsidRDefault="000251AA" w:rsidP="002A3835">
            <w:pPr>
              <w:pStyle w:val="SBACTableText"/>
            </w:pPr>
            <w:r>
              <w:t>40</w:t>
            </w:r>
          </w:p>
        </w:tc>
        <w:tc>
          <w:tcPr>
            <w:tcW w:w="1127" w:type="pct"/>
            <w:vAlign w:val="center"/>
          </w:tcPr>
          <w:p w14:paraId="4C8D3B9F" w14:textId="2687962C" w:rsidR="000251AA" w:rsidRPr="00BE3C37" w:rsidRDefault="000251AA" w:rsidP="001A3801">
            <w:pPr>
              <w:pStyle w:val="SBACTableText"/>
            </w:pPr>
            <w:r w:rsidRPr="00BE3C37">
              <w:t>T</w:t>
            </w:r>
            <w:r>
              <w:t xml:space="preserve">est Delivery System </w:t>
            </w:r>
            <w:r w:rsidRPr="00BE3C37">
              <w:t>ID for the session in which this test was taken.</w:t>
            </w:r>
            <w:r w:rsidR="00DA0280">
              <w:t xml:space="preserve"> </w:t>
            </w:r>
            <w:r w:rsidR="001A3801">
              <w:t>Must be</w:t>
            </w:r>
            <w:r w:rsidR="00DA0280">
              <w:t xml:space="preserve"> unique to a time, location, and test administrator.</w:t>
            </w:r>
          </w:p>
        </w:tc>
        <w:tc>
          <w:tcPr>
            <w:tcW w:w="657" w:type="pct"/>
            <w:vAlign w:val="center"/>
          </w:tcPr>
          <w:p w14:paraId="10C27C19" w14:textId="02C43814" w:rsidR="000251AA" w:rsidRPr="00BE3C37" w:rsidRDefault="000251AA" w:rsidP="00A93B03">
            <w:pPr>
              <w:pStyle w:val="SBACTableText"/>
            </w:pPr>
            <w:r w:rsidRPr="00BE3C37">
              <w:t>Zero or more printable characters</w:t>
            </w:r>
          </w:p>
        </w:tc>
        <w:tc>
          <w:tcPr>
            <w:tcW w:w="375" w:type="pct"/>
            <w:vAlign w:val="center"/>
          </w:tcPr>
          <w:p w14:paraId="680C1226" w14:textId="77777777" w:rsidR="000251AA" w:rsidRPr="00BE3C37" w:rsidRDefault="000251AA" w:rsidP="00D17483">
            <w:pPr>
              <w:pStyle w:val="SBACTableText"/>
            </w:pPr>
            <w:r w:rsidRPr="00BE3C37">
              <w:t xml:space="preserve">De-identified: </w:t>
            </w:r>
            <w:r>
              <w:t>Prohibited</w:t>
            </w:r>
          </w:p>
          <w:p w14:paraId="381DDC77" w14:textId="32213544" w:rsidR="000251AA" w:rsidRPr="00BE3C37" w:rsidRDefault="000251AA" w:rsidP="00D17483">
            <w:pPr>
              <w:pStyle w:val="SBACTableText"/>
            </w:pPr>
            <w:r w:rsidRPr="00BE3C37">
              <w:t>Otherwise:</w:t>
            </w:r>
            <w:r>
              <w:t xml:space="preserve"> </w:t>
            </w:r>
            <w:r w:rsidRPr="00BE3C37">
              <w:t>Optional</w:t>
            </w:r>
          </w:p>
        </w:tc>
        <w:tc>
          <w:tcPr>
            <w:tcW w:w="563" w:type="pct"/>
            <w:tcBorders>
              <w:right w:val="single" w:sz="24" w:space="0" w:color="auto"/>
            </w:tcBorders>
            <w:vAlign w:val="center"/>
          </w:tcPr>
          <w:p w14:paraId="3FDBFA3A" w14:textId="77777777" w:rsidR="000251AA" w:rsidRPr="00BE3C37" w:rsidRDefault="000251AA" w:rsidP="002A3835">
            <w:pPr>
              <w:pStyle w:val="SBACTableText"/>
            </w:pPr>
          </w:p>
        </w:tc>
        <w:tc>
          <w:tcPr>
            <w:tcW w:w="811" w:type="pct"/>
            <w:tcBorders>
              <w:left w:val="single" w:sz="24" w:space="0" w:color="auto"/>
            </w:tcBorders>
            <w:vAlign w:val="center"/>
          </w:tcPr>
          <w:p w14:paraId="04EEE089" w14:textId="35A8AB7C" w:rsidR="00A75E1F" w:rsidRDefault="0013558F" w:rsidP="002A3835">
            <w:pPr>
              <w:pStyle w:val="SBACTableText"/>
            </w:pPr>
            <w:r w:rsidRPr="0013558F">
              <w:rPr>
                <w:b/>
              </w:rPr>
              <w:t>TRT:</w:t>
            </w:r>
            <w:r w:rsidR="00A75E1F" w:rsidRPr="00BE3C37">
              <w:t>sessionId</w:t>
            </w:r>
          </w:p>
          <w:p w14:paraId="19DFAD28" w14:textId="4BE4770F" w:rsidR="00E208A5" w:rsidRDefault="0013558F" w:rsidP="002A3835">
            <w:pPr>
              <w:pStyle w:val="SBACTableText"/>
            </w:pPr>
            <w:r w:rsidRPr="0013558F">
              <w:rPr>
                <w:b/>
              </w:rPr>
              <w:t>DWSA:</w:t>
            </w:r>
            <w:r w:rsidR="00E208A5">
              <w:t>AssessmentSessionLocationId</w:t>
            </w:r>
          </w:p>
          <w:p w14:paraId="078753F6" w14:textId="0F8DE296" w:rsidR="000251AA" w:rsidRPr="00BE3C37" w:rsidRDefault="0013558F" w:rsidP="00A75E1F">
            <w:pPr>
              <w:pStyle w:val="SBACTableText"/>
            </w:pPr>
            <w:r w:rsidRPr="0013558F">
              <w:rPr>
                <w:b/>
              </w:rPr>
              <w:t>AIR:</w:t>
            </w:r>
            <w:r w:rsidR="00DA0280" w:rsidRPr="00DA0280">
              <w:t>TASessionID</w:t>
            </w:r>
          </w:p>
        </w:tc>
      </w:tr>
      <w:tr w:rsidR="00DA1B97" w:rsidRPr="00BE3C37" w14:paraId="165DD65F"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A87DC0B" w14:textId="7F41C6F5" w:rsidR="00DA1B97" w:rsidRPr="00BE3C37" w:rsidRDefault="00DA1B97" w:rsidP="00217C3D">
            <w:pPr>
              <w:pStyle w:val="SBACTableText"/>
            </w:pPr>
            <w:r>
              <w:t>TestAdministratorId</w:t>
            </w:r>
          </w:p>
        </w:tc>
        <w:tc>
          <w:tcPr>
            <w:tcW w:w="446" w:type="pct"/>
            <w:vAlign w:val="center"/>
          </w:tcPr>
          <w:p w14:paraId="79118F6C" w14:textId="77777777" w:rsidR="00DA1B97" w:rsidRPr="00BE3C37" w:rsidRDefault="00DA1B97" w:rsidP="00217C3D">
            <w:pPr>
              <w:pStyle w:val="SBACTableText"/>
            </w:pPr>
            <w:r w:rsidRPr="00BE3C37">
              <w:t>xsd:token</w:t>
            </w:r>
          </w:p>
        </w:tc>
        <w:tc>
          <w:tcPr>
            <w:tcW w:w="210" w:type="pct"/>
            <w:vAlign w:val="center"/>
          </w:tcPr>
          <w:p w14:paraId="31B824FC" w14:textId="77777777" w:rsidR="00DA1B97" w:rsidRPr="00BE3C37" w:rsidRDefault="00DA1B97" w:rsidP="00217C3D">
            <w:pPr>
              <w:pStyle w:val="SBACTableText"/>
            </w:pPr>
            <w:r w:rsidRPr="00BE3C37">
              <w:t>128</w:t>
            </w:r>
          </w:p>
        </w:tc>
        <w:tc>
          <w:tcPr>
            <w:tcW w:w="1127" w:type="pct"/>
            <w:vAlign w:val="center"/>
          </w:tcPr>
          <w:p w14:paraId="006FB00B" w14:textId="77777777" w:rsidR="00DA1B97" w:rsidRDefault="00DA1B97" w:rsidP="00217C3D">
            <w:pPr>
              <w:pStyle w:val="SBACTableText"/>
            </w:pPr>
            <w:r w:rsidRPr="00BE3C37">
              <w:t>ID of the Test Administrator that administered this test</w:t>
            </w:r>
            <w:r>
              <w:t>.</w:t>
            </w:r>
          </w:p>
          <w:p w14:paraId="57C136F7" w14:textId="77777777" w:rsidR="00DA1B97" w:rsidRPr="00BE3C37" w:rsidRDefault="00DA1B97" w:rsidP="00217C3D">
            <w:pPr>
              <w:pStyle w:val="SBACTableText"/>
            </w:pPr>
            <w:r w:rsidRPr="00BE3C37">
              <w:t>(</w:t>
            </w:r>
            <w:r>
              <w:t>Often the email address of the TA has been used but this is discouraged for privacy reasons.)</w:t>
            </w:r>
          </w:p>
        </w:tc>
        <w:tc>
          <w:tcPr>
            <w:tcW w:w="657" w:type="pct"/>
            <w:vAlign w:val="center"/>
          </w:tcPr>
          <w:p w14:paraId="2A667893" w14:textId="2613D8D3" w:rsidR="00DA1B97" w:rsidRPr="00BE3C37" w:rsidRDefault="00DA1B97" w:rsidP="00B73883">
            <w:pPr>
              <w:pStyle w:val="SBACTableText"/>
            </w:pPr>
            <w:r w:rsidRPr="00BE3C37">
              <w:t>Zero or more printable characters</w:t>
            </w:r>
          </w:p>
        </w:tc>
        <w:tc>
          <w:tcPr>
            <w:tcW w:w="375" w:type="pct"/>
            <w:vAlign w:val="center"/>
          </w:tcPr>
          <w:p w14:paraId="382C7259" w14:textId="77777777" w:rsidR="00DA1B97" w:rsidRPr="00BE3C37" w:rsidRDefault="00DA1B97" w:rsidP="00217C3D">
            <w:pPr>
              <w:pStyle w:val="SBACTableText"/>
            </w:pPr>
            <w:r w:rsidRPr="00BE3C37">
              <w:t xml:space="preserve">De-identified: </w:t>
            </w:r>
            <w:r>
              <w:t>Prohibited</w:t>
            </w:r>
          </w:p>
          <w:p w14:paraId="1C2B9D19" w14:textId="77777777" w:rsidR="00DA1B97" w:rsidRPr="00BE3C37" w:rsidRDefault="00DA1B97" w:rsidP="00217C3D">
            <w:pPr>
              <w:pStyle w:val="SBACTableText"/>
            </w:pPr>
            <w:r w:rsidRPr="00BE3C37">
              <w:t>Otherwise:</w:t>
            </w:r>
            <w:r>
              <w:t xml:space="preserve"> </w:t>
            </w:r>
            <w:r w:rsidRPr="00BE3C37">
              <w:t>Optional</w:t>
            </w:r>
          </w:p>
        </w:tc>
        <w:tc>
          <w:tcPr>
            <w:tcW w:w="563" w:type="pct"/>
            <w:tcBorders>
              <w:right w:val="single" w:sz="24" w:space="0" w:color="auto"/>
            </w:tcBorders>
            <w:vAlign w:val="center"/>
          </w:tcPr>
          <w:p w14:paraId="5036769D" w14:textId="77777777" w:rsidR="00DA1B97" w:rsidRPr="00BE3C37" w:rsidRDefault="00691842" w:rsidP="00217C3D">
            <w:pPr>
              <w:pStyle w:val="SBACTableText"/>
            </w:pPr>
            <w:hyperlink r:id="rId68" w:history="1">
              <w:r w:rsidR="00DA1B97" w:rsidRPr="00B83BAC">
                <w:rPr>
                  <w:rStyle w:val="Hyperlink"/>
                </w:rPr>
                <w:t>https://ceds.ed.gov/element/001572</w:t>
              </w:r>
            </w:hyperlink>
          </w:p>
        </w:tc>
        <w:tc>
          <w:tcPr>
            <w:tcW w:w="811" w:type="pct"/>
            <w:tcBorders>
              <w:left w:val="single" w:sz="24" w:space="0" w:color="auto"/>
            </w:tcBorders>
            <w:vAlign w:val="center"/>
          </w:tcPr>
          <w:p w14:paraId="63FA5799" w14:textId="513A4472" w:rsidR="00A75E1F" w:rsidRDefault="0013558F" w:rsidP="00217C3D">
            <w:pPr>
              <w:pStyle w:val="SBACTableText"/>
            </w:pPr>
            <w:r w:rsidRPr="0013558F">
              <w:rPr>
                <w:b/>
              </w:rPr>
              <w:t>TRT:</w:t>
            </w:r>
            <w:r w:rsidR="00A75E1F" w:rsidRPr="00BE3C37">
              <w:t>TAID</w:t>
            </w:r>
          </w:p>
          <w:p w14:paraId="54713728" w14:textId="4360ACD8" w:rsidR="00DA1B97" w:rsidRPr="00BE3C37" w:rsidRDefault="0013558F" w:rsidP="00A75E1F">
            <w:pPr>
              <w:pStyle w:val="SBACTableText"/>
            </w:pPr>
            <w:r w:rsidRPr="0013558F">
              <w:rPr>
                <w:b/>
              </w:rPr>
              <w:t>AIR:</w:t>
            </w:r>
            <w:r w:rsidR="00DA0280" w:rsidRPr="00DA0280">
              <w:t>TAUserID</w:t>
            </w:r>
            <w:r w:rsidR="00A75E1F">
              <w:t xml:space="preserve"> </w:t>
            </w:r>
          </w:p>
        </w:tc>
      </w:tr>
      <w:tr w:rsidR="000251AA" w:rsidRPr="00BE3C37" w14:paraId="05C1593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6F9D23B" w14:textId="0A45CABA" w:rsidR="000251AA" w:rsidRPr="00BE3C37" w:rsidRDefault="000251AA" w:rsidP="006D2354">
            <w:pPr>
              <w:pStyle w:val="SBACTableText"/>
            </w:pPr>
            <w:r>
              <w:lastRenderedPageBreak/>
              <w:t>OrganizationName</w:t>
            </w:r>
          </w:p>
        </w:tc>
        <w:tc>
          <w:tcPr>
            <w:tcW w:w="446" w:type="pct"/>
            <w:vAlign w:val="center"/>
          </w:tcPr>
          <w:p w14:paraId="68731CB5" w14:textId="0909754A" w:rsidR="000251AA" w:rsidRPr="00BE3C37" w:rsidRDefault="000251AA" w:rsidP="002A3835">
            <w:pPr>
              <w:pStyle w:val="SBACTableText"/>
            </w:pPr>
            <w:r w:rsidRPr="00BE3C37">
              <w:t>xsd:token</w:t>
            </w:r>
          </w:p>
        </w:tc>
        <w:tc>
          <w:tcPr>
            <w:tcW w:w="210" w:type="pct"/>
            <w:vAlign w:val="center"/>
          </w:tcPr>
          <w:p w14:paraId="133F8068" w14:textId="613D78C8" w:rsidR="000251AA" w:rsidRPr="00BE3C37" w:rsidRDefault="000251AA" w:rsidP="002A3835">
            <w:pPr>
              <w:pStyle w:val="SBACTableText"/>
            </w:pPr>
            <w:r>
              <w:t>60</w:t>
            </w:r>
          </w:p>
        </w:tc>
        <w:tc>
          <w:tcPr>
            <w:tcW w:w="1127" w:type="pct"/>
            <w:vAlign w:val="center"/>
          </w:tcPr>
          <w:p w14:paraId="6E4A971C" w14:textId="77777777" w:rsidR="000251AA" w:rsidRDefault="000251AA" w:rsidP="00B714E0">
            <w:pPr>
              <w:pStyle w:val="SBACTableText"/>
            </w:pPr>
            <w:r>
              <w:t>The name of the organization with overall responsibility for the assessment event.</w:t>
            </w:r>
          </w:p>
          <w:p w14:paraId="07999C9B" w14:textId="4EE9A40F" w:rsidR="000251AA" w:rsidRPr="00BE3C37" w:rsidRDefault="000251AA" w:rsidP="00B714E0">
            <w:pPr>
              <w:pStyle w:val="SBACTableText"/>
            </w:pPr>
            <w:r>
              <w:t>Typically the name of the state (e.g. “Oregon”)</w:t>
            </w:r>
          </w:p>
        </w:tc>
        <w:tc>
          <w:tcPr>
            <w:tcW w:w="657" w:type="pct"/>
            <w:vAlign w:val="center"/>
          </w:tcPr>
          <w:p w14:paraId="3CFE5F2A" w14:textId="138CC10D" w:rsidR="000251AA" w:rsidRPr="00BE3C37" w:rsidRDefault="000251AA" w:rsidP="00A93B03">
            <w:pPr>
              <w:pStyle w:val="SBACTableText"/>
            </w:pPr>
            <w:r w:rsidRPr="00BE3C37">
              <w:t>One or more printable characters</w:t>
            </w:r>
          </w:p>
        </w:tc>
        <w:tc>
          <w:tcPr>
            <w:tcW w:w="375" w:type="pct"/>
            <w:vAlign w:val="center"/>
          </w:tcPr>
          <w:p w14:paraId="584EB833" w14:textId="0555AEC7" w:rsidR="000251AA" w:rsidRPr="00BE3C37" w:rsidRDefault="00CD3253" w:rsidP="002A3835">
            <w:pPr>
              <w:pStyle w:val="SBACTableText"/>
            </w:pPr>
            <w:r>
              <w:t>Optional</w:t>
            </w:r>
          </w:p>
        </w:tc>
        <w:tc>
          <w:tcPr>
            <w:tcW w:w="563" w:type="pct"/>
            <w:tcBorders>
              <w:right w:val="single" w:sz="24" w:space="0" w:color="auto"/>
            </w:tcBorders>
            <w:vAlign w:val="center"/>
          </w:tcPr>
          <w:p w14:paraId="5400D580" w14:textId="539C3583" w:rsidR="000251AA" w:rsidRPr="00BE3C37" w:rsidRDefault="00691842" w:rsidP="006D2354">
            <w:pPr>
              <w:pStyle w:val="SBACTableText"/>
            </w:pPr>
            <w:hyperlink r:id="rId69" w:history="1">
              <w:r w:rsidR="000251AA" w:rsidRPr="00B83BAC">
                <w:rPr>
                  <w:rStyle w:val="Hyperlink"/>
                </w:rPr>
                <w:t>https://ceds.ed.gov/element/000966</w:t>
              </w:r>
            </w:hyperlink>
          </w:p>
        </w:tc>
        <w:tc>
          <w:tcPr>
            <w:tcW w:w="811" w:type="pct"/>
            <w:tcBorders>
              <w:left w:val="single" w:sz="24" w:space="0" w:color="auto"/>
            </w:tcBorders>
            <w:vAlign w:val="center"/>
          </w:tcPr>
          <w:p w14:paraId="20419966" w14:textId="14FA72EB" w:rsidR="000251AA" w:rsidRPr="00BE3C37" w:rsidRDefault="0013558F" w:rsidP="00A75E1F">
            <w:pPr>
              <w:pStyle w:val="SBACTableText"/>
            </w:pPr>
            <w:r w:rsidRPr="0013558F">
              <w:rPr>
                <w:b/>
              </w:rPr>
              <w:t>TRT:</w:t>
            </w:r>
            <w:r w:rsidR="00A75E1F">
              <w:t>c</w:t>
            </w:r>
            <w:r w:rsidR="00A75E1F" w:rsidRPr="00BE3C37">
              <w:t>lientName</w:t>
            </w:r>
          </w:p>
        </w:tc>
      </w:tr>
      <w:tr w:rsidR="000251AA" w:rsidRPr="00BE3C37" w14:paraId="5D58B9A3"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1911AC9A" w14:textId="11ACBC27" w:rsidR="000251AA" w:rsidRPr="00BE3C37" w:rsidRDefault="000251AA" w:rsidP="00A75E1F">
            <w:pPr>
              <w:pStyle w:val="SBACTableText"/>
            </w:pPr>
            <w:r>
              <w:t>UserAgent</w:t>
            </w:r>
          </w:p>
        </w:tc>
        <w:tc>
          <w:tcPr>
            <w:tcW w:w="446" w:type="pct"/>
            <w:vAlign w:val="center"/>
          </w:tcPr>
          <w:p w14:paraId="4F99C59B" w14:textId="4AE53E19" w:rsidR="000251AA" w:rsidRPr="00BE3C37" w:rsidRDefault="000251AA" w:rsidP="002A3835">
            <w:pPr>
              <w:pStyle w:val="SBACTableText"/>
            </w:pPr>
            <w:r w:rsidRPr="00BE3C37">
              <w:t>xsd:string</w:t>
            </w:r>
          </w:p>
        </w:tc>
        <w:tc>
          <w:tcPr>
            <w:tcW w:w="210" w:type="pct"/>
            <w:vAlign w:val="center"/>
          </w:tcPr>
          <w:p w14:paraId="6E45ECF7" w14:textId="64A5FD16" w:rsidR="000251AA" w:rsidRPr="00BE3C37" w:rsidRDefault="000251AA" w:rsidP="002A3835">
            <w:pPr>
              <w:pStyle w:val="SBACTableText"/>
            </w:pPr>
            <w:r w:rsidRPr="00BE3C37">
              <w:t>512</w:t>
            </w:r>
          </w:p>
        </w:tc>
        <w:tc>
          <w:tcPr>
            <w:tcW w:w="1127" w:type="pct"/>
            <w:vAlign w:val="center"/>
          </w:tcPr>
          <w:p w14:paraId="60A0E5AF" w14:textId="0DB59A46" w:rsidR="000251AA" w:rsidRPr="00BE3C37" w:rsidRDefault="008E4992" w:rsidP="008E4992">
            <w:pPr>
              <w:pStyle w:val="SBACTableText"/>
            </w:pPr>
            <w:r>
              <w:t>The User-Agent string from a web browser or other string that follows the same format.</w:t>
            </w:r>
            <w:r>
              <w:rPr>
                <w:rStyle w:val="FootnoteReference"/>
              </w:rPr>
              <w:footnoteReference w:id="19"/>
            </w:r>
          </w:p>
        </w:tc>
        <w:tc>
          <w:tcPr>
            <w:tcW w:w="657" w:type="pct"/>
            <w:vAlign w:val="center"/>
          </w:tcPr>
          <w:p w14:paraId="45CB5012" w14:textId="4FC10A21" w:rsidR="000251AA" w:rsidRPr="00BE3C37" w:rsidRDefault="000251AA" w:rsidP="002A3835">
            <w:pPr>
              <w:pStyle w:val="SBACTableText"/>
            </w:pPr>
            <w:r>
              <w:t>Alphanumeric</w:t>
            </w:r>
          </w:p>
        </w:tc>
        <w:tc>
          <w:tcPr>
            <w:tcW w:w="375" w:type="pct"/>
            <w:vAlign w:val="center"/>
          </w:tcPr>
          <w:p w14:paraId="6B8476F9" w14:textId="1BAC8DDE" w:rsidR="000251AA" w:rsidRPr="00BE3C37" w:rsidRDefault="000251AA" w:rsidP="002A3835">
            <w:pPr>
              <w:pStyle w:val="SBACTableText"/>
            </w:pPr>
            <w:r w:rsidRPr="00BE3C37">
              <w:t>Online: Always</w:t>
            </w:r>
          </w:p>
        </w:tc>
        <w:tc>
          <w:tcPr>
            <w:tcW w:w="563" w:type="pct"/>
            <w:tcBorders>
              <w:right w:val="single" w:sz="24" w:space="0" w:color="auto"/>
            </w:tcBorders>
            <w:vAlign w:val="center"/>
          </w:tcPr>
          <w:p w14:paraId="7ABDE388" w14:textId="29B54633" w:rsidR="000251AA" w:rsidRPr="00BE3C37" w:rsidRDefault="00691842" w:rsidP="00F62304">
            <w:pPr>
              <w:pStyle w:val="SBACTableText"/>
            </w:pPr>
            <w:hyperlink r:id="rId70" w:history="1">
              <w:r w:rsidR="000251AA" w:rsidRPr="00B83BAC">
                <w:rPr>
                  <w:rStyle w:val="Hyperlink"/>
                </w:rPr>
                <w:t>https://ceds.ed.gov/element/001152</w:t>
              </w:r>
            </w:hyperlink>
          </w:p>
        </w:tc>
        <w:tc>
          <w:tcPr>
            <w:tcW w:w="811" w:type="pct"/>
            <w:tcBorders>
              <w:left w:val="single" w:sz="24" w:space="0" w:color="auto"/>
            </w:tcBorders>
            <w:vAlign w:val="center"/>
          </w:tcPr>
          <w:p w14:paraId="7E7F604E" w14:textId="377E84B5" w:rsidR="000251AA" w:rsidRPr="00BE3C37" w:rsidRDefault="0013558F" w:rsidP="0013558F">
            <w:pPr>
              <w:pStyle w:val="SBACTableText"/>
            </w:pPr>
            <w:r w:rsidRPr="0013558F">
              <w:rPr>
                <w:b/>
              </w:rPr>
              <w:t>TRT:</w:t>
            </w:r>
            <w:r w:rsidR="00A75E1F" w:rsidRPr="00BE3C37">
              <w:t>assessmentParticipantSessionPlatformUserAgent</w:t>
            </w:r>
          </w:p>
        </w:tc>
      </w:tr>
      <w:tr w:rsidR="00DA1B97" w:rsidRPr="00BE3C37" w14:paraId="671CDB80"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4DE94BCD" w14:textId="40AEE4C6" w:rsidR="00DA1B97" w:rsidRPr="00BE3C37" w:rsidRDefault="00A75E1F" w:rsidP="00A75E1F">
            <w:pPr>
              <w:pStyle w:val="SBACTableText"/>
            </w:pPr>
            <w:r>
              <w:t>TestDeliveryServer</w:t>
            </w:r>
          </w:p>
        </w:tc>
        <w:tc>
          <w:tcPr>
            <w:tcW w:w="446" w:type="pct"/>
            <w:vAlign w:val="center"/>
          </w:tcPr>
          <w:p w14:paraId="0A0DCCF8" w14:textId="77777777" w:rsidR="00DA1B97" w:rsidRPr="00BE3C37" w:rsidRDefault="00DA1B97" w:rsidP="00217C3D">
            <w:pPr>
              <w:pStyle w:val="SBACTableText"/>
            </w:pPr>
            <w:r w:rsidRPr="00BE3C37">
              <w:t>xsd:token</w:t>
            </w:r>
          </w:p>
        </w:tc>
        <w:tc>
          <w:tcPr>
            <w:tcW w:w="210" w:type="pct"/>
            <w:vAlign w:val="center"/>
          </w:tcPr>
          <w:p w14:paraId="4E7D033C" w14:textId="77777777" w:rsidR="00DA1B97" w:rsidRPr="00BE3C37" w:rsidRDefault="00DA1B97" w:rsidP="00217C3D">
            <w:pPr>
              <w:pStyle w:val="SBACTableText"/>
            </w:pPr>
            <w:r w:rsidRPr="00BE3C37">
              <w:t>128</w:t>
            </w:r>
          </w:p>
        </w:tc>
        <w:tc>
          <w:tcPr>
            <w:tcW w:w="1127" w:type="pct"/>
            <w:vAlign w:val="center"/>
          </w:tcPr>
          <w:p w14:paraId="2CF1F708" w14:textId="77777777" w:rsidR="00DA1B97" w:rsidRPr="00BE3C37" w:rsidRDefault="00DA1B97" w:rsidP="00217C3D">
            <w:pPr>
              <w:pStyle w:val="SBACTableText"/>
            </w:pPr>
            <w:r w:rsidRPr="00BE3C37">
              <w:t>Name of the T</w:t>
            </w:r>
            <w:r>
              <w:t xml:space="preserve">est Delivery Service (TDS </w:t>
            </w:r>
            <w:r w:rsidRPr="00BE3C37">
              <w:t>server that was used to administer this test.</w:t>
            </w:r>
          </w:p>
        </w:tc>
        <w:tc>
          <w:tcPr>
            <w:tcW w:w="657" w:type="pct"/>
            <w:vAlign w:val="center"/>
          </w:tcPr>
          <w:p w14:paraId="599EA667" w14:textId="6271DF08" w:rsidR="00DA1B97" w:rsidRPr="00BE3C37" w:rsidRDefault="00DA1B97" w:rsidP="00B73883">
            <w:pPr>
              <w:pStyle w:val="SBACTableText"/>
            </w:pPr>
            <w:r w:rsidRPr="00BE3C37">
              <w:t>One or more printable characters</w:t>
            </w:r>
          </w:p>
        </w:tc>
        <w:tc>
          <w:tcPr>
            <w:tcW w:w="375" w:type="pct"/>
            <w:vAlign w:val="center"/>
          </w:tcPr>
          <w:p w14:paraId="3662959C"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7F12537D" w14:textId="77777777" w:rsidR="00DA1B97" w:rsidRPr="00BE3C37" w:rsidRDefault="00DA1B97" w:rsidP="00217C3D">
            <w:pPr>
              <w:pStyle w:val="SBACTableText"/>
            </w:pPr>
          </w:p>
        </w:tc>
        <w:tc>
          <w:tcPr>
            <w:tcW w:w="811" w:type="pct"/>
            <w:tcBorders>
              <w:left w:val="single" w:sz="24" w:space="0" w:color="auto"/>
            </w:tcBorders>
            <w:vAlign w:val="center"/>
          </w:tcPr>
          <w:p w14:paraId="7D19F019" w14:textId="7614E07B" w:rsidR="00DA1B97" w:rsidRPr="00BE3C37" w:rsidRDefault="0013558F" w:rsidP="00A75E1F">
            <w:pPr>
              <w:pStyle w:val="SBACTableText"/>
            </w:pPr>
            <w:r w:rsidRPr="0013558F">
              <w:rPr>
                <w:b/>
              </w:rPr>
              <w:t>TRT:</w:t>
            </w:r>
            <w:r w:rsidR="00A75E1F">
              <w:t>server</w:t>
            </w:r>
          </w:p>
        </w:tc>
      </w:tr>
      <w:tr w:rsidR="00DA1B97" w:rsidRPr="00BE3C37" w14:paraId="17E3BDA2"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11FEED" w14:textId="7DB4533D" w:rsidR="00DA1B97" w:rsidRPr="00BE3C37" w:rsidRDefault="00DA1B97" w:rsidP="00217C3D">
            <w:pPr>
              <w:pStyle w:val="SBACTableText"/>
            </w:pPr>
            <w:r>
              <w:t>TestDeli</w:t>
            </w:r>
            <w:r w:rsidR="00B1235A">
              <w:t>v</w:t>
            </w:r>
            <w:r>
              <w:t>eryDatabase</w:t>
            </w:r>
          </w:p>
        </w:tc>
        <w:tc>
          <w:tcPr>
            <w:tcW w:w="446" w:type="pct"/>
            <w:vAlign w:val="center"/>
          </w:tcPr>
          <w:p w14:paraId="216DA463" w14:textId="77777777" w:rsidR="00DA1B97" w:rsidRPr="00BE3C37" w:rsidRDefault="00DA1B97" w:rsidP="00217C3D">
            <w:pPr>
              <w:pStyle w:val="SBACTableText"/>
            </w:pPr>
            <w:r w:rsidRPr="00BE3C37">
              <w:t>xsd:token</w:t>
            </w:r>
          </w:p>
        </w:tc>
        <w:tc>
          <w:tcPr>
            <w:tcW w:w="210" w:type="pct"/>
            <w:vAlign w:val="center"/>
          </w:tcPr>
          <w:p w14:paraId="06483F16" w14:textId="77777777" w:rsidR="00DA1B97" w:rsidRPr="00BE3C37" w:rsidRDefault="00DA1B97" w:rsidP="00217C3D">
            <w:pPr>
              <w:pStyle w:val="SBACTableText"/>
            </w:pPr>
            <w:r w:rsidRPr="00BE3C37">
              <w:t>128</w:t>
            </w:r>
          </w:p>
        </w:tc>
        <w:tc>
          <w:tcPr>
            <w:tcW w:w="1127" w:type="pct"/>
            <w:vAlign w:val="center"/>
          </w:tcPr>
          <w:p w14:paraId="1CA8EFA8" w14:textId="77777777" w:rsidR="00DA1B97" w:rsidRPr="00BE3C37" w:rsidRDefault="00DA1B97" w:rsidP="00217C3D">
            <w:pPr>
              <w:pStyle w:val="SBACTableText"/>
            </w:pPr>
            <w:r w:rsidRPr="00BE3C37">
              <w:t>Name of the TDS DB that was used to administer this test.</w:t>
            </w:r>
          </w:p>
        </w:tc>
        <w:tc>
          <w:tcPr>
            <w:tcW w:w="657" w:type="pct"/>
            <w:vAlign w:val="center"/>
          </w:tcPr>
          <w:p w14:paraId="17FED082" w14:textId="45862194" w:rsidR="00DA1B97" w:rsidRPr="00BE3C37" w:rsidRDefault="00DA1B97" w:rsidP="00B73883">
            <w:pPr>
              <w:pStyle w:val="SBACTableText"/>
            </w:pPr>
            <w:r w:rsidRPr="00BE3C37">
              <w:t>Zero or more printable characters</w:t>
            </w:r>
          </w:p>
        </w:tc>
        <w:tc>
          <w:tcPr>
            <w:tcW w:w="375" w:type="pct"/>
            <w:vAlign w:val="center"/>
          </w:tcPr>
          <w:p w14:paraId="2591C1DA" w14:textId="77777777" w:rsidR="00DA1B97" w:rsidRPr="00BE3C37" w:rsidRDefault="00DA1B97" w:rsidP="00217C3D">
            <w:pPr>
              <w:pStyle w:val="SBACTableText"/>
            </w:pPr>
            <w:r w:rsidRPr="00BE3C37">
              <w:t xml:space="preserve">Optional </w:t>
            </w:r>
          </w:p>
        </w:tc>
        <w:tc>
          <w:tcPr>
            <w:tcW w:w="563" w:type="pct"/>
            <w:tcBorders>
              <w:right w:val="single" w:sz="24" w:space="0" w:color="auto"/>
            </w:tcBorders>
            <w:vAlign w:val="center"/>
          </w:tcPr>
          <w:p w14:paraId="63C68BA1" w14:textId="77777777" w:rsidR="00DA1B97" w:rsidRPr="00BE3C37" w:rsidRDefault="00691842" w:rsidP="00217C3D">
            <w:pPr>
              <w:pStyle w:val="SBACTableText"/>
            </w:pPr>
            <w:hyperlink r:id="rId71" w:history="1">
              <w:r w:rsidR="00DA1B97" w:rsidRPr="00B83BAC">
                <w:rPr>
                  <w:rStyle w:val="Hyperlink"/>
                </w:rPr>
                <w:t>https://ceds.ed.gov/element/001539</w:t>
              </w:r>
            </w:hyperlink>
          </w:p>
        </w:tc>
        <w:tc>
          <w:tcPr>
            <w:tcW w:w="811" w:type="pct"/>
            <w:tcBorders>
              <w:left w:val="single" w:sz="24" w:space="0" w:color="auto"/>
            </w:tcBorders>
            <w:vAlign w:val="center"/>
          </w:tcPr>
          <w:p w14:paraId="52E78B9C" w14:textId="4C0621C7" w:rsidR="00DA1B97" w:rsidRPr="00BE3C37" w:rsidRDefault="0013558F" w:rsidP="00217C3D">
            <w:pPr>
              <w:pStyle w:val="SBACTableText"/>
            </w:pPr>
            <w:r w:rsidRPr="0013558F">
              <w:rPr>
                <w:b/>
              </w:rPr>
              <w:t>TRT:</w:t>
            </w:r>
            <w:r w:rsidR="00A75E1F" w:rsidRPr="00BE3C37">
              <w:t>database</w:t>
            </w:r>
          </w:p>
        </w:tc>
      </w:tr>
      <w:tr w:rsidR="00DA1B97" w:rsidRPr="00BE3C37" w14:paraId="5399DC47" w14:textId="77777777" w:rsidTr="00256D10">
        <w:trPr>
          <w:cantSplit/>
          <w:trHeight w:val="240"/>
          <w:jc w:val="center"/>
        </w:trPr>
        <w:tc>
          <w:tcPr>
            <w:tcW w:w="811" w:type="pct"/>
            <w:shd w:val="clear" w:color="auto" w:fill="auto"/>
            <w:tcMar>
              <w:top w:w="0" w:type="dxa"/>
              <w:left w:w="45" w:type="dxa"/>
              <w:bottom w:w="0" w:type="dxa"/>
              <w:right w:w="45" w:type="dxa"/>
            </w:tcMar>
            <w:vAlign w:val="center"/>
            <w:hideMark/>
          </w:tcPr>
          <w:p w14:paraId="6402DFEF" w14:textId="135B19FA" w:rsidR="00DA1B97" w:rsidRPr="00BE3C37" w:rsidRDefault="00DA1B97" w:rsidP="00217C3D">
            <w:pPr>
              <w:pStyle w:val="SBACTableText"/>
            </w:pPr>
            <w:r>
              <w:t>WindowOpportunityCount</w:t>
            </w:r>
          </w:p>
        </w:tc>
        <w:tc>
          <w:tcPr>
            <w:tcW w:w="446" w:type="pct"/>
            <w:vAlign w:val="center"/>
          </w:tcPr>
          <w:p w14:paraId="5D55C14B" w14:textId="77777777" w:rsidR="00DA1B97" w:rsidRPr="00BE3C37" w:rsidRDefault="00DA1B97" w:rsidP="00217C3D">
            <w:pPr>
              <w:pStyle w:val="SBACTableText"/>
            </w:pPr>
            <w:r w:rsidRPr="00BE3C37">
              <w:t>xsd:unsignedInt</w:t>
            </w:r>
          </w:p>
        </w:tc>
        <w:tc>
          <w:tcPr>
            <w:tcW w:w="210" w:type="pct"/>
            <w:vAlign w:val="center"/>
          </w:tcPr>
          <w:p w14:paraId="3DE5428C" w14:textId="77777777" w:rsidR="00DA1B97" w:rsidRPr="00BE3C37" w:rsidRDefault="00DA1B97" w:rsidP="00217C3D">
            <w:pPr>
              <w:pStyle w:val="SBACTableText"/>
            </w:pPr>
            <w:r w:rsidRPr="00BE3C37">
              <w:t>8</w:t>
            </w:r>
          </w:p>
        </w:tc>
        <w:tc>
          <w:tcPr>
            <w:tcW w:w="1127" w:type="pct"/>
            <w:vAlign w:val="center"/>
          </w:tcPr>
          <w:p w14:paraId="1F36C8B5" w14:textId="63C5206F" w:rsidR="00DA1B97" w:rsidRPr="00BE3C37" w:rsidRDefault="00B1235A" w:rsidP="00217C3D">
            <w:pPr>
              <w:pStyle w:val="SBACTableText"/>
            </w:pPr>
            <w:r>
              <w:t>T</w:t>
            </w:r>
            <w:r w:rsidR="00DA1B97" w:rsidRPr="00BE3C37">
              <w:t>he number of times a student has</w:t>
            </w:r>
            <w:r w:rsidR="002052AF">
              <w:t xml:space="preserve"> taken this test in this window including this instance.</w:t>
            </w:r>
          </w:p>
        </w:tc>
        <w:tc>
          <w:tcPr>
            <w:tcW w:w="657" w:type="pct"/>
            <w:vAlign w:val="center"/>
          </w:tcPr>
          <w:p w14:paraId="13BE850C" w14:textId="77777777" w:rsidR="00DA1B97" w:rsidRPr="00BE3C37" w:rsidRDefault="00DA1B97" w:rsidP="00217C3D">
            <w:pPr>
              <w:pStyle w:val="SBACTableText"/>
            </w:pPr>
            <w:r>
              <w:t>Integer, 1 or greater</w:t>
            </w:r>
          </w:p>
        </w:tc>
        <w:tc>
          <w:tcPr>
            <w:tcW w:w="375" w:type="pct"/>
            <w:vAlign w:val="center"/>
          </w:tcPr>
          <w:p w14:paraId="0F02E72B" w14:textId="77777777" w:rsidR="00DA1B97" w:rsidRPr="00BE3C37" w:rsidRDefault="00DA1B97" w:rsidP="00217C3D">
            <w:pPr>
              <w:pStyle w:val="SBACTableText"/>
            </w:pPr>
            <w:r w:rsidRPr="00BE3C37">
              <w:t>Optional</w:t>
            </w:r>
          </w:p>
        </w:tc>
        <w:tc>
          <w:tcPr>
            <w:tcW w:w="563" w:type="pct"/>
            <w:tcBorders>
              <w:right w:val="single" w:sz="24" w:space="0" w:color="auto"/>
            </w:tcBorders>
            <w:vAlign w:val="center"/>
          </w:tcPr>
          <w:p w14:paraId="7D6B0CDF" w14:textId="77777777" w:rsidR="00DA1B97" w:rsidRPr="00BE3C37" w:rsidRDefault="00DA1B97" w:rsidP="00217C3D">
            <w:pPr>
              <w:pStyle w:val="SBACTableText"/>
            </w:pPr>
          </w:p>
        </w:tc>
        <w:tc>
          <w:tcPr>
            <w:tcW w:w="811" w:type="pct"/>
            <w:tcBorders>
              <w:left w:val="single" w:sz="24" w:space="0" w:color="auto"/>
            </w:tcBorders>
            <w:vAlign w:val="center"/>
          </w:tcPr>
          <w:p w14:paraId="0ED9C651" w14:textId="26EAFC25" w:rsidR="00DA1B97" w:rsidRPr="00BE3C37" w:rsidRDefault="0013558F" w:rsidP="00A75E1F">
            <w:pPr>
              <w:pStyle w:val="SBACTableText"/>
            </w:pPr>
            <w:r w:rsidRPr="0013558F">
              <w:rPr>
                <w:b/>
              </w:rPr>
              <w:t>TRT:</w:t>
            </w:r>
            <w:r w:rsidR="00A75E1F" w:rsidRPr="00BE3C37">
              <w:t>windowOpportunity</w:t>
            </w:r>
          </w:p>
        </w:tc>
      </w:tr>
      <w:tr w:rsidR="000251AA" w:rsidRPr="00B270D7" w14:paraId="30192FEF" w14:textId="77777777" w:rsidTr="00256D10">
        <w:trPr>
          <w:cantSplit/>
          <w:trHeight w:val="240"/>
          <w:jc w:val="center"/>
        </w:trPr>
        <w:tc>
          <w:tcPr>
            <w:tcW w:w="811" w:type="pct"/>
            <w:shd w:val="clear" w:color="auto" w:fill="A6A6A6" w:themeFill="background1" w:themeFillShade="A6"/>
            <w:tcMar>
              <w:top w:w="0" w:type="dxa"/>
              <w:left w:w="45" w:type="dxa"/>
              <w:bottom w:w="0" w:type="dxa"/>
              <w:right w:w="45" w:type="dxa"/>
            </w:tcMar>
            <w:vAlign w:val="center"/>
          </w:tcPr>
          <w:p w14:paraId="0AFDAE6C" w14:textId="4B14CDEC" w:rsidR="000251AA" w:rsidRPr="00B270D7" w:rsidRDefault="000251AA" w:rsidP="0023717D">
            <w:pPr>
              <w:pStyle w:val="SBACTableText"/>
              <w:keepNext/>
              <w:rPr>
                <w:b/>
              </w:rPr>
            </w:pPr>
            <w:r w:rsidRPr="00B270D7">
              <w:rPr>
                <w:b/>
              </w:rPr>
              <w:t>Test Score Information</w:t>
            </w:r>
          </w:p>
        </w:tc>
        <w:tc>
          <w:tcPr>
            <w:tcW w:w="446" w:type="pct"/>
            <w:shd w:val="clear" w:color="auto" w:fill="A6A6A6" w:themeFill="background1" w:themeFillShade="A6"/>
            <w:vAlign w:val="center"/>
          </w:tcPr>
          <w:p w14:paraId="411924EC" w14:textId="77777777" w:rsidR="000251AA" w:rsidRPr="00B270D7" w:rsidRDefault="000251AA" w:rsidP="002A3835">
            <w:pPr>
              <w:pStyle w:val="SBACTableText"/>
              <w:rPr>
                <w:b/>
              </w:rPr>
            </w:pPr>
          </w:p>
        </w:tc>
        <w:tc>
          <w:tcPr>
            <w:tcW w:w="210" w:type="pct"/>
            <w:shd w:val="clear" w:color="auto" w:fill="A6A6A6" w:themeFill="background1" w:themeFillShade="A6"/>
            <w:vAlign w:val="center"/>
          </w:tcPr>
          <w:p w14:paraId="7CAA5AB5" w14:textId="77777777" w:rsidR="000251AA" w:rsidRPr="00B270D7" w:rsidRDefault="000251AA" w:rsidP="002A3835">
            <w:pPr>
              <w:pStyle w:val="SBACTableText"/>
              <w:rPr>
                <w:b/>
              </w:rPr>
            </w:pPr>
          </w:p>
        </w:tc>
        <w:tc>
          <w:tcPr>
            <w:tcW w:w="1127" w:type="pct"/>
            <w:shd w:val="clear" w:color="auto" w:fill="A6A6A6" w:themeFill="background1" w:themeFillShade="A6"/>
            <w:vAlign w:val="center"/>
          </w:tcPr>
          <w:p w14:paraId="2E66BDF4" w14:textId="77777777" w:rsidR="000251AA" w:rsidRPr="00B270D7" w:rsidRDefault="000251AA" w:rsidP="002A3835">
            <w:pPr>
              <w:pStyle w:val="SBACTableText"/>
              <w:rPr>
                <w:b/>
              </w:rPr>
            </w:pPr>
          </w:p>
        </w:tc>
        <w:tc>
          <w:tcPr>
            <w:tcW w:w="657" w:type="pct"/>
            <w:shd w:val="clear" w:color="auto" w:fill="A6A6A6" w:themeFill="background1" w:themeFillShade="A6"/>
            <w:vAlign w:val="center"/>
          </w:tcPr>
          <w:p w14:paraId="3691F835" w14:textId="77777777" w:rsidR="000251AA" w:rsidRPr="00B270D7" w:rsidRDefault="000251AA" w:rsidP="002A3835">
            <w:pPr>
              <w:pStyle w:val="SBACTableText"/>
              <w:rPr>
                <w:b/>
              </w:rPr>
            </w:pPr>
          </w:p>
        </w:tc>
        <w:tc>
          <w:tcPr>
            <w:tcW w:w="375" w:type="pct"/>
            <w:shd w:val="clear" w:color="auto" w:fill="A6A6A6" w:themeFill="background1" w:themeFillShade="A6"/>
            <w:vAlign w:val="center"/>
          </w:tcPr>
          <w:p w14:paraId="18EBD66F" w14:textId="77777777" w:rsidR="000251AA" w:rsidRPr="00B270D7" w:rsidRDefault="000251AA" w:rsidP="002A3835">
            <w:pPr>
              <w:pStyle w:val="SBACTableText"/>
              <w:rPr>
                <w:b/>
              </w:rPr>
            </w:pPr>
          </w:p>
        </w:tc>
        <w:tc>
          <w:tcPr>
            <w:tcW w:w="563" w:type="pct"/>
            <w:tcBorders>
              <w:right w:val="single" w:sz="24" w:space="0" w:color="auto"/>
            </w:tcBorders>
            <w:shd w:val="clear" w:color="auto" w:fill="A6A6A6" w:themeFill="background1" w:themeFillShade="A6"/>
            <w:vAlign w:val="center"/>
          </w:tcPr>
          <w:p w14:paraId="2A8E1740" w14:textId="77777777" w:rsidR="000251AA" w:rsidRPr="00B270D7" w:rsidRDefault="000251AA" w:rsidP="002A3835">
            <w:pPr>
              <w:pStyle w:val="SBACTableText"/>
              <w:rPr>
                <w:b/>
              </w:rPr>
            </w:pPr>
          </w:p>
        </w:tc>
        <w:tc>
          <w:tcPr>
            <w:tcW w:w="811" w:type="pct"/>
            <w:tcBorders>
              <w:left w:val="single" w:sz="24" w:space="0" w:color="auto"/>
            </w:tcBorders>
            <w:shd w:val="clear" w:color="auto" w:fill="A6A6A6" w:themeFill="background1" w:themeFillShade="A6"/>
            <w:vAlign w:val="center"/>
          </w:tcPr>
          <w:p w14:paraId="281EAB33" w14:textId="77777777" w:rsidR="000251AA" w:rsidRPr="00B270D7" w:rsidRDefault="000251AA" w:rsidP="002A3835">
            <w:pPr>
              <w:pStyle w:val="SBACTableText"/>
              <w:rPr>
                <w:b/>
              </w:rPr>
            </w:pPr>
          </w:p>
        </w:tc>
      </w:tr>
      <w:tr w:rsidR="000251AA" w:rsidRPr="00BE3C37" w14:paraId="7A589D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CDBAFEE" w14:textId="33C7F73A" w:rsidR="000251AA" w:rsidRDefault="000251AA" w:rsidP="00B270D7">
            <w:pPr>
              <w:pStyle w:val="SBACTableText"/>
            </w:pPr>
            <w:r>
              <w:t>ScaleScore</w:t>
            </w:r>
          </w:p>
        </w:tc>
        <w:tc>
          <w:tcPr>
            <w:tcW w:w="446" w:type="pct"/>
            <w:vAlign w:val="center"/>
          </w:tcPr>
          <w:p w14:paraId="22F913C8" w14:textId="5D96BBE9" w:rsidR="000251AA" w:rsidRPr="00BE3C37" w:rsidRDefault="000251AA" w:rsidP="002A3835">
            <w:pPr>
              <w:pStyle w:val="SBACTableText"/>
            </w:pPr>
            <w:r>
              <w:t>xsd:float</w:t>
            </w:r>
          </w:p>
        </w:tc>
        <w:tc>
          <w:tcPr>
            <w:tcW w:w="210" w:type="pct"/>
            <w:vAlign w:val="center"/>
          </w:tcPr>
          <w:p w14:paraId="48789CB9" w14:textId="7AB3BEDF" w:rsidR="000251AA" w:rsidRPr="00BE3C37" w:rsidRDefault="000251AA" w:rsidP="002A3835">
            <w:pPr>
              <w:pStyle w:val="SBACTableText"/>
            </w:pPr>
            <w:r>
              <w:t>8</w:t>
            </w:r>
          </w:p>
        </w:tc>
        <w:tc>
          <w:tcPr>
            <w:tcW w:w="1127" w:type="pct"/>
            <w:vAlign w:val="center"/>
          </w:tcPr>
          <w:p w14:paraId="56214078" w14:textId="27C1E4C4" w:rsidR="000251AA" w:rsidRPr="00BE3C37" w:rsidRDefault="000251AA" w:rsidP="002A3835">
            <w:pPr>
              <w:pStyle w:val="SBACTableText"/>
            </w:pPr>
            <w:r>
              <w:t>The overall Scale Score earned by the student on this test.</w:t>
            </w:r>
          </w:p>
        </w:tc>
        <w:tc>
          <w:tcPr>
            <w:tcW w:w="657" w:type="pct"/>
            <w:vAlign w:val="center"/>
          </w:tcPr>
          <w:p w14:paraId="54B31E93" w14:textId="51FD723B" w:rsidR="000251AA" w:rsidRPr="00BE3C37" w:rsidRDefault="000251AA" w:rsidP="005E0201">
            <w:pPr>
              <w:pStyle w:val="SBACTableText"/>
            </w:pPr>
            <w:r>
              <w:t>A positive number, typically an integer.</w:t>
            </w:r>
          </w:p>
        </w:tc>
        <w:tc>
          <w:tcPr>
            <w:tcW w:w="375" w:type="pct"/>
            <w:vAlign w:val="center"/>
          </w:tcPr>
          <w:p w14:paraId="76A8C537" w14:textId="33CD6ECD" w:rsidR="000251AA" w:rsidRPr="00BE3C37" w:rsidRDefault="000251AA" w:rsidP="002A3835">
            <w:pPr>
              <w:pStyle w:val="SBACTableText"/>
            </w:pPr>
            <w:r>
              <w:t>Always</w:t>
            </w:r>
          </w:p>
        </w:tc>
        <w:tc>
          <w:tcPr>
            <w:tcW w:w="563" w:type="pct"/>
            <w:tcBorders>
              <w:right w:val="single" w:sz="24" w:space="0" w:color="auto"/>
            </w:tcBorders>
            <w:vAlign w:val="center"/>
          </w:tcPr>
          <w:p w14:paraId="43A2CAB0" w14:textId="31A7DDDB" w:rsidR="000251AA" w:rsidRPr="00BE3C37" w:rsidRDefault="00691842" w:rsidP="005E0201">
            <w:pPr>
              <w:pStyle w:val="SBACTableText"/>
            </w:pPr>
            <w:hyperlink r:id="rId72" w:history="1">
              <w:r w:rsidR="000251AA" w:rsidRPr="00B83BAC">
                <w:rPr>
                  <w:rStyle w:val="Hyperlink"/>
                </w:rPr>
                <w:t>https://ceds.ed.gov/element/000245</w:t>
              </w:r>
            </w:hyperlink>
          </w:p>
        </w:tc>
        <w:tc>
          <w:tcPr>
            <w:tcW w:w="811" w:type="pct"/>
            <w:tcBorders>
              <w:left w:val="single" w:sz="24" w:space="0" w:color="auto"/>
            </w:tcBorders>
            <w:vAlign w:val="center"/>
          </w:tcPr>
          <w:p w14:paraId="32415DDC" w14:textId="3650D6DE" w:rsidR="00CD3253" w:rsidRDefault="0013558F" w:rsidP="00AE3B01">
            <w:pPr>
              <w:pStyle w:val="SBACTableText"/>
            </w:pPr>
            <w:r w:rsidRPr="0013558F">
              <w:rPr>
                <w:b/>
              </w:rPr>
              <w:t>TRT:</w:t>
            </w:r>
            <w:r w:rsidR="00A75E1F">
              <w:t>Score/value</w:t>
            </w:r>
            <w:r w:rsidR="007A6FF9">
              <w:rPr>
                <w:rStyle w:val="FootnoteReference"/>
              </w:rPr>
              <w:footnoteReference w:id="20"/>
            </w:r>
          </w:p>
          <w:p w14:paraId="15EE0434" w14:textId="625DAC24" w:rsidR="00E208A5" w:rsidRDefault="0013558F" w:rsidP="00AE3B01">
            <w:pPr>
              <w:pStyle w:val="SBACTableText"/>
            </w:pPr>
            <w:r w:rsidRPr="0013558F">
              <w:rPr>
                <w:b/>
              </w:rPr>
              <w:t>DWSA:</w:t>
            </w:r>
            <w:r w:rsidR="00E208A5">
              <w:t>AssessmentSubtestResultScoreValue</w:t>
            </w:r>
          </w:p>
          <w:p w14:paraId="57469794" w14:textId="7D1A0B6A" w:rsidR="000251AA" w:rsidRPr="00BE3C37" w:rsidRDefault="0013558F" w:rsidP="00A75E1F">
            <w:pPr>
              <w:pStyle w:val="SBACTableText"/>
            </w:pPr>
            <w:r w:rsidRPr="0013558F">
              <w:rPr>
                <w:b/>
              </w:rPr>
              <w:t>AIR:</w:t>
            </w:r>
            <w:r w:rsidR="00AE3B01">
              <w:t>SS_TOT</w:t>
            </w:r>
          </w:p>
        </w:tc>
      </w:tr>
      <w:tr w:rsidR="000251AA" w:rsidRPr="00BE3C37" w14:paraId="6BEB7889"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DD9FA0C" w14:textId="58690DA2" w:rsidR="000251AA" w:rsidRDefault="000251AA" w:rsidP="00B270D7">
            <w:pPr>
              <w:pStyle w:val="SBACTableText"/>
            </w:pPr>
            <w:r>
              <w:t>ScaleScoreStandardError</w:t>
            </w:r>
          </w:p>
        </w:tc>
        <w:tc>
          <w:tcPr>
            <w:tcW w:w="446" w:type="pct"/>
            <w:vAlign w:val="center"/>
          </w:tcPr>
          <w:p w14:paraId="5E5A8A8E" w14:textId="2AAFB305" w:rsidR="000251AA" w:rsidRPr="00BE3C37" w:rsidRDefault="000251AA" w:rsidP="002A3835">
            <w:pPr>
              <w:pStyle w:val="SBACTableText"/>
            </w:pPr>
            <w:r>
              <w:t>xsd:float</w:t>
            </w:r>
          </w:p>
        </w:tc>
        <w:tc>
          <w:tcPr>
            <w:tcW w:w="210" w:type="pct"/>
            <w:vAlign w:val="center"/>
          </w:tcPr>
          <w:p w14:paraId="52824E83" w14:textId="73D9916D" w:rsidR="000251AA" w:rsidRPr="00BE3C37" w:rsidRDefault="000251AA" w:rsidP="002A3835">
            <w:pPr>
              <w:pStyle w:val="SBACTableText"/>
            </w:pPr>
            <w:r>
              <w:t>8</w:t>
            </w:r>
          </w:p>
        </w:tc>
        <w:tc>
          <w:tcPr>
            <w:tcW w:w="1127" w:type="pct"/>
            <w:vAlign w:val="center"/>
          </w:tcPr>
          <w:p w14:paraId="6C0AEB20" w14:textId="31738AB4" w:rsidR="000251AA" w:rsidRPr="00BE3C37" w:rsidRDefault="000251AA" w:rsidP="002A3835">
            <w:pPr>
              <w:pStyle w:val="SBACTableText"/>
            </w:pPr>
            <w:r>
              <w:t>The standard error for the TestScaleScore</w:t>
            </w:r>
          </w:p>
        </w:tc>
        <w:tc>
          <w:tcPr>
            <w:tcW w:w="657" w:type="pct"/>
            <w:vAlign w:val="center"/>
          </w:tcPr>
          <w:p w14:paraId="79EB2E45" w14:textId="184790D1" w:rsidR="000251AA" w:rsidRPr="00BE3C37" w:rsidRDefault="000251AA" w:rsidP="002A3835">
            <w:pPr>
              <w:pStyle w:val="SBACTableText"/>
            </w:pPr>
            <w:r>
              <w:t>Floating point number</w:t>
            </w:r>
          </w:p>
        </w:tc>
        <w:tc>
          <w:tcPr>
            <w:tcW w:w="375" w:type="pct"/>
            <w:vAlign w:val="center"/>
          </w:tcPr>
          <w:p w14:paraId="4E5B12D0" w14:textId="0C8B5CD3" w:rsidR="000251AA" w:rsidRPr="00BE3C37" w:rsidRDefault="000251AA" w:rsidP="002A3835">
            <w:pPr>
              <w:pStyle w:val="SBACTableText"/>
            </w:pPr>
            <w:r>
              <w:t>Always</w:t>
            </w:r>
          </w:p>
        </w:tc>
        <w:tc>
          <w:tcPr>
            <w:tcW w:w="563" w:type="pct"/>
            <w:tcBorders>
              <w:right w:val="single" w:sz="24" w:space="0" w:color="auto"/>
            </w:tcBorders>
            <w:vAlign w:val="center"/>
          </w:tcPr>
          <w:p w14:paraId="16ED983F" w14:textId="1A05AE33" w:rsidR="000251AA" w:rsidRPr="00BE3C37" w:rsidRDefault="00691842" w:rsidP="005E0201">
            <w:pPr>
              <w:pStyle w:val="SBACTableText"/>
            </w:pPr>
            <w:hyperlink r:id="rId73" w:history="1">
              <w:r w:rsidR="000251AA" w:rsidRPr="00B83BAC">
                <w:rPr>
                  <w:rStyle w:val="Hyperlink"/>
                </w:rPr>
                <w:t>https://ceds.ed.gov/element/001546</w:t>
              </w:r>
            </w:hyperlink>
          </w:p>
        </w:tc>
        <w:tc>
          <w:tcPr>
            <w:tcW w:w="811" w:type="pct"/>
            <w:tcBorders>
              <w:left w:val="single" w:sz="24" w:space="0" w:color="auto"/>
            </w:tcBorders>
            <w:vAlign w:val="center"/>
          </w:tcPr>
          <w:p w14:paraId="79DDAE48" w14:textId="521DA9D2" w:rsidR="00A75E1F" w:rsidRDefault="0013558F" w:rsidP="002A3835">
            <w:pPr>
              <w:pStyle w:val="SBACTableText"/>
            </w:pPr>
            <w:r w:rsidRPr="0013558F">
              <w:rPr>
                <w:b/>
              </w:rPr>
              <w:t>TRT:</w:t>
            </w:r>
            <w:r w:rsidR="00A75E1F">
              <w:t>Score/standardError</w:t>
            </w:r>
          </w:p>
          <w:p w14:paraId="0EEECF1C" w14:textId="5F80C48A" w:rsidR="00E208A5" w:rsidRDefault="0013558F" w:rsidP="002A3835">
            <w:pPr>
              <w:pStyle w:val="SBACTableText"/>
            </w:pPr>
            <w:r w:rsidRPr="0013558F">
              <w:rPr>
                <w:b/>
              </w:rPr>
              <w:t>DWSA:</w:t>
            </w:r>
            <w:r w:rsidR="00704C15">
              <w:t>AssessmentSubtestMinimumValue</w:t>
            </w:r>
            <w:r w:rsidR="00704C15">
              <w:rPr>
                <w:rStyle w:val="FootnoteReference"/>
              </w:rPr>
              <w:footnoteReference w:id="21"/>
            </w:r>
          </w:p>
          <w:p w14:paraId="33F664D5" w14:textId="6ED3B5BB" w:rsidR="000251AA" w:rsidRPr="00BE3C37" w:rsidRDefault="0013558F" w:rsidP="00A75E1F">
            <w:pPr>
              <w:pStyle w:val="SBACTableText"/>
            </w:pPr>
            <w:r w:rsidRPr="0013558F">
              <w:rPr>
                <w:b/>
              </w:rPr>
              <w:t>AIR:</w:t>
            </w:r>
            <w:r w:rsidR="00AE3B01">
              <w:t>SEM_TOTSS</w:t>
            </w:r>
          </w:p>
        </w:tc>
      </w:tr>
      <w:tr w:rsidR="000251AA" w:rsidRPr="00BE3C37" w14:paraId="06BEEC9E"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F7B16DE" w14:textId="43F4AAD2" w:rsidR="000251AA" w:rsidRDefault="000251AA" w:rsidP="002A3835">
            <w:pPr>
              <w:pStyle w:val="SBACTableText"/>
            </w:pPr>
            <w:r>
              <w:t>ScaleScoreAchievementLevel</w:t>
            </w:r>
          </w:p>
        </w:tc>
        <w:tc>
          <w:tcPr>
            <w:tcW w:w="446" w:type="pct"/>
            <w:vAlign w:val="center"/>
          </w:tcPr>
          <w:p w14:paraId="20291D64" w14:textId="705DC61D" w:rsidR="000251AA" w:rsidRPr="00BE3C37" w:rsidRDefault="000251AA" w:rsidP="002A3835">
            <w:pPr>
              <w:pStyle w:val="SBACTableText"/>
            </w:pPr>
            <w:r>
              <w:t>xsd:integer</w:t>
            </w:r>
          </w:p>
        </w:tc>
        <w:tc>
          <w:tcPr>
            <w:tcW w:w="210" w:type="pct"/>
            <w:vAlign w:val="center"/>
          </w:tcPr>
          <w:p w14:paraId="64593787" w14:textId="588648FC" w:rsidR="000251AA" w:rsidRPr="00BE3C37" w:rsidRDefault="000251AA" w:rsidP="002A3835">
            <w:pPr>
              <w:pStyle w:val="SBACTableText"/>
            </w:pPr>
            <w:r>
              <w:t>1</w:t>
            </w:r>
          </w:p>
        </w:tc>
        <w:tc>
          <w:tcPr>
            <w:tcW w:w="1127" w:type="pct"/>
            <w:vAlign w:val="center"/>
          </w:tcPr>
          <w:p w14:paraId="4DB42AB5" w14:textId="32AACE87" w:rsidR="000251AA" w:rsidRPr="00BE3C37" w:rsidRDefault="000251AA" w:rsidP="002A3835">
            <w:pPr>
              <w:pStyle w:val="SBACTableText"/>
            </w:pPr>
            <w:r>
              <w:t>The achievement level corresponding to the scale score.</w:t>
            </w:r>
          </w:p>
        </w:tc>
        <w:tc>
          <w:tcPr>
            <w:tcW w:w="657" w:type="pct"/>
            <w:vAlign w:val="center"/>
          </w:tcPr>
          <w:p w14:paraId="0C6AECCB" w14:textId="77777777" w:rsidR="000251AA" w:rsidRDefault="000251AA" w:rsidP="002A3835">
            <w:pPr>
              <w:pStyle w:val="SBACTableText"/>
            </w:pPr>
            <w:r>
              <w:t>For Smarter Balanced, overa</w:t>
            </w:r>
            <w:r w:rsidR="001A3801">
              <w:t>ll achievement levels are 1 to 6</w:t>
            </w:r>
            <w:r>
              <w:t>.</w:t>
            </w:r>
          </w:p>
          <w:p w14:paraId="13D7347A" w14:textId="7ED70B09" w:rsidR="00A463FF" w:rsidRPr="00BE3C37" w:rsidRDefault="00A463FF" w:rsidP="00A463FF">
            <w:pPr>
              <w:pStyle w:val="SBACTableText"/>
            </w:pPr>
            <w:r>
              <w:t>For non-Smarter Balanced, there may be up to six levels (1 to 6)</w:t>
            </w:r>
          </w:p>
        </w:tc>
        <w:tc>
          <w:tcPr>
            <w:tcW w:w="375" w:type="pct"/>
            <w:vAlign w:val="center"/>
          </w:tcPr>
          <w:p w14:paraId="4204F42D" w14:textId="730F1543" w:rsidR="000251AA" w:rsidRPr="00BE3C37" w:rsidRDefault="000251AA" w:rsidP="002A3835">
            <w:pPr>
              <w:pStyle w:val="SBACTableText"/>
            </w:pPr>
            <w:r>
              <w:t>Always</w:t>
            </w:r>
          </w:p>
        </w:tc>
        <w:tc>
          <w:tcPr>
            <w:tcW w:w="563" w:type="pct"/>
            <w:tcBorders>
              <w:right w:val="single" w:sz="24" w:space="0" w:color="auto"/>
            </w:tcBorders>
            <w:vAlign w:val="center"/>
          </w:tcPr>
          <w:p w14:paraId="5318439B" w14:textId="522410B4" w:rsidR="000251AA" w:rsidRPr="00BE3C37" w:rsidRDefault="00691842" w:rsidP="002A3835">
            <w:pPr>
              <w:pStyle w:val="SBACTableText"/>
            </w:pPr>
            <w:hyperlink r:id="rId74" w:history="1">
              <w:r w:rsidR="000251AA" w:rsidRPr="00B83BAC">
                <w:rPr>
                  <w:rStyle w:val="Hyperlink"/>
                </w:rPr>
                <w:t>https://ceds.ed.gov/element/000245</w:t>
              </w:r>
            </w:hyperlink>
          </w:p>
        </w:tc>
        <w:tc>
          <w:tcPr>
            <w:tcW w:w="811" w:type="pct"/>
            <w:tcBorders>
              <w:left w:val="single" w:sz="24" w:space="0" w:color="auto"/>
            </w:tcBorders>
            <w:vAlign w:val="center"/>
          </w:tcPr>
          <w:p w14:paraId="0872BEB0" w14:textId="063229F9" w:rsidR="00A75E1F" w:rsidRDefault="0013558F" w:rsidP="00AE3B01">
            <w:pPr>
              <w:pStyle w:val="SBACTableText"/>
            </w:pPr>
            <w:r w:rsidRPr="0013558F">
              <w:rPr>
                <w:b/>
              </w:rPr>
              <w:t>TRT:</w:t>
            </w:r>
            <w:r w:rsidR="00A75E1F">
              <w:t>Score/value</w:t>
            </w:r>
          </w:p>
          <w:p w14:paraId="7CD1DCC9" w14:textId="3AECFD79" w:rsidR="00704C15" w:rsidRDefault="0013558F" w:rsidP="00AE3B01">
            <w:pPr>
              <w:pStyle w:val="SBACTableText"/>
            </w:pPr>
            <w:r w:rsidRPr="0013558F">
              <w:rPr>
                <w:b/>
              </w:rPr>
              <w:t>DWSA:</w:t>
            </w:r>
            <w:r w:rsidR="00704C15">
              <w:t>AssessmentPerformanceLevelIdentifier</w:t>
            </w:r>
          </w:p>
          <w:p w14:paraId="64E6624E" w14:textId="4AEFA9EA" w:rsidR="000251AA" w:rsidRPr="00BE3C37" w:rsidRDefault="0013558F" w:rsidP="00AE3B01">
            <w:pPr>
              <w:pStyle w:val="SBACTableText"/>
            </w:pPr>
            <w:r w:rsidRPr="0013558F">
              <w:rPr>
                <w:b/>
              </w:rPr>
              <w:t>AIR:</w:t>
            </w:r>
            <w:r w:rsidR="00DA0280" w:rsidRPr="00DA0280">
              <w:t>PL_TOT</w:t>
            </w:r>
          </w:p>
        </w:tc>
      </w:tr>
      <w:tr w:rsidR="00E34CAE" w:rsidRPr="00BE3C37" w14:paraId="4AA0504F"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07FBB26" w14:textId="0277B91D" w:rsidR="00E34CAE" w:rsidRDefault="00E34CAE" w:rsidP="002A3835">
            <w:pPr>
              <w:pStyle w:val="SBACTableText"/>
            </w:pPr>
            <w:r>
              <w:lastRenderedPageBreak/>
              <w:t>OverallTheta</w:t>
            </w:r>
            <w:r w:rsidR="00902B62">
              <w:rPr>
                <w:rStyle w:val="FootnoteReference"/>
              </w:rPr>
              <w:footnoteReference w:id="22"/>
            </w:r>
          </w:p>
        </w:tc>
        <w:tc>
          <w:tcPr>
            <w:tcW w:w="446" w:type="pct"/>
            <w:vAlign w:val="center"/>
          </w:tcPr>
          <w:p w14:paraId="3F3B6298" w14:textId="424ABFD0" w:rsidR="00E34CAE" w:rsidRDefault="00E34CAE" w:rsidP="002A3835">
            <w:pPr>
              <w:pStyle w:val="SBACTableText"/>
            </w:pPr>
            <w:r>
              <w:t>xsd:</w:t>
            </w:r>
            <w:r w:rsidR="000414C2">
              <w:t>float</w:t>
            </w:r>
          </w:p>
        </w:tc>
        <w:tc>
          <w:tcPr>
            <w:tcW w:w="210" w:type="pct"/>
            <w:vAlign w:val="center"/>
          </w:tcPr>
          <w:p w14:paraId="64422720" w14:textId="48AD54FF" w:rsidR="00E34CAE" w:rsidRDefault="000414C2" w:rsidP="002A3835">
            <w:pPr>
              <w:pStyle w:val="SBACTableText"/>
            </w:pPr>
            <w:r>
              <w:t>8</w:t>
            </w:r>
          </w:p>
        </w:tc>
        <w:tc>
          <w:tcPr>
            <w:tcW w:w="1127" w:type="pct"/>
            <w:vAlign w:val="center"/>
          </w:tcPr>
          <w:p w14:paraId="58E3EDFC" w14:textId="3CA28A96" w:rsidR="00E34CAE" w:rsidRDefault="000414C2" w:rsidP="002A3835">
            <w:pPr>
              <w:pStyle w:val="SBACTableText"/>
            </w:pPr>
            <w:r>
              <w:t>The overall theta value</w:t>
            </w:r>
          </w:p>
        </w:tc>
        <w:tc>
          <w:tcPr>
            <w:tcW w:w="657" w:type="pct"/>
            <w:vAlign w:val="center"/>
          </w:tcPr>
          <w:p w14:paraId="3B2DC3F3" w14:textId="42AB6F10" w:rsidR="00E34CAE" w:rsidRDefault="000414C2" w:rsidP="002A3835">
            <w:pPr>
              <w:pStyle w:val="SBACTableText"/>
            </w:pPr>
            <w:r>
              <w:t>Floating point number</w:t>
            </w:r>
          </w:p>
        </w:tc>
        <w:tc>
          <w:tcPr>
            <w:tcW w:w="375" w:type="pct"/>
            <w:vAlign w:val="center"/>
          </w:tcPr>
          <w:p w14:paraId="65C30E3A" w14:textId="657CD08C" w:rsidR="00E34CAE" w:rsidRDefault="00827837" w:rsidP="002A3835">
            <w:pPr>
              <w:pStyle w:val="SBACTableText"/>
            </w:pPr>
            <w:r>
              <w:t>Required for Validity Studies</w:t>
            </w:r>
            <w:r>
              <w:rPr>
                <w:rStyle w:val="FootnoteReference"/>
              </w:rPr>
              <w:footnoteReference w:id="23"/>
            </w:r>
          </w:p>
        </w:tc>
        <w:tc>
          <w:tcPr>
            <w:tcW w:w="563" w:type="pct"/>
            <w:tcBorders>
              <w:right w:val="single" w:sz="24" w:space="0" w:color="auto"/>
            </w:tcBorders>
            <w:vAlign w:val="center"/>
          </w:tcPr>
          <w:p w14:paraId="0705B5D1" w14:textId="77777777" w:rsidR="00E34CAE" w:rsidRDefault="00E34CAE" w:rsidP="002A3835">
            <w:pPr>
              <w:pStyle w:val="SBACTableText"/>
            </w:pPr>
          </w:p>
        </w:tc>
        <w:tc>
          <w:tcPr>
            <w:tcW w:w="811" w:type="pct"/>
            <w:tcBorders>
              <w:left w:val="single" w:sz="24" w:space="0" w:color="auto"/>
            </w:tcBorders>
            <w:vAlign w:val="center"/>
          </w:tcPr>
          <w:p w14:paraId="011CD83D" w14:textId="67564DE6" w:rsidR="00E34CAE" w:rsidRDefault="0013558F" w:rsidP="00704C15">
            <w:pPr>
              <w:pStyle w:val="SBACTableText"/>
            </w:pPr>
            <w:r w:rsidRPr="0013558F">
              <w:rPr>
                <w:b/>
              </w:rPr>
              <w:t>AIR:</w:t>
            </w:r>
            <w:r w:rsidR="000414C2">
              <w:t>THETA_TOT</w:t>
            </w:r>
          </w:p>
        </w:tc>
      </w:tr>
      <w:tr w:rsidR="000414C2" w:rsidRPr="00BE3C37" w14:paraId="3B7808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EE6981A" w14:textId="5F99A343" w:rsidR="000414C2" w:rsidRDefault="000414C2" w:rsidP="00827837">
            <w:pPr>
              <w:pStyle w:val="SBACTableText"/>
            </w:pPr>
            <w:r>
              <w:t>OverallThetaStandardError</w:t>
            </w:r>
          </w:p>
        </w:tc>
        <w:tc>
          <w:tcPr>
            <w:tcW w:w="446" w:type="pct"/>
            <w:vAlign w:val="center"/>
          </w:tcPr>
          <w:p w14:paraId="3F65DF3C" w14:textId="739A0FC1" w:rsidR="000414C2" w:rsidRDefault="000414C2" w:rsidP="002A3835">
            <w:pPr>
              <w:pStyle w:val="SBACTableText"/>
            </w:pPr>
            <w:r>
              <w:t>xsd:float</w:t>
            </w:r>
          </w:p>
        </w:tc>
        <w:tc>
          <w:tcPr>
            <w:tcW w:w="210" w:type="pct"/>
            <w:vAlign w:val="center"/>
          </w:tcPr>
          <w:p w14:paraId="4231C6B5" w14:textId="785B41F1" w:rsidR="000414C2" w:rsidRDefault="000414C2" w:rsidP="002A3835">
            <w:pPr>
              <w:pStyle w:val="SBACTableText"/>
            </w:pPr>
            <w:r>
              <w:t>8</w:t>
            </w:r>
          </w:p>
        </w:tc>
        <w:tc>
          <w:tcPr>
            <w:tcW w:w="1127" w:type="pct"/>
            <w:vAlign w:val="center"/>
          </w:tcPr>
          <w:p w14:paraId="0AA0D34A" w14:textId="4570196E" w:rsidR="000414C2" w:rsidRDefault="000414C2" w:rsidP="000414C2">
            <w:pPr>
              <w:pStyle w:val="SBACTableText"/>
            </w:pPr>
            <w:r>
              <w:t>The standard error for the overall theta</w:t>
            </w:r>
          </w:p>
        </w:tc>
        <w:tc>
          <w:tcPr>
            <w:tcW w:w="657" w:type="pct"/>
            <w:vAlign w:val="center"/>
          </w:tcPr>
          <w:p w14:paraId="56D686F0" w14:textId="2190EB48" w:rsidR="000414C2" w:rsidRDefault="000414C2" w:rsidP="002A3835">
            <w:pPr>
              <w:pStyle w:val="SBACTableText"/>
            </w:pPr>
            <w:r>
              <w:t>Floating point number</w:t>
            </w:r>
          </w:p>
        </w:tc>
        <w:tc>
          <w:tcPr>
            <w:tcW w:w="375" w:type="pct"/>
            <w:vAlign w:val="center"/>
          </w:tcPr>
          <w:p w14:paraId="7F0382D8" w14:textId="08BD5F99" w:rsidR="000414C2" w:rsidRDefault="00827837" w:rsidP="002A3835">
            <w:pPr>
              <w:pStyle w:val="SBACTableText"/>
            </w:pPr>
            <w:r>
              <w:t>Required for Validity Studies</w:t>
            </w:r>
          </w:p>
        </w:tc>
        <w:tc>
          <w:tcPr>
            <w:tcW w:w="563" w:type="pct"/>
            <w:tcBorders>
              <w:right w:val="single" w:sz="24" w:space="0" w:color="auto"/>
            </w:tcBorders>
            <w:vAlign w:val="center"/>
          </w:tcPr>
          <w:p w14:paraId="44BF9A9F" w14:textId="77777777" w:rsidR="000414C2" w:rsidRDefault="000414C2" w:rsidP="002A3835">
            <w:pPr>
              <w:pStyle w:val="SBACTableText"/>
            </w:pPr>
          </w:p>
        </w:tc>
        <w:tc>
          <w:tcPr>
            <w:tcW w:w="811" w:type="pct"/>
            <w:tcBorders>
              <w:left w:val="single" w:sz="24" w:space="0" w:color="auto"/>
            </w:tcBorders>
            <w:vAlign w:val="center"/>
          </w:tcPr>
          <w:p w14:paraId="059B8CDF" w14:textId="74F74CDD" w:rsidR="000414C2" w:rsidRDefault="0013558F" w:rsidP="00AE3B01">
            <w:pPr>
              <w:pStyle w:val="SBACTableText"/>
            </w:pPr>
            <w:r w:rsidRPr="0013558F">
              <w:rPr>
                <w:b/>
              </w:rPr>
              <w:t>AIR:</w:t>
            </w:r>
            <w:r w:rsidR="000414C2">
              <w:t>SEM_TOT_THETA</w:t>
            </w:r>
          </w:p>
        </w:tc>
      </w:tr>
      <w:tr w:rsidR="000251AA" w:rsidRPr="00BE3C37" w14:paraId="104ADAB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FA97537" w14:textId="21FE7A91" w:rsidR="000251AA" w:rsidRDefault="000251AA" w:rsidP="000414C2">
            <w:pPr>
              <w:pStyle w:val="SBACTableText"/>
            </w:pPr>
            <w:r>
              <w:t>Claim</w:t>
            </w:r>
            <w:r w:rsidR="000414C2">
              <w:t>1</w:t>
            </w:r>
            <w:r>
              <w:t>Score</w:t>
            </w:r>
          </w:p>
        </w:tc>
        <w:tc>
          <w:tcPr>
            <w:tcW w:w="446" w:type="pct"/>
            <w:vAlign w:val="center"/>
          </w:tcPr>
          <w:p w14:paraId="0302B093" w14:textId="3B78F64B" w:rsidR="000251AA" w:rsidRPr="00BE3C37" w:rsidRDefault="000251AA" w:rsidP="008B12CC">
            <w:pPr>
              <w:pStyle w:val="SBACTableText"/>
            </w:pPr>
            <w:r>
              <w:t>xsd:float</w:t>
            </w:r>
          </w:p>
        </w:tc>
        <w:tc>
          <w:tcPr>
            <w:tcW w:w="210" w:type="pct"/>
            <w:vAlign w:val="center"/>
          </w:tcPr>
          <w:p w14:paraId="193CB8F8" w14:textId="2A8D5CF6" w:rsidR="000251AA" w:rsidRPr="00BE3C37" w:rsidRDefault="000251AA" w:rsidP="008B12CC">
            <w:pPr>
              <w:pStyle w:val="SBACTableText"/>
            </w:pPr>
            <w:r>
              <w:t>8</w:t>
            </w:r>
          </w:p>
        </w:tc>
        <w:tc>
          <w:tcPr>
            <w:tcW w:w="1127" w:type="pct"/>
            <w:vAlign w:val="center"/>
          </w:tcPr>
          <w:p w14:paraId="2F5DDAD8" w14:textId="77777777" w:rsidR="000251AA" w:rsidRDefault="000251AA" w:rsidP="008B12CC">
            <w:pPr>
              <w:pStyle w:val="SBACTableText"/>
            </w:pPr>
            <w:r>
              <w:t>Score for claim #1</w:t>
            </w:r>
          </w:p>
          <w:p w14:paraId="6BF29A6F" w14:textId="77777777" w:rsidR="00AE0EAE" w:rsidRDefault="000251AA" w:rsidP="00AE0EAE">
            <w:pPr>
              <w:pStyle w:val="SBACTableText"/>
              <w:spacing w:after="0"/>
            </w:pPr>
            <w:r>
              <w:t>For Smarter Balanced:</w:t>
            </w:r>
          </w:p>
          <w:p w14:paraId="7511ED9C" w14:textId="77777777" w:rsidR="00AE0EAE" w:rsidRPr="00AE0EAE" w:rsidRDefault="000251AA" w:rsidP="00AE0EAE">
            <w:pPr>
              <w:pStyle w:val="TableBullet0"/>
            </w:pPr>
            <w:r w:rsidRPr="00AE0EAE">
              <w:t>ELA Claim 1 is Reading</w:t>
            </w:r>
          </w:p>
          <w:p w14:paraId="4990B319" w14:textId="570A9F9F" w:rsidR="000251AA" w:rsidRPr="00BE3C37" w:rsidRDefault="000251AA" w:rsidP="00AE0EAE">
            <w:pPr>
              <w:pStyle w:val="TableBullet0"/>
            </w:pPr>
            <w:r w:rsidRPr="00AE0EAE">
              <w:t>Math Claim 1 is Concepts &amp; Procedures</w:t>
            </w:r>
          </w:p>
        </w:tc>
        <w:tc>
          <w:tcPr>
            <w:tcW w:w="657" w:type="pct"/>
            <w:vAlign w:val="center"/>
          </w:tcPr>
          <w:p w14:paraId="4F33AEFB" w14:textId="72910CA0" w:rsidR="000251AA" w:rsidRPr="00BE3C37" w:rsidRDefault="000251AA" w:rsidP="008B12CC">
            <w:pPr>
              <w:pStyle w:val="SBACTableText"/>
            </w:pPr>
            <w:r>
              <w:t>A positive number, typically an integer.</w:t>
            </w:r>
          </w:p>
        </w:tc>
        <w:tc>
          <w:tcPr>
            <w:tcW w:w="375" w:type="pct"/>
            <w:vAlign w:val="center"/>
          </w:tcPr>
          <w:p w14:paraId="0CCCB86A" w14:textId="74A4076C" w:rsidR="000251AA" w:rsidRPr="00BE3C37" w:rsidRDefault="00DA1B97" w:rsidP="008B12CC">
            <w:pPr>
              <w:pStyle w:val="SBACTableText"/>
            </w:pPr>
            <w:r>
              <w:t>Conditional</w:t>
            </w:r>
            <w:r>
              <w:rPr>
                <w:rStyle w:val="FootnoteReference"/>
              </w:rPr>
              <w:footnoteReference w:id="24"/>
            </w:r>
          </w:p>
        </w:tc>
        <w:tc>
          <w:tcPr>
            <w:tcW w:w="563" w:type="pct"/>
            <w:tcBorders>
              <w:right w:val="single" w:sz="24" w:space="0" w:color="auto"/>
            </w:tcBorders>
            <w:vAlign w:val="center"/>
          </w:tcPr>
          <w:p w14:paraId="24CB7D32" w14:textId="13752237" w:rsidR="000251AA" w:rsidRPr="00BE3C37" w:rsidRDefault="00691842" w:rsidP="008B12CC">
            <w:pPr>
              <w:pStyle w:val="SBACTableText"/>
            </w:pPr>
            <w:hyperlink r:id="rId75" w:history="1">
              <w:r w:rsidR="000251AA" w:rsidRPr="00B83BAC">
                <w:rPr>
                  <w:rStyle w:val="Hyperlink"/>
                </w:rPr>
                <w:t>https://ceds.ed.gov/element/000245</w:t>
              </w:r>
            </w:hyperlink>
          </w:p>
        </w:tc>
        <w:tc>
          <w:tcPr>
            <w:tcW w:w="811" w:type="pct"/>
            <w:tcBorders>
              <w:left w:val="single" w:sz="24" w:space="0" w:color="auto"/>
            </w:tcBorders>
            <w:vAlign w:val="center"/>
          </w:tcPr>
          <w:p w14:paraId="4A11581C" w14:textId="644FB7AF" w:rsidR="00A75E1F" w:rsidRDefault="0013558F" w:rsidP="008B12CC">
            <w:pPr>
              <w:pStyle w:val="SBACTableText"/>
            </w:pPr>
            <w:r w:rsidRPr="0013558F">
              <w:rPr>
                <w:b/>
              </w:rPr>
              <w:t>TRT:</w:t>
            </w:r>
            <w:r w:rsidR="000414C2">
              <w:t xml:space="preserve"> </w:t>
            </w:r>
            <w:r w:rsidR="00A75E1F">
              <w:t>Score/value</w:t>
            </w:r>
          </w:p>
          <w:p w14:paraId="2E7D5D75" w14:textId="0A960E4A" w:rsidR="00704C15" w:rsidRDefault="0013558F" w:rsidP="008B12CC">
            <w:pPr>
              <w:pStyle w:val="SBACTableText"/>
            </w:pPr>
            <w:r w:rsidRPr="0013558F">
              <w:rPr>
                <w:b/>
              </w:rPr>
              <w:t>DWSA:</w:t>
            </w:r>
            <w:r w:rsidR="00704C15">
              <w:t>AssessmentSubtestREsultScoreClaim1Value</w:t>
            </w:r>
          </w:p>
          <w:p w14:paraId="2D8EB3F8" w14:textId="1239C42F" w:rsidR="000251AA" w:rsidRPr="00BE3C37" w:rsidRDefault="0013558F" w:rsidP="00704C15">
            <w:pPr>
              <w:pStyle w:val="SBACTableText"/>
            </w:pPr>
            <w:r w:rsidRPr="0013558F">
              <w:rPr>
                <w:b/>
              </w:rPr>
              <w:t>AIR:</w:t>
            </w:r>
            <w:r w:rsidR="00A75E1F">
              <w:t>SS_SRC1</w:t>
            </w:r>
          </w:p>
        </w:tc>
      </w:tr>
      <w:tr w:rsidR="000251AA" w:rsidRPr="00BE3C37" w14:paraId="33AFE7F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A580FB7" w14:textId="6CDE3042" w:rsidR="000251AA" w:rsidRDefault="000251AA" w:rsidP="000414C2">
            <w:pPr>
              <w:pStyle w:val="SBACTableText"/>
            </w:pPr>
            <w:r>
              <w:t>Claim</w:t>
            </w:r>
            <w:r w:rsidR="000414C2">
              <w:t>1</w:t>
            </w:r>
            <w:r>
              <w:t>ScoreStandardError</w:t>
            </w:r>
          </w:p>
        </w:tc>
        <w:tc>
          <w:tcPr>
            <w:tcW w:w="446" w:type="pct"/>
            <w:vAlign w:val="center"/>
          </w:tcPr>
          <w:p w14:paraId="7F5FC082" w14:textId="77F50C97" w:rsidR="000251AA" w:rsidRPr="00BE3C37" w:rsidRDefault="000251AA" w:rsidP="008B12CC">
            <w:pPr>
              <w:pStyle w:val="SBACTableText"/>
            </w:pPr>
            <w:r>
              <w:t>xsd:float</w:t>
            </w:r>
          </w:p>
        </w:tc>
        <w:tc>
          <w:tcPr>
            <w:tcW w:w="210" w:type="pct"/>
            <w:vAlign w:val="center"/>
          </w:tcPr>
          <w:p w14:paraId="1769440C" w14:textId="0EF0F019" w:rsidR="000251AA" w:rsidRPr="00BE3C37" w:rsidRDefault="000251AA" w:rsidP="008B12CC">
            <w:pPr>
              <w:pStyle w:val="SBACTableText"/>
            </w:pPr>
            <w:r>
              <w:t>8</w:t>
            </w:r>
          </w:p>
        </w:tc>
        <w:tc>
          <w:tcPr>
            <w:tcW w:w="1127" w:type="pct"/>
            <w:vAlign w:val="center"/>
          </w:tcPr>
          <w:p w14:paraId="3C644DE9" w14:textId="4C37B0A5" w:rsidR="000251AA" w:rsidRPr="00BE3C37" w:rsidRDefault="000251AA" w:rsidP="008B12CC">
            <w:pPr>
              <w:pStyle w:val="SBACTableText"/>
            </w:pPr>
            <w:r>
              <w:t>Standard error for claim #1</w:t>
            </w:r>
          </w:p>
        </w:tc>
        <w:tc>
          <w:tcPr>
            <w:tcW w:w="657" w:type="pct"/>
            <w:vAlign w:val="center"/>
          </w:tcPr>
          <w:p w14:paraId="6F0DBD68" w14:textId="662B0683" w:rsidR="000251AA" w:rsidRPr="00BE3C37" w:rsidRDefault="000251AA" w:rsidP="008B12CC">
            <w:pPr>
              <w:pStyle w:val="SBACTableText"/>
            </w:pPr>
            <w:r>
              <w:t>Floating point number</w:t>
            </w:r>
          </w:p>
        </w:tc>
        <w:tc>
          <w:tcPr>
            <w:tcW w:w="375" w:type="pct"/>
            <w:vAlign w:val="center"/>
          </w:tcPr>
          <w:p w14:paraId="7D282FD8" w14:textId="0FA5C17A" w:rsidR="000251AA" w:rsidRPr="00BE3C37" w:rsidRDefault="00DA1B97" w:rsidP="008B12CC">
            <w:pPr>
              <w:pStyle w:val="SBACTableText"/>
            </w:pPr>
            <w:r>
              <w:t>Conditional</w:t>
            </w:r>
          </w:p>
        </w:tc>
        <w:tc>
          <w:tcPr>
            <w:tcW w:w="563" w:type="pct"/>
            <w:tcBorders>
              <w:right w:val="single" w:sz="24" w:space="0" w:color="auto"/>
            </w:tcBorders>
            <w:vAlign w:val="center"/>
          </w:tcPr>
          <w:p w14:paraId="09C0756C" w14:textId="0FAE5DAB" w:rsidR="000251AA" w:rsidRPr="00BE3C37" w:rsidRDefault="00691842" w:rsidP="008B12CC">
            <w:pPr>
              <w:pStyle w:val="SBACTableText"/>
            </w:pPr>
            <w:hyperlink r:id="rId76" w:history="1">
              <w:r w:rsidR="000251AA" w:rsidRPr="00B83BAC">
                <w:rPr>
                  <w:rStyle w:val="Hyperlink"/>
                </w:rPr>
                <w:t>https://ceds.ed.gov/element/001546</w:t>
              </w:r>
            </w:hyperlink>
          </w:p>
        </w:tc>
        <w:tc>
          <w:tcPr>
            <w:tcW w:w="811" w:type="pct"/>
            <w:tcBorders>
              <w:left w:val="single" w:sz="24" w:space="0" w:color="auto"/>
            </w:tcBorders>
            <w:vAlign w:val="center"/>
          </w:tcPr>
          <w:p w14:paraId="717CF5D4" w14:textId="70418B95" w:rsidR="00A75E1F" w:rsidRDefault="0013558F" w:rsidP="008B12CC">
            <w:pPr>
              <w:pStyle w:val="SBACTableText"/>
            </w:pPr>
            <w:r w:rsidRPr="0013558F">
              <w:rPr>
                <w:b/>
              </w:rPr>
              <w:t>TRT:</w:t>
            </w:r>
            <w:r w:rsidR="000414C2">
              <w:t xml:space="preserve"> </w:t>
            </w:r>
            <w:r w:rsidR="00A75E1F">
              <w:t>Score/standardError</w:t>
            </w:r>
          </w:p>
          <w:p w14:paraId="4B6511C7" w14:textId="030A904F" w:rsidR="00704C15" w:rsidRDefault="0013558F" w:rsidP="008B12CC">
            <w:pPr>
              <w:pStyle w:val="SBACTableText"/>
            </w:pPr>
            <w:r w:rsidRPr="0013558F">
              <w:rPr>
                <w:b/>
              </w:rPr>
              <w:t>DWSA:</w:t>
            </w:r>
            <w:r w:rsidR="00704C15">
              <w:t>AssessmentSubtestResultScoreClaim1MinimumValue</w:t>
            </w:r>
          </w:p>
          <w:p w14:paraId="37655EC4" w14:textId="140BF4CE" w:rsidR="000251AA" w:rsidRPr="00BE3C37" w:rsidRDefault="0013558F" w:rsidP="00704C15">
            <w:pPr>
              <w:pStyle w:val="SBACTableText"/>
            </w:pPr>
            <w:r w:rsidRPr="0013558F">
              <w:rPr>
                <w:b/>
              </w:rPr>
              <w:t>AIR:</w:t>
            </w:r>
            <w:r w:rsidR="00A75E1F">
              <w:t>SEM_SRC1</w:t>
            </w:r>
          </w:p>
        </w:tc>
      </w:tr>
      <w:tr w:rsidR="000251AA" w:rsidRPr="00BE3C37" w14:paraId="58216D5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CDA4232" w14:textId="63C350C5" w:rsidR="000251AA" w:rsidRDefault="000251AA" w:rsidP="000414C2">
            <w:pPr>
              <w:pStyle w:val="SBACTableText"/>
            </w:pPr>
            <w:r>
              <w:t>Claim</w:t>
            </w:r>
            <w:r w:rsidR="000414C2">
              <w:t>1</w:t>
            </w:r>
            <w:r>
              <w:t>ScoreAchievementLevel</w:t>
            </w:r>
          </w:p>
        </w:tc>
        <w:tc>
          <w:tcPr>
            <w:tcW w:w="446" w:type="pct"/>
            <w:vAlign w:val="center"/>
          </w:tcPr>
          <w:p w14:paraId="7C2A2DF6" w14:textId="6B97A74B" w:rsidR="000251AA" w:rsidRPr="00BE3C37" w:rsidRDefault="000251AA" w:rsidP="008B12CC">
            <w:pPr>
              <w:pStyle w:val="SBACTableText"/>
            </w:pPr>
            <w:r>
              <w:t>xsd:integer</w:t>
            </w:r>
          </w:p>
        </w:tc>
        <w:tc>
          <w:tcPr>
            <w:tcW w:w="210" w:type="pct"/>
            <w:vAlign w:val="center"/>
          </w:tcPr>
          <w:p w14:paraId="7932203D" w14:textId="33F9D664" w:rsidR="000251AA" w:rsidRPr="00BE3C37" w:rsidRDefault="000251AA" w:rsidP="008B12CC">
            <w:pPr>
              <w:pStyle w:val="SBACTableText"/>
            </w:pPr>
            <w:r>
              <w:t>1</w:t>
            </w:r>
          </w:p>
        </w:tc>
        <w:tc>
          <w:tcPr>
            <w:tcW w:w="1127" w:type="pct"/>
            <w:vAlign w:val="center"/>
          </w:tcPr>
          <w:p w14:paraId="130BB754" w14:textId="282F5DFE" w:rsidR="000251AA" w:rsidRPr="00BE3C37" w:rsidRDefault="000251AA" w:rsidP="008B12CC">
            <w:pPr>
              <w:pStyle w:val="SBACTableText"/>
            </w:pPr>
            <w:r>
              <w:t>The achievement level corresponding to claim score #1</w:t>
            </w:r>
          </w:p>
        </w:tc>
        <w:tc>
          <w:tcPr>
            <w:tcW w:w="657" w:type="pct"/>
            <w:vAlign w:val="center"/>
          </w:tcPr>
          <w:p w14:paraId="4384CC09" w14:textId="359DA46F" w:rsidR="000251AA" w:rsidRPr="00BE3C37" w:rsidRDefault="000251AA" w:rsidP="008B12CC">
            <w:pPr>
              <w:pStyle w:val="SBACTableText"/>
            </w:pPr>
            <w:r>
              <w:t>For Smarter Balanced, claim achievement levels are 1 to 3.</w:t>
            </w:r>
          </w:p>
        </w:tc>
        <w:tc>
          <w:tcPr>
            <w:tcW w:w="375" w:type="pct"/>
            <w:vAlign w:val="center"/>
          </w:tcPr>
          <w:p w14:paraId="589449CA" w14:textId="0B2BFC0D" w:rsidR="000251AA" w:rsidRPr="00BE3C37" w:rsidRDefault="00DA1B97" w:rsidP="008B12CC">
            <w:pPr>
              <w:pStyle w:val="SBACTableText"/>
            </w:pPr>
            <w:r>
              <w:t>Conditional</w:t>
            </w:r>
          </w:p>
        </w:tc>
        <w:tc>
          <w:tcPr>
            <w:tcW w:w="563" w:type="pct"/>
            <w:tcBorders>
              <w:right w:val="single" w:sz="24" w:space="0" w:color="auto"/>
            </w:tcBorders>
            <w:vAlign w:val="center"/>
          </w:tcPr>
          <w:p w14:paraId="4BDFA007" w14:textId="2F4C19C0" w:rsidR="000251AA" w:rsidRPr="00BE3C37" w:rsidRDefault="00691842" w:rsidP="008B12CC">
            <w:pPr>
              <w:pStyle w:val="SBACTableText"/>
            </w:pPr>
            <w:hyperlink r:id="rId77" w:history="1">
              <w:r w:rsidR="000251AA" w:rsidRPr="00B83BAC">
                <w:rPr>
                  <w:rStyle w:val="Hyperlink"/>
                </w:rPr>
                <w:t>https://ceds.ed.gov/element/000245</w:t>
              </w:r>
            </w:hyperlink>
          </w:p>
        </w:tc>
        <w:tc>
          <w:tcPr>
            <w:tcW w:w="811" w:type="pct"/>
            <w:tcBorders>
              <w:left w:val="single" w:sz="24" w:space="0" w:color="auto"/>
            </w:tcBorders>
            <w:vAlign w:val="center"/>
          </w:tcPr>
          <w:p w14:paraId="2E81F1A2" w14:textId="717675E2" w:rsidR="00A75E1F" w:rsidRDefault="0013558F" w:rsidP="008B12CC">
            <w:pPr>
              <w:pStyle w:val="SBACTableText"/>
            </w:pPr>
            <w:r w:rsidRPr="0013558F">
              <w:rPr>
                <w:b/>
              </w:rPr>
              <w:t>TRT:</w:t>
            </w:r>
            <w:r w:rsidR="000414C2">
              <w:t xml:space="preserve"> </w:t>
            </w:r>
            <w:r w:rsidR="00A75E1F">
              <w:t>Score/value</w:t>
            </w:r>
          </w:p>
          <w:p w14:paraId="15CB3900" w14:textId="34D01C26" w:rsidR="00704C15" w:rsidRDefault="0013558F" w:rsidP="008B12CC">
            <w:pPr>
              <w:pStyle w:val="SBACTableText"/>
            </w:pPr>
            <w:r w:rsidRPr="0013558F">
              <w:rPr>
                <w:b/>
              </w:rPr>
              <w:t>DWSA:</w:t>
            </w:r>
            <w:r w:rsidR="00704C15">
              <w:t>AssessmentClaim1PerformanceLevelIdentifier</w:t>
            </w:r>
          </w:p>
          <w:p w14:paraId="5D0AF79F" w14:textId="12133F37" w:rsidR="000251AA" w:rsidRPr="00BE3C37" w:rsidRDefault="0013558F" w:rsidP="00704C15">
            <w:pPr>
              <w:pStyle w:val="SBACTableText"/>
            </w:pPr>
            <w:r w:rsidRPr="0013558F">
              <w:rPr>
                <w:b/>
              </w:rPr>
              <w:t>AIR:</w:t>
            </w:r>
            <w:r w:rsidR="00202B41">
              <w:t>PL_SRC1</w:t>
            </w:r>
          </w:p>
        </w:tc>
      </w:tr>
      <w:tr w:rsidR="000414C2" w:rsidRPr="00BE3C37" w14:paraId="392FD151"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8E97213" w14:textId="3F635480" w:rsidR="000414C2" w:rsidRDefault="000414C2" w:rsidP="008B12CC">
            <w:pPr>
              <w:pStyle w:val="SBACTableText"/>
            </w:pPr>
            <w:r>
              <w:t>Claim1Theta</w:t>
            </w:r>
          </w:p>
        </w:tc>
        <w:tc>
          <w:tcPr>
            <w:tcW w:w="446" w:type="pct"/>
            <w:vAlign w:val="center"/>
          </w:tcPr>
          <w:p w14:paraId="2ECA438E" w14:textId="2CF3F448" w:rsidR="000414C2" w:rsidRDefault="000414C2" w:rsidP="008B12CC">
            <w:pPr>
              <w:pStyle w:val="SBACTableText"/>
            </w:pPr>
            <w:r>
              <w:t>xsd:float</w:t>
            </w:r>
          </w:p>
        </w:tc>
        <w:tc>
          <w:tcPr>
            <w:tcW w:w="210" w:type="pct"/>
            <w:vAlign w:val="center"/>
          </w:tcPr>
          <w:p w14:paraId="208E73C8" w14:textId="25EF3E42" w:rsidR="000414C2" w:rsidRDefault="000414C2" w:rsidP="008B12CC">
            <w:pPr>
              <w:pStyle w:val="SBACTableText"/>
            </w:pPr>
            <w:r>
              <w:t>8</w:t>
            </w:r>
          </w:p>
        </w:tc>
        <w:tc>
          <w:tcPr>
            <w:tcW w:w="1127" w:type="pct"/>
            <w:vAlign w:val="center"/>
          </w:tcPr>
          <w:p w14:paraId="13FC874A" w14:textId="6634241E" w:rsidR="000414C2" w:rsidRDefault="000414C2" w:rsidP="008B12CC">
            <w:pPr>
              <w:pStyle w:val="SBACTableText"/>
            </w:pPr>
            <w:r>
              <w:t>The theta value for claim #1</w:t>
            </w:r>
          </w:p>
        </w:tc>
        <w:tc>
          <w:tcPr>
            <w:tcW w:w="657" w:type="pct"/>
            <w:vAlign w:val="center"/>
          </w:tcPr>
          <w:p w14:paraId="59DEEE3C" w14:textId="795A914D" w:rsidR="000414C2" w:rsidRDefault="000414C2" w:rsidP="008B12CC">
            <w:pPr>
              <w:pStyle w:val="SBACTableText"/>
            </w:pPr>
            <w:r>
              <w:t>Floating point number</w:t>
            </w:r>
          </w:p>
        </w:tc>
        <w:tc>
          <w:tcPr>
            <w:tcW w:w="375" w:type="pct"/>
            <w:vAlign w:val="center"/>
          </w:tcPr>
          <w:p w14:paraId="58665128" w14:textId="5B9A6422" w:rsidR="000414C2" w:rsidRDefault="00827837" w:rsidP="008B12CC">
            <w:pPr>
              <w:pStyle w:val="SBACTableText"/>
            </w:pPr>
            <w:r>
              <w:t>Required for Validity Studies</w:t>
            </w:r>
          </w:p>
        </w:tc>
        <w:tc>
          <w:tcPr>
            <w:tcW w:w="563" w:type="pct"/>
            <w:tcBorders>
              <w:right w:val="single" w:sz="24" w:space="0" w:color="auto"/>
            </w:tcBorders>
            <w:vAlign w:val="center"/>
          </w:tcPr>
          <w:p w14:paraId="684451CE" w14:textId="77777777" w:rsidR="000414C2" w:rsidRDefault="000414C2" w:rsidP="008B12CC">
            <w:pPr>
              <w:pStyle w:val="SBACTableText"/>
            </w:pPr>
          </w:p>
        </w:tc>
        <w:tc>
          <w:tcPr>
            <w:tcW w:w="811" w:type="pct"/>
            <w:tcBorders>
              <w:left w:val="single" w:sz="24" w:space="0" w:color="auto"/>
            </w:tcBorders>
            <w:vAlign w:val="center"/>
          </w:tcPr>
          <w:p w14:paraId="200349B8" w14:textId="76221289" w:rsidR="000414C2" w:rsidRDefault="0013558F" w:rsidP="00704C15">
            <w:pPr>
              <w:pStyle w:val="SBACTableText"/>
            </w:pPr>
            <w:r w:rsidRPr="0013558F">
              <w:rPr>
                <w:b/>
              </w:rPr>
              <w:t>AIR:</w:t>
            </w:r>
            <w:r w:rsidR="000414C2">
              <w:t>THETA_SRC1</w:t>
            </w:r>
          </w:p>
        </w:tc>
      </w:tr>
      <w:tr w:rsidR="000414C2" w:rsidRPr="00BE3C37" w14:paraId="7050793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17FA822" w14:textId="57EAB9D7" w:rsidR="000414C2" w:rsidRDefault="000414C2" w:rsidP="008B12CC">
            <w:pPr>
              <w:pStyle w:val="SBACTableText"/>
            </w:pPr>
            <w:r>
              <w:t>Claim1ThetaStandardError</w:t>
            </w:r>
          </w:p>
        </w:tc>
        <w:tc>
          <w:tcPr>
            <w:tcW w:w="446" w:type="pct"/>
            <w:vAlign w:val="center"/>
          </w:tcPr>
          <w:p w14:paraId="0961EEBB" w14:textId="67A418C5" w:rsidR="000414C2" w:rsidRDefault="000414C2" w:rsidP="008B12CC">
            <w:pPr>
              <w:pStyle w:val="SBACTableText"/>
            </w:pPr>
            <w:r>
              <w:t>xsd:float</w:t>
            </w:r>
          </w:p>
        </w:tc>
        <w:tc>
          <w:tcPr>
            <w:tcW w:w="210" w:type="pct"/>
            <w:vAlign w:val="center"/>
          </w:tcPr>
          <w:p w14:paraId="0D102F43" w14:textId="1D571DDA" w:rsidR="000414C2" w:rsidRDefault="000414C2" w:rsidP="008B12CC">
            <w:pPr>
              <w:pStyle w:val="SBACTableText"/>
            </w:pPr>
            <w:r>
              <w:t>8</w:t>
            </w:r>
          </w:p>
        </w:tc>
        <w:tc>
          <w:tcPr>
            <w:tcW w:w="1127" w:type="pct"/>
            <w:vAlign w:val="center"/>
          </w:tcPr>
          <w:p w14:paraId="40F1E113" w14:textId="1D3D6C19" w:rsidR="000414C2" w:rsidRDefault="000414C2" w:rsidP="000414C2">
            <w:pPr>
              <w:pStyle w:val="SBACTableText"/>
            </w:pPr>
            <w:r>
              <w:t>Standard error for the claim 1 theta</w:t>
            </w:r>
          </w:p>
        </w:tc>
        <w:tc>
          <w:tcPr>
            <w:tcW w:w="657" w:type="pct"/>
            <w:vAlign w:val="center"/>
          </w:tcPr>
          <w:p w14:paraId="1A547789" w14:textId="35BD4821" w:rsidR="000414C2" w:rsidRDefault="000414C2" w:rsidP="008B12CC">
            <w:pPr>
              <w:pStyle w:val="SBACTableText"/>
            </w:pPr>
            <w:r>
              <w:t>Floating point number</w:t>
            </w:r>
          </w:p>
        </w:tc>
        <w:tc>
          <w:tcPr>
            <w:tcW w:w="375" w:type="pct"/>
            <w:vAlign w:val="center"/>
          </w:tcPr>
          <w:p w14:paraId="357A903F" w14:textId="1276174C" w:rsidR="000414C2" w:rsidRDefault="00827837" w:rsidP="008B12CC">
            <w:pPr>
              <w:pStyle w:val="SBACTableText"/>
            </w:pPr>
            <w:r>
              <w:t>Required for Validity Studies</w:t>
            </w:r>
          </w:p>
        </w:tc>
        <w:tc>
          <w:tcPr>
            <w:tcW w:w="563" w:type="pct"/>
            <w:tcBorders>
              <w:right w:val="single" w:sz="24" w:space="0" w:color="auto"/>
            </w:tcBorders>
            <w:vAlign w:val="center"/>
          </w:tcPr>
          <w:p w14:paraId="39FC93AF" w14:textId="77777777" w:rsidR="000414C2" w:rsidRDefault="000414C2" w:rsidP="008B12CC">
            <w:pPr>
              <w:pStyle w:val="SBACTableText"/>
            </w:pPr>
          </w:p>
        </w:tc>
        <w:tc>
          <w:tcPr>
            <w:tcW w:w="811" w:type="pct"/>
            <w:tcBorders>
              <w:left w:val="single" w:sz="24" w:space="0" w:color="auto"/>
            </w:tcBorders>
            <w:vAlign w:val="center"/>
          </w:tcPr>
          <w:p w14:paraId="29BA6F67" w14:textId="428BFC36" w:rsidR="000414C2" w:rsidRDefault="0013558F" w:rsidP="008B12CC">
            <w:pPr>
              <w:pStyle w:val="SBACTableText"/>
            </w:pPr>
            <w:r w:rsidRPr="0013558F">
              <w:rPr>
                <w:b/>
              </w:rPr>
              <w:t>AIR:</w:t>
            </w:r>
            <w:r w:rsidR="000414C2">
              <w:t>SEM_THETA_SRC1</w:t>
            </w:r>
          </w:p>
        </w:tc>
      </w:tr>
      <w:tr w:rsidR="000251AA" w:rsidRPr="00BE3C37" w14:paraId="4B4A1C46"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51D23E1C" w14:textId="780B0EDC" w:rsidR="000251AA" w:rsidRDefault="000251AA" w:rsidP="008B12CC">
            <w:pPr>
              <w:pStyle w:val="SBACTableText"/>
            </w:pPr>
            <w:r>
              <w:t>Claim</w:t>
            </w:r>
            <w:r w:rsidR="000414C2">
              <w:t>2</w:t>
            </w:r>
            <w:r>
              <w:t>Score</w:t>
            </w:r>
          </w:p>
        </w:tc>
        <w:tc>
          <w:tcPr>
            <w:tcW w:w="446" w:type="pct"/>
            <w:vAlign w:val="center"/>
          </w:tcPr>
          <w:p w14:paraId="09A597B6" w14:textId="77777777" w:rsidR="000251AA" w:rsidRPr="00BE3C37" w:rsidRDefault="000251AA" w:rsidP="008B12CC">
            <w:pPr>
              <w:pStyle w:val="SBACTableText"/>
            </w:pPr>
            <w:r>
              <w:t>xsd:float</w:t>
            </w:r>
          </w:p>
        </w:tc>
        <w:tc>
          <w:tcPr>
            <w:tcW w:w="210" w:type="pct"/>
            <w:vAlign w:val="center"/>
          </w:tcPr>
          <w:p w14:paraId="30B9C4EF" w14:textId="77777777" w:rsidR="000251AA" w:rsidRPr="00BE3C37" w:rsidRDefault="000251AA" w:rsidP="008B12CC">
            <w:pPr>
              <w:pStyle w:val="SBACTableText"/>
            </w:pPr>
            <w:r>
              <w:t>8</w:t>
            </w:r>
          </w:p>
        </w:tc>
        <w:tc>
          <w:tcPr>
            <w:tcW w:w="1127" w:type="pct"/>
            <w:vAlign w:val="center"/>
          </w:tcPr>
          <w:p w14:paraId="61C4D7EB" w14:textId="2196FD1E" w:rsidR="000251AA" w:rsidRDefault="000251AA" w:rsidP="008B12CC">
            <w:pPr>
              <w:pStyle w:val="SBACTableText"/>
            </w:pPr>
            <w:r>
              <w:t>Score for claim #2</w:t>
            </w:r>
          </w:p>
          <w:p w14:paraId="14360627" w14:textId="77777777" w:rsidR="00AE0EAE" w:rsidRDefault="000251AA" w:rsidP="00AE0EAE">
            <w:pPr>
              <w:pStyle w:val="SBACTableText"/>
              <w:spacing w:after="0"/>
            </w:pPr>
            <w:r>
              <w:t>For Smarter Balanced:</w:t>
            </w:r>
          </w:p>
          <w:p w14:paraId="797080E8" w14:textId="77777777" w:rsidR="00AE0EAE" w:rsidRDefault="000251AA" w:rsidP="00AE0EAE">
            <w:pPr>
              <w:pStyle w:val="TableBullet0"/>
            </w:pPr>
            <w:r>
              <w:t>E</w:t>
            </w:r>
            <w:r w:rsidR="00AE0EAE">
              <w:t>LA Claim 2 is Writing</w:t>
            </w:r>
          </w:p>
          <w:p w14:paraId="579C3D11" w14:textId="6C0E4DD9" w:rsidR="000251AA" w:rsidRPr="00BE3C37" w:rsidRDefault="000251AA" w:rsidP="00AE0EAE">
            <w:pPr>
              <w:pStyle w:val="TableBullet0"/>
            </w:pPr>
            <w:r>
              <w:t>Math combines the scores for Claim 2-Problem Solving, and Claim 4-Modeling and Data Analyisis into ClaimScore2</w:t>
            </w:r>
          </w:p>
        </w:tc>
        <w:tc>
          <w:tcPr>
            <w:tcW w:w="657" w:type="pct"/>
            <w:vAlign w:val="center"/>
          </w:tcPr>
          <w:p w14:paraId="1FDFA831" w14:textId="77777777" w:rsidR="000251AA" w:rsidRPr="00BE3C37" w:rsidRDefault="000251AA" w:rsidP="008B12CC">
            <w:pPr>
              <w:pStyle w:val="SBACTableText"/>
            </w:pPr>
            <w:r>
              <w:t>A positive number, typically an integer.</w:t>
            </w:r>
          </w:p>
        </w:tc>
        <w:tc>
          <w:tcPr>
            <w:tcW w:w="375" w:type="pct"/>
            <w:vAlign w:val="center"/>
          </w:tcPr>
          <w:p w14:paraId="624432AB" w14:textId="739E0672" w:rsidR="000251AA" w:rsidRPr="00BE3C37" w:rsidRDefault="00DA1B97" w:rsidP="008B12CC">
            <w:pPr>
              <w:pStyle w:val="SBACTableText"/>
            </w:pPr>
            <w:r>
              <w:t>Conditional</w:t>
            </w:r>
          </w:p>
        </w:tc>
        <w:tc>
          <w:tcPr>
            <w:tcW w:w="563" w:type="pct"/>
            <w:tcBorders>
              <w:right w:val="single" w:sz="24" w:space="0" w:color="auto"/>
            </w:tcBorders>
            <w:vAlign w:val="center"/>
          </w:tcPr>
          <w:p w14:paraId="6D58C646" w14:textId="77777777" w:rsidR="000251AA" w:rsidRPr="00BE3C37" w:rsidRDefault="00691842" w:rsidP="008B12CC">
            <w:pPr>
              <w:pStyle w:val="SBACTableText"/>
            </w:pPr>
            <w:hyperlink r:id="rId78" w:history="1">
              <w:r w:rsidR="000251AA" w:rsidRPr="00B83BAC">
                <w:rPr>
                  <w:rStyle w:val="Hyperlink"/>
                </w:rPr>
                <w:t>https://ceds.ed.gov/element/000245</w:t>
              </w:r>
            </w:hyperlink>
          </w:p>
        </w:tc>
        <w:tc>
          <w:tcPr>
            <w:tcW w:w="811" w:type="pct"/>
            <w:tcBorders>
              <w:left w:val="single" w:sz="24" w:space="0" w:color="auto"/>
            </w:tcBorders>
            <w:vAlign w:val="center"/>
          </w:tcPr>
          <w:p w14:paraId="1F723E4D" w14:textId="41EC8DBF" w:rsidR="00A75E1F" w:rsidRDefault="0013558F" w:rsidP="008B12CC">
            <w:pPr>
              <w:pStyle w:val="SBACTableText"/>
            </w:pPr>
            <w:r w:rsidRPr="0013558F">
              <w:rPr>
                <w:b/>
              </w:rPr>
              <w:t>TRT:</w:t>
            </w:r>
            <w:r w:rsidR="00A75E1F">
              <w:t>Score/value</w:t>
            </w:r>
          </w:p>
          <w:p w14:paraId="1E9A4D6C" w14:textId="2D7CD5D2" w:rsidR="00704C15" w:rsidRDefault="0013558F" w:rsidP="00704C15">
            <w:pPr>
              <w:pStyle w:val="SBACTableText"/>
            </w:pPr>
            <w:r w:rsidRPr="0013558F">
              <w:rPr>
                <w:b/>
              </w:rPr>
              <w:t>DWSA:</w:t>
            </w:r>
            <w:r w:rsidR="00704C15">
              <w:t>AssessmentSubtestREsultScoreClaim2Value</w:t>
            </w:r>
          </w:p>
          <w:p w14:paraId="01BB6AD0" w14:textId="546D77A2" w:rsidR="000251AA" w:rsidRPr="00BE3C37" w:rsidRDefault="0013558F" w:rsidP="00704C15">
            <w:pPr>
              <w:pStyle w:val="SBACTableText"/>
            </w:pPr>
            <w:r w:rsidRPr="0013558F">
              <w:rPr>
                <w:b/>
              </w:rPr>
              <w:t>AIR:</w:t>
            </w:r>
            <w:r w:rsidR="00202B41">
              <w:t>SS_SRC</w:t>
            </w:r>
            <w:r w:rsidR="00D0252F">
              <w:t>3</w:t>
            </w:r>
          </w:p>
        </w:tc>
      </w:tr>
      <w:tr w:rsidR="000251AA" w:rsidRPr="00BE3C37" w14:paraId="7EA3F64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3D118C4" w14:textId="7858E15A" w:rsidR="000251AA" w:rsidRDefault="000251AA" w:rsidP="008B12CC">
            <w:pPr>
              <w:pStyle w:val="SBACTableText"/>
            </w:pPr>
            <w:r>
              <w:lastRenderedPageBreak/>
              <w:t>Claim</w:t>
            </w:r>
            <w:r w:rsidR="0001577E">
              <w:t>2</w:t>
            </w:r>
            <w:r>
              <w:t>ScoreStandardError</w:t>
            </w:r>
          </w:p>
          <w:p w14:paraId="752B8A89" w14:textId="47AFF1F1" w:rsidR="000251AA" w:rsidRDefault="000251AA" w:rsidP="008B12CC">
            <w:pPr>
              <w:pStyle w:val="SBACTableText"/>
            </w:pPr>
            <w:r>
              <w:t>(Score/standardError)</w:t>
            </w:r>
          </w:p>
        </w:tc>
        <w:tc>
          <w:tcPr>
            <w:tcW w:w="446" w:type="pct"/>
            <w:vAlign w:val="center"/>
          </w:tcPr>
          <w:p w14:paraId="226E9332" w14:textId="77777777" w:rsidR="000251AA" w:rsidRPr="00BE3C37" w:rsidRDefault="000251AA" w:rsidP="008B12CC">
            <w:pPr>
              <w:pStyle w:val="SBACTableText"/>
            </w:pPr>
            <w:r>
              <w:t>xsd:float</w:t>
            </w:r>
          </w:p>
        </w:tc>
        <w:tc>
          <w:tcPr>
            <w:tcW w:w="210" w:type="pct"/>
            <w:vAlign w:val="center"/>
          </w:tcPr>
          <w:p w14:paraId="0711AE86" w14:textId="77777777" w:rsidR="000251AA" w:rsidRPr="00BE3C37" w:rsidRDefault="000251AA" w:rsidP="008B12CC">
            <w:pPr>
              <w:pStyle w:val="SBACTableText"/>
            </w:pPr>
            <w:r>
              <w:t>8</w:t>
            </w:r>
          </w:p>
        </w:tc>
        <w:tc>
          <w:tcPr>
            <w:tcW w:w="1127" w:type="pct"/>
            <w:vAlign w:val="center"/>
          </w:tcPr>
          <w:p w14:paraId="4C60F77D" w14:textId="1DB3AEA8" w:rsidR="000251AA" w:rsidRPr="00BE3C37" w:rsidRDefault="000251AA" w:rsidP="008B12CC">
            <w:pPr>
              <w:pStyle w:val="SBACTableText"/>
            </w:pPr>
            <w:r>
              <w:t>Standard error for claim #2</w:t>
            </w:r>
          </w:p>
        </w:tc>
        <w:tc>
          <w:tcPr>
            <w:tcW w:w="657" w:type="pct"/>
            <w:vAlign w:val="center"/>
          </w:tcPr>
          <w:p w14:paraId="3F0341B7" w14:textId="77777777" w:rsidR="000251AA" w:rsidRPr="00BE3C37" w:rsidRDefault="000251AA" w:rsidP="008B12CC">
            <w:pPr>
              <w:pStyle w:val="SBACTableText"/>
            </w:pPr>
            <w:r>
              <w:t>Floating point number</w:t>
            </w:r>
          </w:p>
        </w:tc>
        <w:tc>
          <w:tcPr>
            <w:tcW w:w="375" w:type="pct"/>
            <w:vAlign w:val="center"/>
          </w:tcPr>
          <w:p w14:paraId="7AFCD202" w14:textId="7B5DB3B4" w:rsidR="000251AA" w:rsidRPr="00BE3C37" w:rsidRDefault="00DA1B97" w:rsidP="008B12CC">
            <w:pPr>
              <w:pStyle w:val="SBACTableText"/>
            </w:pPr>
            <w:r>
              <w:t>Conditional</w:t>
            </w:r>
          </w:p>
        </w:tc>
        <w:tc>
          <w:tcPr>
            <w:tcW w:w="563" w:type="pct"/>
            <w:tcBorders>
              <w:right w:val="single" w:sz="24" w:space="0" w:color="auto"/>
            </w:tcBorders>
            <w:vAlign w:val="center"/>
          </w:tcPr>
          <w:p w14:paraId="50119056" w14:textId="77777777" w:rsidR="000251AA" w:rsidRPr="00BE3C37" w:rsidRDefault="00691842" w:rsidP="008B12CC">
            <w:pPr>
              <w:pStyle w:val="SBACTableText"/>
            </w:pPr>
            <w:hyperlink r:id="rId79" w:history="1">
              <w:r w:rsidR="000251AA" w:rsidRPr="00B83BAC">
                <w:rPr>
                  <w:rStyle w:val="Hyperlink"/>
                </w:rPr>
                <w:t>https://ceds.ed.gov/element/001546</w:t>
              </w:r>
            </w:hyperlink>
          </w:p>
        </w:tc>
        <w:tc>
          <w:tcPr>
            <w:tcW w:w="811" w:type="pct"/>
            <w:tcBorders>
              <w:left w:val="single" w:sz="24" w:space="0" w:color="auto"/>
            </w:tcBorders>
            <w:vAlign w:val="center"/>
          </w:tcPr>
          <w:p w14:paraId="53C7E2EF" w14:textId="39F05841" w:rsidR="00A75E1F" w:rsidRDefault="0013558F" w:rsidP="008B12CC">
            <w:pPr>
              <w:pStyle w:val="SBACTableText"/>
            </w:pPr>
            <w:r w:rsidRPr="0013558F">
              <w:rPr>
                <w:b/>
              </w:rPr>
              <w:t>TRT:</w:t>
            </w:r>
            <w:r w:rsidR="00A75E1F">
              <w:t>Score/standardError</w:t>
            </w:r>
          </w:p>
          <w:p w14:paraId="7EBFB0B3" w14:textId="54FE5FD0" w:rsidR="00704C15" w:rsidRDefault="0013558F" w:rsidP="00704C15">
            <w:pPr>
              <w:pStyle w:val="SBACTableText"/>
            </w:pPr>
            <w:r w:rsidRPr="0013558F">
              <w:rPr>
                <w:b/>
              </w:rPr>
              <w:t>DWSA:</w:t>
            </w:r>
            <w:r w:rsidR="00704C15">
              <w:t>AssessmentSubtestResultScoreClaim2MinimumValue</w:t>
            </w:r>
          </w:p>
          <w:p w14:paraId="4CDB0597" w14:textId="0693619D" w:rsidR="000251AA" w:rsidRPr="00BE3C37" w:rsidRDefault="0013558F" w:rsidP="00704C15">
            <w:pPr>
              <w:pStyle w:val="SBACTableText"/>
            </w:pPr>
            <w:r w:rsidRPr="0013558F">
              <w:rPr>
                <w:b/>
              </w:rPr>
              <w:t>AIR:</w:t>
            </w:r>
            <w:r w:rsidR="00202B41">
              <w:t>SEM_SRC</w:t>
            </w:r>
            <w:r w:rsidR="00D0252F">
              <w:t>3</w:t>
            </w:r>
          </w:p>
        </w:tc>
      </w:tr>
      <w:tr w:rsidR="000251AA" w:rsidRPr="00BE3C37" w14:paraId="09ABF8C5"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32C90BB" w14:textId="5532B7B8" w:rsidR="000251AA" w:rsidRDefault="000251AA" w:rsidP="0001577E">
            <w:pPr>
              <w:pStyle w:val="SBACTableText"/>
            </w:pPr>
            <w:r>
              <w:t>Claim</w:t>
            </w:r>
            <w:r w:rsidR="0001577E">
              <w:t>2</w:t>
            </w:r>
            <w:r>
              <w:t>ScoreAchievementLevel</w:t>
            </w:r>
          </w:p>
        </w:tc>
        <w:tc>
          <w:tcPr>
            <w:tcW w:w="446" w:type="pct"/>
            <w:vAlign w:val="center"/>
          </w:tcPr>
          <w:p w14:paraId="0FB94EF2" w14:textId="77777777" w:rsidR="000251AA" w:rsidRPr="00BE3C37" w:rsidRDefault="000251AA" w:rsidP="008B12CC">
            <w:pPr>
              <w:pStyle w:val="SBACTableText"/>
            </w:pPr>
            <w:r>
              <w:t>xsd:integer</w:t>
            </w:r>
          </w:p>
        </w:tc>
        <w:tc>
          <w:tcPr>
            <w:tcW w:w="210" w:type="pct"/>
            <w:vAlign w:val="center"/>
          </w:tcPr>
          <w:p w14:paraId="53165AE0" w14:textId="77777777" w:rsidR="000251AA" w:rsidRPr="00BE3C37" w:rsidRDefault="000251AA" w:rsidP="008B12CC">
            <w:pPr>
              <w:pStyle w:val="SBACTableText"/>
            </w:pPr>
            <w:r>
              <w:t>1</w:t>
            </w:r>
          </w:p>
        </w:tc>
        <w:tc>
          <w:tcPr>
            <w:tcW w:w="1127" w:type="pct"/>
            <w:vAlign w:val="center"/>
          </w:tcPr>
          <w:p w14:paraId="1BA92FB9" w14:textId="575D51D4" w:rsidR="000251AA" w:rsidRPr="00BE3C37" w:rsidRDefault="000251AA" w:rsidP="008B12CC">
            <w:pPr>
              <w:pStyle w:val="SBACTableText"/>
            </w:pPr>
            <w:r>
              <w:t>The achievement level corresponding to claim score #2</w:t>
            </w:r>
          </w:p>
        </w:tc>
        <w:tc>
          <w:tcPr>
            <w:tcW w:w="657" w:type="pct"/>
            <w:vAlign w:val="center"/>
          </w:tcPr>
          <w:p w14:paraId="449898B5" w14:textId="77777777" w:rsidR="000251AA" w:rsidRPr="00BE3C37" w:rsidRDefault="000251AA" w:rsidP="008B12CC">
            <w:pPr>
              <w:pStyle w:val="SBACTableText"/>
            </w:pPr>
            <w:r>
              <w:t>For Smarter Balanced, claim achievement levels are 1 to 3.</w:t>
            </w:r>
          </w:p>
        </w:tc>
        <w:tc>
          <w:tcPr>
            <w:tcW w:w="375" w:type="pct"/>
            <w:vAlign w:val="center"/>
          </w:tcPr>
          <w:p w14:paraId="2D27430D" w14:textId="4B2CC34D" w:rsidR="000251AA" w:rsidRPr="00BE3C37" w:rsidRDefault="00DA1B97" w:rsidP="008B12CC">
            <w:pPr>
              <w:pStyle w:val="SBACTableText"/>
            </w:pPr>
            <w:r>
              <w:t>Conditional</w:t>
            </w:r>
          </w:p>
        </w:tc>
        <w:tc>
          <w:tcPr>
            <w:tcW w:w="563" w:type="pct"/>
            <w:tcBorders>
              <w:right w:val="single" w:sz="24" w:space="0" w:color="auto"/>
            </w:tcBorders>
            <w:vAlign w:val="center"/>
          </w:tcPr>
          <w:p w14:paraId="564427C2" w14:textId="77777777" w:rsidR="000251AA" w:rsidRPr="00BE3C37" w:rsidRDefault="00691842" w:rsidP="008B12CC">
            <w:pPr>
              <w:pStyle w:val="SBACTableText"/>
            </w:pPr>
            <w:hyperlink r:id="rId80" w:history="1">
              <w:r w:rsidR="000251AA" w:rsidRPr="00B83BAC">
                <w:rPr>
                  <w:rStyle w:val="Hyperlink"/>
                </w:rPr>
                <w:t>https://ceds.ed.gov/element/000245</w:t>
              </w:r>
            </w:hyperlink>
          </w:p>
        </w:tc>
        <w:tc>
          <w:tcPr>
            <w:tcW w:w="811" w:type="pct"/>
            <w:tcBorders>
              <w:left w:val="single" w:sz="24" w:space="0" w:color="auto"/>
            </w:tcBorders>
            <w:vAlign w:val="center"/>
          </w:tcPr>
          <w:p w14:paraId="7F24C845" w14:textId="60D224AF" w:rsidR="00A75E1F" w:rsidRDefault="0013558F" w:rsidP="00A75E1F">
            <w:pPr>
              <w:pStyle w:val="SBACTableText"/>
            </w:pPr>
            <w:r w:rsidRPr="0013558F">
              <w:rPr>
                <w:b/>
              </w:rPr>
              <w:t>TRT:</w:t>
            </w:r>
            <w:r w:rsidR="00A75E1F">
              <w:t>Score/value</w:t>
            </w:r>
          </w:p>
          <w:p w14:paraId="6D6422F3" w14:textId="6C7FBFE8" w:rsidR="006F6C38" w:rsidRDefault="0013558F" w:rsidP="006F6C38">
            <w:pPr>
              <w:pStyle w:val="SBACTableText"/>
            </w:pPr>
            <w:r w:rsidRPr="0013558F">
              <w:rPr>
                <w:b/>
              </w:rPr>
              <w:t>DWSA:</w:t>
            </w:r>
            <w:r w:rsidR="006F6C38">
              <w:t>AssessmentClaim2PerformanceLevelIdentifier</w:t>
            </w:r>
          </w:p>
          <w:p w14:paraId="0FB615BF" w14:textId="5F147CC1" w:rsidR="000251AA" w:rsidRPr="00BE3C37" w:rsidRDefault="0013558F" w:rsidP="006F6C38">
            <w:pPr>
              <w:pStyle w:val="SBACTableText"/>
            </w:pPr>
            <w:r w:rsidRPr="0013558F">
              <w:rPr>
                <w:b/>
              </w:rPr>
              <w:t>AIR:</w:t>
            </w:r>
            <w:r w:rsidR="00202B41">
              <w:t>PL_SRC</w:t>
            </w:r>
            <w:r w:rsidR="00D0252F">
              <w:t>3</w:t>
            </w:r>
          </w:p>
        </w:tc>
      </w:tr>
      <w:tr w:rsidR="0001577E" w:rsidRPr="00BE3C37" w14:paraId="6920781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87951D3" w14:textId="7D857667" w:rsidR="0001577E" w:rsidRDefault="0001577E" w:rsidP="0001577E">
            <w:pPr>
              <w:pStyle w:val="SBACTableText"/>
            </w:pPr>
            <w:r>
              <w:t>Claim2Theta</w:t>
            </w:r>
          </w:p>
        </w:tc>
        <w:tc>
          <w:tcPr>
            <w:tcW w:w="446" w:type="pct"/>
            <w:vAlign w:val="center"/>
          </w:tcPr>
          <w:p w14:paraId="2144D6F5" w14:textId="77777777" w:rsidR="0001577E" w:rsidRDefault="0001577E" w:rsidP="0001577E">
            <w:pPr>
              <w:pStyle w:val="SBACTableText"/>
            </w:pPr>
            <w:r>
              <w:t>xsd:float</w:t>
            </w:r>
          </w:p>
        </w:tc>
        <w:tc>
          <w:tcPr>
            <w:tcW w:w="210" w:type="pct"/>
            <w:vAlign w:val="center"/>
          </w:tcPr>
          <w:p w14:paraId="68F73D88" w14:textId="77777777" w:rsidR="0001577E" w:rsidRDefault="0001577E" w:rsidP="0001577E">
            <w:pPr>
              <w:pStyle w:val="SBACTableText"/>
            </w:pPr>
            <w:r>
              <w:t>8</w:t>
            </w:r>
          </w:p>
        </w:tc>
        <w:tc>
          <w:tcPr>
            <w:tcW w:w="1127" w:type="pct"/>
            <w:vAlign w:val="center"/>
          </w:tcPr>
          <w:p w14:paraId="70008403" w14:textId="3002E536" w:rsidR="0001577E" w:rsidRDefault="0001577E" w:rsidP="0001577E">
            <w:pPr>
              <w:pStyle w:val="SBACTableText"/>
            </w:pPr>
            <w:r>
              <w:t>The theta value for claim #</w:t>
            </w:r>
            <w:r w:rsidR="00D0252F">
              <w:t>2</w:t>
            </w:r>
          </w:p>
        </w:tc>
        <w:tc>
          <w:tcPr>
            <w:tcW w:w="657" w:type="pct"/>
            <w:vAlign w:val="center"/>
          </w:tcPr>
          <w:p w14:paraId="5ED55FB9" w14:textId="77777777" w:rsidR="0001577E" w:rsidRDefault="0001577E" w:rsidP="0001577E">
            <w:pPr>
              <w:pStyle w:val="SBACTableText"/>
            </w:pPr>
            <w:r>
              <w:t>Floating point number</w:t>
            </w:r>
          </w:p>
        </w:tc>
        <w:tc>
          <w:tcPr>
            <w:tcW w:w="375" w:type="pct"/>
            <w:vAlign w:val="center"/>
          </w:tcPr>
          <w:p w14:paraId="3AC62721" w14:textId="17E10B5C" w:rsidR="0001577E" w:rsidRDefault="00827837" w:rsidP="0001577E">
            <w:pPr>
              <w:pStyle w:val="SBACTableText"/>
            </w:pPr>
            <w:r>
              <w:t>Required for Validity Studies</w:t>
            </w:r>
          </w:p>
        </w:tc>
        <w:tc>
          <w:tcPr>
            <w:tcW w:w="563" w:type="pct"/>
            <w:tcBorders>
              <w:right w:val="single" w:sz="24" w:space="0" w:color="auto"/>
            </w:tcBorders>
            <w:vAlign w:val="center"/>
          </w:tcPr>
          <w:p w14:paraId="5ED7FE8B" w14:textId="77777777" w:rsidR="0001577E" w:rsidRDefault="0001577E" w:rsidP="0001577E">
            <w:pPr>
              <w:pStyle w:val="SBACTableText"/>
            </w:pPr>
          </w:p>
        </w:tc>
        <w:tc>
          <w:tcPr>
            <w:tcW w:w="811" w:type="pct"/>
            <w:tcBorders>
              <w:left w:val="single" w:sz="24" w:space="0" w:color="auto"/>
            </w:tcBorders>
            <w:vAlign w:val="center"/>
          </w:tcPr>
          <w:p w14:paraId="1F4D075F" w14:textId="7A200E13" w:rsidR="0001577E" w:rsidRDefault="0013558F" w:rsidP="00704C15">
            <w:pPr>
              <w:pStyle w:val="SBACTableText"/>
            </w:pPr>
            <w:r w:rsidRPr="0013558F">
              <w:rPr>
                <w:b/>
              </w:rPr>
              <w:t>AIR:</w:t>
            </w:r>
            <w:r w:rsidR="0001577E">
              <w:t>THETA_SRC</w:t>
            </w:r>
            <w:r w:rsidR="00D0252F">
              <w:t>3</w:t>
            </w:r>
          </w:p>
        </w:tc>
      </w:tr>
      <w:tr w:rsidR="00B9796C" w:rsidRPr="00BE3C37" w14:paraId="312373AC"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1DAAF2A1" w14:textId="1080F735" w:rsidR="00B9796C" w:rsidRDefault="00B9796C" w:rsidP="00B9796C">
            <w:pPr>
              <w:pStyle w:val="SBACTableText"/>
            </w:pPr>
            <w:r>
              <w:t>Claim2ThetaStandardError</w:t>
            </w:r>
          </w:p>
        </w:tc>
        <w:tc>
          <w:tcPr>
            <w:tcW w:w="446" w:type="pct"/>
            <w:vAlign w:val="center"/>
          </w:tcPr>
          <w:p w14:paraId="422AC4C8" w14:textId="77777777" w:rsidR="00B9796C" w:rsidRDefault="00B9796C" w:rsidP="00B9796C">
            <w:pPr>
              <w:pStyle w:val="SBACTableText"/>
            </w:pPr>
            <w:r>
              <w:t>xsd:float</w:t>
            </w:r>
          </w:p>
        </w:tc>
        <w:tc>
          <w:tcPr>
            <w:tcW w:w="210" w:type="pct"/>
            <w:vAlign w:val="center"/>
          </w:tcPr>
          <w:p w14:paraId="7DCC12A1" w14:textId="77777777" w:rsidR="00B9796C" w:rsidRDefault="00B9796C" w:rsidP="00B9796C">
            <w:pPr>
              <w:pStyle w:val="SBACTableText"/>
            </w:pPr>
            <w:r>
              <w:t>8</w:t>
            </w:r>
          </w:p>
        </w:tc>
        <w:tc>
          <w:tcPr>
            <w:tcW w:w="1127" w:type="pct"/>
            <w:vAlign w:val="center"/>
          </w:tcPr>
          <w:p w14:paraId="18F3B2DC" w14:textId="3AC8D75A" w:rsidR="00B9796C" w:rsidRDefault="00B9796C" w:rsidP="00B9796C">
            <w:pPr>
              <w:pStyle w:val="SBACTableText"/>
            </w:pPr>
            <w:r>
              <w:t xml:space="preserve">Standard error for the claim </w:t>
            </w:r>
            <w:r w:rsidR="00D0252F">
              <w:t>2</w:t>
            </w:r>
            <w:r>
              <w:t xml:space="preserve"> theta</w:t>
            </w:r>
          </w:p>
        </w:tc>
        <w:tc>
          <w:tcPr>
            <w:tcW w:w="657" w:type="pct"/>
            <w:vAlign w:val="center"/>
          </w:tcPr>
          <w:p w14:paraId="58216BE0" w14:textId="77777777" w:rsidR="00B9796C" w:rsidRDefault="00B9796C" w:rsidP="00B9796C">
            <w:pPr>
              <w:pStyle w:val="SBACTableText"/>
            </w:pPr>
            <w:r>
              <w:t>Floating point number</w:t>
            </w:r>
          </w:p>
        </w:tc>
        <w:tc>
          <w:tcPr>
            <w:tcW w:w="375" w:type="pct"/>
            <w:vAlign w:val="center"/>
          </w:tcPr>
          <w:p w14:paraId="153454EF" w14:textId="6ED0F9FC" w:rsidR="00B9796C" w:rsidRDefault="00827837" w:rsidP="00B9796C">
            <w:pPr>
              <w:pStyle w:val="SBACTableText"/>
            </w:pPr>
            <w:r>
              <w:t>Required for Validity Studies</w:t>
            </w:r>
          </w:p>
        </w:tc>
        <w:tc>
          <w:tcPr>
            <w:tcW w:w="563" w:type="pct"/>
            <w:tcBorders>
              <w:right w:val="single" w:sz="24" w:space="0" w:color="auto"/>
            </w:tcBorders>
            <w:vAlign w:val="center"/>
          </w:tcPr>
          <w:p w14:paraId="13AAFF29" w14:textId="77777777" w:rsidR="00B9796C" w:rsidRDefault="00B9796C" w:rsidP="00B9796C">
            <w:pPr>
              <w:pStyle w:val="SBACTableText"/>
            </w:pPr>
          </w:p>
        </w:tc>
        <w:tc>
          <w:tcPr>
            <w:tcW w:w="811" w:type="pct"/>
            <w:tcBorders>
              <w:left w:val="single" w:sz="24" w:space="0" w:color="auto"/>
            </w:tcBorders>
            <w:vAlign w:val="center"/>
          </w:tcPr>
          <w:p w14:paraId="220B936D" w14:textId="45FA79A0" w:rsidR="00B9796C" w:rsidRDefault="00B9796C" w:rsidP="00B9796C">
            <w:pPr>
              <w:pStyle w:val="SBACTableText"/>
            </w:pPr>
            <w:r w:rsidRPr="0013558F">
              <w:rPr>
                <w:b/>
              </w:rPr>
              <w:t>AIR:</w:t>
            </w:r>
            <w:r>
              <w:t>SEM_THETA_SRC</w:t>
            </w:r>
            <w:r w:rsidR="00D0252F">
              <w:t>3</w:t>
            </w:r>
          </w:p>
        </w:tc>
      </w:tr>
      <w:tr w:rsidR="000251AA" w:rsidRPr="00BE3C37" w14:paraId="2E0784A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D2EBFBB" w14:textId="7061AEBB" w:rsidR="000251AA" w:rsidRDefault="000251AA" w:rsidP="0001577E">
            <w:pPr>
              <w:pStyle w:val="SBACTableText"/>
            </w:pPr>
            <w:r>
              <w:t>Claim</w:t>
            </w:r>
            <w:r w:rsidR="0001577E">
              <w:t>3</w:t>
            </w:r>
            <w:r>
              <w:t>Score</w:t>
            </w:r>
          </w:p>
        </w:tc>
        <w:tc>
          <w:tcPr>
            <w:tcW w:w="446" w:type="pct"/>
            <w:vAlign w:val="center"/>
          </w:tcPr>
          <w:p w14:paraId="757E35BB" w14:textId="77777777" w:rsidR="000251AA" w:rsidRPr="00BE3C37" w:rsidRDefault="000251AA" w:rsidP="008B12CC">
            <w:pPr>
              <w:pStyle w:val="SBACTableText"/>
            </w:pPr>
            <w:r>
              <w:t>xsd:float</w:t>
            </w:r>
          </w:p>
        </w:tc>
        <w:tc>
          <w:tcPr>
            <w:tcW w:w="210" w:type="pct"/>
            <w:vAlign w:val="center"/>
          </w:tcPr>
          <w:p w14:paraId="05E04E1C" w14:textId="77777777" w:rsidR="000251AA" w:rsidRPr="00BE3C37" w:rsidRDefault="000251AA" w:rsidP="008B12CC">
            <w:pPr>
              <w:pStyle w:val="SBACTableText"/>
            </w:pPr>
            <w:r>
              <w:t>8</w:t>
            </w:r>
          </w:p>
        </w:tc>
        <w:tc>
          <w:tcPr>
            <w:tcW w:w="1127" w:type="pct"/>
            <w:vAlign w:val="center"/>
          </w:tcPr>
          <w:p w14:paraId="09212F5D" w14:textId="615CBF14" w:rsidR="000251AA" w:rsidRDefault="000251AA" w:rsidP="008B12CC">
            <w:pPr>
              <w:pStyle w:val="SBACTableText"/>
            </w:pPr>
            <w:r>
              <w:t>Score for claim #3</w:t>
            </w:r>
          </w:p>
          <w:p w14:paraId="29CC5877" w14:textId="77777777" w:rsidR="00AE0EAE" w:rsidRDefault="000251AA" w:rsidP="00AE0EAE">
            <w:pPr>
              <w:pStyle w:val="SBACTableText"/>
              <w:spacing w:after="0"/>
            </w:pPr>
            <w:r>
              <w:t>For Smarter Balanced:</w:t>
            </w:r>
          </w:p>
          <w:p w14:paraId="3B52A573" w14:textId="77777777" w:rsidR="00AE0EAE" w:rsidRDefault="000251AA" w:rsidP="00AE0EAE">
            <w:pPr>
              <w:pStyle w:val="TableBullet0"/>
              <w:spacing w:after="0"/>
            </w:pPr>
            <w:r>
              <w:t>ELA Claim 3 is Speaking and Listening</w:t>
            </w:r>
          </w:p>
          <w:p w14:paraId="5922B62F" w14:textId="1DBF7A44" w:rsidR="000251AA" w:rsidRPr="00BE3C37" w:rsidRDefault="000251AA" w:rsidP="00AE0EAE">
            <w:pPr>
              <w:pStyle w:val="TableBullet0"/>
              <w:spacing w:after="0"/>
            </w:pPr>
            <w:r>
              <w:t>Math Claim 3 is Communicating Reasoning</w:t>
            </w:r>
          </w:p>
        </w:tc>
        <w:tc>
          <w:tcPr>
            <w:tcW w:w="657" w:type="pct"/>
            <w:vAlign w:val="center"/>
          </w:tcPr>
          <w:p w14:paraId="23B41A25" w14:textId="77777777" w:rsidR="000251AA" w:rsidRPr="00BE3C37" w:rsidRDefault="000251AA" w:rsidP="008B12CC">
            <w:pPr>
              <w:pStyle w:val="SBACTableText"/>
            </w:pPr>
            <w:r>
              <w:t>A positive number, typically an integer.</w:t>
            </w:r>
          </w:p>
        </w:tc>
        <w:tc>
          <w:tcPr>
            <w:tcW w:w="375" w:type="pct"/>
            <w:vAlign w:val="center"/>
          </w:tcPr>
          <w:p w14:paraId="4F5BB497" w14:textId="034546EC" w:rsidR="000251AA" w:rsidRPr="00BE3C37" w:rsidRDefault="00DA1B97" w:rsidP="008B12CC">
            <w:pPr>
              <w:pStyle w:val="SBACTableText"/>
            </w:pPr>
            <w:r>
              <w:t>Conditional</w:t>
            </w:r>
          </w:p>
        </w:tc>
        <w:tc>
          <w:tcPr>
            <w:tcW w:w="563" w:type="pct"/>
            <w:tcBorders>
              <w:right w:val="single" w:sz="24" w:space="0" w:color="auto"/>
            </w:tcBorders>
            <w:vAlign w:val="center"/>
          </w:tcPr>
          <w:p w14:paraId="0C2BD2B6" w14:textId="77777777" w:rsidR="000251AA" w:rsidRPr="00BE3C37" w:rsidRDefault="00691842" w:rsidP="008B12CC">
            <w:pPr>
              <w:pStyle w:val="SBACTableText"/>
            </w:pPr>
            <w:hyperlink r:id="rId81" w:history="1">
              <w:r w:rsidR="000251AA" w:rsidRPr="00B83BAC">
                <w:rPr>
                  <w:rStyle w:val="Hyperlink"/>
                </w:rPr>
                <w:t>https://ceds.ed.gov/element/000245</w:t>
              </w:r>
            </w:hyperlink>
          </w:p>
        </w:tc>
        <w:tc>
          <w:tcPr>
            <w:tcW w:w="811" w:type="pct"/>
            <w:tcBorders>
              <w:left w:val="single" w:sz="24" w:space="0" w:color="auto"/>
            </w:tcBorders>
            <w:vAlign w:val="center"/>
          </w:tcPr>
          <w:p w14:paraId="14E73846" w14:textId="4F504A07" w:rsidR="00A75E1F" w:rsidRDefault="0013558F" w:rsidP="00A75E1F">
            <w:pPr>
              <w:pStyle w:val="SBACTableText"/>
            </w:pPr>
            <w:r w:rsidRPr="0013558F">
              <w:rPr>
                <w:b/>
              </w:rPr>
              <w:t>TRT:</w:t>
            </w:r>
            <w:r w:rsidR="00A75E1F">
              <w:t>Score/value</w:t>
            </w:r>
          </w:p>
          <w:p w14:paraId="5CA7BC16" w14:textId="10359C03" w:rsidR="00704C15" w:rsidRDefault="0013558F" w:rsidP="00704C15">
            <w:pPr>
              <w:pStyle w:val="SBACTableText"/>
            </w:pPr>
            <w:r w:rsidRPr="0013558F">
              <w:rPr>
                <w:b/>
              </w:rPr>
              <w:t>DWSA:</w:t>
            </w:r>
            <w:r w:rsidR="00704C15">
              <w:t>AssessmentSubtestREsultScoreClaim3Value</w:t>
            </w:r>
          </w:p>
          <w:p w14:paraId="083F3908" w14:textId="3518D87A" w:rsidR="000251AA" w:rsidRPr="00BE3C37" w:rsidRDefault="0013558F" w:rsidP="00704C15">
            <w:pPr>
              <w:pStyle w:val="SBACTableText"/>
            </w:pPr>
            <w:r w:rsidRPr="0013558F">
              <w:rPr>
                <w:b/>
              </w:rPr>
              <w:t>AIR:</w:t>
            </w:r>
            <w:r w:rsidR="00202B41">
              <w:t>SS_SRC</w:t>
            </w:r>
            <w:r w:rsidR="00D0252F">
              <w:t>2</w:t>
            </w:r>
          </w:p>
        </w:tc>
      </w:tr>
      <w:tr w:rsidR="000251AA" w:rsidRPr="00BE3C37" w14:paraId="45C4FB3D"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717820FA" w14:textId="350ABB43" w:rsidR="000251AA" w:rsidRDefault="000251AA" w:rsidP="0001577E">
            <w:pPr>
              <w:pStyle w:val="SBACTableText"/>
            </w:pPr>
            <w:r>
              <w:t>Claim</w:t>
            </w:r>
            <w:r w:rsidR="0001577E">
              <w:t>3</w:t>
            </w:r>
            <w:r>
              <w:t>ScoreStandardError</w:t>
            </w:r>
          </w:p>
        </w:tc>
        <w:tc>
          <w:tcPr>
            <w:tcW w:w="446" w:type="pct"/>
            <w:vAlign w:val="center"/>
          </w:tcPr>
          <w:p w14:paraId="289606C4" w14:textId="77777777" w:rsidR="000251AA" w:rsidRPr="00BE3C37" w:rsidRDefault="000251AA" w:rsidP="008B12CC">
            <w:pPr>
              <w:pStyle w:val="SBACTableText"/>
            </w:pPr>
            <w:r>
              <w:t>xsd:float</w:t>
            </w:r>
          </w:p>
        </w:tc>
        <w:tc>
          <w:tcPr>
            <w:tcW w:w="210" w:type="pct"/>
            <w:vAlign w:val="center"/>
          </w:tcPr>
          <w:p w14:paraId="1E8E4F11" w14:textId="77777777" w:rsidR="000251AA" w:rsidRPr="00BE3C37" w:rsidRDefault="000251AA" w:rsidP="008B12CC">
            <w:pPr>
              <w:pStyle w:val="SBACTableText"/>
            </w:pPr>
            <w:r>
              <w:t>8</w:t>
            </w:r>
          </w:p>
        </w:tc>
        <w:tc>
          <w:tcPr>
            <w:tcW w:w="1127" w:type="pct"/>
            <w:vAlign w:val="center"/>
          </w:tcPr>
          <w:p w14:paraId="547C0C0D" w14:textId="35EEE8B5" w:rsidR="000251AA" w:rsidRPr="00BE3C37" w:rsidRDefault="000251AA" w:rsidP="008B12CC">
            <w:pPr>
              <w:pStyle w:val="SBACTableText"/>
            </w:pPr>
            <w:r>
              <w:t>Standard error for claim #3</w:t>
            </w:r>
          </w:p>
        </w:tc>
        <w:tc>
          <w:tcPr>
            <w:tcW w:w="657" w:type="pct"/>
            <w:vAlign w:val="center"/>
          </w:tcPr>
          <w:p w14:paraId="35E73680" w14:textId="77777777" w:rsidR="000251AA" w:rsidRPr="00BE3C37" w:rsidRDefault="000251AA" w:rsidP="008B12CC">
            <w:pPr>
              <w:pStyle w:val="SBACTableText"/>
            </w:pPr>
            <w:r>
              <w:t>Floating point number</w:t>
            </w:r>
          </w:p>
        </w:tc>
        <w:tc>
          <w:tcPr>
            <w:tcW w:w="375" w:type="pct"/>
            <w:vAlign w:val="center"/>
          </w:tcPr>
          <w:p w14:paraId="022295EF" w14:textId="24EC2C0C" w:rsidR="000251AA" w:rsidRPr="00BE3C37" w:rsidRDefault="00DA1B97" w:rsidP="008B12CC">
            <w:pPr>
              <w:pStyle w:val="SBACTableText"/>
            </w:pPr>
            <w:r>
              <w:t>Conditional</w:t>
            </w:r>
          </w:p>
        </w:tc>
        <w:tc>
          <w:tcPr>
            <w:tcW w:w="563" w:type="pct"/>
            <w:tcBorders>
              <w:right w:val="single" w:sz="24" w:space="0" w:color="auto"/>
            </w:tcBorders>
            <w:vAlign w:val="center"/>
          </w:tcPr>
          <w:p w14:paraId="03DEA59B" w14:textId="77777777" w:rsidR="000251AA" w:rsidRPr="00BE3C37" w:rsidRDefault="00691842" w:rsidP="008B12CC">
            <w:pPr>
              <w:pStyle w:val="SBACTableText"/>
            </w:pPr>
            <w:hyperlink r:id="rId82" w:history="1">
              <w:r w:rsidR="000251AA" w:rsidRPr="00B83BAC">
                <w:rPr>
                  <w:rStyle w:val="Hyperlink"/>
                </w:rPr>
                <w:t>https://ceds.ed.gov/element/001546</w:t>
              </w:r>
            </w:hyperlink>
          </w:p>
        </w:tc>
        <w:tc>
          <w:tcPr>
            <w:tcW w:w="811" w:type="pct"/>
            <w:tcBorders>
              <w:left w:val="single" w:sz="24" w:space="0" w:color="auto"/>
            </w:tcBorders>
            <w:vAlign w:val="center"/>
          </w:tcPr>
          <w:p w14:paraId="0ECED7E4" w14:textId="410C73E1" w:rsidR="00A75E1F" w:rsidRDefault="0013558F" w:rsidP="00A75E1F">
            <w:pPr>
              <w:pStyle w:val="SBACTableText"/>
            </w:pPr>
            <w:r w:rsidRPr="0013558F">
              <w:rPr>
                <w:b/>
              </w:rPr>
              <w:t>TRT:</w:t>
            </w:r>
            <w:r w:rsidR="00A75E1F">
              <w:t>Score/standardError</w:t>
            </w:r>
          </w:p>
          <w:p w14:paraId="48D9BA86" w14:textId="157D4E97" w:rsidR="00704C15" w:rsidRDefault="0013558F" w:rsidP="00704C15">
            <w:pPr>
              <w:pStyle w:val="SBACTableText"/>
            </w:pPr>
            <w:r w:rsidRPr="0013558F">
              <w:rPr>
                <w:b/>
              </w:rPr>
              <w:t>DWSA:</w:t>
            </w:r>
            <w:r w:rsidR="00704C15">
              <w:t>AssessmentSubtestResultScoreClaim3</w:t>
            </w:r>
            <w:r w:rsidR="006F6C38">
              <w:t>MinimumValue</w:t>
            </w:r>
          </w:p>
          <w:p w14:paraId="0F83CC22" w14:textId="153582A3" w:rsidR="000251AA" w:rsidRPr="00BE3C37" w:rsidRDefault="0013558F" w:rsidP="006F6C38">
            <w:pPr>
              <w:pStyle w:val="SBACTableText"/>
            </w:pPr>
            <w:r w:rsidRPr="0013558F">
              <w:rPr>
                <w:b/>
              </w:rPr>
              <w:t>AIR:</w:t>
            </w:r>
            <w:r w:rsidR="00202B41">
              <w:t>SEM_SRC</w:t>
            </w:r>
            <w:r w:rsidR="00D0252F">
              <w:t>2</w:t>
            </w:r>
          </w:p>
        </w:tc>
      </w:tr>
      <w:tr w:rsidR="000251AA" w:rsidRPr="00BE3C37" w14:paraId="41959E6A"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30E7262F" w14:textId="42C9EF57" w:rsidR="000251AA" w:rsidRDefault="000251AA" w:rsidP="0001577E">
            <w:pPr>
              <w:pStyle w:val="SBACTableText"/>
            </w:pPr>
            <w:r>
              <w:t>Claim</w:t>
            </w:r>
            <w:r w:rsidR="0001577E">
              <w:t>3</w:t>
            </w:r>
            <w:r>
              <w:t>ScoreAchievementLevel</w:t>
            </w:r>
          </w:p>
        </w:tc>
        <w:tc>
          <w:tcPr>
            <w:tcW w:w="446" w:type="pct"/>
            <w:vAlign w:val="center"/>
          </w:tcPr>
          <w:p w14:paraId="2EB09671" w14:textId="77777777" w:rsidR="000251AA" w:rsidRPr="00BE3C37" w:rsidRDefault="000251AA" w:rsidP="008B12CC">
            <w:pPr>
              <w:pStyle w:val="SBACTableText"/>
            </w:pPr>
            <w:r>
              <w:t>xsd:integer</w:t>
            </w:r>
          </w:p>
        </w:tc>
        <w:tc>
          <w:tcPr>
            <w:tcW w:w="210" w:type="pct"/>
            <w:vAlign w:val="center"/>
          </w:tcPr>
          <w:p w14:paraId="47883DD3" w14:textId="77777777" w:rsidR="000251AA" w:rsidRPr="00BE3C37" w:rsidRDefault="000251AA" w:rsidP="008B12CC">
            <w:pPr>
              <w:pStyle w:val="SBACTableText"/>
            </w:pPr>
            <w:r>
              <w:t>1</w:t>
            </w:r>
          </w:p>
        </w:tc>
        <w:tc>
          <w:tcPr>
            <w:tcW w:w="1127" w:type="pct"/>
            <w:vAlign w:val="center"/>
          </w:tcPr>
          <w:p w14:paraId="50B89A26" w14:textId="6B9B429D" w:rsidR="000251AA" w:rsidRPr="00BE3C37" w:rsidRDefault="000251AA" w:rsidP="008B12CC">
            <w:pPr>
              <w:pStyle w:val="SBACTableText"/>
            </w:pPr>
            <w:r>
              <w:t>The achievement level corresponding to claim score #3.</w:t>
            </w:r>
          </w:p>
        </w:tc>
        <w:tc>
          <w:tcPr>
            <w:tcW w:w="657" w:type="pct"/>
            <w:vAlign w:val="center"/>
          </w:tcPr>
          <w:p w14:paraId="54FE7D1E" w14:textId="77777777" w:rsidR="000251AA" w:rsidRPr="00BE3C37" w:rsidRDefault="000251AA" w:rsidP="008B12CC">
            <w:pPr>
              <w:pStyle w:val="SBACTableText"/>
            </w:pPr>
            <w:r>
              <w:t>For Smarter Balanced, claim achievement levels are 1 to 3.</w:t>
            </w:r>
          </w:p>
        </w:tc>
        <w:tc>
          <w:tcPr>
            <w:tcW w:w="375" w:type="pct"/>
            <w:vAlign w:val="center"/>
          </w:tcPr>
          <w:p w14:paraId="4212D585" w14:textId="45C796CC" w:rsidR="000251AA" w:rsidRPr="00BE3C37" w:rsidRDefault="00DA1B97" w:rsidP="008B12CC">
            <w:pPr>
              <w:pStyle w:val="SBACTableText"/>
            </w:pPr>
            <w:r>
              <w:t>Conditional</w:t>
            </w:r>
          </w:p>
        </w:tc>
        <w:tc>
          <w:tcPr>
            <w:tcW w:w="563" w:type="pct"/>
            <w:tcBorders>
              <w:right w:val="single" w:sz="24" w:space="0" w:color="auto"/>
            </w:tcBorders>
            <w:vAlign w:val="center"/>
          </w:tcPr>
          <w:p w14:paraId="67961F30" w14:textId="77777777" w:rsidR="000251AA" w:rsidRPr="00BE3C37" w:rsidRDefault="00691842" w:rsidP="008B12CC">
            <w:pPr>
              <w:pStyle w:val="SBACTableText"/>
            </w:pPr>
            <w:hyperlink r:id="rId83" w:history="1">
              <w:r w:rsidR="000251AA" w:rsidRPr="00B83BAC">
                <w:rPr>
                  <w:rStyle w:val="Hyperlink"/>
                </w:rPr>
                <w:t>https://ceds.ed.gov/element/000245</w:t>
              </w:r>
            </w:hyperlink>
          </w:p>
        </w:tc>
        <w:tc>
          <w:tcPr>
            <w:tcW w:w="811" w:type="pct"/>
            <w:tcBorders>
              <w:left w:val="single" w:sz="24" w:space="0" w:color="auto"/>
            </w:tcBorders>
            <w:vAlign w:val="center"/>
          </w:tcPr>
          <w:p w14:paraId="0D33D0B8" w14:textId="741604E2" w:rsidR="00A75E1F" w:rsidRDefault="0013558F" w:rsidP="00A75E1F">
            <w:pPr>
              <w:pStyle w:val="SBACTableText"/>
            </w:pPr>
            <w:r w:rsidRPr="0013558F">
              <w:rPr>
                <w:b/>
              </w:rPr>
              <w:t>TRT:</w:t>
            </w:r>
            <w:r w:rsidR="00A75E1F">
              <w:t>Score/value</w:t>
            </w:r>
          </w:p>
          <w:p w14:paraId="3CC4BC79" w14:textId="4C842C57" w:rsidR="006F6C38" w:rsidRDefault="0013558F" w:rsidP="008B12CC">
            <w:pPr>
              <w:pStyle w:val="SBACTableText"/>
            </w:pPr>
            <w:r w:rsidRPr="0013558F">
              <w:rPr>
                <w:b/>
              </w:rPr>
              <w:t>DWSA:</w:t>
            </w:r>
            <w:r w:rsidR="006F6C38">
              <w:t xml:space="preserve">AssessmentClaim3PerformanceLevelIdentifier </w:t>
            </w:r>
          </w:p>
          <w:p w14:paraId="05376668" w14:textId="40E1512D" w:rsidR="000251AA" w:rsidRPr="00BE3C37" w:rsidRDefault="0013558F" w:rsidP="008B12CC">
            <w:pPr>
              <w:pStyle w:val="SBACTableText"/>
            </w:pPr>
            <w:r w:rsidRPr="0013558F">
              <w:rPr>
                <w:b/>
              </w:rPr>
              <w:t>AIR:</w:t>
            </w:r>
            <w:r w:rsidR="00202B41">
              <w:t>PL_SRC</w:t>
            </w:r>
            <w:r w:rsidR="00D0252F">
              <w:t>2</w:t>
            </w:r>
          </w:p>
        </w:tc>
      </w:tr>
      <w:tr w:rsidR="00B9796C" w:rsidRPr="00BE3C37" w14:paraId="19C816D2"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2F4F137" w14:textId="6F7EC72C" w:rsidR="00B9796C" w:rsidRDefault="00B9796C" w:rsidP="00B9796C">
            <w:pPr>
              <w:pStyle w:val="SBACTableText"/>
            </w:pPr>
            <w:r>
              <w:t>Claim3Theta</w:t>
            </w:r>
          </w:p>
        </w:tc>
        <w:tc>
          <w:tcPr>
            <w:tcW w:w="446" w:type="pct"/>
            <w:vAlign w:val="center"/>
          </w:tcPr>
          <w:p w14:paraId="29D68174" w14:textId="77777777" w:rsidR="00B9796C" w:rsidRDefault="00B9796C" w:rsidP="00B9796C">
            <w:pPr>
              <w:pStyle w:val="SBACTableText"/>
            </w:pPr>
            <w:r>
              <w:t>xsd:float</w:t>
            </w:r>
          </w:p>
        </w:tc>
        <w:tc>
          <w:tcPr>
            <w:tcW w:w="210" w:type="pct"/>
            <w:vAlign w:val="center"/>
          </w:tcPr>
          <w:p w14:paraId="25311B01" w14:textId="77777777" w:rsidR="00B9796C" w:rsidRDefault="00B9796C" w:rsidP="00B9796C">
            <w:pPr>
              <w:pStyle w:val="SBACTableText"/>
            </w:pPr>
            <w:r>
              <w:t>8</w:t>
            </w:r>
          </w:p>
        </w:tc>
        <w:tc>
          <w:tcPr>
            <w:tcW w:w="1127" w:type="pct"/>
            <w:vAlign w:val="center"/>
          </w:tcPr>
          <w:p w14:paraId="67E5C35D" w14:textId="1EF3FA66" w:rsidR="00B9796C" w:rsidRDefault="00B9796C" w:rsidP="00B9796C">
            <w:pPr>
              <w:pStyle w:val="SBACTableText"/>
            </w:pPr>
            <w:r>
              <w:t>The theta value for claim #</w:t>
            </w:r>
            <w:r w:rsidR="00D0252F">
              <w:t>3</w:t>
            </w:r>
          </w:p>
        </w:tc>
        <w:tc>
          <w:tcPr>
            <w:tcW w:w="657" w:type="pct"/>
            <w:vAlign w:val="center"/>
          </w:tcPr>
          <w:p w14:paraId="7484A3FE" w14:textId="77777777" w:rsidR="00B9796C" w:rsidRDefault="00B9796C" w:rsidP="00B9796C">
            <w:pPr>
              <w:pStyle w:val="SBACTableText"/>
            </w:pPr>
            <w:r>
              <w:t>Floating point number</w:t>
            </w:r>
          </w:p>
        </w:tc>
        <w:tc>
          <w:tcPr>
            <w:tcW w:w="375" w:type="pct"/>
            <w:vAlign w:val="center"/>
          </w:tcPr>
          <w:p w14:paraId="1F9445FB" w14:textId="3662B0C1" w:rsidR="00B9796C" w:rsidRDefault="00827837" w:rsidP="00B9796C">
            <w:pPr>
              <w:pStyle w:val="SBACTableText"/>
            </w:pPr>
            <w:r>
              <w:t>Required for Validity Studies</w:t>
            </w:r>
          </w:p>
        </w:tc>
        <w:tc>
          <w:tcPr>
            <w:tcW w:w="563" w:type="pct"/>
            <w:tcBorders>
              <w:right w:val="single" w:sz="24" w:space="0" w:color="auto"/>
            </w:tcBorders>
            <w:vAlign w:val="center"/>
          </w:tcPr>
          <w:p w14:paraId="164D67A8" w14:textId="77777777" w:rsidR="00B9796C" w:rsidRDefault="00B9796C" w:rsidP="00B9796C">
            <w:pPr>
              <w:pStyle w:val="SBACTableText"/>
            </w:pPr>
          </w:p>
        </w:tc>
        <w:tc>
          <w:tcPr>
            <w:tcW w:w="811" w:type="pct"/>
            <w:tcBorders>
              <w:left w:val="single" w:sz="24" w:space="0" w:color="auto"/>
            </w:tcBorders>
            <w:vAlign w:val="center"/>
          </w:tcPr>
          <w:p w14:paraId="328E57B9" w14:textId="10D9E6BC" w:rsidR="00B9796C" w:rsidRDefault="00B9796C" w:rsidP="00B9796C">
            <w:pPr>
              <w:pStyle w:val="SBACTableText"/>
            </w:pPr>
            <w:r w:rsidRPr="0013558F">
              <w:rPr>
                <w:b/>
              </w:rPr>
              <w:t>AIR:</w:t>
            </w:r>
            <w:r>
              <w:t>THETA_SRC</w:t>
            </w:r>
            <w:r w:rsidR="00D0252F">
              <w:t>2</w:t>
            </w:r>
          </w:p>
        </w:tc>
      </w:tr>
      <w:tr w:rsidR="00B9796C" w:rsidRPr="00BE3C37" w14:paraId="745ADAF8"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C203C20" w14:textId="695CD8C9" w:rsidR="00B9796C" w:rsidRDefault="00B9796C" w:rsidP="00B9796C">
            <w:pPr>
              <w:pStyle w:val="SBACTableText"/>
            </w:pPr>
            <w:r>
              <w:t>Claim3ThetaStandardError</w:t>
            </w:r>
          </w:p>
        </w:tc>
        <w:tc>
          <w:tcPr>
            <w:tcW w:w="446" w:type="pct"/>
            <w:vAlign w:val="center"/>
          </w:tcPr>
          <w:p w14:paraId="6BAF5630" w14:textId="77777777" w:rsidR="00B9796C" w:rsidRDefault="00B9796C" w:rsidP="00B9796C">
            <w:pPr>
              <w:pStyle w:val="SBACTableText"/>
            </w:pPr>
            <w:r>
              <w:t>xsd:float</w:t>
            </w:r>
          </w:p>
        </w:tc>
        <w:tc>
          <w:tcPr>
            <w:tcW w:w="210" w:type="pct"/>
            <w:vAlign w:val="center"/>
          </w:tcPr>
          <w:p w14:paraId="408A62FA" w14:textId="77777777" w:rsidR="00B9796C" w:rsidRDefault="00B9796C" w:rsidP="00B9796C">
            <w:pPr>
              <w:pStyle w:val="SBACTableText"/>
            </w:pPr>
            <w:r>
              <w:t>8</w:t>
            </w:r>
          </w:p>
        </w:tc>
        <w:tc>
          <w:tcPr>
            <w:tcW w:w="1127" w:type="pct"/>
            <w:vAlign w:val="center"/>
          </w:tcPr>
          <w:p w14:paraId="1803EE42" w14:textId="12757F4F" w:rsidR="00B9796C" w:rsidRDefault="00B9796C" w:rsidP="00B9796C">
            <w:pPr>
              <w:pStyle w:val="SBACTableText"/>
            </w:pPr>
            <w:r>
              <w:t xml:space="preserve">Standard error for the claim </w:t>
            </w:r>
            <w:r w:rsidR="00D0252F">
              <w:t>3</w:t>
            </w:r>
            <w:r>
              <w:t xml:space="preserve"> theta</w:t>
            </w:r>
          </w:p>
        </w:tc>
        <w:tc>
          <w:tcPr>
            <w:tcW w:w="657" w:type="pct"/>
            <w:vAlign w:val="center"/>
          </w:tcPr>
          <w:p w14:paraId="69D820DB" w14:textId="77777777" w:rsidR="00B9796C" w:rsidRDefault="00B9796C" w:rsidP="00B9796C">
            <w:pPr>
              <w:pStyle w:val="SBACTableText"/>
            </w:pPr>
            <w:r>
              <w:t>Floating point number</w:t>
            </w:r>
          </w:p>
        </w:tc>
        <w:tc>
          <w:tcPr>
            <w:tcW w:w="375" w:type="pct"/>
            <w:vAlign w:val="center"/>
          </w:tcPr>
          <w:p w14:paraId="23716B52" w14:textId="22647F88" w:rsidR="00B9796C" w:rsidRDefault="00827837" w:rsidP="00B9796C">
            <w:pPr>
              <w:pStyle w:val="SBACTableText"/>
            </w:pPr>
            <w:r>
              <w:t>Required for Validity Studies</w:t>
            </w:r>
          </w:p>
        </w:tc>
        <w:tc>
          <w:tcPr>
            <w:tcW w:w="563" w:type="pct"/>
            <w:tcBorders>
              <w:right w:val="single" w:sz="24" w:space="0" w:color="auto"/>
            </w:tcBorders>
            <w:vAlign w:val="center"/>
          </w:tcPr>
          <w:p w14:paraId="512EE2A2" w14:textId="77777777" w:rsidR="00B9796C" w:rsidRDefault="00B9796C" w:rsidP="00B9796C">
            <w:pPr>
              <w:pStyle w:val="SBACTableText"/>
            </w:pPr>
          </w:p>
        </w:tc>
        <w:tc>
          <w:tcPr>
            <w:tcW w:w="811" w:type="pct"/>
            <w:tcBorders>
              <w:left w:val="single" w:sz="24" w:space="0" w:color="auto"/>
            </w:tcBorders>
            <w:vAlign w:val="center"/>
          </w:tcPr>
          <w:p w14:paraId="0EB94363" w14:textId="40A1B857" w:rsidR="00B9796C" w:rsidRDefault="00B9796C" w:rsidP="00B9796C">
            <w:pPr>
              <w:pStyle w:val="SBACTableText"/>
            </w:pPr>
            <w:r w:rsidRPr="0013558F">
              <w:rPr>
                <w:b/>
              </w:rPr>
              <w:t>AIR:</w:t>
            </w:r>
            <w:r>
              <w:t>SEM_THETA_SRC</w:t>
            </w:r>
            <w:r w:rsidR="00D0252F">
              <w:t>2</w:t>
            </w:r>
          </w:p>
        </w:tc>
      </w:tr>
      <w:tr w:rsidR="000251AA" w:rsidRPr="00BE3C37" w14:paraId="518D04D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6647B2EA" w14:textId="731C1449" w:rsidR="000251AA" w:rsidRDefault="000251AA" w:rsidP="0001577E">
            <w:pPr>
              <w:pStyle w:val="SBACTableText"/>
            </w:pPr>
            <w:r>
              <w:t>Claim</w:t>
            </w:r>
            <w:r w:rsidR="0001577E">
              <w:t>4</w:t>
            </w:r>
            <w:r>
              <w:t>Score</w:t>
            </w:r>
          </w:p>
        </w:tc>
        <w:tc>
          <w:tcPr>
            <w:tcW w:w="446" w:type="pct"/>
            <w:vAlign w:val="center"/>
          </w:tcPr>
          <w:p w14:paraId="67A7BA62" w14:textId="77777777" w:rsidR="000251AA" w:rsidRPr="00BE3C37" w:rsidRDefault="000251AA" w:rsidP="008B12CC">
            <w:pPr>
              <w:pStyle w:val="SBACTableText"/>
            </w:pPr>
            <w:r>
              <w:t>xsd:float</w:t>
            </w:r>
          </w:p>
        </w:tc>
        <w:tc>
          <w:tcPr>
            <w:tcW w:w="210" w:type="pct"/>
            <w:vAlign w:val="center"/>
          </w:tcPr>
          <w:p w14:paraId="28A639B7" w14:textId="77777777" w:rsidR="000251AA" w:rsidRPr="00BE3C37" w:rsidRDefault="000251AA" w:rsidP="008B12CC">
            <w:pPr>
              <w:pStyle w:val="SBACTableText"/>
            </w:pPr>
            <w:r>
              <w:t>8</w:t>
            </w:r>
          </w:p>
        </w:tc>
        <w:tc>
          <w:tcPr>
            <w:tcW w:w="1127" w:type="pct"/>
            <w:vAlign w:val="center"/>
          </w:tcPr>
          <w:p w14:paraId="0C00DB7A" w14:textId="7DD557CE" w:rsidR="000251AA" w:rsidRDefault="000251AA" w:rsidP="008B12CC">
            <w:pPr>
              <w:pStyle w:val="SBACTableText"/>
            </w:pPr>
            <w:r>
              <w:t>Score for claim #4</w:t>
            </w:r>
          </w:p>
          <w:p w14:paraId="78BD64E2" w14:textId="77777777" w:rsidR="00AE0EAE" w:rsidRDefault="000251AA" w:rsidP="00AE0EAE">
            <w:pPr>
              <w:pStyle w:val="SBACTableText"/>
              <w:spacing w:after="0"/>
            </w:pPr>
            <w:r>
              <w:t>For Smarter Balanced:</w:t>
            </w:r>
          </w:p>
          <w:p w14:paraId="1B24A4C9" w14:textId="77777777" w:rsidR="00AE0EAE" w:rsidRDefault="000251AA" w:rsidP="00AE0EAE">
            <w:pPr>
              <w:pStyle w:val="TableBullet0"/>
            </w:pPr>
            <w:r>
              <w:t>ELA Claim 4 is Research/Inquiry</w:t>
            </w:r>
          </w:p>
          <w:p w14:paraId="17F0A16D" w14:textId="11CC189C" w:rsidR="000251AA" w:rsidRPr="00BE3C37" w:rsidRDefault="000251AA" w:rsidP="00AE0EAE">
            <w:pPr>
              <w:pStyle w:val="TableBullet0"/>
            </w:pPr>
            <w:r>
              <w:t>Math does not use this value as claim 4 is combine</w:t>
            </w:r>
            <w:r w:rsidR="002364A4">
              <w:t>d</w:t>
            </w:r>
            <w:r>
              <w:t xml:space="preserve"> with claim 2.</w:t>
            </w:r>
          </w:p>
        </w:tc>
        <w:tc>
          <w:tcPr>
            <w:tcW w:w="657" w:type="pct"/>
            <w:vAlign w:val="center"/>
          </w:tcPr>
          <w:p w14:paraId="056D9EBB" w14:textId="77777777" w:rsidR="000251AA" w:rsidRPr="00BE3C37" w:rsidRDefault="000251AA" w:rsidP="008B12CC">
            <w:pPr>
              <w:pStyle w:val="SBACTableText"/>
            </w:pPr>
            <w:r>
              <w:t>A positive number, typically an integer.</w:t>
            </w:r>
          </w:p>
        </w:tc>
        <w:tc>
          <w:tcPr>
            <w:tcW w:w="375" w:type="pct"/>
            <w:vAlign w:val="center"/>
          </w:tcPr>
          <w:p w14:paraId="596F0E06" w14:textId="3011BCE3" w:rsidR="000251AA" w:rsidRPr="00BE3C37" w:rsidRDefault="00DA1B97" w:rsidP="008B12CC">
            <w:pPr>
              <w:pStyle w:val="SBACTableText"/>
            </w:pPr>
            <w:r>
              <w:t>Conditional</w:t>
            </w:r>
          </w:p>
        </w:tc>
        <w:tc>
          <w:tcPr>
            <w:tcW w:w="563" w:type="pct"/>
            <w:tcBorders>
              <w:right w:val="single" w:sz="24" w:space="0" w:color="auto"/>
            </w:tcBorders>
            <w:vAlign w:val="center"/>
          </w:tcPr>
          <w:p w14:paraId="1479EED3" w14:textId="77777777" w:rsidR="000251AA" w:rsidRPr="00BE3C37" w:rsidRDefault="00691842" w:rsidP="008B12CC">
            <w:pPr>
              <w:pStyle w:val="SBACTableText"/>
            </w:pPr>
            <w:hyperlink r:id="rId84" w:history="1">
              <w:r w:rsidR="000251AA" w:rsidRPr="00B83BAC">
                <w:rPr>
                  <w:rStyle w:val="Hyperlink"/>
                </w:rPr>
                <w:t>https://ceds.ed.gov/element/000245</w:t>
              </w:r>
            </w:hyperlink>
          </w:p>
        </w:tc>
        <w:tc>
          <w:tcPr>
            <w:tcW w:w="811" w:type="pct"/>
            <w:tcBorders>
              <w:left w:val="single" w:sz="24" w:space="0" w:color="auto"/>
            </w:tcBorders>
            <w:vAlign w:val="center"/>
          </w:tcPr>
          <w:p w14:paraId="6ABD7CA6" w14:textId="533C017A" w:rsidR="00A75E1F" w:rsidRDefault="0013558F" w:rsidP="00A75E1F">
            <w:pPr>
              <w:pStyle w:val="SBACTableText"/>
            </w:pPr>
            <w:r w:rsidRPr="0013558F">
              <w:rPr>
                <w:b/>
              </w:rPr>
              <w:t>TRT:</w:t>
            </w:r>
            <w:r w:rsidR="00A75E1F">
              <w:t>Score/value</w:t>
            </w:r>
          </w:p>
          <w:p w14:paraId="18AA562E" w14:textId="46F5C70A" w:rsidR="00704C15" w:rsidRDefault="0013558F" w:rsidP="00704C15">
            <w:pPr>
              <w:pStyle w:val="SBACTableText"/>
            </w:pPr>
            <w:r w:rsidRPr="0013558F">
              <w:rPr>
                <w:b/>
              </w:rPr>
              <w:t>DWSA:</w:t>
            </w:r>
            <w:r w:rsidR="00704C15">
              <w:t>AssessmentSubtestREsultScoreClaim4Value</w:t>
            </w:r>
          </w:p>
          <w:p w14:paraId="24CBC4AF" w14:textId="7CE5372C" w:rsidR="000251AA" w:rsidRPr="00BE3C37" w:rsidRDefault="0013558F" w:rsidP="006F6C38">
            <w:pPr>
              <w:pStyle w:val="SBACTableText"/>
            </w:pPr>
            <w:r w:rsidRPr="0013558F">
              <w:rPr>
                <w:b/>
              </w:rPr>
              <w:t>AIR:</w:t>
            </w:r>
            <w:r w:rsidR="00AE3B01">
              <w:t>SS</w:t>
            </w:r>
            <w:r w:rsidR="00202B41">
              <w:t>_SRC4</w:t>
            </w:r>
          </w:p>
        </w:tc>
      </w:tr>
      <w:tr w:rsidR="000251AA" w:rsidRPr="00BE3C37" w14:paraId="14334EA0"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9FE82EB" w14:textId="56210E46" w:rsidR="000251AA" w:rsidRDefault="000251AA" w:rsidP="0001577E">
            <w:pPr>
              <w:pStyle w:val="SBACTableText"/>
            </w:pPr>
            <w:r>
              <w:lastRenderedPageBreak/>
              <w:t>Claim</w:t>
            </w:r>
            <w:r w:rsidR="0001577E">
              <w:t>4</w:t>
            </w:r>
            <w:r>
              <w:t>ScoreStandardError</w:t>
            </w:r>
          </w:p>
        </w:tc>
        <w:tc>
          <w:tcPr>
            <w:tcW w:w="446" w:type="pct"/>
            <w:vAlign w:val="center"/>
          </w:tcPr>
          <w:p w14:paraId="23F145AB" w14:textId="77777777" w:rsidR="000251AA" w:rsidRPr="00BE3C37" w:rsidRDefault="000251AA" w:rsidP="008B12CC">
            <w:pPr>
              <w:pStyle w:val="SBACTableText"/>
            </w:pPr>
            <w:r>
              <w:t>xsd:float</w:t>
            </w:r>
          </w:p>
        </w:tc>
        <w:tc>
          <w:tcPr>
            <w:tcW w:w="210" w:type="pct"/>
            <w:vAlign w:val="center"/>
          </w:tcPr>
          <w:p w14:paraId="7A0A71DB" w14:textId="77777777" w:rsidR="000251AA" w:rsidRPr="00BE3C37" w:rsidRDefault="000251AA" w:rsidP="008B12CC">
            <w:pPr>
              <w:pStyle w:val="SBACTableText"/>
            </w:pPr>
            <w:r>
              <w:t>8</w:t>
            </w:r>
          </w:p>
        </w:tc>
        <w:tc>
          <w:tcPr>
            <w:tcW w:w="1127" w:type="pct"/>
            <w:vAlign w:val="center"/>
          </w:tcPr>
          <w:p w14:paraId="7DBEDC5C" w14:textId="3472BC58" w:rsidR="000251AA" w:rsidRPr="00BE3C37" w:rsidRDefault="000251AA" w:rsidP="008B12CC">
            <w:pPr>
              <w:pStyle w:val="SBACTableText"/>
            </w:pPr>
            <w:r>
              <w:t>Standard error for claim #4</w:t>
            </w:r>
          </w:p>
        </w:tc>
        <w:tc>
          <w:tcPr>
            <w:tcW w:w="657" w:type="pct"/>
            <w:vAlign w:val="center"/>
          </w:tcPr>
          <w:p w14:paraId="1E18B4BA" w14:textId="77777777" w:rsidR="000251AA" w:rsidRPr="00BE3C37" w:rsidRDefault="000251AA" w:rsidP="008B12CC">
            <w:pPr>
              <w:pStyle w:val="SBACTableText"/>
            </w:pPr>
            <w:r>
              <w:t>Floating point number</w:t>
            </w:r>
          </w:p>
        </w:tc>
        <w:tc>
          <w:tcPr>
            <w:tcW w:w="375" w:type="pct"/>
            <w:vAlign w:val="center"/>
          </w:tcPr>
          <w:p w14:paraId="34DA0E6D" w14:textId="7EA2638B" w:rsidR="000251AA" w:rsidRPr="00BE3C37" w:rsidRDefault="00DA1B97" w:rsidP="008B12CC">
            <w:pPr>
              <w:pStyle w:val="SBACTableText"/>
            </w:pPr>
            <w:r>
              <w:t>Conditional</w:t>
            </w:r>
          </w:p>
        </w:tc>
        <w:tc>
          <w:tcPr>
            <w:tcW w:w="563" w:type="pct"/>
            <w:tcBorders>
              <w:right w:val="single" w:sz="24" w:space="0" w:color="auto"/>
            </w:tcBorders>
            <w:vAlign w:val="center"/>
          </w:tcPr>
          <w:p w14:paraId="2C6830AF" w14:textId="77777777" w:rsidR="000251AA" w:rsidRPr="00BE3C37" w:rsidRDefault="00691842" w:rsidP="008B12CC">
            <w:pPr>
              <w:pStyle w:val="SBACTableText"/>
            </w:pPr>
            <w:hyperlink r:id="rId85" w:history="1">
              <w:r w:rsidR="000251AA" w:rsidRPr="00B83BAC">
                <w:rPr>
                  <w:rStyle w:val="Hyperlink"/>
                </w:rPr>
                <w:t>https://ceds.ed.gov/element/001546</w:t>
              </w:r>
            </w:hyperlink>
          </w:p>
        </w:tc>
        <w:tc>
          <w:tcPr>
            <w:tcW w:w="811" w:type="pct"/>
            <w:tcBorders>
              <w:left w:val="single" w:sz="24" w:space="0" w:color="auto"/>
            </w:tcBorders>
            <w:vAlign w:val="center"/>
          </w:tcPr>
          <w:p w14:paraId="3698A10D" w14:textId="7C5BE1A3" w:rsidR="00A75E1F" w:rsidRDefault="0013558F" w:rsidP="00A75E1F">
            <w:pPr>
              <w:pStyle w:val="SBACTableText"/>
            </w:pPr>
            <w:r w:rsidRPr="0013558F">
              <w:rPr>
                <w:b/>
              </w:rPr>
              <w:t>TRT:</w:t>
            </w:r>
            <w:r w:rsidR="00A75E1F">
              <w:t>Score/standardError</w:t>
            </w:r>
          </w:p>
          <w:p w14:paraId="33DB0EB8" w14:textId="32AC3BEF" w:rsidR="00704C15" w:rsidRDefault="0013558F" w:rsidP="00704C15">
            <w:pPr>
              <w:pStyle w:val="SBACTableText"/>
            </w:pPr>
            <w:r w:rsidRPr="0013558F">
              <w:rPr>
                <w:b/>
              </w:rPr>
              <w:t>DWSA:</w:t>
            </w:r>
            <w:r w:rsidR="00704C15">
              <w:t>AssessmentSubtestResultScoreClaim4</w:t>
            </w:r>
            <w:r w:rsidR="006F6C38">
              <w:t>MinimumValue</w:t>
            </w:r>
          </w:p>
          <w:p w14:paraId="34206F2F" w14:textId="299529F2" w:rsidR="000251AA" w:rsidRPr="00BE3C37" w:rsidRDefault="0013558F" w:rsidP="006F6C38">
            <w:pPr>
              <w:pStyle w:val="SBACTableText"/>
            </w:pPr>
            <w:r w:rsidRPr="0013558F">
              <w:rPr>
                <w:b/>
              </w:rPr>
              <w:t>AIR:</w:t>
            </w:r>
            <w:r w:rsidR="00AE3B01">
              <w:t>SEM_SRC4</w:t>
            </w:r>
          </w:p>
        </w:tc>
      </w:tr>
      <w:tr w:rsidR="000251AA" w:rsidRPr="00BE3C37" w14:paraId="4CEE297B"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0F5C05ED" w14:textId="6A0473DD" w:rsidR="000251AA" w:rsidRDefault="000251AA" w:rsidP="0001577E">
            <w:pPr>
              <w:pStyle w:val="SBACTableText"/>
            </w:pPr>
            <w:r>
              <w:t>Claim</w:t>
            </w:r>
            <w:r w:rsidR="0001577E">
              <w:t>4</w:t>
            </w:r>
            <w:r>
              <w:t>ScoreAchievementLevel</w:t>
            </w:r>
          </w:p>
        </w:tc>
        <w:tc>
          <w:tcPr>
            <w:tcW w:w="446" w:type="pct"/>
            <w:vAlign w:val="center"/>
          </w:tcPr>
          <w:p w14:paraId="585C189B" w14:textId="77777777" w:rsidR="000251AA" w:rsidRPr="00BE3C37" w:rsidRDefault="000251AA" w:rsidP="008B12CC">
            <w:pPr>
              <w:pStyle w:val="SBACTableText"/>
            </w:pPr>
            <w:r>
              <w:t>xsd:integer</w:t>
            </w:r>
          </w:p>
        </w:tc>
        <w:tc>
          <w:tcPr>
            <w:tcW w:w="210" w:type="pct"/>
            <w:vAlign w:val="center"/>
          </w:tcPr>
          <w:p w14:paraId="6028E566" w14:textId="77777777" w:rsidR="000251AA" w:rsidRPr="00BE3C37" w:rsidRDefault="000251AA" w:rsidP="008B12CC">
            <w:pPr>
              <w:pStyle w:val="SBACTableText"/>
            </w:pPr>
            <w:r>
              <w:t>1</w:t>
            </w:r>
          </w:p>
        </w:tc>
        <w:tc>
          <w:tcPr>
            <w:tcW w:w="1127" w:type="pct"/>
            <w:vAlign w:val="center"/>
          </w:tcPr>
          <w:p w14:paraId="1BF553E5" w14:textId="7E249C43" w:rsidR="000251AA" w:rsidRPr="00BE3C37" w:rsidRDefault="000251AA" w:rsidP="008B12CC">
            <w:pPr>
              <w:pStyle w:val="SBACTableText"/>
            </w:pPr>
            <w:r>
              <w:t>The achievement level corresponding to claim score #4.</w:t>
            </w:r>
          </w:p>
        </w:tc>
        <w:tc>
          <w:tcPr>
            <w:tcW w:w="657" w:type="pct"/>
            <w:vAlign w:val="center"/>
          </w:tcPr>
          <w:p w14:paraId="2DA049DD" w14:textId="77777777" w:rsidR="000251AA" w:rsidRPr="00BE3C37" w:rsidRDefault="000251AA" w:rsidP="008B12CC">
            <w:pPr>
              <w:pStyle w:val="SBACTableText"/>
            </w:pPr>
            <w:r>
              <w:t>For Smarter Balanced, claim achievement levels are 1 to 3.</w:t>
            </w:r>
          </w:p>
        </w:tc>
        <w:tc>
          <w:tcPr>
            <w:tcW w:w="375" w:type="pct"/>
            <w:vAlign w:val="center"/>
          </w:tcPr>
          <w:p w14:paraId="793E7CAC" w14:textId="4C1C4427" w:rsidR="000251AA" w:rsidRPr="00BE3C37" w:rsidRDefault="00DA1B97" w:rsidP="008B12CC">
            <w:pPr>
              <w:pStyle w:val="SBACTableText"/>
            </w:pPr>
            <w:r>
              <w:t>Conditional</w:t>
            </w:r>
          </w:p>
        </w:tc>
        <w:tc>
          <w:tcPr>
            <w:tcW w:w="563" w:type="pct"/>
            <w:tcBorders>
              <w:right w:val="single" w:sz="24" w:space="0" w:color="auto"/>
            </w:tcBorders>
            <w:vAlign w:val="center"/>
          </w:tcPr>
          <w:p w14:paraId="6D41C712" w14:textId="77777777" w:rsidR="000251AA" w:rsidRPr="00BE3C37" w:rsidRDefault="00691842" w:rsidP="008B12CC">
            <w:pPr>
              <w:pStyle w:val="SBACTableText"/>
            </w:pPr>
            <w:hyperlink r:id="rId86" w:history="1">
              <w:r w:rsidR="000251AA" w:rsidRPr="00B83BAC">
                <w:rPr>
                  <w:rStyle w:val="Hyperlink"/>
                </w:rPr>
                <w:t>https://ceds.ed.gov/element/000245</w:t>
              </w:r>
            </w:hyperlink>
          </w:p>
        </w:tc>
        <w:tc>
          <w:tcPr>
            <w:tcW w:w="811" w:type="pct"/>
            <w:tcBorders>
              <w:left w:val="single" w:sz="24" w:space="0" w:color="auto"/>
            </w:tcBorders>
            <w:vAlign w:val="center"/>
          </w:tcPr>
          <w:p w14:paraId="14D3F0D9" w14:textId="5ECDB510" w:rsidR="00A75E1F" w:rsidRDefault="0013558F" w:rsidP="00A75E1F">
            <w:pPr>
              <w:pStyle w:val="SBACTableText"/>
            </w:pPr>
            <w:r w:rsidRPr="0013558F">
              <w:rPr>
                <w:b/>
              </w:rPr>
              <w:t>TRT:</w:t>
            </w:r>
            <w:r w:rsidR="00A75E1F">
              <w:t>Score/value</w:t>
            </w:r>
          </w:p>
          <w:p w14:paraId="33E0E1BE" w14:textId="2A01CA21" w:rsidR="006F6C38" w:rsidRDefault="0013558F" w:rsidP="006F6C38">
            <w:pPr>
              <w:pStyle w:val="SBACTableText"/>
            </w:pPr>
            <w:r w:rsidRPr="0013558F">
              <w:rPr>
                <w:b/>
              </w:rPr>
              <w:t>DWSA:</w:t>
            </w:r>
            <w:r w:rsidR="006F6C38">
              <w:t xml:space="preserve">AssessmentClaim4PerformanceLevelIdentifier </w:t>
            </w:r>
          </w:p>
          <w:p w14:paraId="0F7EEFA8" w14:textId="20CBB925" w:rsidR="000251AA" w:rsidRPr="00BE3C37" w:rsidRDefault="0013558F" w:rsidP="006F6C38">
            <w:pPr>
              <w:pStyle w:val="SBACTableText"/>
            </w:pPr>
            <w:r w:rsidRPr="0013558F">
              <w:rPr>
                <w:b/>
              </w:rPr>
              <w:t>AIR:</w:t>
            </w:r>
            <w:r w:rsidR="00AE3B01">
              <w:t>PL_SRC4</w:t>
            </w:r>
          </w:p>
        </w:tc>
      </w:tr>
      <w:tr w:rsidR="0001577E" w:rsidRPr="00BE3C37" w14:paraId="25CC2CF3"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46806A62" w14:textId="490FBE6F" w:rsidR="0001577E" w:rsidRDefault="0001577E" w:rsidP="0001577E">
            <w:pPr>
              <w:pStyle w:val="SBACTableText"/>
            </w:pPr>
            <w:r>
              <w:t>Claim4Theta</w:t>
            </w:r>
          </w:p>
        </w:tc>
        <w:tc>
          <w:tcPr>
            <w:tcW w:w="446" w:type="pct"/>
            <w:vAlign w:val="center"/>
          </w:tcPr>
          <w:p w14:paraId="477E05A2" w14:textId="77777777" w:rsidR="0001577E" w:rsidRDefault="0001577E" w:rsidP="0001577E">
            <w:pPr>
              <w:pStyle w:val="SBACTableText"/>
            </w:pPr>
            <w:r>
              <w:t>xsd:float</w:t>
            </w:r>
          </w:p>
        </w:tc>
        <w:tc>
          <w:tcPr>
            <w:tcW w:w="210" w:type="pct"/>
            <w:vAlign w:val="center"/>
          </w:tcPr>
          <w:p w14:paraId="48AAF9B5" w14:textId="77777777" w:rsidR="0001577E" w:rsidRDefault="0001577E" w:rsidP="0001577E">
            <w:pPr>
              <w:pStyle w:val="SBACTableText"/>
            </w:pPr>
            <w:r>
              <w:t>8</w:t>
            </w:r>
          </w:p>
        </w:tc>
        <w:tc>
          <w:tcPr>
            <w:tcW w:w="1127" w:type="pct"/>
            <w:vAlign w:val="center"/>
          </w:tcPr>
          <w:p w14:paraId="623A7722" w14:textId="66DDEC3E" w:rsidR="0001577E" w:rsidRDefault="0001577E" w:rsidP="0001577E">
            <w:pPr>
              <w:pStyle w:val="SBACTableText"/>
            </w:pPr>
            <w:r>
              <w:t>The theta value for claim #</w:t>
            </w:r>
            <w:r w:rsidR="001A3801">
              <w:t>4</w:t>
            </w:r>
          </w:p>
        </w:tc>
        <w:tc>
          <w:tcPr>
            <w:tcW w:w="657" w:type="pct"/>
            <w:vAlign w:val="center"/>
          </w:tcPr>
          <w:p w14:paraId="77F94025" w14:textId="77777777" w:rsidR="0001577E" w:rsidRDefault="0001577E" w:rsidP="0001577E">
            <w:pPr>
              <w:pStyle w:val="SBACTableText"/>
            </w:pPr>
            <w:r>
              <w:t>Floating point number</w:t>
            </w:r>
          </w:p>
        </w:tc>
        <w:tc>
          <w:tcPr>
            <w:tcW w:w="375" w:type="pct"/>
            <w:vAlign w:val="center"/>
          </w:tcPr>
          <w:p w14:paraId="301EC1C1" w14:textId="71AFC64E" w:rsidR="0001577E" w:rsidRDefault="002E1B01" w:rsidP="0001577E">
            <w:pPr>
              <w:pStyle w:val="SBACTableText"/>
            </w:pPr>
            <w:r>
              <w:t>Required for Validity Studies</w:t>
            </w:r>
          </w:p>
        </w:tc>
        <w:tc>
          <w:tcPr>
            <w:tcW w:w="563" w:type="pct"/>
            <w:tcBorders>
              <w:right w:val="single" w:sz="24" w:space="0" w:color="auto"/>
            </w:tcBorders>
            <w:vAlign w:val="center"/>
          </w:tcPr>
          <w:p w14:paraId="26FBDBC3" w14:textId="77777777" w:rsidR="0001577E" w:rsidRDefault="0001577E" w:rsidP="0001577E">
            <w:pPr>
              <w:pStyle w:val="SBACTableText"/>
            </w:pPr>
          </w:p>
        </w:tc>
        <w:tc>
          <w:tcPr>
            <w:tcW w:w="811" w:type="pct"/>
            <w:tcBorders>
              <w:left w:val="single" w:sz="24" w:space="0" w:color="auto"/>
            </w:tcBorders>
            <w:vAlign w:val="center"/>
          </w:tcPr>
          <w:p w14:paraId="272A88BB" w14:textId="659B8348" w:rsidR="0001577E" w:rsidRDefault="0013558F" w:rsidP="00DA0280">
            <w:pPr>
              <w:pStyle w:val="SBACTableText"/>
            </w:pPr>
            <w:r w:rsidRPr="0013558F">
              <w:rPr>
                <w:b/>
              </w:rPr>
              <w:t>AIR:</w:t>
            </w:r>
            <w:r w:rsidR="0001577E">
              <w:t>THETA_SRC</w:t>
            </w:r>
            <w:r w:rsidR="00DA0280">
              <w:t>4</w:t>
            </w:r>
          </w:p>
        </w:tc>
      </w:tr>
      <w:tr w:rsidR="0001577E" w:rsidRPr="00BE3C37" w14:paraId="4EBDD587" w14:textId="77777777" w:rsidTr="00256D10">
        <w:trPr>
          <w:cantSplit/>
          <w:trHeight w:val="240"/>
          <w:jc w:val="center"/>
        </w:trPr>
        <w:tc>
          <w:tcPr>
            <w:tcW w:w="811" w:type="pct"/>
            <w:shd w:val="clear" w:color="auto" w:fill="auto"/>
            <w:tcMar>
              <w:top w:w="0" w:type="dxa"/>
              <w:left w:w="45" w:type="dxa"/>
              <w:bottom w:w="0" w:type="dxa"/>
              <w:right w:w="45" w:type="dxa"/>
            </w:tcMar>
            <w:vAlign w:val="center"/>
          </w:tcPr>
          <w:p w14:paraId="24E536E7" w14:textId="78EB56FD" w:rsidR="0001577E" w:rsidRDefault="0001577E" w:rsidP="0001577E">
            <w:pPr>
              <w:pStyle w:val="SBACTableText"/>
            </w:pPr>
            <w:r>
              <w:t>Claim4ThetaStandardError</w:t>
            </w:r>
          </w:p>
        </w:tc>
        <w:tc>
          <w:tcPr>
            <w:tcW w:w="446" w:type="pct"/>
            <w:vAlign w:val="center"/>
          </w:tcPr>
          <w:p w14:paraId="0878007B" w14:textId="77777777" w:rsidR="0001577E" w:rsidRDefault="0001577E" w:rsidP="0001577E">
            <w:pPr>
              <w:pStyle w:val="SBACTableText"/>
            </w:pPr>
            <w:r>
              <w:t>xsd:float</w:t>
            </w:r>
          </w:p>
        </w:tc>
        <w:tc>
          <w:tcPr>
            <w:tcW w:w="210" w:type="pct"/>
            <w:vAlign w:val="center"/>
          </w:tcPr>
          <w:p w14:paraId="7EB729E0" w14:textId="77777777" w:rsidR="0001577E" w:rsidRDefault="0001577E" w:rsidP="0001577E">
            <w:pPr>
              <w:pStyle w:val="SBACTableText"/>
            </w:pPr>
            <w:r>
              <w:t>8</w:t>
            </w:r>
          </w:p>
        </w:tc>
        <w:tc>
          <w:tcPr>
            <w:tcW w:w="1127" w:type="pct"/>
            <w:vAlign w:val="center"/>
          </w:tcPr>
          <w:p w14:paraId="53CE633F" w14:textId="6D4B26AF" w:rsidR="0001577E" w:rsidRDefault="001A3801" w:rsidP="0001577E">
            <w:pPr>
              <w:pStyle w:val="SBACTableText"/>
            </w:pPr>
            <w:r>
              <w:t>Standard error for the claim 4</w:t>
            </w:r>
            <w:r w:rsidR="0001577E">
              <w:t xml:space="preserve"> theta</w:t>
            </w:r>
          </w:p>
        </w:tc>
        <w:tc>
          <w:tcPr>
            <w:tcW w:w="657" w:type="pct"/>
            <w:vAlign w:val="center"/>
          </w:tcPr>
          <w:p w14:paraId="2FC23EE1" w14:textId="77777777" w:rsidR="0001577E" w:rsidRDefault="0001577E" w:rsidP="0001577E">
            <w:pPr>
              <w:pStyle w:val="SBACTableText"/>
            </w:pPr>
            <w:r>
              <w:t>Floating point number</w:t>
            </w:r>
          </w:p>
        </w:tc>
        <w:tc>
          <w:tcPr>
            <w:tcW w:w="375" w:type="pct"/>
            <w:vAlign w:val="center"/>
          </w:tcPr>
          <w:p w14:paraId="49F31328" w14:textId="5E3373D8" w:rsidR="0001577E" w:rsidRDefault="002E1B01" w:rsidP="0001577E">
            <w:pPr>
              <w:pStyle w:val="SBACTableText"/>
            </w:pPr>
            <w:r>
              <w:t>Required for Validity Studies</w:t>
            </w:r>
          </w:p>
        </w:tc>
        <w:tc>
          <w:tcPr>
            <w:tcW w:w="563" w:type="pct"/>
            <w:tcBorders>
              <w:right w:val="single" w:sz="24" w:space="0" w:color="auto"/>
            </w:tcBorders>
            <w:vAlign w:val="center"/>
          </w:tcPr>
          <w:p w14:paraId="0D32C212" w14:textId="77777777" w:rsidR="0001577E" w:rsidRDefault="0001577E" w:rsidP="0001577E">
            <w:pPr>
              <w:pStyle w:val="SBACTableText"/>
            </w:pPr>
          </w:p>
        </w:tc>
        <w:tc>
          <w:tcPr>
            <w:tcW w:w="811" w:type="pct"/>
            <w:tcBorders>
              <w:left w:val="single" w:sz="24" w:space="0" w:color="auto"/>
            </w:tcBorders>
            <w:vAlign w:val="center"/>
          </w:tcPr>
          <w:p w14:paraId="6F4BEC86" w14:textId="4A3C09C1" w:rsidR="0001577E" w:rsidRDefault="0013558F" w:rsidP="0001577E">
            <w:pPr>
              <w:pStyle w:val="SBACTableText"/>
            </w:pPr>
            <w:r w:rsidRPr="0013558F">
              <w:rPr>
                <w:b/>
              </w:rPr>
              <w:t>AIR:</w:t>
            </w:r>
            <w:r w:rsidR="0001577E">
              <w:t>SEM_THETA_SRC</w:t>
            </w:r>
            <w:r w:rsidR="00DA0280">
              <w:t>4</w:t>
            </w:r>
          </w:p>
        </w:tc>
      </w:tr>
      <w:tr w:rsidR="001A3801" w:rsidRPr="00BE3C37" w14:paraId="4DF3E25A"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40D18FBE" w14:textId="770A066C" w:rsidR="001A3801" w:rsidRDefault="001A3801" w:rsidP="001A3801">
            <w:pPr>
              <w:pStyle w:val="SBACTableText"/>
            </w:pPr>
            <w:r>
              <w:t>Claim5Score</w:t>
            </w:r>
          </w:p>
        </w:tc>
        <w:tc>
          <w:tcPr>
            <w:tcW w:w="446" w:type="pct"/>
            <w:tcBorders>
              <w:top w:val="single" w:sz="4" w:space="0" w:color="auto"/>
              <w:left w:val="single" w:sz="4" w:space="0" w:color="auto"/>
              <w:bottom w:val="single" w:sz="4" w:space="0" w:color="auto"/>
              <w:right w:val="single" w:sz="4" w:space="0" w:color="auto"/>
            </w:tcBorders>
            <w:vAlign w:val="center"/>
          </w:tcPr>
          <w:p w14:paraId="42844CFB"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688A14AB"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1447DC02" w14:textId="52E6AA7D" w:rsidR="001A3801" w:rsidRDefault="001A3801" w:rsidP="001A3801">
            <w:pPr>
              <w:pStyle w:val="SBACTableText"/>
            </w:pPr>
            <w:r>
              <w:t>Score for claim #5</w:t>
            </w:r>
          </w:p>
          <w:p w14:paraId="23D0042E" w14:textId="77777777" w:rsidR="001A3801" w:rsidRDefault="001A3801" w:rsidP="001A3801">
            <w:pPr>
              <w:pStyle w:val="SBACTableText"/>
            </w:pPr>
            <w:r>
              <w:t>For Smarter Balanced:</w:t>
            </w:r>
          </w:p>
          <w:p w14:paraId="0C47C2B8" w14:textId="1019B422" w:rsidR="001A3801" w:rsidRPr="00BE3C37" w:rsidRDefault="001A3801" w:rsidP="001A3801">
            <w:pPr>
              <w:pStyle w:val="TableBullet0"/>
            </w:pPr>
            <w:r>
              <w:t xml:space="preserve">ELA Claim 5 </w:t>
            </w:r>
            <w:commentRangeStart w:id="1"/>
            <w:r>
              <w:t>is</w:t>
            </w:r>
            <w:commentRangeEnd w:id="1"/>
            <w:r w:rsidR="00FE7A54">
              <w:rPr>
                <w:rStyle w:val="CommentReference"/>
                <w:rFonts w:eastAsiaTheme="minorEastAsia"/>
              </w:rPr>
              <w:commentReference w:id="1"/>
            </w:r>
            <w:r>
              <w:t xml:space="preserve"> </w:t>
            </w:r>
          </w:p>
        </w:tc>
        <w:tc>
          <w:tcPr>
            <w:tcW w:w="657" w:type="pct"/>
            <w:tcBorders>
              <w:top w:val="single" w:sz="4" w:space="0" w:color="auto"/>
              <w:left w:val="single" w:sz="4" w:space="0" w:color="auto"/>
              <w:bottom w:val="single" w:sz="4" w:space="0" w:color="auto"/>
              <w:right w:val="single" w:sz="4" w:space="0" w:color="auto"/>
            </w:tcBorders>
            <w:vAlign w:val="center"/>
          </w:tcPr>
          <w:p w14:paraId="3805B994" w14:textId="77777777" w:rsidR="001A3801" w:rsidRPr="00BE3C37" w:rsidRDefault="001A3801" w:rsidP="001A3801">
            <w:pPr>
              <w:pStyle w:val="SBACTableText"/>
            </w:pPr>
            <w:r>
              <w:t>A positive number, typically an integer.</w:t>
            </w:r>
          </w:p>
        </w:tc>
        <w:tc>
          <w:tcPr>
            <w:tcW w:w="375" w:type="pct"/>
            <w:tcBorders>
              <w:top w:val="single" w:sz="4" w:space="0" w:color="auto"/>
              <w:left w:val="single" w:sz="4" w:space="0" w:color="auto"/>
              <w:bottom w:val="single" w:sz="4" w:space="0" w:color="auto"/>
              <w:right w:val="single" w:sz="4" w:space="0" w:color="auto"/>
            </w:tcBorders>
            <w:vAlign w:val="center"/>
          </w:tcPr>
          <w:p w14:paraId="4EAD271A"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63C1DD18" w14:textId="77777777" w:rsidR="001A3801" w:rsidRPr="00BE3C37" w:rsidRDefault="00691842" w:rsidP="001A3801">
            <w:pPr>
              <w:pStyle w:val="SBACTableText"/>
            </w:pPr>
            <w:hyperlink r:id="rId89"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1F4BDAF4" w14:textId="77777777" w:rsidR="001A3801" w:rsidRPr="001A3801" w:rsidRDefault="001A3801" w:rsidP="001A3801">
            <w:pPr>
              <w:pStyle w:val="SBACTableText"/>
              <w:rPr>
                <w:b/>
              </w:rPr>
            </w:pPr>
            <w:r w:rsidRPr="0013558F">
              <w:rPr>
                <w:b/>
              </w:rPr>
              <w:t>TRT:</w:t>
            </w:r>
            <w:r w:rsidRPr="001A3801">
              <w:t>Score/value</w:t>
            </w:r>
          </w:p>
          <w:p w14:paraId="3C1B986F" w14:textId="06C434D5" w:rsidR="001A3801" w:rsidRPr="001A3801" w:rsidRDefault="001A3801" w:rsidP="001A3801">
            <w:pPr>
              <w:pStyle w:val="SBACTableText"/>
              <w:rPr>
                <w:b/>
              </w:rPr>
            </w:pPr>
            <w:r w:rsidRPr="0013558F">
              <w:rPr>
                <w:b/>
              </w:rPr>
              <w:t>DWSA:</w:t>
            </w:r>
            <w:r w:rsidRPr="001A3801">
              <w:t>AssessmentSubtestREsultScoreClaim5Value</w:t>
            </w:r>
          </w:p>
          <w:p w14:paraId="09B3B358" w14:textId="6A5B8248" w:rsidR="001A3801" w:rsidRPr="001A3801" w:rsidRDefault="001A3801" w:rsidP="001A3801">
            <w:pPr>
              <w:pStyle w:val="SBACTableText"/>
              <w:rPr>
                <w:b/>
              </w:rPr>
            </w:pPr>
            <w:r w:rsidRPr="0013558F">
              <w:rPr>
                <w:b/>
              </w:rPr>
              <w:t>AIR:</w:t>
            </w:r>
            <w:r w:rsidRPr="001A3801">
              <w:t>SS_SRC5</w:t>
            </w:r>
          </w:p>
        </w:tc>
      </w:tr>
      <w:tr w:rsidR="001A3801" w:rsidRPr="00BE3C37" w14:paraId="6145BD90"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203F770E" w14:textId="21C1DAA4" w:rsidR="001A3801" w:rsidRDefault="001A3801" w:rsidP="001A3801">
            <w:pPr>
              <w:pStyle w:val="SBACTableText"/>
            </w:pPr>
            <w:r>
              <w:t>Claim5ScoreStandardError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3DC71E31"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1ADE09EE"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532FB7EA" w14:textId="3432EB32" w:rsidR="001A3801" w:rsidRPr="00BE3C37" w:rsidRDefault="001A3801" w:rsidP="001A3801">
            <w:pPr>
              <w:pStyle w:val="SBACTableText"/>
            </w:pPr>
            <w:r>
              <w:t>Standard error for claim #5</w:t>
            </w:r>
          </w:p>
        </w:tc>
        <w:tc>
          <w:tcPr>
            <w:tcW w:w="657" w:type="pct"/>
            <w:tcBorders>
              <w:top w:val="single" w:sz="4" w:space="0" w:color="auto"/>
              <w:left w:val="single" w:sz="4" w:space="0" w:color="auto"/>
              <w:bottom w:val="single" w:sz="4" w:space="0" w:color="auto"/>
              <w:right w:val="single" w:sz="4" w:space="0" w:color="auto"/>
            </w:tcBorders>
            <w:vAlign w:val="center"/>
          </w:tcPr>
          <w:p w14:paraId="68AF7EA5" w14:textId="77777777" w:rsidR="001A3801" w:rsidRPr="00BE3C37"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2F9A7CB3"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54AEA310" w14:textId="77777777" w:rsidR="001A3801" w:rsidRPr="00BE3C37" w:rsidRDefault="00691842" w:rsidP="001A3801">
            <w:pPr>
              <w:pStyle w:val="SBACTableText"/>
            </w:pPr>
            <w:hyperlink r:id="rId90" w:history="1">
              <w:r w:rsidR="001A3801" w:rsidRPr="001A3801">
                <w:rPr>
                  <w:rStyle w:val="Hyperlink"/>
                </w:rPr>
                <w:t>https://ceds.ed.gov/element/001546</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4AB273F4" w14:textId="77777777" w:rsidR="001A3801" w:rsidRPr="001A3801" w:rsidRDefault="001A3801" w:rsidP="001A3801">
            <w:pPr>
              <w:pStyle w:val="SBACTableText"/>
              <w:rPr>
                <w:b/>
              </w:rPr>
            </w:pPr>
            <w:r w:rsidRPr="0013558F">
              <w:rPr>
                <w:b/>
              </w:rPr>
              <w:t>TRT:</w:t>
            </w:r>
            <w:r w:rsidRPr="001A3801">
              <w:t>Score/standardError</w:t>
            </w:r>
          </w:p>
          <w:p w14:paraId="3B173AFF" w14:textId="104D9CFA" w:rsidR="001A3801" w:rsidRPr="001A3801" w:rsidRDefault="001A3801" w:rsidP="001A3801">
            <w:pPr>
              <w:pStyle w:val="SBACTableText"/>
              <w:rPr>
                <w:b/>
              </w:rPr>
            </w:pPr>
            <w:r w:rsidRPr="0013558F">
              <w:rPr>
                <w:b/>
              </w:rPr>
              <w:t>DWSA:</w:t>
            </w:r>
            <w:r w:rsidRPr="001A3801">
              <w:t>AssessmentSubtestResultScoreClaim5MinimumValue</w:t>
            </w:r>
          </w:p>
          <w:p w14:paraId="053F1CEF" w14:textId="06637391" w:rsidR="001A3801" w:rsidRPr="001A3801" w:rsidRDefault="001A3801" w:rsidP="001A3801">
            <w:pPr>
              <w:pStyle w:val="SBACTableText"/>
              <w:rPr>
                <w:b/>
              </w:rPr>
            </w:pPr>
            <w:r w:rsidRPr="0013558F">
              <w:rPr>
                <w:b/>
              </w:rPr>
              <w:t>AIR:</w:t>
            </w:r>
            <w:r w:rsidRPr="001A3801">
              <w:t>SEM_SRC5</w:t>
            </w:r>
          </w:p>
        </w:tc>
      </w:tr>
      <w:tr w:rsidR="001A3801" w:rsidRPr="00BE3C37" w14:paraId="23695B90"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4B8614C1" w14:textId="4A434677" w:rsidR="001A3801" w:rsidRDefault="001A3801" w:rsidP="001A3801">
            <w:pPr>
              <w:pStyle w:val="SBACTableText"/>
            </w:pPr>
            <w:r>
              <w:t>Claim5ScoreAchievementLevel</w:t>
            </w:r>
          </w:p>
        </w:tc>
        <w:tc>
          <w:tcPr>
            <w:tcW w:w="446" w:type="pct"/>
            <w:tcBorders>
              <w:top w:val="single" w:sz="4" w:space="0" w:color="auto"/>
              <w:left w:val="single" w:sz="4" w:space="0" w:color="auto"/>
              <w:bottom w:val="single" w:sz="4" w:space="0" w:color="auto"/>
              <w:right w:val="single" w:sz="4" w:space="0" w:color="auto"/>
            </w:tcBorders>
            <w:vAlign w:val="center"/>
          </w:tcPr>
          <w:p w14:paraId="71D708FA" w14:textId="77777777" w:rsidR="001A3801" w:rsidRPr="00BE3C37" w:rsidRDefault="001A3801" w:rsidP="001A3801">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618048FE" w14:textId="77777777" w:rsidR="001A3801" w:rsidRPr="00BE3C37" w:rsidRDefault="001A3801" w:rsidP="001A3801">
            <w:pPr>
              <w:pStyle w:val="SBACTableText"/>
            </w:pPr>
            <w:r>
              <w:t>1</w:t>
            </w:r>
          </w:p>
        </w:tc>
        <w:tc>
          <w:tcPr>
            <w:tcW w:w="1127" w:type="pct"/>
            <w:tcBorders>
              <w:top w:val="single" w:sz="4" w:space="0" w:color="auto"/>
              <w:left w:val="single" w:sz="4" w:space="0" w:color="auto"/>
              <w:bottom w:val="single" w:sz="4" w:space="0" w:color="auto"/>
              <w:right w:val="single" w:sz="4" w:space="0" w:color="auto"/>
            </w:tcBorders>
            <w:vAlign w:val="center"/>
          </w:tcPr>
          <w:p w14:paraId="117D20F4" w14:textId="5E92F7B0" w:rsidR="001A3801" w:rsidRPr="00BE3C37" w:rsidRDefault="001A3801" w:rsidP="001A3801">
            <w:pPr>
              <w:pStyle w:val="SBACTableText"/>
            </w:pPr>
            <w:r>
              <w:t>The achievement level corresponding to claim score #5.</w:t>
            </w:r>
          </w:p>
        </w:tc>
        <w:tc>
          <w:tcPr>
            <w:tcW w:w="657" w:type="pct"/>
            <w:tcBorders>
              <w:top w:val="single" w:sz="4" w:space="0" w:color="auto"/>
              <w:left w:val="single" w:sz="4" w:space="0" w:color="auto"/>
              <w:bottom w:val="single" w:sz="4" w:space="0" w:color="auto"/>
              <w:right w:val="single" w:sz="4" w:space="0" w:color="auto"/>
            </w:tcBorders>
            <w:vAlign w:val="center"/>
          </w:tcPr>
          <w:p w14:paraId="0865DA9B" w14:textId="77777777" w:rsidR="001A3801" w:rsidRPr="00BE3C37" w:rsidRDefault="001A3801" w:rsidP="001A3801">
            <w:pPr>
              <w:pStyle w:val="SBACTableText"/>
            </w:pPr>
            <w:r>
              <w:t>For Smarter Balanced, claim achievement levels are 1 to 3.</w:t>
            </w:r>
          </w:p>
        </w:tc>
        <w:tc>
          <w:tcPr>
            <w:tcW w:w="375" w:type="pct"/>
            <w:tcBorders>
              <w:top w:val="single" w:sz="4" w:space="0" w:color="auto"/>
              <w:left w:val="single" w:sz="4" w:space="0" w:color="auto"/>
              <w:bottom w:val="single" w:sz="4" w:space="0" w:color="auto"/>
              <w:right w:val="single" w:sz="4" w:space="0" w:color="auto"/>
            </w:tcBorders>
            <w:vAlign w:val="center"/>
          </w:tcPr>
          <w:p w14:paraId="468014FF"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3AB24651" w14:textId="77777777" w:rsidR="001A3801" w:rsidRPr="00BE3C37" w:rsidRDefault="00691842" w:rsidP="001A3801">
            <w:pPr>
              <w:pStyle w:val="SBACTableText"/>
            </w:pPr>
            <w:hyperlink r:id="rId91"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6440566F" w14:textId="77777777" w:rsidR="001A3801" w:rsidRPr="001A3801" w:rsidRDefault="001A3801" w:rsidP="001A3801">
            <w:pPr>
              <w:pStyle w:val="SBACTableText"/>
              <w:rPr>
                <w:b/>
              </w:rPr>
            </w:pPr>
            <w:r w:rsidRPr="0013558F">
              <w:rPr>
                <w:b/>
              </w:rPr>
              <w:t>TRT:</w:t>
            </w:r>
            <w:r w:rsidRPr="001A3801">
              <w:t>Score/value</w:t>
            </w:r>
          </w:p>
          <w:p w14:paraId="1340C555" w14:textId="5182D837" w:rsidR="001A3801" w:rsidRPr="001A3801" w:rsidRDefault="001A3801" w:rsidP="001A3801">
            <w:pPr>
              <w:pStyle w:val="SBACTableText"/>
              <w:rPr>
                <w:b/>
              </w:rPr>
            </w:pPr>
            <w:r w:rsidRPr="0013558F">
              <w:rPr>
                <w:b/>
              </w:rPr>
              <w:t>DWSA:</w:t>
            </w:r>
            <w:r w:rsidRPr="001A3801">
              <w:t>AssessmentClaim5PerformanceLevelIdentifier</w:t>
            </w:r>
            <w:r w:rsidRPr="001A3801">
              <w:rPr>
                <w:b/>
              </w:rPr>
              <w:t xml:space="preserve"> </w:t>
            </w:r>
          </w:p>
          <w:p w14:paraId="36DEFBA9" w14:textId="576FDA8F" w:rsidR="001A3801" w:rsidRPr="001A3801" w:rsidRDefault="001A3801" w:rsidP="001A3801">
            <w:pPr>
              <w:pStyle w:val="SBACTableText"/>
              <w:rPr>
                <w:b/>
              </w:rPr>
            </w:pPr>
            <w:r w:rsidRPr="0013558F">
              <w:rPr>
                <w:b/>
              </w:rPr>
              <w:t>AIR:</w:t>
            </w:r>
            <w:r w:rsidRPr="001A3801">
              <w:t>PL_SRC5</w:t>
            </w:r>
          </w:p>
        </w:tc>
      </w:tr>
      <w:tr w:rsidR="001A3801" w:rsidRPr="00BE3C37" w14:paraId="477A1DE6"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BEA5CA3" w14:textId="38FC52B3" w:rsidR="001A3801" w:rsidRDefault="001A3801" w:rsidP="001A3801">
            <w:pPr>
              <w:pStyle w:val="SBACTableText"/>
            </w:pPr>
            <w:r>
              <w:t>Claim5Theta</w:t>
            </w:r>
          </w:p>
        </w:tc>
        <w:tc>
          <w:tcPr>
            <w:tcW w:w="446" w:type="pct"/>
            <w:tcBorders>
              <w:top w:val="single" w:sz="4" w:space="0" w:color="auto"/>
              <w:left w:val="single" w:sz="4" w:space="0" w:color="auto"/>
              <w:bottom w:val="single" w:sz="4" w:space="0" w:color="auto"/>
              <w:right w:val="single" w:sz="4" w:space="0" w:color="auto"/>
            </w:tcBorders>
            <w:vAlign w:val="center"/>
          </w:tcPr>
          <w:p w14:paraId="08F08AF9"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0F1016F3"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774D2D5C" w14:textId="5A8A4F52" w:rsidR="001A3801" w:rsidRDefault="001A3801" w:rsidP="001A3801">
            <w:pPr>
              <w:pStyle w:val="SBACTableText"/>
            </w:pPr>
            <w:r>
              <w:t>The theta value for claim #5</w:t>
            </w:r>
          </w:p>
        </w:tc>
        <w:tc>
          <w:tcPr>
            <w:tcW w:w="657" w:type="pct"/>
            <w:tcBorders>
              <w:top w:val="single" w:sz="4" w:space="0" w:color="auto"/>
              <w:left w:val="single" w:sz="4" w:space="0" w:color="auto"/>
              <w:bottom w:val="single" w:sz="4" w:space="0" w:color="auto"/>
              <w:right w:val="single" w:sz="4" w:space="0" w:color="auto"/>
            </w:tcBorders>
            <w:vAlign w:val="center"/>
          </w:tcPr>
          <w:p w14:paraId="66D20E64"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237F08CB" w14:textId="3BD0F164" w:rsidR="001A3801" w:rsidRDefault="00691842"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5B810DE4"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00FEBBDF" w14:textId="53C40DD9" w:rsidR="001A3801" w:rsidRPr="001A3801" w:rsidRDefault="001A3801" w:rsidP="001A3801">
            <w:pPr>
              <w:pStyle w:val="SBACTableText"/>
              <w:rPr>
                <w:b/>
              </w:rPr>
            </w:pPr>
            <w:r w:rsidRPr="0013558F">
              <w:rPr>
                <w:b/>
              </w:rPr>
              <w:t>AIR:</w:t>
            </w:r>
            <w:r w:rsidRPr="001A3801">
              <w:t>THETA_SRC5</w:t>
            </w:r>
          </w:p>
        </w:tc>
      </w:tr>
      <w:tr w:rsidR="001A3801" w:rsidRPr="00BE3C37" w14:paraId="0B84D1F4"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32D9C9C3" w14:textId="10951686" w:rsidR="001A3801" w:rsidRDefault="001A3801" w:rsidP="001A3801">
            <w:pPr>
              <w:pStyle w:val="SBACTableText"/>
            </w:pPr>
            <w:r>
              <w:t>Claim5ThetaStandardError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681E0E89"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64208FA9"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503423D4" w14:textId="5207B44C" w:rsidR="001A3801" w:rsidRDefault="001A3801" w:rsidP="001A3801">
            <w:pPr>
              <w:pStyle w:val="SBACTableText"/>
            </w:pPr>
            <w:r>
              <w:t>Standard error for the claim 5 theta</w:t>
            </w:r>
          </w:p>
        </w:tc>
        <w:tc>
          <w:tcPr>
            <w:tcW w:w="657" w:type="pct"/>
            <w:tcBorders>
              <w:top w:val="single" w:sz="4" w:space="0" w:color="auto"/>
              <w:left w:val="single" w:sz="4" w:space="0" w:color="auto"/>
              <w:bottom w:val="single" w:sz="4" w:space="0" w:color="auto"/>
              <w:right w:val="single" w:sz="4" w:space="0" w:color="auto"/>
            </w:tcBorders>
            <w:vAlign w:val="center"/>
          </w:tcPr>
          <w:p w14:paraId="7B4F6942"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308602BC" w14:textId="04730364" w:rsidR="001A3801" w:rsidRDefault="00691842"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2023C695"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17860544" w14:textId="6DDA7F1C" w:rsidR="001A3801" w:rsidRPr="001A3801" w:rsidRDefault="001A3801" w:rsidP="001A3801">
            <w:pPr>
              <w:pStyle w:val="SBACTableText"/>
              <w:rPr>
                <w:b/>
              </w:rPr>
            </w:pPr>
            <w:r w:rsidRPr="0013558F">
              <w:rPr>
                <w:b/>
              </w:rPr>
              <w:t>AIR:</w:t>
            </w:r>
            <w:r w:rsidRPr="001A3801">
              <w:t>SEM_THETA_SRC5</w:t>
            </w:r>
          </w:p>
        </w:tc>
      </w:tr>
      <w:tr w:rsidR="001A3801" w:rsidRPr="00BE3C37" w14:paraId="7A33473D"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0C9CB1C9" w14:textId="0F34FD2D" w:rsidR="001A3801" w:rsidRDefault="001A3801" w:rsidP="001A3801">
            <w:pPr>
              <w:pStyle w:val="SBACTableText"/>
            </w:pPr>
            <w:r>
              <w:t>Claim6Score</w:t>
            </w:r>
          </w:p>
        </w:tc>
        <w:tc>
          <w:tcPr>
            <w:tcW w:w="446" w:type="pct"/>
            <w:tcBorders>
              <w:top w:val="single" w:sz="4" w:space="0" w:color="auto"/>
              <w:left w:val="single" w:sz="4" w:space="0" w:color="auto"/>
              <w:bottom w:val="single" w:sz="4" w:space="0" w:color="auto"/>
              <w:right w:val="single" w:sz="4" w:space="0" w:color="auto"/>
            </w:tcBorders>
            <w:vAlign w:val="center"/>
          </w:tcPr>
          <w:p w14:paraId="725D2E41"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7BC46354"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38238720" w14:textId="2AC0C723" w:rsidR="001A3801" w:rsidRDefault="001A3801" w:rsidP="001A3801">
            <w:pPr>
              <w:pStyle w:val="SBACTableText"/>
            </w:pPr>
            <w:r>
              <w:t>Score for claim #6</w:t>
            </w:r>
          </w:p>
          <w:p w14:paraId="4603A8F9" w14:textId="77777777" w:rsidR="001A3801" w:rsidRDefault="001A3801" w:rsidP="001A3801">
            <w:pPr>
              <w:pStyle w:val="SBACTableText"/>
            </w:pPr>
            <w:r>
              <w:t>For Smarter Balanced:</w:t>
            </w:r>
          </w:p>
          <w:p w14:paraId="7049983D" w14:textId="09DC50A7" w:rsidR="001A3801" w:rsidRPr="00BE3C37" w:rsidRDefault="001A3801" w:rsidP="001A3801">
            <w:pPr>
              <w:pStyle w:val="TableBullet0"/>
            </w:pPr>
            <w:r>
              <w:t xml:space="preserve">ELA Claim 4 is </w:t>
            </w:r>
          </w:p>
        </w:tc>
        <w:tc>
          <w:tcPr>
            <w:tcW w:w="657" w:type="pct"/>
            <w:tcBorders>
              <w:top w:val="single" w:sz="4" w:space="0" w:color="auto"/>
              <w:left w:val="single" w:sz="4" w:space="0" w:color="auto"/>
              <w:bottom w:val="single" w:sz="4" w:space="0" w:color="auto"/>
              <w:right w:val="single" w:sz="4" w:space="0" w:color="auto"/>
            </w:tcBorders>
            <w:vAlign w:val="center"/>
          </w:tcPr>
          <w:p w14:paraId="526251A6" w14:textId="77777777" w:rsidR="001A3801" w:rsidRPr="00BE3C37" w:rsidRDefault="001A3801" w:rsidP="001A3801">
            <w:pPr>
              <w:pStyle w:val="SBACTableText"/>
            </w:pPr>
            <w:r>
              <w:t>A positive number, typically an integer.</w:t>
            </w:r>
          </w:p>
        </w:tc>
        <w:tc>
          <w:tcPr>
            <w:tcW w:w="375" w:type="pct"/>
            <w:tcBorders>
              <w:top w:val="single" w:sz="4" w:space="0" w:color="auto"/>
              <w:left w:val="single" w:sz="4" w:space="0" w:color="auto"/>
              <w:bottom w:val="single" w:sz="4" w:space="0" w:color="auto"/>
              <w:right w:val="single" w:sz="4" w:space="0" w:color="auto"/>
            </w:tcBorders>
            <w:vAlign w:val="center"/>
          </w:tcPr>
          <w:p w14:paraId="20E31FF4"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444D9487" w14:textId="77777777" w:rsidR="001A3801" w:rsidRPr="00BE3C37" w:rsidRDefault="00691842" w:rsidP="001A3801">
            <w:pPr>
              <w:pStyle w:val="SBACTableText"/>
            </w:pPr>
            <w:hyperlink r:id="rId92"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6F47E46B" w14:textId="77777777" w:rsidR="001A3801" w:rsidRPr="001A3801" w:rsidRDefault="001A3801" w:rsidP="001A3801">
            <w:pPr>
              <w:pStyle w:val="SBACTableText"/>
              <w:rPr>
                <w:b/>
              </w:rPr>
            </w:pPr>
            <w:r w:rsidRPr="0013558F">
              <w:rPr>
                <w:b/>
              </w:rPr>
              <w:t>TRT:</w:t>
            </w:r>
            <w:r w:rsidRPr="001A3801">
              <w:t>Score/value</w:t>
            </w:r>
          </w:p>
          <w:p w14:paraId="3412D3DC" w14:textId="4D81B09B" w:rsidR="001A3801" w:rsidRPr="001A3801" w:rsidRDefault="001A3801" w:rsidP="001A3801">
            <w:pPr>
              <w:pStyle w:val="SBACTableText"/>
              <w:rPr>
                <w:b/>
              </w:rPr>
            </w:pPr>
            <w:r w:rsidRPr="0013558F">
              <w:rPr>
                <w:b/>
              </w:rPr>
              <w:t>DWSA:</w:t>
            </w:r>
            <w:r w:rsidRPr="001A3801">
              <w:t>AssessmentSubtestREsultScoreClaim6Value</w:t>
            </w:r>
          </w:p>
          <w:p w14:paraId="5156637B" w14:textId="4D4C4C90" w:rsidR="001A3801" w:rsidRPr="001A3801" w:rsidRDefault="001A3801" w:rsidP="001A3801">
            <w:pPr>
              <w:pStyle w:val="SBACTableText"/>
              <w:rPr>
                <w:b/>
              </w:rPr>
            </w:pPr>
            <w:r w:rsidRPr="0013558F">
              <w:rPr>
                <w:b/>
              </w:rPr>
              <w:t>AIR:</w:t>
            </w:r>
            <w:r w:rsidRPr="001A3801">
              <w:t>SS_SRC6</w:t>
            </w:r>
          </w:p>
        </w:tc>
      </w:tr>
      <w:tr w:rsidR="001A3801" w:rsidRPr="00BE3C37" w14:paraId="596FAF3D"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C40DC09" w14:textId="28ADA813" w:rsidR="001A3801" w:rsidRDefault="001A3801" w:rsidP="001A3801">
            <w:pPr>
              <w:pStyle w:val="SBACTableText"/>
            </w:pPr>
            <w:r>
              <w:t>Claim6ScoreStandardError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7F45F5E5" w14:textId="77777777" w:rsidR="001A3801" w:rsidRPr="00BE3C37"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39F74DF9" w14:textId="77777777" w:rsidR="001A3801" w:rsidRPr="00BE3C37"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5F7725FE" w14:textId="7D8D188E" w:rsidR="001A3801" w:rsidRPr="00BE3C37" w:rsidRDefault="001A3801" w:rsidP="001A3801">
            <w:pPr>
              <w:pStyle w:val="SBACTableText"/>
            </w:pPr>
            <w:r>
              <w:t>Standard error for claim #6</w:t>
            </w:r>
          </w:p>
        </w:tc>
        <w:tc>
          <w:tcPr>
            <w:tcW w:w="657" w:type="pct"/>
            <w:tcBorders>
              <w:top w:val="single" w:sz="4" w:space="0" w:color="auto"/>
              <w:left w:val="single" w:sz="4" w:space="0" w:color="auto"/>
              <w:bottom w:val="single" w:sz="4" w:space="0" w:color="auto"/>
              <w:right w:val="single" w:sz="4" w:space="0" w:color="auto"/>
            </w:tcBorders>
            <w:vAlign w:val="center"/>
          </w:tcPr>
          <w:p w14:paraId="78F9679F" w14:textId="77777777" w:rsidR="001A3801" w:rsidRPr="00BE3C37"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1309439D"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65739375" w14:textId="77777777" w:rsidR="001A3801" w:rsidRPr="00BE3C37" w:rsidRDefault="00691842" w:rsidP="001A3801">
            <w:pPr>
              <w:pStyle w:val="SBACTableText"/>
            </w:pPr>
            <w:hyperlink r:id="rId93" w:history="1">
              <w:r w:rsidR="001A3801" w:rsidRPr="001A3801">
                <w:rPr>
                  <w:rStyle w:val="Hyperlink"/>
                </w:rPr>
                <w:t>https://ceds.ed.gov/element/001546</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1DECDCE7" w14:textId="77777777" w:rsidR="001A3801" w:rsidRPr="001A3801" w:rsidRDefault="001A3801" w:rsidP="001A3801">
            <w:pPr>
              <w:pStyle w:val="SBACTableText"/>
              <w:rPr>
                <w:b/>
              </w:rPr>
            </w:pPr>
            <w:r w:rsidRPr="0013558F">
              <w:rPr>
                <w:b/>
              </w:rPr>
              <w:t>TRT:</w:t>
            </w:r>
            <w:r w:rsidRPr="001A3801">
              <w:t>Score/standardError</w:t>
            </w:r>
          </w:p>
          <w:p w14:paraId="22E344E3" w14:textId="01871556" w:rsidR="001A3801" w:rsidRPr="001A3801" w:rsidRDefault="001A3801" w:rsidP="001A3801">
            <w:pPr>
              <w:pStyle w:val="SBACTableText"/>
              <w:rPr>
                <w:b/>
              </w:rPr>
            </w:pPr>
            <w:r w:rsidRPr="0013558F">
              <w:rPr>
                <w:b/>
              </w:rPr>
              <w:t>DWSA:</w:t>
            </w:r>
            <w:r w:rsidRPr="001A3801">
              <w:t>AssessmentSubtestResultScoreClaim6MinimumValue</w:t>
            </w:r>
          </w:p>
          <w:p w14:paraId="03D6906F" w14:textId="574B6AE5" w:rsidR="001A3801" w:rsidRPr="001A3801" w:rsidRDefault="001A3801" w:rsidP="001A3801">
            <w:pPr>
              <w:pStyle w:val="SBACTableText"/>
              <w:rPr>
                <w:b/>
              </w:rPr>
            </w:pPr>
            <w:r w:rsidRPr="0013558F">
              <w:rPr>
                <w:b/>
              </w:rPr>
              <w:t>AIR:</w:t>
            </w:r>
            <w:r w:rsidRPr="001A3801">
              <w:t>SEM_SRC6</w:t>
            </w:r>
          </w:p>
        </w:tc>
      </w:tr>
      <w:tr w:rsidR="001A3801" w:rsidRPr="00BE3C37" w14:paraId="7D4610E0"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2CA2AADA" w14:textId="3CF852C1" w:rsidR="001A3801" w:rsidRDefault="001A3801" w:rsidP="001A3801">
            <w:pPr>
              <w:pStyle w:val="SBACTableText"/>
            </w:pPr>
            <w:r>
              <w:lastRenderedPageBreak/>
              <w:t>Claim6ScoreAchievementLevel</w:t>
            </w:r>
          </w:p>
        </w:tc>
        <w:tc>
          <w:tcPr>
            <w:tcW w:w="446" w:type="pct"/>
            <w:tcBorders>
              <w:top w:val="single" w:sz="4" w:space="0" w:color="auto"/>
              <w:left w:val="single" w:sz="4" w:space="0" w:color="auto"/>
              <w:bottom w:val="single" w:sz="4" w:space="0" w:color="auto"/>
              <w:right w:val="single" w:sz="4" w:space="0" w:color="auto"/>
            </w:tcBorders>
            <w:vAlign w:val="center"/>
          </w:tcPr>
          <w:p w14:paraId="7781320D" w14:textId="77777777" w:rsidR="001A3801" w:rsidRPr="00BE3C37" w:rsidRDefault="001A3801" w:rsidP="001A3801">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326A1A27" w14:textId="77777777" w:rsidR="001A3801" w:rsidRPr="00BE3C37" w:rsidRDefault="001A3801" w:rsidP="001A3801">
            <w:pPr>
              <w:pStyle w:val="SBACTableText"/>
            </w:pPr>
            <w:r>
              <w:t>1</w:t>
            </w:r>
          </w:p>
        </w:tc>
        <w:tc>
          <w:tcPr>
            <w:tcW w:w="1127" w:type="pct"/>
            <w:tcBorders>
              <w:top w:val="single" w:sz="4" w:space="0" w:color="auto"/>
              <w:left w:val="single" w:sz="4" w:space="0" w:color="auto"/>
              <w:bottom w:val="single" w:sz="4" w:space="0" w:color="auto"/>
              <w:right w:val="single" w:sz="4" w:space="0" w:color="auto"/>
            </w:tcBorders>
            <w:vAlign w:val="center"/>
          </w:tcPr>
          <w:p w14:paraId="2B7A26B5" w14:textId="359FC393" w:rsidR="001A3801" w:rsidRPr="00BE3C37" w:rsidRDefault="001A3801" w:rsidP="001A3801">
            <w:pPr>
              <w:pStyle w:val="SBACTableText"/>
            </w:pPr>
            <w:r>
              <w:t>The achievement level corresponding to claim score #6.</w:t>
            </w:r>
          </w:p>
        </w:tc>
        <w:tc>
          <w:tcPr>
            <w:tcW w:w="657" w:type="pct"/>
            <w:tcBorders>
              <w:top w:val="single" w:sz="4" w:space="0" w:color="auto"/>
              <w:left w:val="single" w:sz="4" w:space="0" w:color="auto"/>
              <w:bottom w:val="single" w:sz="4" w:space="0" w:color="auto"/>
              <w:right w:val="single" w:sz="4" w:space="0" w:color="auto"/>
            </w:tcBorders>
            <w:vAlign w:val="center"/>
          </w:tcPr>
          <w:p w14:paraId="082BADBF" w14:textId="77777777" w:rsidR="001A3801" w:rsidRPr="00BE3C37" w:rsidRDefault="001A3801" w:rsidP="001A3801">
            <w:pPr>
              <w:pStyle w:val="SBACTableText"/>
            </w:pPr>
            <w:r>
              <w:t>For Smarter Balanced, claim achievement levels are 1 to 3.</w:t>
            </w:r>
          </w:p>
        </w:tc>
        <w:tc>
          <w:tcPr>
            <w:tcW w:w="375" w:type="pct"/>
            <w:tcBorders>
              <w:top w:val="single" w:sz="4" w:space="0" w:color="auto"/>
              <w:left w:val="single" w:sz="4" w:space="0" w:color="auto"/>
              <w:bottom w:val="single" w:sz="4" w:space="0" w:color="auto"/>
              <w:right w:val="single" w:sz="4" w:space="0" w:color="auto"/>
            </w:tcBorders>
            <w:vAlign w:val="center"/>
          </w:tcPr>
          <w:p w14:paraId="0EB53083" w14:textId="77777777" w:rsidR="001A3801" w:rsidRPr="00BE3C37" w:rsidRDefault="001A3801"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5812C6F0" w14:textId="77777777" w:rsidR="001A3801" w:rsidRPr="00BE3C37" w:rsidRDefault="00691842" w:rsidP="001A3801">
            <w:pPr>
              <w:pStyle w:val="SBACTableText"/>
            </w:pPr>
            <w:hyperlink r:id="rId94" w:history="1">
              <w:r w:rsidR="001A3801" w:rsidRPr="001A3801">
                <w:rPr>
                  <w:rStyle w:val="Hyperlink"/>
                </w:rPr>
                <w:t>https://ceds.ed.gov/element/000245</w:t>
              </w:r>
            </w:hyperlink>
          </w:p>
        </w:tc>
        <w:tc>
          <w:tcPr>
            <w:tcW w:w="811" w:type="pct"/>
            <w:tcBorders>
              <w:top w:val="single" w:sz="4" w:space="0" w:color="auto"/>
              <w:left w:val="single" w:sz="24" w:space="0" w:color="auto"/>
              <w:bottom w:val="single" w:sz="4" w:space="0" w:color="auto"/>
              <w:right w:val="single" w:sz="4" w:space="0" w:color="auto"/>
            </w:tcBorders>
            <w:vAlign w:val="center"/>
          </w:tcPr>
          <w:p w14:paraId="6366CB9D" w14:textId="77777777" w:rsidR="001A3801" w:rsidRPr="001A3801" w:rsidRDefault="001A3801" w:rsidP="001A3801">
            <w:pPr>
              <w:pStyle w:val="SBACTableText"/>
              <w:rPr>
                <w:b/>
              </w:rPr>
            </w:pPr>
            <w:r w:rsidRPr="0013558F">
              <w:rPr>
                <w:b/>
              </w:rPr>
              <w:t>TRT:</w:t>
            </w:r>
            <w:r w:rsidRPr="001A3801">
              <w:t>Score/value</w:t>
            </w:r>
          </w:p>
          <w:p w14:paraId="799E2B7C" w14:textId="6E67B5BA" w:rsidR="001A3801" w:rsidRPr="001A3801" w:rsidRDefault="001A3801" w:rsidP="001A3801">
            <w:pPr>
              <w:pStyle w:val="SBACTableText"/>
              <w:rPr>
                <w:b/>
              </w:rPr>
            </w:pPr>
            <w:r w:rsidRPr="0013558F">
              <w:rPr>
                <w:b/>
              </w:rPr>
              <w:t>DWSA:</w:t>
            </w:r>
            <w:r w:rsidRPr="001A3801">
              <w:t>AssessmentClaim6PerformanceLevelIdentifier</w:t>
            </w:r>
            <w:r w:rsidRPr="001A3801">
              <w:rPr>
                <w:b/>
              </w:rPr>
              <w:t xml:space="preserve"> </w:t>
            </w:r>
          </w:p>
          <w:p w14:paraId="43F73200" w14:textId="51A7E63B" w:rsidR="001A3801" w:rsidRPr="001A3801" w:rsidRDefault="001A3801" w:rsidP="001A3801">
            <w:pPr>
              <w:pStyle w:val="SBACTableText"/>
              <w:rPr>
                <w:b/>
              </w:rPr>
            </w:pPr>
            <w:r w:rsidRPr="0013558F">
              <w:rPr>
                <w:b/>
              </w:rPr>
              <w:t>AIR:</w:t>
            </w:r>
            <w:r w:rsidRPr="001A3801">
              <w:t>PL_SRC6</w:t>
            </w:r>
          </w:p>
        </w:tc>
      </w:tr>
      <w:tr w:rsidR="001A3801" w:rsidRPr="00BE3C37" w14:paraId="3C18AEBF"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04024A47" w14:textId="0D7D5C8F" w:rsidR="001A3801" w:rsidRDefault="001A3801" w:rsidP="001A3801">
            <w:pPr>
              <w:pStyle w:val="SBACTableText"/>
            </w:pPr>
            <w:r>
              <w:t>Claim6Theta</w:t>
            </w:r>
          </w:p>
        </w:tc>
        <w:tc>
          <w:tcPr>
            <w:tcW w:w="446" w:type="pct"/>
            <w:tcBorders>
              <w:top w:val="single" w:sz="4" w:space="0" w:color="auto"/>
              <w:left w:val="single" w:sz="4" w:space="0" w:color="auto"/>
              <w:bottom w:val="single" w:sz="4" w:space="0" w:color="auto"/>
              <w:right w:val="single" w:sz="4" w:space="0" w:color="auto"/>
            </w:tcBorders>
            <w:vAlign w:val="center"/>
          </w:tcPr>
          <w:p w14:paraId="66E844A8"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779ECA14"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21BB546F" w14:textId="2BFCB1D0" w:rsidR="001A3801" w:rsidRDefault="001A3801" w:rsidP="001A3801">
            <w:pPr>
              <w:pStyle w:val="SBACTableText"/>
            </w:pPr>
            <w:r>
              <w:t>The theta value for claim #6</w:t>
            </w:r>
          </w:p>
        </w:tc>
        <w:tc>
          <w:tcPr>
            <w:tcW w:w="657" w:type="pct"/>
            <w:tcBorders>
              <w:top w:val="single" w:sz="4" w:space="0" w:color="auto"/>
              <w:left w:val="single" w:sz="4" w:space="0" w:color="auto"/>
              <w:bottom w:val="single" w:sz="4" w:space="0" w:color="auto"/>
              <w:right w:val="single" w:sz="4" w:space="0" w:color="auto"/>
            </w:tcBorders>
            <w:vAlign w:val="center"/>
          </w:tcPr>
          <w:p w14:paraId="2AA2E0D8"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459892FD" w14:textId="4706E353" w:rsidR="001A3801" w:rsidRDefault="00691842"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094BC98F"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3B8017AA" w14:textId="55BAD3C8" w:rsidR="001A3801" w:rsidRPr="001A3801" w:rsidRDefault="001A3801" w:rsidP="001A3801">
            <w:pPr>
              <w:pStyle w:val="SBACTableText"/>
              <w:rPr>
                <w:b/>
              </w:rPr>
            </w:pPr>
            <w:r w:rsidRPr="0013558F">
              <w:rPr>
                <w:b/>
              </w:rPr>
              <w:t>AIR:</w:t>
            </w:r>
            <w:r w:rsidRPr="001A3801">
              <w:t>THETA_SRC6</w:t>
            </w:r>
          </w:p>
        </w:tc>
      </w:tr>
      <w:tr w:rsidR="001A3801" w:rsidRPr="00BE3C37" w14:paraId="79E10655" w14:textId="77777777" w:rsidTr="001A3801">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9F4B4FF" w14:textId="4FC82003" w:rsidR="001A3801" w:rsidRDefault="001A3801" w:rsidP="001A3801">
            <w:pPr>
              <w:pStyle w:val="SBACTableText"/>
            </w:pPr>
            <w:r>
              <w:t>Claim6ThetaStandardError</w:t>
            </w:r>
          </w:p>
        </w:tc>
        <w:tc>
          <w:tcPr>
            <w:tcW w:w="446" w:type="pct"/>
            <w:tcBorders>
              <w:top w:val="single" w:sz="4" w:space="0" w:color="auto"/>
              <w:left w:val="single" w:sz="4" w:space="0" w:color="auto"/>
              <w:bottom w:val="single" w:sz="4" w:space="0" w:color="auto"/>
              <w:right w:val="single" w:sz="4" w:space="0" w:color="auto"/>
            </w:tcBorders>
            <w:vAlign w:val="center"/>
          </w:tcPr>
          <w:p w14:paraId="5BD06BC8" w14:textId="77777777" w:rsidR="001A3801" w:rsidRDefault="001A3801" w:rsidP="001A3801">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65C3CCFE" w14:textId="77777777" w:rsidR="001A3801" w:rsidRDefault="001A3801" w:rsidP="001A3801">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239C1759" w14:textId="278D8661" w:rsidR="001A3801" w:rsidRDefault="001A3801" w:rsidP="001A3801">
            <w:pPr>
              <w:pStyle w:val="SBACTableText"/>
            </w:pPr>
            <w:r>
              <w:t>Standard error for the claim 6 theta</w:t>
            </w:r>
          </w:p>
        </w:tc>
        <w:tc>
          <w:tcPr>
            <w:tcW w:w="657" w:type="pct"/>
            <w:tcBorders>
              <w:top w:val="single" w:sz="4" w:space="0" w:color="auto"/>
              <w:left w:val="single" w:sz="4" w:space="0" w:color="auto"/>
              <w:bottom w:val="single" w:sz="4" w:space="0" w:color="auto"/>
              <w:right w:val="single" w:sz="4" w:space="0" w:color="auto"/>
            </w:tcBorders>
            <w:vAlign w:val="center"/>
          </w:tcPr>
          <w:p w14:paraId="36387A77" w14:textId="77777777" w:rsidR="001A3801" w:rsidRDefault="001A3801" w:rsidP="001A3801">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2FBEE57F" w14:textId="11BC80C4" w:rsidR="001A3801" w:rsidRDefault="00691842" w:rsidP="001A3801">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497710CD" w14:textId="77777777" w:rsidR="001A3801" w:rsidRDefault="001A3801" w:rsidP="001A3801">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77CC763D" w14:textId="3BBD664C" w:rsidR="001A3801" w:rsidRPr="001A3801" w:rsidRDefault="001A3801" w:rsidP="001A3801">
            <w:pPr>
              <w:pStyle w:val="SBACTableText"/>
              <w:rPr>
                <w:b/>
              </w:rPr>
            </w:pPr>
            <w:r w:rsidRPr="0013558F">
              <w:rPr>
                <w:b/>
              </w:rPr>
              <w:t>AIR:</w:t>
            </w:r>
            <w:r w:rsidRPr="001A3801">
              <w:t>SEM_THETA_SRC6</w:t>
            </w:r>
          </w:p>
        </w:tc>
      </w:tr>
      <w:tr w:rsidR="005B3147" w:rsidRPr="00BE3C37" w14:paraId="7DF7442B"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3C9790D2" w14:textId="507FF8D9" w:rsidR="005B3147" w:rsidRDefault="005B3147" w:rsidP="00691842">
            <w:pPr>
              <w:pStyle w:val="SBACTableText"/>
            </w:pPr>
            <w:r>
              <w:t>StudentRelativeResidualScore</w:t>
            </w:r>
          </w:p>
        </w:tc>
        <w:tc>
          <w:tcPr>
            <w:tcW w:w="446" w:type="pct"/>
            <w:tcBorders>
              <w:top w:val="single" w:sz="4" w:space="0" w:color="auto"/>
              <w:left w:val="single" w:sz="4" w:space="0" w:color="auto"/>
              <w:bottom w:val="single" w:sz="4" w:space="0" w:color="auto"/>
              <w:right w:val="single" w:sz="4" w:space="0" w:color="auto"/>
            </w:tcBorders>
            <w:vAlign w:val="center"/>
          </w:tcPr>
          <w:p w14:paraId="1D9B94CB" w14:textId="064E00A9" w:rsidR="005B3147" w:rsidRDefault="005B3147" w:rsidP="00691842">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74A7F4AD" w14:textId="04D6314C" w:rsidR="005B3147" w:rsidRDefault="005B3147" w:rsidP="00691842">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6A62953E" w14:textId="4FD64F93" w:rsidR="005B3147" w:rsidRDefault="005B3147" w:rsidP="00691842">
            <w:pPr>
              <w:pStyle w:val="SBACTableText"/>
            </w:pPr>
            <w:r w:rsidRPr="005B3147">
              <w:t>The summed residual between observed and overall student estimated score as defined in the referenced scoring calculation document.</w:t>
            </w:r>
          </w:p>
        </w:tc>
        <w:tc>
          <w:tcPr>
            <w:tcW w:w="657" w:type="pct"/>
            <w:tcBorders>
              <w:top w:val="single" w:sz="4" w:space="0" w:color="auto"/>
              <w:left w:val="single" w:sz="4" w:space="0" w:color="auto"/>
              <w:bottom w:val="single" w:sz="4" w:space="0" w:color="auto"/>
              <w:right w:val="single" w:sz="4" w:space="0" w:color="auto"/>
            </w:tcBorders>
            <w:vAlign w:val="center"/>
          </w:tcPr>
          <w:p w14:paraId="63046A3A" w14:textId="263172FD" w:rsidR="005B3147" w:rsidRDefault="005B3147" w:rsidP="00691842">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3B6C12D4" w14:textId="355515BA" w:rsidR="005B3147" w:rsidRDefault="00691842" w:rsidP="00691842">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3C1B2E1A" w14:textId="77777777" w:rsidR="005B3147" w:rsidRDefault="005B3147" w:rsidP="00691842">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79C4622D" w14:textId="301F66A0" w:rsidR="005B3147" w:rsidRPr="001A3801" w:rsidRDefault="005B3147" w:rsidP="00691842">
            <w:pPr>
              <w:pStyle w:val="SBACTableText"/>
              <w:rPr>
                <w:b/>
              </w:rPr>
            </w:pPr>
          </w:p>
        </w:tc>
      </w:tr>
      <w:tr w:rsidR="005B3147" w:rsidRPr="00BE3C37" w14:paraId="2E41E62D"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11FF0E26" w14:textId="678FA483" w:rsidR="005B3147" w:rsidRDefault="005B3147" w:rsidP="00691842">
            <w:pPr>
              <w:pStyle w:val="SBACTableText"/>
            </w:pPr>
            <w:r w:rsidRPr="005B3147">
              <w:t>StandardMetRelativeResidualScore</w:t>
            </w:r>
          </w:p>
        </w:tc>
        <w:tc>
          <w:tcPr>
            <w:tcW w:w="446" w:type="pct"/>
            <w:tcBorders>
              <w:top w:val="single" w:sz="4" w:space="0" w:color="auto"/>
              <w:left w:val="single" w:sz="4" w:space="0" w:color="auto"/>
              <w:bottom w:val="single" w:sz="4" w:space="0" w:color="auto"/>
              <w:right w:val="single" w:sz="4" w:space="0" w:color="auto"/>
            </w:tcBorders>
            <w:vAlign w:val="center"/>
          </w:tcPr>
          <w:p w14:paraId="00CE8A45" w14:textId="6500811B" w:rsidR="005B3147" w:rsidRDefault="005B3147" w:rsidP="00691842">
            <w:pPr>
              <w:pStyle w:val="SBACTableText"/>
            </w:pPr>
            <w:r>
              <w:t>xsd:float</w:t>
            </w:r>
          </w:p>
        </w:tc>
        <w:tc>
          <w:tcPr>
            <w:tcW w:w="210" w:type="pct"/>
            <w:tcBorders>
              <w:top w:val="single" w:sz="4" w:space="0" w:color="auto"/>
              <w:left w:val="single" w:sz="4" w:space="0" w:color="auto"/>
              <w:bottom w:val="single" w:sz="4" w:space="0" w:color="auto"/>
              <w:right w:val="single" w:sz="4" w:space="0" w:color="auto"/>
            </w:tcBorders>
            <w:vAlign w:val="center"/>
          </w:tcPr>
          <w:p w14:paraId="0E9B30F7" w14:textId="4C3F2E4D" w:rsidR="005B3147" w:rsidRDefault="005B3147" w:rsidP="00691842">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72B23A89" w14:textId="1DCD8B00" w:rsidR="005B3147" w:rsidRDefault="005B3147" w:rsidP="00691842">
            <w:pPr>
              <w:pStyle w:val="SBACTableText"/>
            </w:pPr>
            <w:r w:rsidRPr="005B3147">
              <w:t>The summed residual between observed and standard met score as defined in the referenced scoring calculation document.</w:t>
            </w:r>
          </w:p>
        </w:tc>
        <w:tc>
          <w:tcPr>
            <w:tcW w:w="657" w:type="pct"/>
            <w:tcBorders>
              <w:top w:val="single" w:sz="4" w:space="0" w:color="auto"/>
              <w:left w:val="single" w:sz="4" w:space="0" w:color="auto"/>
              <w:bottom w:val="single" w:sz="4" w:space="0" w:color="auto"/>
              <w:right w:val="single" w:sz="4" w:space="0" w:color="auto"/>
            </w:tcBorders>
            <w:vAlign w:val="center"/>
          </w:tcPr>
          <w:p w14:paraId="3A7C9810" w14:textId="73785C3A" w:rsidR="005B3147" w:rsidRDefault="005B3147" w:rsidP="00691842">
            <w:pPr>
              <w:pStyle w:val="SBACTableText"/>
            </w:pPr>
            <w:r>
              <w:t>Floating point number</w:t>
            </w:r>
          </w:p>
        </w:tc>
        <w:tc>
          <w:tcPr>
            <w:tcW w:w="375" w:type="pct"/>
            <w:tcBorders>
              <w:top w:val="single" w:sz="4" w:space="0" w:color="auto"/>
              <w:left w:val="single" w:sz="4" w:space="0" w:color="auto"/>
              <w:bottom w:val="single" w:sz="4" w:space="0" w:color="auto"/>
              <w:right w:val="single" w:sz="4" w:space="0" w:color="auto"/>
            </w:tcBorders>
            <w:vAlign w:val="center"/>
          </w:tcPr>
          <w:p w14:paraId="58E26A77" w14:textId="659BE99F" w:rsidR="005B3147" w:rsidRDefault="00691842" w:rsidP="00691842">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011B2A1B" w14:textId="77777777" w:rsidR="005B3147" w:rsidRDefault="005B3147" w:rsidP="00691842">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0A2AFD3E" w14:textId="301AFAC1" w:rsidR="005B3147" w:rsidRPr="001A3801" w:rsidRDefault="005B3147" w:rsidP="00691842">
            <w:pPr>
              <w:pStyle w:val="SBACTableText"/>
              <w:rPr>
                <w:b/>
              </w:rPr>
            </w:pPr>
          </w:p>
        </w:tc>
      </w:tr>
      <w:tr w:rsidR="005B3147" w:rsidRPr="00BE3C37" w14:paraId="18189F09"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58F1C22E" w14:textId="58115230" w:rsidR="005B3147" w:rsidRDefault="005B3147" w:rsidP="00691842">
            <w:pPr>
              <w:pStyle w:val="SBACTableText"/>
            </w:pPr>
            <w:r w:rsidRPr="005B3147">
              <w:t>ItemCount</w:t>
            </w:r>
          </w:p>
        </w:tc>
        <w:tc>
          <w:tcPr>
            <w:tcW w:w="446" w:type="pct"/>
            <w:tcBorders>
              <w:top w:val="single" w:sz="4" w:space="0" w:color="auto"/>
              <w:left w:val="single" w:sz="4" w:space="0" w:color="auto"/>
              <w:bottom w:val="single" w:sz="4" w:space="0" w:color="auto"/>
              <w:right w:val="single" w:sz="4" w:space="0" w:color="auto"/>
            </w:tcBorders>
            <w:vAlign w:val="center"/>
          </w:tcPr>
          <w:p w14:paraId="4DB3310E" w14:textId="1D272875" w:rsidR="005B3147" w:rsidRDefault="005B3147" w:rsidP="00691842">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6E6DD7D3" w14:textId="047AB999" w:rsidR="005B3147" w:rsidRDefault="005B3147" w:rsidP="00691842">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06FDAF85" w14:textId="3EED5646" w:rsidR="005B3147" w:rsidRDefault="005B3147" w:rsidP="00691842">
            <w:pPr>
              <w:pStyle w:val="SBACTableText"/>
            </w:pPr>
            <w:r w:rsidRPr="005B3147">
              <w:t>The number of items that were presented to the student in this target</w:t>
            </w:r>
          </w:p>
        </w:tc>
        <w:tc>
          <w:tcPr>
            <w:tcW w:w="657" w:type="pct"/>
            <w:tcBorders>
              <w:top w:val="single" w:sz="4" w:space="0" w:color="auto"/>
              <w:left w:val="single" w:sz="4" w:space="0" w:color="auto"/>
              <w:bottom w:val="single" w:sz="4" w:space="0" w:color="auto"/>
              <w:right w:val="single" w:sz="4" w:space="0" w:color="auto"/>
            </w:tcBorders>
            <w:vAlign w:val="center"/>
          </w:tcPr>
          <w:p w14:paraId="4D432A27" w14:textId="3F42A3DA" w:rsidR="005B3147" w:rsidRDefault="005B3147" w:rsidP="00691842">
            <w:pPr>
              <w:pStyle w:val="SBACTableText"/>
            </w:pPr>
            <w:r>
              <w:t>Whole number</w:t>
            </w:r>
          </w:p>
        </w:tc>
        <w:tc>
          <w:tcPr>
            <w:tcW w:w="375" w:type="pct"/>
            <w:tcBorders>
              <w:top w:val="single" w:sz="4" w:space="0" w:color="auto"/>
              <w:left w:val="single" w:sz="4" w:space="0" w:color="auto"/>
              <w:bottom w:val="single" w:sz="4" w:space="0" w:color="auto"/>
              <w:right w:val="single" w:sz="4" w:space="0" w:color="auto"/>
            </w:tcBorders>
            <w:vAlign w:val="center"/>
          </w:tcPr>
          <w:p w14:paraId="24B4F3C9" w14:textId="295E64A9" w:rsidR="005B3147" w:rsidRDefault="00691842" w:rsidP="00691842">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4CF922C9" w14:textId="77777777" w:rsidR="005B3147" w:rsidRDefault="005B3147" w:rsidP="00691842">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0CB85EC7" w14:textId="0B60B466" w:rsidR="005B3147" w:rsidRPr="001A3801" w:rsidRDefault="005B3147" w:rsidP="00691842">
            <w:pPr>
              <w:pStyle w:val="SBACTableText"/>
              <w:rPr>
                <w:b/>
              </w:rPr>
            </w:pPr>
          </w:p>
        </w:tc>
      </w:tr>
      <w:tr w:rsidR="005B3147" w:rsidRPr="00BE3C37" w14:paraId="48AECCF0"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0399CC3A" w14:textId="5C416648" w:rsidR="005B3147" w:rsidRDefault="005B3147" w:rsidP="00691842">
            <w:pPr>
              <w:pStyle w:val="SBACTableText"/>
            </w:pPr>
            <w:r w:rsidRPr="005B3147">
              <w:t>ItemCountScored</w:t>
            </w:r>
          </w:p>
        </w:tc>
        <w:tc>
          <w:tcPr>
            <w:tcW w:w="446" w:type="pct"/>
            <w:tcBorders>
              <w:top w:val="single" w:sz="4" w:space="0" w:color="auto"/>
              <w:left w:val="single" w:sz="4" w:space="0" w:color="auto"/>
              <w:bottom w:val="single" w:sz="4" w:space="0" w:color="auto"/>
              <w:right w:val="single" w:sz="4" w:space="0" w:color="auto"/>
            </w:tcBorders>
            <w:vAlign w:val="center"/>
          </w:tcPr>
          <w:p w14:paraId="3E3C8A23" w14:textId="1894CA92" w:rsidR="005B3147" w:rsidRDefault="005B3147" w:rsidP="00691842">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338C3BFB" w14:textId="68078169" w:rsidR="005B3147" w:rsidRDefault="005B3147" w:rsidP="00691842">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25E5C8CD" w14:textId="7BDF440D" w:rsidR="005B3147" w:rsidRDefault="005B3147" w:rsidP="00691842">
            <w:pPr>
              <w:pStyle w:val="SBACTableText"/>
            </w:pPr>
            <w:r w:rsidRPr="005B3147">
              <w:t>The number of items that were scored in this target</w:t>
            </w:r>
          </w:p>
        </w:tc>
        <w:tc>
          <w:tcPr>
            <w:tcW w:w="657" w:type="pct"/>
            <w:tcBorders>
              <w:top w:val="single" w:sz="4" w:space="0" w:color="auto"/>
              <w:left w:val="single" w:sz="4" w:space="0" w:color="auto"/>
              <w:bottom w:val="single" w:sz="4" w:space="0" w:color="auto"/>
              <w:right w:val="single" w:sz="4" w:space="0" w:color="auto"/>
            </w:tcBorders>
            <w:vAlign w:val="center"/>
          </w:tcPr>
          <w:p w14:paraId="7B553849" w14:textId="7A94C938" w:rsidR="005B3147" w:rsidRDefault="005B3147" w:rsidP="00691842">
            <w:pPr>
              <w:pStyle w:val="SBACTableText"/>
            </w:pPr>
            <w:r>
              <w:t>Whole number</w:t>
            </w:r>
          </w:p>
        </w:tc>
        <w:tc>
          <w:tcPr>
            <w:tcW w:w="375" w:type="pct"/>
            <w:tcBorders>
              <w:top w:val="single" w:sz="4" w:space="0" w:color="auto"/>
              <w:left w:val="single" w:sz="4" w:space="0" w:color="auto"/>
              <w:bottom w:val="single" w:sz="4" w:space="0" w:color="auto"/>
              <w:right w:val="single" w:sz="4" w:space="0" w:color="auto"/>
            </w:tcBorders>
            <w:vAlign w:val="center"/>
          </w:tcPr>
          <w:p w14:paraId="0F5D443B" w14:textId="25487074" w:rsidR="005B3147" w:rsidRDefault="00691842" w:rsidP="00691842">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080F3AB8" w14:textId="77777777" w:rsidR="005B3147" w:rsidRDefault="005B3147" w:rsidP="00691842">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4B4C498F" w14:textId="47B82FDC" w:rsidR="005B3147" w:rsidRPr="001A3801" w:rsidRDefault="005B3147" w:rsidP="00691842">
            <w:pPr>
              <w:pStyle w:val="SBACTableText"/>
              <w:rPr>
                <w:b/>
              </w:rPr>
            </w:pPr>
          </w:p>
        </w:tc>
      </w:tr>
      <w:tr w:rsidR="005B3147" w:rsidRPr="00BE3C37" w14:paraId="160A9C6B" w14:textId="77777777" w:rsidTr="005B3147">
        <w:trPr>
          <w:cantSplit/>
          <w:trHeight w:val="240"/>
          <w:jc w:val="center"/>
        </w:trPr>
        <w:tc>
          <w:tcPr>
            <w:tcW w:w="811" w:type="pct"/>
            <w:tcBorders>
              <w:top w:val="single" w:sz="4" w:space="0" w:color="auto"/>
              <w:left w:val="single" w:sz="4" w:space="0" w:color="auto"/>
              <w:bottom w:val="single" w:sz="4" w:space="0" w:color="auto"/>
              <w:right w:val="single" w:sz="4" w:space="0" w:color="auto"/>
            </w:tcBorders>
            <w:shd w:val="clear" w:color="auto" w:fill="auto"/>
            <w:tcMar>
              <w:top w:w="0" w:type="dxa"/>
              <w:left w:w="45" w:type="dxa"/>
              <w:bottom w:w="0" w:type="dxa"/>
              <w:right w:w="45" w:type="dxa"/>
            </w:tcMar>
            <w:vAlign w:val="center"/>
          </w:tcPr>
          <w:p w14:paraId="74F8F2CB" w14:textId="28690519" w:rsidR="005B3147" w:rsidRDefault="005B3147" w:rsidP="00691842">
            <w:pPr>
              <w:pStyle w:val="SBACTableText"/>
            </w:pPr>
            <w:r w:rsidRPr="005B3147">
              <w:t>RawScore</w:t>
            </w:r>
          </w:p>
        </w:tc>
        <w:tc>
          <w:tcPr>
            <w:tcW w:w="446" w:type="pct"/>
            <w:tcBorders>
              <w:top w:val="single" w:sz="4" w:space="0" w:color="auto"/>
              <w:left w:val="single" w:sz="4" w:space="0" w:color="auto"/>
              <w:bottom w:val="single" w:sz="4" w:space="0" w:color="auto"/>
              <w:right w:val="single" w:sz="4" w:space="0" w:color="auto"/>
            </w:tcBorders>
            <w:vAlign w:val="center"/>
          </w:tcPr>
          <w:p w14:paraId="0D874D43" w14:textId="76775949" w:rsidR="005B3147" w:rsidRDefault="005B3147" w:rsidP="00691842">
            <w:pPr>
              <w:pStyle w:val="SBACTableText"/>
            </w:pPr>
            <w:r>
              <w:t>xsd:integer</w:t>
            </w:r>
          </w:p>
        </w:tc>
        <w:tc>
          <w:tcPr>
            <w:tcW w:w="210" w:type="pct"/>
            <w:tcBorders>
              <w:top w:val="single" w:sz="4" w:space="0" w:color="auto"/>
              <w:left w:val="single" w:sz="4" w:space="0" w:color="auto"/>
              <w:bottom w:val="single" w:sz="4" w:space="0" w:color="auto"/>
              <w:right w:val="single" w:sz="4" w:space="0" w:color="auto"/>
            </w:tcBorders>
            <w:vAlign w:val="center"/>
          </w:tcPr>
          <w:p w14:paraId="1AABAC07" w14:textId="02FC8A11" w:rsidR="005B3147" w:rsidRDefault="005B3147" w:rsidP="00691842">
            <w:pPr>
              <w:pStyle w:val="SBACTableText"/>
            </w:pPr>
            <w:r>
              <w:t>8</w:t>
            </w:r>
          </w:p>
        </w:tc>
        <w:tc>
          <w:tcPr>
            <w:tcW w:w="1127" w:type="pct"/>
            <w:tcBorders>
              <w:top w:val="single" w:sz="4" w:space="0" w:color="auto"/>
              <w:left w:val="single" w:sz="4" w:space="0" w:color="auto"/>
              <w:bottom w:val="single" w:sz="4" w:space="0" w:color="auto"/>
              <w:right w:val="single" w:sz="4" w:space="0" w:color="auto"/>
            </w:tcBorders>
            <w:vAlign w:val="center"/>
          </w:tcPr>
          <w:p w14:paraId="46F35438" w14:textId="2150CE82" w:rsidR="005B3147" w:rsidRDefault="005B3147" w:rsidP="00691842">
            <w:pPr>
              <w:pStyle w:val="SBACTableText"/>
            </w:pPr>
          </w:p>
        </w:tc>
        <w:tc>
          <w:tcPr>
            <w:tcW w:w="657" w:type="pct"/>
            <w:tcBorders>
              <w:top w:val="single" w:sz="4" w:space="0" w:color="auto"/>
              <w:left w:val="single" w:sz="4" w:space="0" w:color="auto"/>
              <w:bottom w:val="single" w:sz="4" w:space="0" w:color="auto"/>
              <w:right w:val="single" w:sz="4" w:space="0" w:color="auto"/>
            </w:tcBorders>
            <w:vAlign w:val="center"/>
          </w:tcPr>
          <w:p w14:paraId="7FF2D3B6" w14:textId="38F8602E" w:rsidR="005B3147" w:rsidRDefault="005B3147" w:rsidP="00691842">
            <w:pPr>
              <w:pStyle w:val="SBACTableText"/>
            </w:pPr>
            <w:r>
              <w:t>Whole number</w:t>
            </w:r>
          </w:p>
        </w:tc>
        <w:tc>
          <w:tcPr>
            <w:tcW w:w="375" w:type="pct"/>
            <w:tcBorders>
              <w:top w:val="single" w:sz="4" w:space="0" w:color="auto"/>
              <w:left w:val="single" w:sz="4" w:space="0" w:color="auto"/>
              <w:bottom w:val="single" w:sz="4" w:space="0" w:color="auto"/>
              <w:right w:val="single" w:sz="4" w:space="0" w:color="auto"/>
            </w:tcBorders>
            <w:vAlign w:val="center"/>
          </w:tcPr>
          <w:p w14:paraId="21B0F87C" w14:textId="670EC970" w:rsidR="005B3147" w:rsidRDefault="00691842" w:rsidP="00691842">
            <w:pPr>
              <w:pStyle w:val="SBACTableText"/>
            </w:pPr>
            <w:r>
              <w:t>Conditional</w:t>
            </w:r>
          </w:p>
        </w:tc>
        <w:tc>
          <w:tcPr>
            <w:tcW w:w="563" w:type="pct"/>
            <w:tcBorders>
              <w:top w:val="single" w:sz="4" w:space="0" w:color="auto"/>
              <w:left w:val="single" w:sz="4" w:space="0" w:color="auto"/>
              <w:bottom w:val="single" w:sz="4" w:space="0" w:color="auto"/>
              <w:right w:val="single" w:sz="24" w:space="0" w:color="auto"/>
            </w:tcBorders>
            <w:vAlign w:val="center"/>
          </w:tcPr>
          <w:p w14:paraId="1D398132" w14:textId="77777777" w:rsidR="005B3147" w:rsidRDefault="005B3147" w:rsidP="00691842">
            <w:pPr>
              <w:pStyle w:val="SBACTableText"/>
            </w:pPr>
          </w:p>
        </w:tc>
        <w:tc>
          <w:tcPr>
            <w:tcW w:w="811" w:type="pct"/>
            <w:tcBorders>
              <w:top w:val="single" w:sz="4" w:space="0" w:color="auto"/>
              <w:left w:val="single" w:sz="24" w:space="0" w:color="auto"/>
              <w:bottom w:val="single" w:sz="4" w:space="0" w:color="auto"/>
              <w:right w:val="single" w:sz="4" w:space="0" w:color="auto"/>
            </w:tcBorders>
            <w:vAlign w:val="center"/>
          </w:tcPr>
          <w:p w14:paraId="421E0DF7" w14:textId="790FBC81" w:rsidR="005B3147" w:rsidRPr="001A3801" w:rsidRDefault="005B3147" w:rsidP="00691842">
            <w:pPr>
              <w:pStyle w:val="SBACTableText"/>
              <w:rPr>
                <w:b/>
              </w:rPr>
            </w:pPr>
          </w:p>
        </w:tc>
      </w:tr>
    </w:tbl>
    <w:p w14:paraId="3690D095" w14:textId="6EF94277" w:rsidR="004908EB" w:rsidRDefault="004908EB" w:rsidP="004908EB"/>
    <w:p w14:paraId="0A0F4B76" w14:textId="77777777" w:rsidR="000E5A96" w:rsidRPr="00831B72" w:rsidRDefault="000E5A96" w:rsidP="000E5A96">
      <w:pPr>
        <w:pStyle w:val="EntityTitle"/>
      </w:pPr>
      <w:r w:rsidRPr="00831B72">
        <w:t>Entity</w:t>
      </w:r>
      <w:r w:rsidRPr="00831B72">
        <w:tab/>
      </w:r>
      <w:r>
        <w:t>Segment</w:t>
      </w:r>
    </w:p>
    <w:p w14:paraId="07CEA132" w14:textId="77777777" w:rsidR="000E5A96" w:rsidRPr="00831B72" w:rsidRDefault="000E5A96" w:rsidP="000E5A96">
      <w:pPr>
        <w:pStyle w:val="EntityHeader"/>
      </w:pPr>
      <w:r w:rsidRPr="000E5A96">
        <w:rPr>
          <w:b/>
        </w:rPr>
        <w:t>Description</w:t>
      </w:r>
      <w:r w:rsidRPr="00831B72">
        <w:tab/>
      </w:r>
      <w:r>
        <w:t>Information about one test segment.</w:t>
      </w:r>
    </w:p>
    <w:p w14:paraId="404A5F30" w14:textId="6E5007F8" w:rsidR="000E5A96" w:rsidRDefault="000E5A96" w:rsidP="000E5A96">
      <w:pPr>
        <w:pStyle w:val="EntityHeader"/>
      </w:pPr>
      <w:r w:rsidRPr="000E5A96">
        <w:rPr>
          <w:b/>
        </w:rPr>
        <w:t>Relationships</w:t>
      </w:r>
      <w:r w:rsidRPr="00831B72">
        <w:tab/>
      </w:r>
      <w:r>
        <w:t>n:1 Segment to Test</w:t>
      </w:r>
      <w:r>
        <w:br/>
        <w:t>1:n Segment to Item</w:t>
      </w:r>
    </w:p>
    <w:p w14:paraId="003281EB" w14:textId="77777777" w:rsidR="000E5A96" w:rsidRDefault="000E5A96" w:rsidP="000E5A96">
      <w:pPr>
        <w:pStyle w:val="EntityHeader"/>
      </w:pPr>
      <w:r w:rsidRPr="000E5A96">
        <w:rPr>
          <w:b/>
        </w:rPr>
        <w:t>Occurrence</w:t>
      </w:r>
      <w:r w:rsidRPr="00831B72">
        <w:tab/>
      </w:r>
      <w:r>
        <w:t>One occurrence per test segment included in a test. Most Smarter Balanced tests have one segment which is either fixed-form or computer-adaptive.</w:t>
      </w:r>
    </w:p>
    <w:p w14:paraId="45A5F8C0" w14:textId="24186F7E" w:rsidR="000E5A96" w:rsidRDefault="000E5A96" w:rsidP="000E5A96">
      <w:pPr>
        <w:pStyle w:val="Caption"/>
      </w:pPr>
      <w:r>
        <w:t>Table 2: Segment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5"/>
        <w:gridCol w:w="1262"/>
        <w:gridCol w:w="631"/>
        <w:gridCol w:w="3238"/>
        <w:gridCol w:w="1891"/>
        <w:gridCol w:w="1079"/>
        <w:gridCol w:w="1620"/>
        <w:gridCol w:w="2334"/>
      </w:tblGrid>
      <w:tr w:rsidR="00217C3D" w:rsidRPr="00831B72" w14:paraId="2C30E659" w14:textId="77777777" w:rsidTr="00A75E1F">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06ED36F0" w14:textId="730746FF" w:rsidR="00217C3D" w:rsidRPr="00831B72" w:rsidRDefault="00217C3D" w:rsidP="00DF0068">
            <w:pPr>
              <w:pStyle w:val="SBACTableText"/>
              <w:rPr>
                <w:b/>
              </w:rPr>
            </w:pPr>
            <w:r>
              <w:rPr>
                <w:b/>
              </w:rPr>
              <w:t xml:space="preserve">Segment </w:t>
            </w:r>
            <w:r w:rsidRPr="00831B72">
              <w:rPr>
                <w:b/>
              </w:rPr>
              <w:t>Field Name</w:t>
            </w:r>
          </w:p>
        </w:tc>
        <w:tc>
          <w:tcPr>
            <w:tcW w:w="438" w:type="pct"/>
            <w:shd w:val="clear" w:color="auto" w:fill="85DD71" w:themeFill="accent1" w:themeFillTint="99"/>
          </w:tcPr>
          <w:p w14:paraId="55613C26"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0E4D6908"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4AC3089C" w14:textId="77777777" w:rsidR="00217C3D" w:rsidRPr="00831B72" w:rsidRDefault="00217C3D" w:rsidP="00DF0068">
            <w:pPr>
              <w:pStyle w:val="SBACTableText"/>
              <w:rPr>
                <w:b/>
              </w:rPr>
            </w:pPr>
            <w:r w:rsidRPr="00831B72">
              <w:rPr>
                <w:b/>
              </w:rPr>
              <w:t>Description</w:t>
            </w:r>
          </w:p>
        </w:tc>
        <w:tc>
          <w:tcPr>
            <w:tcW w:w="657" w:type="pct"/>
            <w:shd w:val="clear" w:color="auto" w:fill="85DD71" w:themeFill="accent1" w:themeFillTint="99"/>
          </w:tcPr>
          <w:p w14:paraId="372E250F" w14:textId="77777777" w:rsidR="00217C3D" w:rsidRPr="00831B72" w:rsidRDefault="00217C3D" w:rsidP="00DF0068">
            <w:pPr>
              <w:pStyle w:val="SBACTableText"/>
              <w:rPr>
                <w:b/>
              </w:rPr>
            </w:pPr>
            <w:r w:rsidRPr="00831B72">
              <w:rPr>
                <w:b/>
              </w:rPr>
              <w:t>Acceptable Values</w:t>
            </w:r>
          </w:p>
        </w:tc>
        <w:tc>
          <w:tcPr>
            <w:tcW w:w="375" w:type="pct"/>
            <w:shd w:val="clear" w:color="auto" w:fill="85DD71" w:themeFill="accent1" w:themeFillTint="99"/>
          </w:tcPr>
          <w:p w14:paraId="005088DE"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2C9F6D03"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781DD993" w14:textId="767AB875" w:rsidR="00217C3D" w:rsidRPr="00831B72" w:rsidRDefault="00D447FC" w:rsidP="00DF0068">
            <w:pPr>
              <w:pStyle w:val="SBACTableText"/>
              <w:rPr>
                <w:b/>
              </w:rPr>
            </w:pPr>
            <w:r>
              <w:rPr>
                <w:b/>
              </w:rPr>
              <w:t>Cross Reference</w:t>
            </w:r>
          </w:p>
        </w:tc>
      </w:tr>
      <w:tr w:rsidR="00217C3D" w:rsidRPr="00BE3C37" w14:paraId="3B0805A7"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1BCCA48A" w14:textId="77777777" w:rsidR="00217C3D" w:rsidRDefault="00217C3D" w:rsidP="00736454">
            <w:pPr>
              <w:pStyle w:val="SBACTableText"/>
            </w:pPr>
            <w:r>
              <w:t>SegmentI</w:t>
            </w:r>
            <w:r w:rsidRPr="00BE3C37">
              <w:t>d</w:t>
            </w:r>
          </w:p>
          <w:p w14:paraId="5AF111FE" w14:textId="2FB788BD" w:rsidR="00391B23" w:rsidRPr="00BE3C37" w:rsidRDefault="00391B23" w:rsidP="00736454">
            <w:pPr>
              <w:pStyle w:val="SBACTableText"/>
            </w:pPr>
          </w:p>
        </w:tc>
        <w:tc>
          <w:tcPr>
            <w:tcW w:w="438" w:type="pct"/>
            <w:vAlign w:val="center"/>
          </w:tcPr>
          <w:p w14:paraId="6D4C2918" w14:textId="77777777" w:rsidR="00217C3D" w:rsidRPr="00BE3C37" w:rsidRDefault="00217C3D" w:rsidP="00DF0068">
            <w:pPr>
              <w:pStyle w:val="SBACTableText"/>
            </w:pPr>
            <w:r w:rsidRPr="00BE3C37">
              <w:t>xsd:token</w:t>
            </w:r>
          </w:p>
        </w:tc>
        <w:tc>
          <w:tcPr>
            <w:tcW w:w="219" w:type="pct"/>
            <w:vAlign w:val="center"/>
          </w:tcPr>
          <w:p w14:paraId="1DD1662C" w14:textId="3205DECB" w:rsidR="00217C3D" w:rsidRPr="00BE3C37" w:rsidRDefault="00217C3D" w:rsidP="00DF0068">
            <w:pPr>
              <w:pStyle w:val="SBACTableText"/>
            </w:pPr>
            <w:r>
              <w:t>40</w:t>
            </w:r>
          </w:p>
        </w:tc>
        <w:tc>
          <w:tcPr>
            <w:tcW w:w="1125" w:type="pct"/>
            <w:vAlign w:val="center"/>
          </w:tcPr>
          <w:p w14:paraId="0549618E" w14:textId="32ACE7B3" w:rsidR="00217C3D" w:rsidRPr="00BE3C37" w:rsidRDefault="00217C3D" w:rsidP="00DF0068">
            <w:pPr>
              <w:pStyle w:val="SBACTableText"/>
            </w:pPr>
            <w:r>
              <w:t>Identifier for this test segment (unique per test)</w:t>
            </w:r>
          </w:p>
        </w:tc>
        <w:tc>
          <w:tcPr>
            <w:tcW w:w="657" w:type="pct"/>
            <w:vAlign w:val="center"/>
          </w:tcPr>
          <w:p w14:paraId="6B304792" w14:textId="2E4187FC" w:rsidR="00217C3D" w:rsidRPr="00BE3C37" w:rsidRDefault="00217C3D" w:rsidP="00736454">
            <w:pPr>
              <w:pStyle w:val="SBACTableText"/>
            </w:pPr>
            <w:r w:rsidRPr="00BE3C37">
              <w:t>One or more printable characters</w:t>
            </w:r>
          </w:p>
        </w:tc>
        <w:tc>
          <w:tcPr>
            <w:tcW w:w="375" w:type="pct"/>
            <w:vAlign w:val="center"/>
          </w:tcPr>
          <w:p w14:paraId="363694B7" w14:textId="4CD123C0" w:rsidR="00217C3D" w:rsidRPr="00BE3C37" w:rsidRDefault="00217C3D" w:rsidP="00DF0068">
            <w:pPr>
              <w:pStyle w:val="SBACTableText"/>
            </w:pPr>
            <w:r>
              <w:t>Optional</w:t>
            </w:r>
          </w:p>
        </w:tc>
        <w:tc>
          <w:tcPr>
            <w:tcW w:w="563" w:type="pct"/>
            <w:tcBorders>
              <w:right w:val="single" w:sz="24" w:space="0" w:color="auto"/>
            </w:tcBorders>
            <w:vAlign w:val="center"/>
          </w:tcPr>
          <w:p w14:paraId="66F400E0" w14:textId="7F7F4274" w:rsidR="00217C3D" w:rsidRPr="00BE3C37" w:rsidRDefault="00691842" w:rsidP="0023717D">
            <w:pPr>
              <w:pStyle w:val="SBACTableText"/>
            </w:pPr>
            <w:hyperlink r:id="rId95" w:history="1">
              <w:r w:rsidR="00217C3D" w:rsidRPr="00B83BAC">
                <w:rPr>
                  <w:rStyle w:val="Hyperlink"/>
                </w:rPr>
                <w:t>https://ceds.ed.gov/element/000367</w:t>
              </w:r>
            </w:hyperlink>
          </w:p>
        </w:tc>
        <w:tc>
          <w:tcPr>
            <w:tcW w:w="811" w:type="pct"/>
            <w:shd w:val="clear" w:color="auto" w:fill="auto"/>
            <w:tcMar>
              <w:top w:w="0" w:type="dxa"/>
              <w:left w:w="45" w:type="dxa"/>
              <w:bottom w:w="0" w:type="dxa"/>
              <w:right w:w="45" w:type="dxa"/>
            </w:tcMar>
            <w:vAlign w:val="center"/>
            <w:hideMark/>
          </w:tcPr>
          <w:p w14:paraId="58FB7736" w14:textId="4E4CB218" w:rsidR="00CD3253" w:rsidRDefault="0013558F" w:rsidP="00DF0068">
            <w:pPr>
              <w:pStyle w:val="SBACTableText"/>
            </w:pPr>
            <w:r w:rsidRPr="0013558F">
              <w:rPr>
                <w:b/>
              </w:rPr>
              <w:t>TRT:</w:t>
            </w:r>
            <w:r w:rsidR="00CD3253">
              <w:t>Segment/id</w:t>
            </w:r>
          </w:p>
          <w:p w14:paraId="7BA5CDDC" w14:textId="631E1A25" w:rsidR="00461BAD" w:rsidRDefault="0013558F" w:rsidP="00DF0068">
            <w:pPr>
              <w:pStyle w:val="SBACTableText"/>
            </w:pPr>
            <w:r w:rsidRPr="0013558F">
              <w:rPr>
                <w:b/>
              </w:rPr>
              <w:t>DWIL:</w:t>
            </w:r>
            <w:r w:rsidR="00461BAD">
              <w:t>segmentId</w:t>
            </w:r>
          </w:p>
          <w:p w14:paraId="5D951308" w14:textId="6F592DA4" w:rsidR="00217C3D" w:rsidRPr="00BE3C37" w:rsidRDefault="0013558F" w:rsidP="00CD3253">
            <w:pPr>
              <w:pStyle w:val="SBACTableText"/>
            </w:pPr>
            <w:r w:rsidRPr="0013558F">
              <w:rPr>
                <w:b/>
              </w:rPr>
              <w:t>AIR:</w:t>
            </w:r>
            <w:r w:rsidR="00CD3253">
              <w:t>SegmentId</w:t>
            </w:r>
          </w:p>
        </w:tc>
      </w:tr>
      <w:tr w:rsidR="00217C3D" w:rsidRPr="00BE3C37" w14:paraId="013D810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3DCDB926" w14:textId="4D58F48E" w:rsidR="00391B23" w:rsidRPr="00BE3C37" w:rsidRDefault="00461BAD" w:rsidP="00DF0068">
            <w:pPr>
              <w:pStyle w:val="SBACTableText"/>
            </w:pPr>
            <w:r>
              <w:t>Segment</w:t>
            </w:r>
            <w:r w:rsidR="00217C3D">
              <w:t>P</w:t>
            </w:r>
            <w:r w:rsidR="00217C3D" w:rsidRPr="00BE3C37">
              <w:t>osition</w:t>
            </w:r>
          </w:p>
        </w:tc>
        <w:tc>
          <w:tcPr>
            <w:tcW w:w="438" w:type="pct"/>
            <w:vAlign w:val="center"/>
          </w:tcPr>
          <w:p w14:paraId="1844CCB6" w14:textId="77777777" w:rsidR="00217C3D" w:rsidRPr="00BE3C37" w:rsidRDefault="00217C3D" w:rsidP="00DF0068">
            <w:pPr>
              <w:pStyle w:val="SBACTableText"/>
            </w:pPr>
            <w:r w:rsidRPr="00BE3C37">
              <w:t>xsd:unsignedInt</w:t>
            </w:r>
          </w:p>
        </w:tc>
        <w:tc>
          <w:tcPr>
            <w:tcW w:w="219" w:type="pct"/>
            <w:vAlign w:val="center"/>
          </w:tcPr>
          <w:p w14:paraId="226E16CB" w14:textId="77777777" w:rsidR="00217C3D" w:rsidRPr="00BE3C37" w:rsidRDefault="00217C3D" w:rsidP="00DF0068">
            <w:pPr>
              <w:pStyle w:val="SBACTableText"/>
            </w:pPr>
            <w:r w:rsidRPr="00BE3C37">
              <w:t>8</w:t>
            </w:r>
          </w:p>
        </w:tc>
        <w:tc>
          <w:tcPr>
            <w:tcW w:w="1125" w:type="pct"/>
            <w:vAlign w:val="center"/>
          </w:tcPr>
          <w:p w14:paraId="746D37D2" w14:textId="77777777" w:rsidR="00217C3D" w:rsidRPr="00BE3C37" w:rsidRDefault="00217C3D" w:rsidP="00DF0068">
            <w:pPr>
              <w:pStyle w:val="SBACTableText"/>
            </w:pPr>
            <w:r w:rsidRPr="00BE3C37">
              <w:t>Position of the segment on the test.</w:t>
            </w:r>
          </w:p>
        </w:tc>
        <w:tc>
          <w:tcPr>
            <w:tcW w:w="657" w:type="pct"/>
            <w:vAlign w:val="center"/>
          </w:tcPr>
          <w:p w14:paraId="1D035778" w14:textId="77777777" w:rsidR="00217C3D" w:rsidRPr="00BE3C37" w:rsidRDefault="00217C3D" w:rsidP="00DF0068">
            <w:pPr>
              <w:pStyle w:val="SBACTableText"/>
            </w:pPr>
            <w:r w:rsidRPr="00BE3C37">
              <w:t>Positive 32-bit integer, null allowed</w:t>
            </w:r>
          </w:p>
        </w:tc>
        <w:tc>
          <w:tcPr>
            <w:tcW w:w="375" w:type="pct"/>
            <w:vAlign w:val="center"/>
          </w:tcPr>
          <w:p w14:paraId="243F6AE4" w14:textId="58F4B48B" w:rsidR="00217C3D" w:rsidRPr="00BE3C37" w:rsidRDefault="00217C3D" w:rsidP="00DF0068">
            <w:pPr>
              <w:pStyle w:val="SBACTableText"/>
            </w:pPr>
            <w:r>
              <w:t>Optional</w:t>
            </w:r>
          </w:p>
        </w:tc>
        <w:tc>
          <w:tcPr>
            <w:tcW w:w="563" w:type="pct"/>
            <w:tcBorders>
              <w:right w:val="single" w:sz="24" w:space="0" w:color="auto"/>
            </w:tcBorders>
            <w:vAlign w:val="center"/>
          </w:tcPr>
          <w:p w14:paraId="2FF46D91"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6AEF6C4" w14:textId="4B38CE22" w:rsidR="00217C3D" w:rsidRPr="00BE3C37" w:rsidRDefault="0013558F" w:rsidP="00DA0280">
            <w:pPr>
              <w:pStyle w:val="SBACTableText"/>
            </w:pPr>
            <w:r w:rsidRPr="0013558F">
              <w:rPr>
                <w:b/>
              </w:rPr>
              <w:t>TRT:</w:t>
            </w:r>
            <w:r w:rsidR="00CD3253">
              <w:t>Segment/position</w:t>
            </w:r>
          </w:p>
        </w:tc>
      </w:tr>
      <w:tr w:rsidR="00217C3D" w:rsidRPr="00BE3C37" w14:paraId="22AD4EB4"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211924A5" w14:textId="4C792AAB" w:rsidR="00217C3D" w:rsidRPr="00BE3C37" w:rsidRDefault="00217C3D" w:rsidP="00DF0068">
            <w:pPr>
              <w:pStyle w:val="SBACTableText"/>
            </w:pPr>
            <w:r>
              <w:t>SelectionA</w:t>
            </w:r>
            <w:r w:rsidRPr="00BE3C37">
              <w:t>lgorithm</w:t>
            </w:r>
          </w:p>
        </w:tc>
        <w:tc>
          <w:tcPr>
            <w:tcW w:w="438" w:type="pct"/>
            <w:vAlign w:val="center"/>
          </w:tcPr>
          <w:p w14:paraId="5C9F88D5" w14:textId="77777777" w:rsidR="00217C3D" w:rsidRPr="00BE3C37" w:rsidRDefault="00217C3D" w:rsidP="00DF0068">
            <w:pPr>
              <w:pStyle w:val="SBACTableText"/>
            </w:pPr>
            <w:r w:rsidRPr="00BE3C37">
              <w:t>xsd:token</w:t>
            </w:r>
          </w:p>
        </w:tc>
        <w:tc>
          <w:tcPr>
            <w:tcW w:w="219" w:type="pct"/>
            <w:vAlign w:val="center"/>
          </w:tcPr>
          <w:p w14:paraId="6F514ABD" w14:textId="5C6A305D" w:rsidR="00217C3D" w:rsidRPr="00BE3C37" w:rsidRDefault="00217C3D" w:rsidP="00DF0068">
            <w:pPr>
              <w:pStyle w:val="SBACTableText"/>
            </w:pPr>
            <w:r>
              <w:t>40</w:t>
            </w:r>
          </w:p>
        </w:tc>
        <w:tc>
          <w:tcPr>
            <w:tcW w:w="1125" w:type="pct"/>
            <w:vAlign w:val="center"/>
          </w:tcPr>
          <w:p w14:paraId="1CAD1C10" w14:textId="417C52A7" w:rsidR="00217C3D" w:rsidRPr="00BE3C37" w:rsidRDefault="00217C3D" w:rsidP="0067336A">
            <w:pPr>
              <w:pStyle w:val="SBACTableText"/>
            </w:pPr>
            <w:r w:rsidRPr="00BE3C37">
              <w:t>Item selection algorithm that was used for this segment.</w:t>
            </w:r>
            <w:r>
              <w:t xml:space="preserve"> “Fixed” for a fixed-form segment.</w:t>
            </w:r>
            <w:r w:rsidR="0067336A">
              <w:t xml:space="preserve"> Otherwise an identifier of the algorithm and its configuration.</w:t>
            </w:r>
          </w:p>
        </w:tc>
        <w:tc>
          <w:tcPr>
            <w:tcW w:w="657" w:type="pct"/>
            <w:vAlign w:val="center"/>
          </w:tcPr>
          <w:p w14:paraId="381A5EC4" w14:textId="070E4A3C" w:rsidR="00217C3D" w:rsidRPr="00BE3C37" w:rsidRDefault="00217C3D" w:rsidP="00736454">
            <w:pPr>
              <w:pStyle w:val="SBACTableText"/>
            </w:pPr>
            <w:r w:rsidRPr="00BE3C37">
              <w:t>One or more printable characters</w:t>
            </w:r>
          </w:p>
        </w:tc>
        <w:tc>
          <w:tcPr>
            <w:tcW w:w="375" w:type="pct"/>
            <w:vAlign w:val="center"/>
          </w:tcPr>
          <w:p w14:paraId="66B24D95" w14:textId="7B5CD171" w:rsidR="00217C3D" w:rsidRPr="00BE3C37" w:rsidRDefault="00217C3D" w:rsidP="00DF0068">
            <w:pPr>
              <w:pStyle w:val="SBACTableText"/>
            </w:pPr>
            <w:r>
              <w:t>Optional</w:t>
            </w:r>
          </w:p>
        </w:tc>
        <w:tc>
          <w:tcPr>
            <w:tcW w:w="563" w:type="pct"/>
            <w:tcBorders>
              <w:right w:val="single" w:sz="24" w:space="0" w:color="auto"/>
            </w:tcBorders>
            <w:vAlign w:val="center"/>
          </w:tcPr>
          <w:p w14:paraId="615738C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B85AF93" w14:textId="5D48DB5F" w:rsidR="00217C3D" w:rsidRPr="00BE3C37" w:rsidRDefault="0013558F" w:rsidP="00DA0280">
            <w:pPr>
              <w:pStyle w:val="SBACTableText"/>
            </w:pPr>
            <w:r w:rsidRPr="0013558F">
              <w:rPr>
                <w:b/>
              </w:rPr>
              <w:t>TRT:</w:t>
            </w:r>
            <w:r w:rsidR="00CD3253">
              <w:t>Segment/algorithm</w:t>
            </w:r>
          </w:p>
        </w:tc>
      </w:tr>
      <w:tr w:rsidR="00217C3D" w:rsidRPr="00BE3C37" w14:paraId="5A71A230" w14:textId="77777777" w:rsidTr="00A75E1F">
        <w:trPr>
          <w:cantSplit/>
          <w:trHeight w:val="240"/>
          <w:jc w:val="center"/>
        </w:trPr>
        <w:tc>
          <w:tcPr>
            <w:tcW w:w="811" w:type="pct"/>
            <w:shd w:val="clear" w:color="auto" w:fill="auto"/>
            <w:tcMar>
              <w:top w:w="0" w:type="dxa"/>
              <w:left w:w="45" w:type="dxa"/>
              <w:bottom w:w="0" w:type="dxa"/>
              <w:right w:w="45" w:type="dxa"/>
            </w:tcMar>
            <w:vAlign w:val="center"/>
            <w:hideMark/>
          </w:tcPr>
          <w:p w14:paraId="6DB120FC" w14:textId="7909FFBA" w:rsidR="00217C3D" w:rsidRPr="00BE3C37" w:rsidRDefault="00217C3D" w:rsidP="00DF0068">
            <w:pPr>
              <w:pStyle w:val="SBACTableText"/>
            </w:pPr>
            <w:r>
              <w:lastRenderedPageBreak/>
              <w:t>SelectionA</w:t>
            </w:r>
            <w:r w:rsidRPr="00BE3C37">
              <w:t>lgorithmVersion</w:t>
            </w:r>
          </w:p>
        </w:tc>
        <w:tc>
          <w:tcPr>
            <w:tcW w:w="438" w:type="pct"/>
            <w:vAlign w:val="center"/>
          </w:tcPr>
          <w:p w14:paraId="3F4B5C55" w14:textId="77777777" w:rsidR="00217C3D" w:rsidRPr="00BE3C37" w:rsidRDefault="00217C3D" w:rsidP="00DF0068">
            <w:pPr>
              <w:pStyle w:val="SBACTableText"/>
            </w:pPr>
            <w:r w:rsidRPr="00BE3C37">
              <w:t>xsd:token</w:t>
            </w:r>
          </w:p>
        </w:tc>
        <w:tc>
          <w:tcPr>
            <w:tcW w:w="219" w:type="pct"/>
            <w:vAlign w:val="center"/>
          </w:tcPr>
          <w:p w14:paraId="4921FB3A" w14:textId="0B798CA0" w:rsidR="00217C3D" w:rsidRPr="00BE3C37" w:rsidRDefault="00217C3D" w:rsidP="00DF0068">
            <w:pPr>
              <w:pStyle w:val="SBACTableText"/>
            </w:pPr>
            <w:r>
              <w:t>40</w:t>
            </w:r>
          </w:p>
        </w:tc>
        <w:tc>
          <w:tcPr>
            <w:tcW w:w="1125" w:type="pct"/>
            <w:vAlign w:val="center"/>
          </w:tcPr>
          <w:p w14:paraId="37AFAB73" w14:textId="77777777" w:rsidR="00217C3D" w:rsidRPr="00BE3C37" w:rsidRDefault="00217C3D" w:rsidP="00DF0068">
            <w:pPr>
              <w:pStyle w:val="SBACTableText"/>
            </w:pPr>
            <w:r w:rsidRPr="00BE3C37">
              <w:t>Item selection algorithm version</w:t>
            </w:r>
          </w:p>
        </w:tc>
        <w:tc>
          <w:tcPr>
            <w:tcW w:w="657" w:type="pct"/>
            <w:vAlign w:val="center"/>
          </w:tcPr>
          <w:p w14:paraId="69512A46" w14:textId="058942B8" w:rsidR="00217C3D" w:rsidRPr="00BE3C37" w:rsidRDefault="00217C3D" w:rsidP="00736454">
            <w:pPr>
              <w:pStyle w:val="SBACTableText"/>
            </w:pPr>
            <w:r w:rsidRPr="00BE3C37">
              <w:t>One or more printable characters</w:t>
            </w:r>
          </w:p>
        </w:tc>
        <w:tc>
          <w:tcPr>
            <w:tcW w:w="375" w:type="pct"/>
            <w:vAlign w:val="center"/>
          </w:tcPr>
          <w:p w14:paraId="69CFB4EA" w14:textId="3FEEB0B4" w:rsidR="00217C3D" w:rsidRPr="00BE3C37" w:rsidRDefault="00217C3D" w:rsidP="00DF0068">
            <w:pPr>
              <w:pStyle w:val="SBACTableText"/>
            </w:pPr>
            <w:r>
              <w:t>Optional</w:t>
            </w:r>
          </w:p>
        </w:tc>
        <w:tc>
          <w:tcPr>
            <w:tcW w:w="563" w:type="pct"/>
            <w:tcBorders>
              <w:right w:val="single" w:sz="24" w:space="0" w:color="auto"/>
            </w:tcBorders>
            <w:vAlign w:val="center"/>
          </w:tcPr>
          <w:p w14:paraId="605C6E04"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67D7BCC4" w14:textId="4F14B05D" w:rsidR="00217C3D" w:rsidRPr="00BE3C37" w:rsidRDefault="0013558F" w:rsidP="00DA0280">
            <w:pPr>
              <w:pStyle w:val="SBACTableText"/>
            </w:pPr>
            <w:r w:rsidRPr="0013558F">
              <w:rPr>
                <w:b/>
              </w:rPr>
              <w:t>TRT:</w:t>
            </w:r>
            <w:r w:rsidR="00CD3253">
              <w:t>Segment/algorithmVersion</w:t>
            </w:r>
          </w:p>
        </w:tc>
      </w:tr>
    </w:tbl>
    <w:p w14:paraId="0272CFB3" w14:textId="4F9AA0C5" w:rsidR="00B270D7" w:rsidRDefault="00B270D7" w:rsidP="004908EB"/>
    <w:p w14:paraId="39B6C04A" w14:textId="77777777" w:rsidR="000E5A96" w:rsidRPr="00831B72" w:rsidRDefault="000E5A96" w:rsidP="000E5A96">
      <w:pPr>
        <w:pStyle w:val="EntityTitle"/>
      </w:pPr>
      <w:r w:rsidRPr="00831B72">
        <w:t>Entity</w:t>
      </w:r>
      <w:r w:rsidRPr="00831B72">
        <w:tab/>
      </w:r>
      <w:r>
        <w:t>Item</w:t>
      </w:r>
    </w:p>
    <w:p w14:paraId="32FB9B4B" w14:textId="2408E7C0" w:rsidR="000E5A96" w:rsidRDefault="000E5A96" w:rsidP="000E5A96">
      <w:pPr>
        <w:pStyle w:val="EntityHeader"/>
      </w:pPr>
      <w:r w:rsidRPr="000E5A96">
        <w:rPr>
          <w:b/>
        </w:rPr>
        <w:t>Description</w:t>
      </w:r>
      <w:r>
        <w:rPr>
          <w:b/>
        </w:rPr>
        <w:t>:</w:t>
      </w:r>
      <w:r w:rsidRPr="00831B72">
        <w:tab/>
      </w:r>
      <w:r>
        <w:t>Information about one test item.</w:t>
      </w:r>
    </w:p>
    <w:p w14:paraId="79815FDD" w14:textId="77777777" w:rsidR="000E5A96" w:rsidRDefault="000E5A96" w:rsidP="000E5A96">
      <w:pPr>
        <w:pStyle w:val="EntityHeader"/>
      </w:pPr>
      <w:r w:rsidRPr="000E5A96">
        <w:rPr>
          <w:b/>
        </w:rPr>
        <w:t>Includes</w:t>
      </w:r>
      <w:r>
        <w:t>:</w:t>
      </w:r>
    </w:p>
    <w:p w14:paraId="73479665" w14:textId="77777777" w:rsidR="000E5A96" w:rsidRDefault="000E5A96" w:rsidP="000E5A96">
      <w:pPr>
        <w:pStyle w:val="EntityBullets"/>
      </w:pPr>
      <w:r>
        <w:t>Item information</w:t>
      </w:r>
    </w:p>
    <w:p w14:paraId="1C619D4D" w14:textId="06345F6B" w:rsidR="000E5A96" w:rsidRPr="00040EB4" w:rsidRDefault="000E5A96" w:rsidP="000E5A96">
      <w:pPr>
        <w:pStyle w:val="EntityBullets"/>
      </w:pPr>
      <w:r>
        <w:t>Student response</w:t>
      </w:r>
    </w:p>
    <w:p w14:paraId="08EEF6CC" w14:textId="52F1DF1B" w:rsidR="000E5A96" w:rsidRDefault="000E5A96" w:rsidP="000E5A96">
      <w:pPr>
        <w:pStyle w:val="EntityHeader"/>
      </w:pPr>
      <w:r w:rsidRPr="000E5A96">
        <w:rPr>
          <w:b/>
        </w:rPr>
        <w:t>Relationships</w:t>
      </w:r>
      <w:r>
        <w:rPr>
          <w:b/>
        </w:rPr>
        <w:t>:</w:t>
      </w:r>
      <w:r w:rsidRPr="00831B72">
        <w:tab/>
      </w:r>
      <w:r>
        <w:t>n:1 Item to Segment</w:t>
      </w:r>
      <w:r>
        <w:br/>
        <w:t>1:n Item to ResponseScore</w:t>
      </w:r>
    </w:p>
    <w:p w14:paraId="527EA83B" w14:textId="04AF7B88" w:rsidR="000E5A96" w:rsidRDefault="000E5A96" w:rsidP="000E5A96">
      <w:pPr>
        <w:pStyle w:val="EntityHeader"/>
      </w:pPr>
      <w:r w:rsidRPr="000E5A96">
        <w:rPr>
          <w:b/>
        </w:rPr>
        <w:t>Occurrence</w:t>
      </w:r>
      <w:r>
        <w:t>:</w:t>
      </w:r>
      <w:r w:rsidRPr="00831B72">
        <w:tab/>
      </w:r>
      <w:r>
        <w:t>One occurrence per item delivered to a student in a test session.</w:t>
      </w:r>
    </w:p>
    <w:p w14:paraId="74D0DDA7" w14:textId="3E16AA9C" w:rsidR="00736454" w:rsidRDefault="000E5A96" w:rsidP="000E5A96">
      <w:pPr>
        <w:pStyle w:val="Caption"/>
      </w:pPr>
      <w:r>
        <w:t>Table 3: Item Entity Fields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7"/>
        <w:gridCol w:w="1258"/>
        <w:gridCol w:w="630"/>
        <w:gridCol w:w="3241"/>
        <w:gridCol w:w="1888"/>
        <w:gridCol w:w="1082"/>
        <w:gridCol w:w="1620"/>
        <w:gridCol w:w="2334"/>
      </w:tblGrid>
      <w:tr w:rsidR="00217C3D" w:rsidRPr="00831B72" w14:paraId="1ACFE0CA" w14:textId="77777777" w:rsidTr="0096719A">
        <w:trPr>
          <w:cantSplit/>
          <w:trHeight w:val="240"/>
          <w:tblHeader/>
          <w:jc w:val="center"/>
        </w:trPr>
        <w:tc>
          <w:tcPr>
            <w:tcW w:w="812" w:type="pct"/>
            <w:shd w:val="clear" w:color="auto" w:fill="85DD71" w:themeFill="accent1" w:themeFillTint="99"/>
            <w:tcMar>
              <w:top w:w="0" w:type="dxa"/>
              <w:left w:w="45" w:type="dxa"/>
              <w:bottom w:w="0" w:type="dxa"/>
              <w:right w:w="45" w:type="dxa"/>
            </w:tcMar>
            <w:hideMark/>
          </w:tcPr>
          <w:p w14:paraId="676599A8" w14:textId="35456A7C" w:rsidR="00217C3D" w:rsidRPr="00831B72" w:rsidRDefault="00217C3D" w:rsidP="00DF0068">
            <w:pPr>
              <w:pStyle w:val="SBACTableText"/>
              <w:rPr>
                <w:b/>
              </w:rPr>
            </w:pPr>
            <w:r>
              <w:rPr>
                <w:b/>
              </w:rPr>
              <w:t xml:space="preserve">Item </w:t>
            </w:r>
            <w:r w:rsidRPr="00831B72">
              <w:rPr>
                <w:b/>
              </w:rPr>
              <w:t>Field Name</w:t>
            </w:r>
          </w:p>
        </w:tc>
        <w:tc>
          <w:tcPr>
            <w:tcW w:w="437" w:type="pct"/>
            <w:shd w:val="clear" w:color="auto" w:fill="85DD71" w:themeFill="accent1" w:themeFillTint="99"/>
          </w:tcPr>
          <w:p w14:paraId="3FC4C143"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7A36EB26" w14:textId="77777777" w:rsidR="00217C3D" w:rsidRPr="00831B72" w:rsidRDefault="00217C3D" w:rsidP="00DF0068">
            <w:pPr>
              <w:pStyle w:val="SBACTableText"/>
              <w:rPr>
                <w:b/>
              </w:rPr>
            </w:pPr>
            <w:r w:rsidRPr="00831B72">
              <w:rPr>
                <w:b/>
              </w:rPr>
              <w:t>Width (chars)</w:t>
            </w:r>
          </w:p>
        </w:tc>
        <w:tc>
          <w:tcPr>
            <w:tcW w:w="1126" w:type="pct"/>
            <w:shd w:val="clear" w:color="auto" w:fill="85DD71" w:themeFill="accent1" w:themeFillTint="99"/>
          </w:tcPr>
          <w:p w14:paraId="27E7F96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0957D424"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097215E4"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78BE70C4" w14:textId="77777777" w:rsidR="00217C3D" w:rsidRPr="00831B72" w:rsidRDefault="00217C3D" w:rsidP="00DF0068">
            <w:pPr>
              <w:pStyle w:val="SBACTableText"/>
              <w:rPr>
                <w:b/>
              </w:rPr>
            </w:pPr>
            <w:r w:rsidRPr="00831B72">
              <w:rPr>
                <w:b/>
              </w:rPr>
              <w:t>Reference</w:t>
            </w:r>
          </w:p>
        </w:tc>
        <w:tc>
          <w:tcPr>
            <w:tcW w:w="811" w:type="pct"/>
            <w:shd w:val="clear" w:color="auto" w:fill="85DD71" w:themeFill="accent1" w:themeFillTint="99"/>
            <w:tcMar>
              <w:top w:w="0" w:type="dxa"/>
              <w:left w:w="45" w:type="dxa"/>
              <w:bottom w:w="0" w:type="dxa"/>
              <w:right w:w="45" w:type="dxa"/>
            </w:tcMar>
            <w:hideMark/>
          </w:tcPr>
          <w:p w14:paraId="3738D854" w14:textId="457F460B" w:rsidR="00217C3D" w:rsidRPr="00831B72" w:rsidRDefault="00CF67A1" w:rsidP="00CF67A1">
            <w:pPr>
              <w:pStyle w:val="SBACTableText"/>
              <w:rPr>
                <w:b/>
              </w:rPr>
            </w:pPr>
            <w:r>
              <w:rPr>
                <w:b/>
              </w:rPr>
              <w:t>Cross Reference</w:t>
            </w:r>
          </w:p>
        </w:tc>
      </w:tr>
      <w:tr w:rsidR="00217C3D" w:rsidRPr="00BE3C37" w14:paraId="13E017D2" w14:textId="77777777" w:rsidTr="0096719A">
        <w:trPr>
          <w:cantSplit/>
          <w:trHeight w:val="240"/>
          <w:jc w:val="center"/>
        </w:trPr>
        <w:tc>
          <w:tcPr>
            <w:tcW w:w="812" w:type="pct"/>
            <w:shd w:val="clear" w:color="auto" w:fill="A6A6A6" w:themeFill="background1" w:themeFillShade="A6"/>
            <w:tcMar>
              <w:top w:w="0" w:type="dxa"/>
              <w:left w:w="45" w:type="dxa"/>
              <w:bottom w:w="0" w:type="dxa"/>
              <w:right w:w="45" w:type="dxa"/>
            </w:tcMar>
            <w:vAlign w:val="center"/>
          </w:tcPr>
          <w:p w14:paraId="33EF69CB" w14:textId="241B7213" w:rsidR="00217C3D" w:rsidRPr="000411D7" w:rsidRDefault="00217C3D" w:rsidP="000E5A96">
            <w:pPr>
              <w:pStyle w:val="SBACTableText"/>
              <w:keepNext/>
              <w:rPr>
                <w:b/>
              </w:rPr>
            </w:pPr>
            <w:r>
              <w:rPr>
                <w:b/>
              </w:rPr>
              <w:t>Item Information</w:t>
            </w:r>
          </w:p>
        </w:tc>
        <w:tc>
          <w:tcPr>
            <w:tcW w:w="437" w:type="pct"/>
            <w:shd w:val="clear" w:color="auto" w:fill="A6A6A6" w:themeFill="background1" w:themeFillShade="A6"/>
            <w:vAlign w:val="center"/>
          </w:tcPr>
          <w:p w14:paraId="02BA645F" w14:textId="77777777" w:rsidR="00217C3D" w:rsidRPr="00BE3C37" w:rsidRDefault="00217C3D" w:rsidP="00DF0068">
            <w:pPr>
              <w:pStyle w:val="SBACTableText"/>
            </w:pPr>
          </w:p>
        </w:tc>
        <w:tc>
          <w:tcPr>
            <w:tcW w:w="219" w:type="pct"/>
            <w:shd w:val="clear" w:color="auto" w:fill="A6A6A6" w:themeFill="background1" w:themeFillShade="A6"/>
            <w:vAlign w:val="center"/>
          </w:tcPr>
          <w:p w14:paraId="43A938E6" w14:textId="77777777" w:rsidR="00217C3D" w:rsidRPr="00BE3C37" w:rsidRDefault="00217C3D" w:rsidP="00DF0068">
            <w:pPr>
              <w:pStyle w:val="SBACTableText"/>
            </w:pPr>
          </w:p>
        </w:tc>
        <w:tc>
          <w:tcPr>
            <w:tcW w:w="1126" w:type="pct"/>
            <w:shd w:val="clear" w:color="auto" w:fill="A6A6A6" w:themeFill="background1" w:themeFillShade="A6"/>
            <w:vAlign w:val="center"/>
          </w:tcPr>
          <w:p w14:paraId="4DF8A5B9" w14:textId="77777777" w:rsidR="00217C3D" w:rsidRPr="00BE3C37" w:rsidRDefault="00217C3D" w:rsidP="00DF0068">
            <w:pPr>
              <w:pStyle w:val="SBACTableText"/>
            </w:pPr>
          </w:p>
        </w:tc>
        <w:tc>
          <w:tcPr>
            <w:tcW w:w="656" w:type="pct"/>
            <w:shd w:val="clear" w:color="auto" w:fill="A6A6A6" w:themeFill="background1" w:themeFillShade="A6"/>
            <w:vAlign w:val="center"/>
          </w:tcPr>
          <w:p w14:paraId="56FA96B4" w14:textId="77777777" w:rsidR="00217C3D" w:rsidRPr="00BE3C37" w:rsidRDefault="00217C3D" w:rsidP="00DF0068">
            <w:pPr>
              <w:pStyle w:val="SBACTableText"/>
            </w:pPr>
          </w:p>
        </w:tc>
        <w:tc>
          <w:tcPr>
            <w:tcW w:w="376" w:type="pct"/>
            <w:shd w:val="clear" w:color="auto" w:fill="A6A6A6" w:themeFill="background1" w:themeFillShade="A6"/>
            <w:vAlign w:val="center"/>
          </w:tcPr>
          <w:p w14:paraId="667451D4"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17741513" w14:textId="77777777" w:rsidR="00217C3D"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07EC6B61" w14:textId="77777777" w:rsidR="00217C3D" w:rsidRPr="00BE3C37" w:rsidRDefault="00217C3D" w:rsidP="00DF0068">
            <w:pPr>
              <w:pStyle w:val="SBACTableText"/>
            </w:pPr>
          </w:p>
        </w:tc>
      </w:tr>
      <w:tr w:rsidR="00217C3D" w:rsidRPr="00BE3C37" w14:paraId="7E451A56" w14:textId="77777777" w:rsidTr="0096719A">
        <w:trPr>
          <w:cantSplit/>
          <w:trHeight w:val="107"/>
          <w:jc w:val="center"/>
        </w:trPr>
        <w:tc>
          <w:tcPr>
            <w:tcW w:w="812" w:type="pct"/>
            <w:shd w:val="clear" w:color="auto" w:fill="auto"/>
            <w:tcMar>
              <w:top w:w="0" w:type="dxa"/>
              <w:left w:w="45" w:type="dxa"/>
              <w:bottom w:w="0" w:type="dxa"/>
              <w:right w:w="45" w:type="dxa"/>
            </w:tcMar>
            <w:vAlign w:val="center"/>
            <w:hideMark/>
          </w:tcPr>
          <w:p w14:paraId="2073C067" w14:textId="16FDD95F" w:rsidR="00217C3D" w:rsidRPr="00BE3C37" w:rsidRDefault="00217C3D" w:rsidP="00C55F58">
            <w:pPr>
              <w:pStyle w:val="SBACTableText"/>
            </w:pPr>
            <w:r>
              <w:t>ItemI</w:t>
            </w:r>
            <w:r w:rsidR="000618EE">
              <w:t>d</w:t>
            </w:r>
          </w:p>
        </w:tc>
        <w:tc>
          <w:tcPr>
            <w:tcW w:w="437" w:type="pct"/>
            <w:vAlign w:val="center"/>
          </w:tcPr>
          <w:p w14:paraId="13A90211" w14:textId="11933B45" w:rsidR="00217C3D" w:rsidRPr="00BE3C37" w:rsidRDefault="00217C3D" w:rsidP="006C1484">
            <w:pPr>
              <w:pStyle w:val="SBACTableText"/>
            </w:pPr>
            <w:r w:rsidRPr="00BE3C37">
              <w:t>xsd:</w:t>
            </w:r>
            <w:r>
              <w:t>token</w:t>
            </w:r>
          </w:p>
        </w:tc>
        <w:tc>
          <w:tcPr>
            <w:tcW w:w="219" w:type="pct"/>
            <w:vAlign w:val="center"/>
          </w:tcPr>
          <w:p w14:paraId="55C10710" w14:textId="77777777" w:rsidR="00217C3D" w:rsidRPr="00BE3C37" w:rsidRDefault="00217C3D" w:rsidP="00DF0068">
            <w:pPr>
              <w:pStyle w:val="SBACTableText"/>
            </w:pPr>
            <w:r w:rsidRPr="00BE3C37">
              <w:t>40</w:t>
            </w:r>
          </w:p>
        </w:tc>
        <w:tc>
          <w:tcPr>
            <w:tcW w:w="1126" w:type="pct"/>
            <w:vAlign w:val="center"/>
          </w:tcPr>
          <w:p w14:paraId="6938D630" w14:textId="5EE4E447" w:rsidR="00217C3D" w:rsidRPr="00BE3C37" w:rsidRDefault="00936DE8" w:rsidP="00936DE8">
            <w:pPr>
              <w:pStyle w:val="SBACTableText"/>
            </w:pPr>
            <w:r>
              <w:t>Item ID assigned by the Test Publisher.</w:t>
            </w:r>
            <w:r w:rsidR="00AE0EAE">
              <w:rPr>
                <w:rStyle w:val="FootnoteReference"/>
              </w:rPr>
              <w:footnoteReference w:id="25"/>
            </w:r>
          </w:p>
        </w:tc>
        <w:tc>
          <w:tcPr>
            <w:tcW w:w="656" w:type="pct"/>
            <w:vAlign w:val="center"/>
          </w:tcPr>
          <w:p w14:paraId="447DE66C" w14:textId="5A6B97C5" w:rsidR="00217C3D" w:rsidRPr="00BE3C37" w:rsidRDefault="00217C3D" w:rsidP="00DF0068">
            <w:pPr>
              <w:pStyle w:val="SBACTableText"/>
            </w:pPr>
            <w:r>
              <w:t>String of printable characters</w:t>
            </w:r>
          </w:p>
        </w:tc>
        <w:tc>
          <w:tcPr>
            <w:tcW w:w="376" w:type="pct"/>
            <w:vAlign w:val="center"/>
          </w:tcPr>
          <w:p w14:paraId="2CFDA829"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1A28E817" w14:textId="1B5914A2" w:rsidR="00217C3D" w:rsidRPr="00BE3C37" w:rsidRDefault="00691842" w:rsidP="00866BA5">
            <w:pPr>
              <w:pStyle w:val="SBACTableText"/>
            </w:pPr>
            <w:hyperlink r:id="rId96" w:history="1">
              <w:r w:rsidR="00217C3D" w:rsidRPr="00B83BAC">
                <w:rPr>
                  <w:rStyle w:val="Hyperlink"/>
                </w:rPr>
                <w:t>https://ceds.ed.gov/element/000630</w:t>
              </w:r>
            </w:hyperlink>
          </w:p>
        </w:tc>
        <w:tc>
          <w:tcPr>
            <w:tcW w:w="811" w:type="pct"/>
            <w:shd w:val="clear" w:color="auto" w:fill="auto"/>
            <w:tcMar>
              <w:top w:w="0" w:type="dxa"/>
              <w:left w:w="45" w:type="dxa"/>
              <w:bottom w:w="0" w:type="dxa"/>
              <w:right w:w="45" w:type="dxa"/>
            </w:tcMar>
            <w:vAlign w:val="center"/>
            <w:hideMark/>
          </w:tcPr>
          <w:p w14:paraId="481FD984" w14:textId="3A05BD0B" w:rsidR="00CD3253" w:rsidRDefault="0013558F" w:rsidP="00DF0068">
            <w:pPr>
              <w:pStyle w:val="SBACTableText"/>
            </w:pPr>
            <w:r w:rsidRPr="0013558F">
              <w:rPr>
                <w:b/>
              </w:rPr>
              <w:t>TRT:</w:t>
            </w:r>
            <w:r w:rsidR="00CD3253">
              <w:t>Item/key Item/bankKey</w:t>
            </w:r>
          </w:p>
          <w:p w14:paraId="7BC6EE27" w14:textId="41912494" w:rsidR="00461BAD" w:rsidRDefault="0013558F" w:rsidP="00DF0068">
            <w:pPr>
              <w:pStyle w:val="SBACTableText"/>
            </w:pPr>
            <w:r w:rsidRPr="0013558F">
              <w:rPr>
                <w:b/>
              </w:rPr>
              <w:t>DWIL:</w:t>
            </w:r>
            <w:r w:rsidR="00461BAD">
              <w:t>key</w:t>
            </w:r>
          </w:p>
          <w:p w14:paraId="2DC87534" w14:textId="0B33A74D" w:rsidR="00217C3D" w:rsidRPr="00BE3C37" w:rsidRDefault="0013558F" w:rsidP="00461BAD">
            <w:pPr>
              <w:pStyle w:val="SBACTableText"/>
            </w:pPr>
            <w:r w:rsidRPr="0013558F">
              <w:rPr>
                <w:b/>
              </w:rPr>
              <w:t>AIR:</w:t>
            </w:r>
            <w:r w:rsidR="00DA0280" w:rsidRPr="00DA0280">
              <w:t>Item_ID</w:t>
            </w:r>
          </w:p>
        </w:tc>
      </w:tr>
      <w:tr w:rsidR="00217C3D" w:rsidRPr="00BE3C37" w14:paraId="27D6BB0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3C2514F" w14:textId="370D3851" w:rsidR="00217C3D" w:rsidRPr="00BE3C37" w:rsidRDefault="00461BAD" w:rsidP="00DF0068">
            <w:pPr>
              <w:pStyle w:val="SBACTableText"/>
            </w:pPr>
            <w:r>
              <w:t>Item</w:t>
            </w:r>
            <w:r w:rsidR="00217C3D">
              <w:t>P</w:t>
            </w:r>
            <w:r w:rsidR="00217C3D" w:rsidRPr="00BE3C37">
              <w:t>osition</w:t>
            </w:r>
          </w:p>
        </w:tc>
        <w:tc>
          <w:tcPr>
            <w:tcW w:w="437" w:type="pct"/>
            <w:vAlign w:val="center"/>
          </w:tcPr>
          <w:p w14:paraId="30B638AA" w14:textId="77777777" w:rsidR="00217C3D" w:rsidRPr="00BE3C37" w:rsidRDefault="00217C3D" w:rsidP="00DF0068">
            <w:pPr>
              <w:pStyle w:val="SBACTableText"/>
            </w:pPr>
            <w:r w:rsidRPr="00BE3C37">
              <w:t>xsd:unsignedInt</w:t>
            </w:r>
          </w:p>
        </w:tc>
        <w:tc>
          <w:tcPr>
            <w:tcW w:w="219" w:type="pct"/>
            <w:vAlign w:val="center"/>
          </w:tcPr>
          <w:p w14:paraId="59A899FD" w14:textId="77777777" w:rsidR="00217C3D" w:rsidRPr="00BE3C37" w:rsidRDefault="00217C3D" w:rsidP="00DF0068">
            <w:pPr>
              <w:pStyle w:val="SBACTableText"/>
            </w:pPr>
            <w:r w:rsidRPr="00BE3C37">
              <w:t>8</w:t>
            </w:r>
          </w:p>
        </w:tc>
        <w:tc>
          <w:tcPr>
            <w:tcW w:w="1126" w:type="pct"/>
            <w:vAlign w:val="center"/>
          </w:tcPr>
          <w:p w14:paraId="34285CA6" w14:textId="16156B36" w:rsidR="00217C3D" w:rsidRPr="00BE3C37" w:rsidRDefault="00217C3D" w:rsidP="00DF0068">
            <w:pPr>
              <w:pStyle w:val="SBACTableText"/>
            </w:pPr>
            <w:r w:rsidRPr="00BE3C37">
              <w:t>Ordinal position of item on test</w:t>
            </w:r>
            <w:r>
              <w:t>. E.g. 1 for the first item presented to the student.</w:t>
            </w:r>
          </w:p>
        </w:tc>
        <w:tc>
          <w:tcPr>
            <w:tcW w:w="656" w:type="pct"/>
            <w:vAlign w:val="center"/>
          </w:tcPr>
          <w:p w14:paraId="0B7708B3" w14:textId="2E5A1B1A" w:rsidR="00217C3D" w:rsidRPr="00BE3C37" w:rsidRDefault="00217C3D" w:rsidP="006C1484">
            <w:pPr>
              <w:pStyle w:val="SBACTableText"/>
            </w:pPr>
            <w:r w:rsidRPr="00BE3C37">
              <w:t>Positive 32-bit integer</w:t>
            </w:r>
          </w:p>
        </w:tc>
        <w:tc>
          <w:tcPr>
            <w:tcW w:w="376" w:type="pct"/>
            <w:vAlign w:val="center"/>
          </w:tcPr>
          <w:p w14:paraId="70957DF0"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320D41E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1A4A26C7" w14:textId="64722A1E" w:rsidR="00CD3253" w:rsidRDefault="0013558F" w:rsidP="00DF0068">
            <w:pPr>
              <w:pStyle w:val="SBACTableText"/>
            </w:pPr>
            <w:r w:rsidRPr="0013558F">
              <w:rPr>
                <w:b/>
              </w:rPr>
              <w:t>TRT:</w:t>
            </w:r>
            <w:r w:rsidR="00CD3253">
              <w:t>Item/position</w:t>
            </w:r>
          </w:p>
          <w:p w14:paraId="1B637FE9" w14:textId="4E16E9A3" w:rsidR="00461BAD" w:rsidRDefault="0013558F" w:rsidP="00DF0068">
            <w:pPr>
              <w:pStyle w:val="SBACTableText"/>
            </w:pPr>
            <w:r w:rsidRPr="0013558F">
              <w:rPr>
                <w:b/>
              </w:rPr>
              <w:t>DWIL:</w:t>
            </w:r>
            <w:r w:rsidR="00461BAD">
              <w:t>position</w:t>
            </w:r>
          </w:p>
          <w:p w14:paraId="0F28B5E5" w14:textId="00DF6CB2" w:rsidR="00217C3D" w:rsidRPr="00BE3C37" w:rsidRDefault="0013558F" w:rsidP="00461BAD">
            <w:pPr>
              <w:pStyle w:val="SBACTableText"/>
            </w:pPr>
            <w:r w:rsidRPr="0013558F">
              <w:rPr>
                <w:b/>
              </w:rPr>
              <w:t>AIR:</w:t>
            </w:r>
            <w:r w:rsidR="00217C3D">
              <w:t>ItemOrdr</w:t>
            </w:r>
          </w:p>
        </w:tc>
      </w:tr>
      <w:tr w:rsidR="00217C3D" w:rsidRPr="00BE3C37" w14:paraId="3605CA39"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642FCFB3" w14:textId="00EA33BD" w:rsidR="00217C3D" w:rsidRDefault="00217C3D" w:rsidP="00DF0068">
            <w:pPr>
              <w:pStyle w:val="SBACTableText"/>
            </w:pPr>
            <w:r>
              <w:t>FieldTest</w:t>
            </w:r>
          </w:p>
        </w:tc>
        <w:tc>
          <w:tcPr>
            <w:tcW w:w="437" w:type="pct"/>
            <w:vAlign w:val="center"/>
          </w:tcPr>
          <w:p w14:paraId="193FFC0B" w14:textId="1F8B0BB1" w:rsidR="00217C3D" w:rsidRPr="00BE3C37" w:rsidRDefault="00217C3D" w:rsidP="00C55F58">
            <w:pPr>
              <w:pStyle w:val="SBACTableText"/>
            </w:pPr>
            <w:r w:rsidRPr="00BE3C37">
              <w:t>xsd:</w:t>
            </w:r>
            <w:r>
              <w:t>token</w:t>
            </w:r>
          </w:p>
        </w:tc>
        <w:tc>
          <w:tcPr>
            <w:tcW w:w="219" w:type="pct"/>
            <w:vAlign w:val="center"/>
          </w:tcPr>
          <w:p w14:paraId="46B4E8B2" w14:textId="344C4896" w:rsidR="00217C3D" w:rsidRPr="00BE3C37" w:rsidRDefault="00217C3D" w:rsidP="00DF0068">
            <w:pPr>
              <w:pStyle w:val="SBACTableText"/>
            </w:pPr>
            <w:r>
              <w:t>3</w:t>
            </w:r>
          </w:p>
        </w:tc>
        <w:tc>
          <w:tcPr>
            <w:tcW w:w="1126" w:type="pct"/>
            <w:vAlign w:val="center"/>
          </w:tcPr>
          <w:p w14:paraId="254FBF12" w14:textId="52825B25" w:rsidR="00217C3D" w:rsidRDefault="00217C3D" w:rsidP="00B73883">
            <w:pPr>
              <w:pStyle w:val="SBACTableText"/>
            </w:pPr>
            <w:r>
              <w:t>Indicates that the assessment item is being field tested on this form of the test, and does not contribute to the test score.</w:t>
            </w:r>
          </w:p>
        </w:tc>
        <w:tc>
          <w:tcPr>
            <w:tcW w:w="656" w:type="pct"/>
            <w:vAlign w:val="center"/>
          </w:tcPr>
          <w:p w14:paraId="7F61D72C" w14:textId="4226230E" w:rsidR="00217C3D" w:rsidRDefault="00217C3D" w:rsidP="00DF0068">
            <w:pPr>
              <w:pStyle w:val="SBACTableText"/>
            </w:pPr>
            <w:r>
              <w:t>Yes, No</w:t>
            </w:r>
          </w:p>
        </w:tc>
        <w:tc>
          <w:tcPr>
            <w:tcW w:w="376" w:type="pct"/>
            <w:vAlign w:val="center"/>
          </w:tcPr>
          <w:p w14:paraId="6788B7AE" w14:textId="56FC4B93" w:rsidR="00217C3D" w:rsidRPr="00BE3C37" w:rsidRDefault="00217C3D" w:rsidP="00DF0068">
            <w:pPr>
              <w:pStyle w:val="SBACTableText"/>
            </w:pPr>
            <w:r>
              <w:t>Optional (defaults to “No”)</w:t>
            </w:r>
          </w:p>
        </w:tc>
        <w:tc>
          <w:tcPr>
            <w:tcW w:w="563" w:type="pct"/>
            <w:tcBorders>
              <w:right w:val="single" w:sz="24" w:space="0" w:color="auto"/>
            </w:tcBorders>
            <w:vAlign w:val="center"/>
          </w:tcPr>
          <w:p w14:paraId="02FB826E" w14:textId="194D2521" w:rsidR="00217C3D" w:rsidRDefault="00691842" w:rsidP="008C7D89">
            <w:pPr>
              <w:pStyle w:val="SBACTableText"/>
            </w:pPr>
            <w:hyperlink r:id="rId97" w:history="1">
              <w:r w:rsidR="00217C3D" w:rsidRPr="00B83BAC">
                <w:rPr>
                  <w:rStyle w:val="Hyperlink"/>
                </w:rPr>
                <w:t>https://ceds.ed.gov/element/001536</w:t>
              </w:r>
            </w:hyperlink>
          </w:p>
        </w:tc>
        <w:tc>
          <w:tcPr>
            <w:tcW w:w="811" w:type="pct"/>
            <w:shd w:val="clear" w:color="auto" w:fill="auto"/>
            <w:tcMar>
              <w:top w:w="0" w:type="dxa"/>
              <w:left w:w="45" w:type="dxa"/>
              <w:bottom w:w="0" w:type="dxa"/>
              <w:right w:w="45" w:type="dxa"/>
            </w:tcMar>
            <w:vAlign w:val="center"/>
          </w:tcPr>
          <w:p w14:paraId="6508FE0B" w14:textId="056C59D0" w:rsidR="00CD3253" w:rsidRDefault="0013558F" w:rsidP="00DF0068">
            <w:pPr>
              <w:pStyle w:val="SBACTableText"/>
            </w:pPr>
            <w:r w:rsidRPr="0013558F">
              <w:rPr>
                <w:b/>
              </w:rPr>
              <w:t>TRT:</w:t>
            </w:r>
            <w:r w:rsidR="00CD3253">
              <w:t>Item/operational</w:t>
            </w:r>
          </w:p>
          <w:p w14:paraId="2790013F" w14:textId="5AF42DE5" w:rsidR="00461BAD" w:rsidRDefault="0013558F" w:rsidP="00DF0068">
            <w:pPr>
              <w:pStyle w:val="SBACTableText"/>
            </w:pPr>
            <w:r w:rsidRPr="0013558F">
              <w:rPr>
                <w:b/>
              </w:rPr>
              <w:t>DWIL:</w:t>
            </w:r>
            <w:r w:rsidR="00461BAD">
              <w:t>operational</w:t>
            </w:r>
          </w:p>
          <w:p w14:paraId="4C8F7199" w14:textId="35181BE5" w:rsidR="00217C3D" w:rsidRPr="00BE3C37" w:rsidRDefault="0013558F" w:rsidP="00461BAD">
            <w:pPr>
              <w:pStyle w:val="SBACTableText"/>
            </w:pPr>
            <w:r w:rsidRPr="0013558F">
              <w:rPr>
                <w:b/>
              </w:rPr>
              <w:t>AIR:</w:t>
            </w:r>
            <w:r w:rsidR="00DA0280" w:rsidRPr="00DA0280">
              <w:t>item_life_stage</w:t>
            </w:r>
          </w:p>
        </w:tc>
      </w:tr>
      <w:tr w:rsidR="00217C3D" w:rsidRPr="00BE3C37" w14:paraId="4C1E1E5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1C38D4A" w14:textId="2506D187" w:rsidR="00217C3D" w:rsidRPr="00BE3C37" w:rsidRDefault="00217C3D" w:rsidP="003B108D">
            <w:pPr>
              <w:pStyle w:val="SBACTableText"/>
            </w:pPr>
            <w:r>
              <w:t>Dropped</w:t>
            </w:r>
          </w:p>
        </w:tc>
        <w:tc>
          <w:tcPr>
            <w:tcW w:w="437" w:type="pct"/>
            <w:vAlign w:val="center"/>
          </w:tcPr>
          <w:p w14:paraId="06103916" w14:textId="453D241A" w:rsidR="00217C3D" w:rsidRPr="00BE3C37" w:rsidRDefault="00217C3D" w:rsidP="003B108D">
            <w:pPr>
              <w:pStyle w:val="SBACTableText"/>
            </w:pPr>
            <w:r w:rsidRPr="00BE3C37">
              <w:t>xsd:</w:t>
            </w:r>
            <w:r>
              <w:t>token</w:t>
            </w:r>
          </w:p>
        </w:tc>
        <w:tc>
          <w:tcPr>
            <w:tcW w:w="219" w:type="pct"/>
            <w:vAlign w:val="center"/>
          </w:tcPr>
          <w:p w14:paraId="376AB55E" w14:textId="47355184" w:rsidR="00217C3D" w:rsidRPr="00BE3C37" w:rsidRDefault="00217C3D" w:rsidP="003B108D">
            <w:pPr>
              <w:pStyle w:val="SBACTableText"/>
            </w:pPr>
            <w:r>
              <w:t>3</w:t>
            </w:r>
          </w:p>
        </w:tc>
        <w:tc>
          <w:tcPr>
            <w:tcW w:w="1126" w:type="pct"/>
            <w:vAlign w:val="center"/>
          </w:tcPr>
          <w:p w14:paraId="13BCAFB7" w14:textId="36085C78" w:rsidR="00217C3D" w:rsidRPr="00BE3C37" w:rsidRDefault="00217C3D" w:rsidP="003B108D">
            <w:pPr>
              <w:pStyle w:val="SBACTableText"/>
            </w:pPr>
            <w:r>
              <w:t>Indicates that the item was dropped from the test and is not to be included for scoring.</w:t>
            </w:r>
          </w:p>
        </w:tc>
        <w:tc>
          <w:tcPr>
            <w:tcW w:w="656" w:type="pct"/>
            <w:vAlign w:val="center"/>
          </w:tcPr>
          <w:p w14:paraId="48ADCDC8" w14:textId="3E6CFA41" w:rsidR="00217C3D" w:rsidRPr="00BE3C37" w:rsidRDefault="00217C3D" w:rsidP="003B108D">
            <w:pPr>
              <w:pStyle w:val="SBACTableText"/>
            </w:pPr>
            <w:r>
              <w:t>Yes, No</w:t>
            </w:r>
          </w:p>
        </w:tc>
        <w:tc>
          <w:tcPr>
            <w:tcW w:w="376" w:type="pct"/>
            <w:vAlign w:val="center"/>
          </w:tcPr>
          <w:p w14:paraId="4EBC4460" w14:textId="4B7D71B3" w:rsidR="00217C3D" w:rsidRPr="00BE3C37" w:rsidRDefault="00217C3D" w:rsidP="003B108D">
            <w:pPr>
              <w:pStyle w:val="SBACTableText"/>
            </w:pPr>
            <w:r>
              <w:t>Optional (defaults to “No”)</w:t>
            </w:r>
          </w:p>
        </w:tc>
        <w:tc>
          <w:tcPr>
            <w:tcW w:w="563" w:type="pct"/>
            <w:tcBorders>
              <w:right w:val="single" w:sz="24" w:space="0" w:color="auto"/>
            </w:tcBorders>
            <w:vAlign w:val="center"/>
          </w:tcPr>
          <w:p w14:paraId="27980519" w14:textId="6F909911" w:rsidR="00217C3D" w:rsidRPr="00BE3C37" w:rsidRDefault="00217C3D" w:rsidP="003B108D">
            <w:pPr>
              <w:pStyle w:val="SBACTableText"/>
            </w:pPr>
          </w:p>
        </w:tc>
        <w:tc>
          <w:tcPr>
            <w:tcW w:w="811" w:type="pct"/>
            <w:shd w:val="clear" w:color="auto" w:fill="auto"/>
            <w:tcMar>
              <w:top w:w="0" w:type="dxa"/>
              <w:left w:w="45" w:type="dxa"/>
              <w:bottom w:w="0" w:type="dxa"/>
              <w:right w:w="45" w:type="dxa"/>
            </w:tcMar>
            <w:vAlign w:val="center"/>
            <w:hideMark/>
          </w:tcPr>
          <w:p w14:paraId="018A4809" w14:textId="223B8830" w:rsidR="0013558F" w:rsidRDefault="0013558F" w:rsidP="00461BAD">
            <w:pPr>
              <w:pStyle w:val="SBACTableText"/>
            </w:pPr>
            <w:r w:rsidRPr="0013558F">
              <w:rPr>
                <w:b/>
              </w:rPr>
              <w:t>TRT:</w:t>
            </w:r>
            <w:r w:rsidR="00C404EC">
              <w:t>Item/dropped</w:t>
            </w:r>
          </w:p>
          <w:p w14:paraId="6F3129D1" w14:textId="14A4668F" w:rsidR="00217C3D" w:rsidRPr="00BE3C37" w:rsidRDefault="0013558F" w:rsidP="00461BAD">
            <w:pPr>
              <w:pStyle w:val="SBACTableText"/>
            </w:pPr>
            <w:r w:rsidRPr="0013558F">
              <w:rPr>
                <w:b/>
              </w:rPr>
              <w:t>DWIL:</w:t>
            </w:r>
            <w:r>
              <w:t>dropped</w:t>
            </w:r>
          </w:p>
        </w:tc>
      </w:tr>
      <w:tr w:rsidR="00217C3D" w:rsidRPr="00BE3C37" w14:paraId="21FA7BA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6419A62" w14:textId="4788BAF6" w:rsidR="00217C3D" w:rsidRPr="00BE3C37" w:rsidRDefault="00461BAD" w:rsidP="00DF0068">
            <w:pPr>
              <w:pStyle w:val="SBACTableText"/>
            </w:pPr>
            <w:r>
              <w:t>Item</w:t>
            </w:r>
            <w:r w:rsidR="00217C3D">
              <w:t>Type</w:t>
            </w:r>
          </w:p>
        </w:tc>
        <w:tc>
          <w:tcPr>
            <w:tcW w:w="437" w:type="pct"/>
            <w:vAlign w:val="center"/>
          </w:tcPr>
          <w:p w14:paraId="5DCC742C" w14:textId="77777777" w:rsidR="00217C3D" w:rsidRPr="00BE3C37" w:rsidRDefault="00217C3D" w:rsidP="00DF0068">
            <w:pPr>
              <w:pStyle w:val="SBACTableText"/>
            </w:pPr>
            <w:r w:rsidRPr="00BE3C37">
              <w:t>xsd:token</w:t>
            </w:r>
          </w:p>
        </w:tc>
        <w:tc>
          <w:tcPr>
            <w:tcW w:w="219" w:type="pct"/>
            <w:vAlign w:val="center"/>
          </w:tcPr>
          <w:p w14:paraId="07919C45" w14:textId="0E860904" w:rsidR="00217C3D" w:rsidRPr="00BE3C37" w:rsidRDefault="00217C3D" w:rsidP="00DF0068">
            <w:pPr>
              <w:pStyle w:val="SBACTableText"/>
            </w:pPr>
            <w:r>
              <w:t>40</w:t>
            </w:r>
          </w:p>
        </w:tc>
        <w:tc>
          <w:tcPr>
            <w:tcW w:w="1126" w:type="pct"/>
            <w:vAlign w:val="center"/>
          </w:tcPr>
          <w:p w14:paraId="7824C633" w14:textId="7D9EED11" w:rsidR="00217C3D" w:rsidRPr="00BE3C37" w:rsidRDefault="00217C3D" w:rsidP="00C55F58">
            <w:pPr>
              <w:pStyle w:val="SBACTableText"/>
            </w:pPr>
            <w:r w:rsidRPr="00BE3C37">
              <w:t>Item type</w:t>
            </w:r>
            <w:r>
              <w:br/>
            </w:r>
            <w:r w:rsidRPr="00BE3C37">
              <w:t>(e.g. MC (multiple choice) or GI (grid item)).</w:t>
            </w:r>
          </w:p>
        </w:tc>
        <w:tc>
          <w:tcPr>
            <w:tcW w:w="656" w:type="pct"/>
            <w:vAlign w:val="center"/>
          </w:tcPr>
          <w:p w14:paraId="35D48924" w14:textId="08E12123" w:rsidR="00217C3D" w:rsidRPr="00BE3C37" w:rsidRDefault="00217C3D" w:rsidP="00C55F58">
            <w:pPr>
              <w:pStyle w:val="SBACTableText"/>
            </w:pPr>
            <w:r w:rsidRPr="00BE3C37">
              <w:t>EBSR</w:t>
            </w:r>
            <w:r>
              <w:t xml:space="preserve">, </w:t>
            </w:r>
            <w:r w:rsidRPr="00BE3C37">
              <w:t>EQ</w:t>
            </w:r>
            <w:r>
              <w:t xml:space="preserve">, </w:t>
            </w:r>
            <w:r w:rsidRPr="00BE3C37">
              <w:t>ER</w:t>
            </w:r>
            <w:r>
              <w:t xml:space="preserve">, </w:t>
            </w:r>
            <w:r w:rsidRPr="00BE3C37">
              <w:t>GI</w:t>
            </w:r>
            <w:r>
              <w:t xml:space="preserve">, </w:t>
            </w:r>
            <w:r w:rsidRPr="00BE3C37">
              <w:t>HT</w:t>
            </w:r>
            <w:r>
              <w:t xml:space="preserve">, HTQ, </w:t>
            </w:r>
            <w:r w:rsidRPr="00BE3C37">
              <w:t>MC</w:t>
            </w:r>
            <w:r>
              <w:t xml:space="preserve">, MI, MS, NL, SA, TI, TUT, WER, </w:t>
            </w:r>
            <w:r w:rsidRPr="00BE3C37">
              <w:t>WOR</w:t>
            </w:r>
            <w:r>
              <w:t xml:space="preserve">DLIST, </w:t>
            </w:r>
            <w:r w:rsidRPr="00BE3C37">
              <w:t>Stimulus</w:t>
            </w:r>
          </w:p>
        </w:tc>
        <w:tc>
          <w:tcPr>
            <w:tcW w:w="376" w:type="pct"/>
            <w:vAlign w:val="center"/>
          </w:tcPr>
          <w:p w14:paraId="359DF23C" w14:textId="0B67E7F8" w:rsidR="00217C3D" w:rsidRPr="00BE3C37" w:rsidRDefault="00217C3D" w:rsidP="00DF0068">
            <w:pPr>
              <w:pStyle w:val="SBACTableText"/>
            </w:pPr>
            <w:r>
              <w:t>Optional</w:t>
            </w:r>
          </w:p>
        </w:tc>
        <w:tc>
          <w:tcPr>
            <w:tcW w:w="563" w:type="pct"/>
            <w:tcBorders>
              <w:right w:val="single" w:sz="24" w:space="0" w:color="auto"/>
            </w:tcBorders>
            <w:vAlign w:val="center"/>
          </w:tcPr>
          <w:p w14:paraId="72358130" w14:textId="4144C86E" w:rsidR="00217C3D" w:rsidRPr="00BE3C37" w:rsidRDefault="00691842" w:rsidP="00C55F58">
            <w:pPr>
              <w:pStyle w:val="SBACTableText"/>
            </w:pPr>
            <w:hyperlink r:id="rId98" w:history="1">
              <w:r w:rsidR="00217C3D" w:rsidRPr="00B83BAC">
                <w:rPr>
                  <w:rStyle w:val="Hyperlink"/>
                </w:rPr>
                <w:t>https://ceds.ed.gov/element/001158</w:t>
              </w:r>
            </w:hyperlink>
          </w:p>
        </w:tc>
        <w:tc>
          <w:tcPr>
            <w:tcW w:w="811" w:type="pct"/>
            <w:shd w:val="clear" w:color="auto" w:fill="auto"/>
            <w:tcMar>
              <w:top w:w="0" w:type="dxa"/>
              <w:left w:w="45" w:type="dxa"/>
              <w:bottom w:w="0" w:type="dxa"/>
              <w:right w:w="45" w:type="dxa"/>
            </w:tcMar>
            <w:vAlign w:val="center"/>
            <w:hideMark/>
          </w:tcPr>
          <w:p w14:paraId="346468DB" w14:textId="35445231" w:rsidR="00C404EC" w:rsidRDefault="0013558F" w:rsidP="00DF0068">
            <w:pPr>
              <w:pStyle w:val="SBACTableText"/>
            </w:pPr>
            <w:r w:rsidRPr="0013558F">
              <w:rPr>
                <w:b/>
              </w:rPr>
              <w:t>TRT:</w:t>
            </w:r>
            <w:r w:rsidR="00C404EC">
              <w:t>Item/format</w:t>
            </w:r>
          </w:p>
          <w:p w14:paraId="5CF384A9" w14:textId="09669340" w:rsidR="00461BAD" w:rsidRDefault="0013558F" w:rsidP="00DF0068">
            <w:pPr>
              <w:pStyle w:val="SBACTableText"/>
            </w:pPr>
            <w:r w:rsidRPr="0013558F">
              <w:rPr>
                <w:b/>
              </w:rPr>
              <w:t>DWIL:</w:t>
            </w:r>
            <w:r w:rsidR="00461BAD">
              <w:t>format</w:t>
            </w:r>
          </w:p>
          <w:p w14:paraId="58828378" w14:textId="2A46E787" w:rsidR="00217C3D" w:rsidRPr="00BE3C37" w:rsidRDefault="0013558F" w:rsidP="00461BAD">
            <w:pPr>
              <w:pStyle w:val="SBACTableText"/>
            </w:pPr>
            <w:r w:rsidRPr="0013558F">
              <w:rPr>
                <w:b/>
              </w:rPr>
              <w:t>AIR:</w:t>
            </w:r>
            <w:r w:rsidR="00DA0280" w:rsidRPr="00DA0280">
              <w:t>Item_format</w:t>
            </w:r>
          </w:p>
        </w:tc>
      </w:tr>
      <w:tr w:rsidR="00217C3D" w:rsidRPr="00BE3C37" w14:paraId="75B382C8" w14:textId="77777777" w:rsidTr="0096719A">
        <w:trPr>
          <w:cantSplit/>
          <w:trHeight w:val="240"/>
          <w:jc w:val="center"/>
        </w:trPr>
        <w:tc>
          <w:tcPr>
            <w:tcW w:w="1249" w:type="pct"/>
            <w:gridSpan w:val="2"/>
            <w:shd w:val="clear" w:color="auto" w:fill="A6A6A6" w:themeFill="background1" w:themeFillShade="A6"/>
            <w:tcMar>
              <w:top w:w="0" w:type="dxa"/>
              <w:left w:w="45" w:type="dxa"/>
              <w:bottom w:w="0" w:type="dxa"/>
              <w:right w:w="45" w:type="dxa"/>
            </w:tcMar>
            <w:vAlign w:val="center"/>
          </w:tcPr>
          <w:p w14:paraId="1530D694" w14:textId="1DCB1B62" w:rsidR="00217C3D" w:rsidRPr="008C7D89" w:rsidRDefault="00217C3D" w:rsidP="00DF0068">
            <w:pPr>
              <w:pStyle w:val="SBACTableText"/>
              <w:rPr>
                <w:b/>
              </w:rPr>
            </w:pPr>
            <w:r w:rsidRPr="008C7D89">
              <w:rPr>
                <w:b/>
              </w:rPr>
              <w:lastRenderedPageBreak/>
              <w:t>Student Response Information</w:t>
            </w:r>
          </w:p>
        </w:tc>
        <w:tc>
          <w:tcPr>
            <w:tcW w:w="219" w:type="pct"/>
            <w:shd w:val="clear" w:color="auto" w:fill="A6A6A6" w:themeFill="background1" w:themeFillShade="A6"/>
            <w:vAlign w:val="center"/>
          </w:tcPr>
          <w:p w14:paraId="0DA49880" w14:textId="77777777" w:rsidR="00217C3D" w:rsidRPr="00BE3C37" w:rsidRDefault="00217C3D" w:rsidP="00DF0068">
            <w:pPr>
              <w:pStyle w:val="SBACTableText"/>
            </w:pPr>
          </w:p>
        </w:tc>
        <w:tc>
          <w:tcPr>
            <w:tcW w:w="1126" w:type="pct"/>
            <w:shd w:val="clear" w:color="auto" w:fill="A6A6A6" w:themeFill="background1" w:themeFillShade="A6"/>
            <w:vAlign w:val="center"/>
          </w:tcPr>
          <w:p w14:paraId="7E7B2AD5" w14:textId="77777777" w:rsidR="00217C3D" w:rsidRPr="00BE3C37" w:rsidRDefault="00217C3D" w:rsidP="00DF0068">
            <w:pPr>
              <w:pStyle w:val="SBACTableText"/>
            </w:pPr>
          </w:p>
        </w:tc>
        <w:tc>
          <w:tcPr>
            <w:tcW w:w="656" w:type="pct"/>
            <w:shd w:val="clear" w:color="auto" w:fill="A6A6A6" w:themeFill="background1" w:themeFillShade="A6"/>
            <w:vAlign w:val="center"/>
          </w:tcPr>
          <w:p w14:paraId="56272065" w14:textId="77777777" w:rsidR="00217C3D" w:rsidRPr="00BE3C37" w:rsidRDefault="00217C3D" w:rsidP="00DF0068">
            <w:pPr>
              <w:pStyle w:val="SBACTableText"/>
            </w:pPr>
          </w:p>
        </w:tc>
        <w:tc>
          <w:tcPr>
            <w:tcW w:w="376" w:type="pct"/>
            <w:shd w:val="clear" w:color="auto" w:fill="A6A6A6" w:themeFill="background1" w:themeFillShade="A6"/>
            <w:vAlign w:val="center"/>
          </w:tcPr>
          <w:p w14:paraId="361295A3" w14:textId="77777777" w:rsidR="00217C3D" w:rsidRPr="00BE3C37" w:rsidRDefault="00217C3D" w:rsidP="00DF0068">
            <w:pPr>
              <w:pStyle w:val="SBACTableText"/>
            </w:pPr>
          </w:p>
        </w:tc>
        <w:tc>
          <w:tcPr>
            <w:tcW w:w="563" w:type="pct"/>
            <w:tcBorders>
              <w:right w:val="single" w:sz="24" w:space="0" w:color="auto"/>
            </w:tcBorders>
            <w:shd w:val="clear" w:color="auto" w:fill="A6A6A6" w:themeFill="background1" w:themeFillShade="A6"/>
            <w:vAlign w:val="center"/>
          </w:tcPr>
          <w:p w14:paraId="02036AFB" w14:textId="77777777" w:rsidR="00217C3D" w:rsidRPr="00BE3C37" w:rsidRDefault="00217C3D" w:rsidP="00DF0068">
            <w:pPr>
              <w:pStyle w:val="SBACTableText"/>
            </w:pPr>
          </w:p>
        </w:tc>
        <w:tc>
          <w:tcPr>
            <w:tcW w:w="811" w:type="pct"/>
            <w:shd w:val="clear" w:color="auto" w:fill="A6A6A6" w:themeFill="background1" w:themeFillShade="A6"/>
            <w:tcMar>
              <w:top w:w="0" w:type="dxa"/>
              <w:left w:w="45" w:type="dxa"/>
              <w:bottom w:w="0" w:type="dxa"/>
              <w:right w:w="45" w:type="dxa"/>
            </w:tcMar>
            <w:vAlign w:val="center"/>
          </w:tcPr>
          <w:p w14:paraId="237FB79B" w14:textId="77777777" w:rsidR="00217C3D" w:rsidRPr="00BE3C37" w:rsidRDefault="00217C3D" w:rsidP="00DF0068">
            <w:pPr>
              <w:pStyle w:val="SBACTableText"/>
            </w:pPr>
          </w:p>
        </w:tc>
      </w:tr>
      <w:tr w:rsidR="00217C3D" w:rsidRPr="00BE3C37" w14:paraId="4032A8E5"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62DD3703" w14:textId="597442F2" w:rsidR="00217C3D" w:rsidRPr="00BE3C37" w:rsidRDefault="00217C3D" w:rsidP="00DF0068">
            <w:pPr>
              <w:pStyle w:val="SBACTableText"/>
            </w:pPr>
            <w:r>
              <w:t>AdminDateTime</w:t>
            </w:r>
          </w:p>
        </w:tc>
        <w:tc>
          <w:tcPr>
            <w:tcW w:w="437" w:type="pct"/>
            <w:vAlign w:val="center"/>
          </w:tcPr>
          <w:p w14:paraId="5B944694" w14:textId="77777777" w:rsidR="00217C3D" w:rsidRPr="00BE3C37" w:rsidRDefault="00217C3D" w:rsidP="00DF0068">
            <w:pPr>
              <w:pStyle w:val="SBACTableText"/>
            </w:pPr>
            <w:r w:rsidRPr="00BE3C37">
              <w:t>xsd:dateTime</w:t>
            </w:r>
          </w:p>
        </w:tc>
        <w:tc>
          <w:tcPr>
            <w:tcW w:w="219" w:type="pct"/>
            <w:vAlign w:val="center"/>
          </w:tcPr>
          <w:p w14:paraId="62648975" w14:textId="77777777" w:rsidR="00217C3D" w:rsidRPr="00BE3C37" w:rsidRDefault="00217C3D" w:rsidP="00DF0068">
            <w:pPr>
              <w:pStyle w:val="SBACTableText"/>
            </w:pPr>
            <w:r w:rsidRPr="00BE3C37">
              <w:t>23</w:t>
            </w:r>
          </w:p>
        </w:tc>
        <w:tc>
          <w:tcPr>
            <w:tcW w:w="1126" w:type="pct"/>
            <w:vAlign w:val="center"/>
          </w:tcPr>
          <w:p w14:paraId="45FA4AB6" w14:textId="77777777" w:rsidR="00217C3D" w:rsidRPr="00BE3C37" w:rsidRDefault="00217C3D" w:rsidP="00DF0068">
            <w:pPr>
              <w:pStyle w:val="SBACTableText"/>
            </w:pPr>
            <w:r w:rsidRPr="00BE3C37">
              <w:t>Date and time item was administered to Examinee</w:t>
            </w:r>
          </w:p>
        </w:tc>
        <w:tc>
          <w:tcPr>
            <w:tcW w:w="656" w:type="pct"/>
            <w:vAlign w:val="center"/>
          </w:tcPr>
          <w:p w14:paraId="2E10EF9A" w14:textId="2C58E978" w:rsidR="00217C3D" w:rsidRPr="00BE3C37" w:rsidRDefault="00217C3D" w:rsidP="00DF0068">
            <w:pPr>
              <w:pStyle w:val="SBACTableText"/>
            </w:pPr>
            <w:r>
              <w:t>YYYY-MM-DDTHH-MM-SS</w:t>
            </w:r>
          </w:p>
        </w:tc>
        <w:tc>
          <w:tcPr>
            <w:tcW w:w="376" w:type="pct"/>
            <w:vAlign w:val="center"/>
          </w:tcPr>
          <w:p w14:paraId="5AC4A55C"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4508A006" w14:textId="2F4196C4" w:rsidR="00217C3D" w:rsidRPr="00BE3C37" w:rsidRDefault="00691842" w:rsidP="003B108D">
            <w:pPr>
              <w:pStyle w:val="SBACTableText"/>
            </w:pPr>
            <w:hyperlink r:id="rId99" w:history="1">
              <w:r w:rsidR="00217C3D" w:rsidRPr="00B83BAC">
                <w:rPr>
                  <w:rStyle w:val="Hyperlink"/>
                </w:rPr>
                <w:t>https://ceds.ed.gov/element/000959</w:t>
              </w:r>
            </w:hyperlink>
            <w:r w:rsidR="00217C3D">
              <w:t xml:space="preserve"> </w:t>
            </w:r>
            <w:hyperlink r:id="rId100"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6D325D50" w14:textId="622351EC" w:rsidR="00217C3D" w:rsidRPr="00BE3C37" w:rsidRDefault="0013558F" w:rsidP="00461BAD">
            <w:pPr>
              <w:pStyle w:val="SBACTableText"/>
            </w:pPr>
            <w:r w:rsidRPr="0013558F">
              <w:rPr>
                <w:b/>
              </w:rPr>
              <w:t>TRT:</w:t>
            </w:r>
            <w:r w:rsidR="00C404EC">
              <w:t>Item/adminDate</w:t>
            </w:r>
          </w:p>
        </w:tc>
      </w:tr>
      <w:tr w:rsidR="00217C3D" w:rsidRPr="00BE3C37" w14:paraId="7D037567"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040609F" w14:textId="200DC5FF" w:rsidR="00217C3D" w:rsidRPr="00BE3C37" w:rsidRDefault="00217C3D" w:rsidP="00DF0068">
            <w:pPr>
              <w:pStyle w:val="SBACTableText"/>
            </w:pPr>
            <w:r>
              <w:t>Submitted</w:t>
            </w:r>
          </w:p>
        </w:tc>
        <w:tc>
          <w:tcPr>
            <w:tcW w:w="437" w:type="pct"/>
            <w:vAlign w:val="center"/>
          </w:tcPr>
          <w:p w14:paraId="00C78789" w14:textId="77777777" w:rsidR="00217C3D" w:rsidRPr="00BE3C37" w:rsidRDefault="00217C3D" w:rsidP="00DF0068">
            <w:pPr>
              <w:pStyle w:val="SBACTableText"/>
            </w:pPr>
            <w:r w:rsidRPr="00BE3C37">
              <w:t>xsd:</w:t>
            </w:r>
            <w:r>
              <w:t>token</w:t>
            </w:r>
          </w:p>
        </w:tc>
        <w:tc>
          <w:tcPr>
            <w:tcW w:w="219" w:type="pct"/>
            <w:vAlign w:val="center"/>
          </w:tcPr>
          <w:p w14:paraId="01A74919" w14:textId="77777777" w:rsidR="00217C3D" w:rsidRPr="00BE3C37" w:rsidRDefault="00217C3D" w:rsidP="00DF0068">
            <w:pPr>
              <w:pStyle w:val="SBACTableText"/>
            </w:pPr>
            <w:r>
              <w:t>3</w:t>
            </w:r>
          </w:p>
        </w:tc>
        <w:tc>
          <w:tcPr>
            <w:tcW w:w="1126" w:type="pct"/>
            <w:vAlign w:val="center"/>
          </w:tcPr>
          <w:p w14:paraId="09ABEBA6" w14:textId="285ECF0E" w:rsidR="00217C3D" w:rsidRPr="00BE3C37" w:rsidRDefault="00217C3D" w:rsidP="00DF0068">
            <w:pPr>
              <w:pStyle w:val="SBACTableText"/>
            </w:pPr>
            <w:r>
              <w:t>Indicates whether the student submitted a response to this item</w:t>
            </w:r>
          </w:p>
        </w:tc>
        <w:tc>
          <w:tcPr>
            <w:tcW w:w="656" w:type="pct"/>
            <w:vAlign w:val="center"/>
          </w:tcPr>
          <w:p w14:paraId="237BFAAF" w14:textId="77777777" w:rsidR="00217C3D" w:rsidRPr="00BE3C37" w:rsidRDefault="00217C3D" w:rsidP="00DF0068">
            <w:pPr>
              <w:pStyle w:val="SBACTableText"/>
            </w:pPr>
            <w:r>
              <w:t>Yes,No</w:t>
            </w:r>
          </w:p>
        </w:tc>
        <w:tc>
          <w:tcPr>
            <w:tcW w:w="376" w:type="pct"/>
            <w:vAlign w:val="center"/>
          </w:tcPr>
          <w:p w14:paraId="664CDFB0" w14:textId="0229BC35" w:rsidR="00217C3D" w:rsidRPr="00BE3C37" w:rsidRDefault="00217C3D" w:rsidP="00DF0068">
            <w:pPr>
              <w:pStyle w:val="SBACTableText"/>
            </w:pPr>
            <w:r>
              <w:t>Optional (defaults to “Yes”)</w:t>
            </w:r>
          </w:p>
        </w:tc>
        <w:tc>
          <w:tcPr>
            <w:tcW w:w="563" w:type="pct"/>
            <w:tcBorders>
              <w:right w:val="single" w:sz="24" w:space="0" w:color="auto"/>
            </w:tcBorders>
            <w:vAlign w:val="center"/>
          </w:tcPr>
          <w:p w14:paraId="2E2E5B0D"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0EFCC52F" w14:textId="33A8E974" w:rsidR="00217C3D" w:rsidRDefault="0013558F" w:rsidP="00DF0068">
            <w:pPr>
              <w:pStyle w:val="SBACTableText"/>
            </w:pPr>
            <w:r w:rsidRPr="0013558F">
              <w:rPr>
                <w:b/>
              </w:rPr>
              <w:t>TRT:</w:t>
            </w:r>
            <w:r w:rsidR="00C404EC">
              <w:t>Item/isSelected</w:t>
            </w:r>
          </w:p>
          <w:p w14:paraId="7D994BF2" w14:textId="3928EFD5" w:rsidR="00461BAD" w:rsidRPr="00BE3C37" w:rsidRDefault="0013558F" w:rsidP="00DF0068">
            <w:pPr>
              <w:pStyle w:val="SBACTableText"/>
            </w:pPr>
            <w:r w:rsidRPr="0013558F">
              <w:rPr>
                <w:b/>
              </w:rPr>
              <w:t>DWIL:</w:t>
            </w:r>
            <w:r w:rsidR="00461BAD">
              <w:t>isSelected</w:t>
            </w:r>
          </w:p>
        </w:tc>
      </w:tr>
      <w:tr w:rsidR="00217C3D" w:rsidRPr="00BE3C37" w14:paraId="244F6A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0FAE5ED5" w14:textId="212A77C8" w:rsidR="00217C3D" w:rsidRPr="00BE3C37" w:rsidRDefault="00217C3D" w:rsidP="00DF0068">
            <w:pPr>
              <w:pStyle w:val="SBACTableText"/>
            </w:pPr>
            <w:r>
              <w:t>SubmitDateTime</w:t>
            </w:r>
          </w:p>
        </w:tc>
        <w:tc>
          <w:tcPr>
            <w:tcW w:w="437" w:type="pct"/>
            <w:vAlign w:val="center"/>
          </w:tcPr>
          <w:p w14:paraId="2F78B81E" w14:textId="77777777" w:rsidR="00217C3D" w:rsidRPr="00BE3C37" w:rsidRDefault="00217C3D" w:rsidP="00DF0068">
            <w:pPr>
              <w:pStyle w:val="SBACTableText"/>
            </w:pPr>
            <w:r w:rsidRPr="00BE3C37">
              <w:t>xsd:dateTime</w:t>
            </w:r>
          </w:p>
        </w:tc>
        <w:tc>
          <w:tcPr>
            <w:tcW w:w="219" w:type="pct"/>
            <w:vAlign w:val="center"/>
          </w:tcPr>
          <w:p w14:paraId="453C2D37" w14:textId="77777777" w:rsidR="00217C3D" w:rsidRPr="00BE3C37" w:rsidRDefault="00217C3D" w:rsidP="00DF0068">
            <w:pPr>
              <w:pStyle w:val="SBACTableText"/>
            </w:pPr>
            <w:r w:rsidRPr="00BE3C37">
              <w:t>23</w:t>
            </w:r>
          </w:p>
        </w:tc>
        <w:tc>
          <w:tcPr>
            <w:tcW w:w="1126" w:type="pct"/>
            <w:vAlign w:val="center"/>
          </w:tcPr>
          <w:p w14:paraId="309F7A69" w14:textId="23DDC5F4" w:rsidR="00217C3D" w:rsidRPr="00BE3C37" w:rsidRDefault="00217C3D" w:rsidP="008C7D89">
            <w:pPr>
              <w:pStyle w:val="SBACTableText"/>
            </w:pPr>
            <w:r w:rsidRPr="00BE3C37">
              <w:t xml:space="preserve">Date and time the student </w:t>
            </w:r>
            <w:r>
              <w:t>submitted a response to the item.</w:t>
            </w:r>
          </w:p>
        </w:tc>
        <w:tc>
          <w:tcPr>
            <w:tcW w:w="656" w:type="pct"/>
            <w:vAlign w:val="center"/>
          </w:tcPr>
          <w:p w14:paraId="7127E968" w14:textId="4D14B147" w:rsidR="00217C3D" w:rsidRPr="00BE3C37" w:rsidRDefault="00217C3D" w:rsidP="00DF0068">
            <w:pPr>
              <w:pStyle w:val="SBACTableText"/>
            </w:pPr>
            <w:r>
              <w:t>YYYY-MM-DDTHH-MM-SS</w:t>
            </w:r>
          </w:p>
        </w:tc>
        <w:tc>
          <w:tcPr>
            <w:tcW w:w="376" w:type="pct"/>
            <w:vAlign w:val="center"/>
          </w:tcPr>
          <w:p w14:paraId="23321DC3" w14:textId="5DAEAC50" w:rsidR="00217C3D" w:rsidRPr="00BE3C37" w:rsidRDefault="00217C3D" w:rsidP="00DF0068">
            <w:pPr>
              <w:pStyle w:val="SBACTableText"/>
            </w:pPr>
            <w:r>
              <w:t>Optional</w:t>
            </w:r>
          </w:p>
        </w:tc>
        <w:tc>
          <w:tcPr>
            <w:tcW w:w="563" w:type="pct"/>
            <w:tcBorders>
              <w:right w:val="single" w:sz="24" w:space="0" w:color="auto"/>
            </w:tcBorders>
            <w:vAlign w:val="center"/>
          </w:tcPr>
          <w:p w14:paraId="7C92773E" w14:textId="38908EAB" w:rsidR="00217C3D" w:rsidRPr="00BE3C37" w:rsidRDefault="00691842" w:rsidP="00DF0068">
            <w:pPr>
              <w:pStyle w:val="SBACTableText"/>
            </w:pPr>
            <w:hyperlink r:id="rId101" w:history="1">
              <w:r w:rsidR="00217C3D" w:rsidRPr="00B83BAC">
                <w:rPr>
                  <w:rStyle w:val="Hyperlink"/>
                </w:rPr>
                <w:t>https://ceds.ed.gov/element/000959</w:t>
              </w:r>
            </w:hyperlink>
            <w:r w:rsidR="00217C3D">
              <w:t xml:space="preserve"> </w:t>
            </w:r>
            <w:hyperlink r:id="rId102" w:history="1">
              <w:r w:rsidR="00217C3D" w:rsidRPr="00B83BAC">
                <w:rPr>
                  <w:rStyle w:val="Hyperlink"/>
                </w:rPr>
                <w:t>https://ceds.ed.gov/element/000958</w:t>
              </w:r>
            </w:hyperlink>
          </w:p>
        </w:tc>
        <w:tc>
          <w:tcPr>
            <w:tcW w:w="811" w:type="pct"/>
            <w:shd w:val="clear" w:color="auto" w:fill="auto"/>
            <w:tcMar>
              <w:top w:w="0" w:type="dxa"/>
              <w:left w:w="45" w:type="dxa"/>
              <w:bottom w:w="0" w:type="dxa"/>
              <w:right w:w="45" w:type="dxa"/>
            </w:tcMar>
            <w:vAlign w:val="center"/>
            <w:hideMark/>
          </w:tcPr>
          <w:p w14:paraId="52E41B40" w14:textId="0C771DCA" w:rsidR="00461BAD" w:rsidRDefault="0013558F" w:rsidP="00461BAD">
            <w:pPr>
              <w:pStyle w:val="SBACTableText"/>
            </w:pPr>
            <w:r w:rsidRPr="0013558F">
              <w:rPr>
                <w:b/>
              </w:rPr>
              <w:t>TRT:</w:t>
            </w:r>
            <w:r w:rsidR="00C404EC">
              <w:t>Item/Response/date</w:t>
            </w:r>
          </w:p>
          <w:p w14:paraId="79D610CC" w14:textId="21665470" w:rsidR="00217C3D" w:rsidRPr="00BE3C37" w:rsidRDefault="0013558F" w:rsidP="00461BAD">
            <w:pPr>
              <w:pStyle w:val="SBACTableText"/>
            </w:pPr>
            <w:r w:rsidRPr="0013558F">
              <w:rPr>
                <w:b/>
              </w:rPr>
              <w:t>DWIL:</w:t>
            </w:r>
            <w:r w:rsidR="00461BAD">
              <w:t>adminDate</w:t>
            </w:r>
          </w:p>
        </w:tc>
      </w:tr>
      <w:tr w:rsidR="00217C3D" w:rsidRPr="00BE3C37" w14:paraId="6B6404A4"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72862325" w14:textId="76FC3CDF" w:rsidR="00217C3D" w:rsidRPr="00BE3C37" w:rsidRDefault="00217C3D" w:rsidP="00DF0068">
            <w:pPr>
              <w:pStyle w:val="SBACTableText"/>
            </w:pPr>
            <w:r>
              <w:t>NumberOfVisits</w:t>
            </w:r>
          </w:p>
        </w:tc>
        <w:tc>
          <w:tcPr>
            <w:tcW w:w="437" w:type="pct"/>
            <w:vAlign w:val="center"/>
          </w:tcPr>
          <w:p w14:paraId="1EFF26FF" w14:textId="77777777" w:rsidR="00217C3D" w:rsidRPr="00BE3C37" w:rsidRDefault="00217C3D" w:rsidP="00DF0068">
            <w:pPr>
              <w:pStyle w:val="SBACTableText"/>
            </w:pPr>
            <w:r w:rsidRPr="00BE3C37">
              <w:t>xsd:unsignedInt</w:t>
            </w:r>
          </w:p>
        </w:tc>
        <w:tc>
          <w:tcPr>
            <w:tcW w:w="219" w:type="pct"/>
            <w:vAlign w:val="center"/>
          </w:tcPr>
          <w:p w14:paraId="3D87D57C" w14:textId="77777777" w:rsidR="00217C3D" w:rsidRPr="00BE3C37" w:rsidRDefault="00217C3D" w:rsidP="00DF0068">
            <w:pPr>
              <w:pStyle w:val="SBACTableText"/>
            </w:pPr>
            <w:r w:rsidRPr="00BE3C37">
              <w:t>8</w:t>
            </w:r>
          </w:p>
        </w:tc>
        <w:tc>
          <w:tcPr>
            <w:tcW w:w="1126" w:type="pct"/>
            <w:vAlign w:val="center"/>
          </w:tcPr>
          <w:p w14:paraId="1F15CF83" w14:textId="579D6201" w:rsidR="00217C3D" w:rsidRPr="00BE3C37" w:rsidRDefault="00217C3D" w:rsidP="00B73883">
            <w:pPr>
              <w:pStyle w:val="SBACTableText"/>
            </w:pPr>
            <w:r w:rsidRPr="00BE3C37">
              <w:t xml:space="preserve">Number of times </w:t>
            </w:r>
            <w:r>
              <w:t>the student set or changed a response to the item</w:t>
            </w:r>
          </w:p>
        </w:tc>
        <w:tc>
          <w:tcPr>
            <w:tcW w:w="656" w:type="pct"/>
            <w:vAlign w:val="center"/>
          </w:tcPr>
          <w:p w14:paraId="22C6A9C9" w14:textId="36F2142B" w:rsidR="00217C3D" w:rsidRPr="00BE3C37" w:rsidRDefault="00217C3D" w:rsidP="003B108D">
            <w:pPr>
              <w:pStyle w:val="SBACTableText"/>
            </w:pPr>
            <w:r>
              <w:t>Integer 1 or greater</w:t>
            </w:r>
          </w:p>
        </w:tc>
        <w:tc>
          <w:tcPr>
            <w:tcW w:w="376" w:type="pct"/>
            <w:vAlign w:val="center"/>
          </w:tcPr>
          <w:p w14:paraId="3A6C4BA7" w14:textId="2684A95B" w:rsidR="00217C3D" w:rsidRPr="00BE3C37" w:rsidRDefault="00217C3D" w:rsidP="00DF0068">
            <w:pPr>
              <w:pStyle w:val="SBACTableText"/>
            </w:pPr>
            <w:r>
              <w:t>Optional</w:t>
            </w:r>
          </w:p>
        </w:tc>
        <w:tc>
          <w:tcPr>
            <w:tcW w:w="563" w:type="pct"/>
            <w:tcBorders>
              <w:right w:val="single" w:sz="24" w:space="0" w:color="auto"/>
            </w:tcBorders>
            <w:vAlign w:val="center"/>
          </w:tcPr>
          <w:p w14:paraId="679F1205" w14:textId="77777777" w:rsidR="00217C3D" w:rsidRPr="00BE3C37" w:rsidRDefault="00217C3D" w:rsidP="00DF0068">
            <w:pPr>
              <w:pStyle w:val="SBACTableText"/>
            </w:pPr>
          </w:p>
        </w:tc>
        <w:tc>
          <w:tcPr>
            <w:tcW w:w="811" w:type="pct"/>
            <w:shd w:val="clear" w:color="auto" w:fill="auto"/>
            <w:tcMar>
              <w:top w:w="0" w:type="dxa"/>
              <w:left w:w="45" w:type="dxa"/>
              <w:bottom w:w="0" w:type="dxa"/>
              <w:right w:w="45" w:type="dxa"/>
            </w:tcMar>
            <w:vAlign w:val="center"/>
            <w:hideMark/>
          </w:tcPr>
          <w:p w14:paraId="715135C3" w14:textId="67BECC5B" w:rsidR="00C404EC" w:rsidRDefault="0013558F" w:rsidP="00DF0068">
            <w:pPr>
              <w:pStyle w:val="SBACTableText"/>
            </w:pPr>
            <w:r w:rsidRPr="0013558F">
              <w:rPr>
                <w:b/>
              </w:rPr>
              <w:t>TRT:</w:t>
            </w:r>
            <w:r w:rsidR="00C404EC">
              <w:t>numberVisits</w:t>
            </w:r>
          </w:p>
          <w:p w14:paraId="09A7F130" w14:textId="57D6C92C" w:rsidR="00461BAD" w:rsidRDefault="0013558F" w:rsidP="00DF0068">
            <w:pPr>
              <w:pStyle w:val="SBACTableText"/>
            </w:pPr>
            <w:r w:rsidRPr="0013558F">
              <w:rPr>
                <w:b/>
              </w:rPr>
              <w:t>DWIL:</w:t>
            </w:r>
            <w:r w:rsidR="00461BAD">
              <w:t>numberVisits</w:t>
            </w:r>
          </w:p>
          <w:p w14:paraId="2E82CFA0" w14:textId="1DB2A078" w:rsidR="00217C3D" w:rsidRPr="00BE3C37" w:rsidRDefault="0013558F" w:rsidP="00461BAD">
            <w:pPr>
              <w:pStyle w:val="SBACTableText"/>
            </w:pPr>
            <w:r w:rsidRPr="0013558F">
              <w:rPr>
                <w:b/>
              </w:rPr>
              <w:t>AIR:</w:t>
            </w:r>
            <w:r w:rsidR="00217C3D">
              <w:t>NbrItemVisits</w:t>
            </w:r>
          </w:p>
        </w:tc>
      </w:tr>
      <w:tr w:rsidR="007B0CAB" w:rsidRPr="00BE3C37" w14:paraId="75AFBF05" w14:textId="77777777" w:rsidTr="0096719A">
        <w:trPr>
          <w:cantSplit/>
          <w:trHeight w:val="240"/>
          <w:jc w:val="center"/>
        </w:trPr>
        <w:tc>
          <w:tcPr>
            <w:tcW w:w="812" w:type="pct"/>
            <w:shd w:val="clear" w:color="auto" w:fill="auto"/>
            <w:tcMar>
              <w:top w:w="0" w:type="dxa"/>
              <w:left w:w="45" w:type="dxa"/>
              <w:bottom w:w="0" w:type="dxa"/>
              <w:right w:w="45" w:type="dxa"/>
            </w:tcMar>
            <w:vAlign w:val="center"/>
          </w:tcPr>
          <w:p w14:paraId="3061A277" w14:textId="107F39D5" w:rsidR="007B0CAB" w:rsidRDefault="00643766" w:rsidP="00DF0068">
            <w:pPr>
              <w:pStyle w:val="SBACTableText"/>
            </w:pPr>
            <w:r>
              <w:t>ResponseDuration</w:t>
            </w:r>
          </w:p>
        </w:tc>
        <w:tc>
          <w:tcPr>
            <w:tcW w:w="437" w:type="pct"/>
            <w:vAlign w:val="center"/>
          </w:tcPr>
          <w:p w14:paraId="2CA2821B" w14:textId="7212EF3C" w:rsidR="007B0CAB" w:rsidRPr="00BE3C37" w:rsidRDefault="007B0CAB" w:rsidP="00643766">
            <w:pPr>
              <w:pStyle w:val="SBACTableText"/>
            </w:pPr>
            <w:r>
              <w:t>xsd:</w:t>
            </w:r>
            <w:r w:rsidR="00643766">
              <w:t>float</w:t>
            </w:r>
          </w:p>
        </w:tc>
        <w:tc>
          <w:tcPr>
            <w:tcW w:w="219" w:type="pct"/>
            <w:vAlign w:val="center"/>
          </w:tcPr>
          <w:p w14:paraId="71660C3D" w14:textId="12707A5A" w:rsidR="007B0CAB" w:rsidRPr="00BE3C37" w:rsidRDefault="00643766" w:rsidP="00DF0068">
            <w:pPr>
              <w:pStyle w:val="SBACTableText"/>
            </w:pPr>
            <w:r>
              <w:t>8</w:t>
            </w:r>
          </w:p>
        </w:tc>
        <w:tc>
          <w:tcPr>
            <w:tcW w:w="1126" w:type="pct"/>
            <w:vAlign w:val="center"/>
          </w:tcPr>
          <w:p w14:paraId="6C2C4E96" w14:textId="77777777" w:rsidR="00E61398" w:rsidRDefault="00643766" w:rsidP="00E61398">
            <w:pPr>
              <w:pStyle w:val="SBACTableText"/>
            </w:pPr>
            <w:r>
              <w:t>The total amount of time in that a person spent responding to a given assessment item.</w:t>
            </w:r>
          </w:p>
          <w:p w14:paraId="72F07678" w14:textId="7ACFB019" w:rsidR="007B0CAB" w:rsidRPr="00BE3C37" w:rsidRDefault="007B0CAB" w:rsidP="00E61398">
            <w:pPr>
              <w:pStyle w:val="SBACTableText"/>
            </w:pPr>
            <w:r>
              <w:t>When multiple items are on a page, the time on that page MAY be divided evenly among the items.</w:t>
            </w:r>
            <w:r>
              <w:rPr>
                <w:rStyle w:val="FootnoteReference"/>
              </w:rPr>
              <w:footnoteReference w:id="26"/>
            </w:r>
          </w:p>
        </w:tc>
        <w:tc>
          <w:tcPr>
            <w:tcW w:w="656" w:type="pct"/>
            <w:vAlign w:val="center"/>
          </w:tcPr>
          <w:p w14:paraId="0DFDD29B" w14:textId="64126162" w:rsidR="007B0CAB" w:rsidRDefault="00643766" w:rsidP="003B108D">
            <w:pPr>
              <w:pStyle w:val="SBACTableText"/>
            </w:pPr>
            <w:r>
              <w:t>Time spent in seconds. Decimals may express fractions of seconds.</w:t>
            </w:r>
          </w:p>
        </w:tc>
        <w:tc>
          <w:tcPr>
            <w:tcW w:w="376" w:type="pct"/>
            <w:vAlign w:val="center"/>
          </w:tcPr>
          <w:p w14:paraId="5D854545" w14:textId="65B6205C" w:rsidR="007B0CAB" w:rsidRDefault="00966426" w:rsidP="00DF0068">
            <w:pPr>
              <w:pStyle w:val="SBACTableText"/>
            </w:pPr>
            <w:r>
              <w:t>Required</w:t>
            </w:r>
            <w:r w:rsidR="00AE0EAE">
              <w:rPr>
                <w:rStyle w:val="FootnoteReference"/>
              </w:rPr>
              <w:footnoteReference w:id="27"/>
            </w:r>
          </w:p>
        </w:tc>
        <w:tc>
          <w:tcPr>
            <w:tcW w:w="563" w:type="pct"/>
            <w:tcBorders>
              <w:right w:val="single" w:sz="24" w:space="0" w:color="auto"/>
            </w:tcBorders>
            <w:vAlign w:val="center"/>
          </w:tcPr>
          <w:p w14:paraId="5CBF5469" w14:textId="5DB3F862" w:rsidR="007B0CAB" w:rsidRPr="00BE3C37" w:rsidRDefault="00691842" w:rsidP="00E61398">
            <w:pPr>
              <w:pStyle w:val="SBACTableText"/>
            </w:pPr>
            <w:hyperlink r:id="rId103" w:history="1">
              <w:r w:rsidR="00E61398" w:rsidRPr="00E918A1">
                <w:rPr>
                  <w:rStyle w:val="Hyperlink"/>
                </w:rPr>
                <w:t>https://ceds.ed.gov/element/000402</w:t>
              </w:r>
            </w:hyperlink>
          </w:p>
        </w:tc>
        <w:tc>
          <w:tcPr>
            <w:tcW w:w="811" w:type="pct"/>
            <w:shd w:val="clear" w:color="auto" w:fill="auto"/>
            <w:tcMar>
              <w:top w:w="0" w:type="dxa"/>
              <w:left w:w="45" w:type="dxa"/>
              <w:bottom w:w="0" w:type="dxa"/>
              <w:right w:w="45" w:type="dxa"/>
            </w:tcMar>
            <w:vAlign w:val="center"/>
          </w:tcPr>
          <w:p w14:paraId="33163303" w14:textId="01AC6190" w:rsidR="007B0CAB" w:rsidRPr="002A72F3" w:rsidRDefault="002A72F3" w:rsidP="00DF0068">
            <w:pPr>
              <w:pStyle w:val="SBACTableText"/>
            </w:pPr>
            <w:r>
              <w:rPr>
                <w:b/>
              </w:rPr>
              <w:t>TRT:</w:t>
            </w:r>
            <w:r>
              <w:t>pageTime ÷ pageVisits</w:t>
            </w:r>
          </w:p>
        </w:tc>
      </w:tr>
      <w:tr w:rsidR="00217C3D" w:rsidRPr="00BE3C37" w14:paraId="4C35D908"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131DAB1A" w14:textId="34383F1C" w:rsidR="00217C3D" w:rsidRPr="00BE3C37" w:rsidRDefault="00C404EC" w:rsidP="00C404EC">
            <w:pPr>
              <w:pStyle w:val="SBACTableText"/>
            </w:pPr>
            <w:r>
              <w:t>ResponseContentType</w:t>
            </w:r>
          </w:p>
        </w:tc>
        <w:tc>
          <w:tcPr>
            <w:tcW w:w="437" w:type="pct"/>
            <w:vAlign w:val="center"/>
          </w:tcPr>
          <w:p w14:paraId="7439B6CB" w14:textId="77777777" w:rsidR="00217C3D" w:rsidRPr="00BE3C37" w:rsidRDefault="00217C3D" w:rsidP="00027C5D">
            <w:pPr>
              <w:pStyle w:val="SBACTableText"/>
            </w:pPr>
            <w:r>
              <w:t>xsd:token</w:t>
            </w:r>
          </w:p>
        </w:tc>
        <w:tc>
          <w:tcPr>
            <w:tcW w:w="219" w:type="pct"/>
            <w:vAlign w:val="center"/>
          </w:tcPr>
          <w:p w14:paraId="65268C58" w14:textId="77777777" w:rsidR="00217C3D" w:rsidRPr="00BE3C37" w:rsidRDefault="00217C3D" w:rsidP="00027C5D">
            <w:pPr>
              <w:pStyle w:val="SBACTableText"/>
            </w:pPr>
            <w:r>
              <w:t>50</w:t>
            </w:r>
          </w:p>
        </w:tc>
        <w:tc>
          <w:tcPr>
            <w:tcW w:w="1126" w:type="pct"/>
            <w:vAlign w:val="center"/>
          </w:tcPr>
          <w:p w14:paraId="12E2FCE4" w14:textId="77777777" w:rsidR="00217C3D" w:rsidRPr="00BE3C37" w:rsidRDefault="00217C3D" w:rsidP="00027C5D">
            <w:pPr>
              <w:pStyle w:val="SBACTableText"/>
            </w:pPr>
            <w:r w:rsidRPr="00BE3C37">
              <w:t>MIME type of item response.</w:t>
            </w:r>
            <w:r>
              <w:t xml:space="preserve"> E.g. text/plain</w:t>
            </w:r>
          </w:p>
        </w:tc>
        <w:tc>
          <w:tcPr>
            <w:tcW w:w="656" w:type="pct"/>
            <w:vAlign w:val="center"/>
          </w:tcPr>
          <w:p w14:paraId="290C600A" w14:textId="77777777" w:rsidR="00217C3D" w:rsidRPr="00BE3C37" w:rsidRDefault="00217C3D" w:rsidP="00027C5D">
            <w:pPr>
              <w:pStyle w:val="SBACTableText"/>
            </w:pPr>
            <w:r w:rsidRPr="00BE3C37">
              <w:t>One or more printable characters</w:t>
            </w:r>
          </w:p>
        </w:tc>
        <w:tc>
          <w:tcPr>
            <w:tcW w:w="376" w:type="pct"/>
            <w:vAlign w:val="center"/>
          </w:tcPr>
          <w:p w14:paraId="5ACD35B9" w14:textId="3B99E843" w:rsidR="00217C3D" w:rsidRPr="00BE3C37" w:rsidRDefault="00217C3D" w:rsidP="00027C5D">
            <w:pPr>
              <w:pStyle w:val="SBACTableText"/>
            </w:pPr>
            <w:r>
              <w:t>Optional</w:t>
            </w:r>
          </w:p>
        </w:tc>
        <w:tc>
          <w:tcPr>
            <w:tcW w:w="563" w:type="pct"/>
            <w:tcBorders>
              <w:right w:val="single" w:sz="24" w:space="0" w:color="auto"/>
            </w:tcBorders>
            <w:vAlign w:val="center"/>
          </w:tcPr>
          <w:p w14:paraId="0D92EF19" w14:textId="77777777" w:rsidR="00217C3D" w:rsidRPr="00BE3C37" w:rsidRDefault="00217C3D" w:rsidP="00027C5D">
            <w:pPr>
              <w:pStyle w:val="SBACTableText"/>
            </w:pPr>
          </w:p>
        </w:tc>
        <w:tc>
          <w:tcPr>
            <w:tcW w:w="811" w:type="pct"/>
            <w:shd w:val="clear" w:color="auto" w:fill="auto"/>
            <w:tcMar>
              <w:top w:w="0" w:type="dxa"/>
              <w:left w:w="45" w:type="dxa"/>
              <w:bottom w:w="0" w:type="dxa"/>
              <w:right w:w="45" w:type="dxa"/>
            </w:tcMar>
            <w:vAlign w:val="center"/>
            <w:hideMark/>
          </w:tcPr>
          <w:p w14:paraId="045B3443" w14:textId="6AC1B1DF" w:rsidR="00C404EC" w:rsidRDefault="0013558F" w:rsidP="00027C5D">
            <w:pPr>
              <w:pStyle w:val="SBACTableText"/>
            </w:pPr>
            <w:r w:rsidRPr="0013558F">
              <w:rPr>
                <w:b/>
              </w:rPr>
              <w:t>TRT:</w:t>
            </w:r>
            <w:r w:rsidR="00C404EC">
              <w:t>Item/mimeType</w:t>
            </w:r>
          </w:p>
          <w:p w14:paraId="56E938D3" w14:textId="751352D1" w:rsidR="00217C3D" w:rsidRPr="00BE3C37" w:rsidRDefault="0013558F" w:rsidP="00461BAD">
            <w:pPr>
              <w:pStyle w:val="SBACTableText"/>
            </w:pPr>
            <w:r w:rsidRPr="0013558F">
              <w:rPr>
                <w:b/>
              </w:rPr>
              <w:t>AIR:</w:t>
            </w:r>
            <w:r w:rsidR="00C404EC">
              <w:t>RespTypCd</w:t>
            </w:r>
          </w:p>
        </w:tc>
      </w:tr>
      <w:tr w:rsidR="00217C3D" w:rsidRPr="00BE3C37" w14:paraId="7D5C00DE" w14:textId="77777777" w:rsidTr="0096719A">
        <w:trPr>
          <w:cantSplit/>
          <w:trHeight w:val="240"/>
          <w:jc w:val="center"/>
        </w:trPr>
        <w:tc>
          <w:tcPr>
            <w:tcW w:w="812" w:type="pct"/>
            <w:shd w:val="clear" w:color="auto" w:fill="auto"/>
            <w:tcMar>
              <w:top w:w="0" w:type="dxa"/>
              <w:left w:w="45" w:type="dxa"/>
              <w:bottom w:w="0" w:type="dxa"/>
              <w:right w:w="45" w:type="dxa"/>
            </w:tcMar>
            <w:vAlign w:val="center"/>
            <w:hideMark/>
          </w:tcPr>
          <w:p w14:paraId="4DFA9263" w14:textId="1D437C75" w:rsidR="00217C3D" w:rsidRPr="00BE3C37" w:rsidRDefault="00217C3D" w:rsidP="00027C5D">
            <w:pPr>
              <w:pStyle w:val="SBACTableText"/>
            </w:pPr>
            <w:r>
              <w:t>ResponseValue</w:t>
            </w:r>
          </w:p>
        </w:tc>
        <w:tc>
          <w:tcPr>
            <w:tcW w:w="437" w:type="pct"/>
            <w:vAlign w:val="center"/>
          </w:tcPr>
          <w:p w14:paraId="20CEBC21" w14:textId="77777777" w:rsidR="00217C3D" w:rsidRPr="00BE3C37" w:rsidRDefault="00217C3D" w:rsidP="00027C5D">
            <w:pPr>
              <w:pStyle w:val="SBACTableText"/>
            </w:pPr>
            <w:r w:rsidRPr="00BE3C37">
              <w:t>xsd:string</w:t>
            </w:r>
          </w:p>
        </w:tc>
        <w:tc>
          <w:tcPr>
            <w:tcW w:w="219" w:type="pct"/>
            <w:vAlign w:val="center"/>
          </w:tcPr>
          <w:p w14:paraId="36140180" w14:textId="77777777" w:rsidR="00217C3D" w:rsidRPr="00BE3C37" w:rsidRDefault="00217C3D" w:rsidP="00027C5D">
            <w:pPr>
              <w:pStyle w:val="SBACTableText"/>
            </w:pPr>
            <w:r w:rsidRPr="00BE3C37">
              <w:t>unlimited</w:t>
            </w:r>
          </w:p>
        </w:tc>
        <w:tc>
          <w:tcPr>
            <w:tcW w:w="1126" w:type="pct"/>
            <w:vAlign w:val="center"/>
          </w:tcPr>
          <w:p w14:paraId="388A583A" w14:textId="0D00F0B0" w:rsidR="00217C3D" w:rsidRPr="00BE3C37" w:rsidRDefault="00217C3D" w:rsidP="00027C5D">
            <w:pPr>
              <w:pStyle w:val="SBACTableText"/>
            </w:pPr>
            <w:r>
              <w:t>The student’s response to the item.</w:t>
            </w:r>
          </w:p>
        </w:tc>
        <w:tc>
          <w:tcPr>
            <w:tcW w:w="656" w:type="pct"/>
            <w:vAlign w:val="center"/>
          </w:tcPr>
          <w:p w14:paraId="2E6782E9" w14:textId="77777777" w:rsidR="00217C3D" w:rsidRPr="00BE3C37" w:rsidRDefault="00217C3D" w:rsidP="00027C5D">
            <w:pPr>
              <w:pStyle w:val="SBACTableText"/>
            </w:pPr>
          </w:p>
        </w:tc>
        <w:tc>
          <w:tcPr>
            <w:tcW w:w="376" w:type="pct"/>
            <w:vAlign w:val="center"/>
          </w:tcPr>
          <w:p w14:paraId="5415F651" w14:textId="77777777" w:rsidR="00217C3D" w:rsidRPr="00BE3C37" w:rsidRDefault="00217C3D" w:rsidP="00027C5D">
            <w:pPr>
              <w:pStyle w:val="SBACTableText"/>
            </w:pPr>
            <w:r w:rsidRPr="00BE3C37">
              <w:t>Online: Always</w:t>
            </w:r>
          </w:p>
        </w:tc>
        <w:tc>
          <w:tcPr>
            <w:tcW w:w="563" w:type="pct"/>
            <w:tcBorders>
              <w:right w:val="single" w:sz="24" w:space="0" w:color="auto"/>
            </w:tcBorders>
            <w:vAlign w:val="center"/>
          </w:tcPr>
          <w:p w14:paraId="6E83D226" w14:textId="030D4EE6" w:rsidR="00217C3D" w:rsidRPr="00BE3C37" w:rsidRDefault="00691842" w:rsidP="00027C5D">
            <w:pPr>
              <w:pStyle w:val="SBACTableText"/>
            </w:pPr>
            <w:hyperlink r:id="rId104" w:history="1">
              <w:r w:rsidR="00217C3D" w:rsidRPr="00B83BAC">
                <w:rPr>
                  <w:rStyle w:val="Hyperlink"/>
                </w:rPr>
                <w:t>https://ceds.ed.gov/element/001063</w:t>
              </w:r>
            </w:hyperlink>
          </w:p>
        </w:tc>
        <w:tc>
          <w:tcPr>
            <w:tcW w:w="811" w:type="pct"/>
            <w:shd w:val="clear" w:color="auto" w:fill="auto"/>
            <w:tcMar>
              <w:top w:w="0" w:type="dxa"/>
              <w:left w:w="45" w:type="dxa"/>
              <w:bottom w:w="0" w:type="dxa"/>
              <w:right w:w="45" w:type="dxa"/>
            </w:tcMar>
            <w:vAlign w:val="center"/>
            <w:hideMark/>
          </w:tcPr>
          <w:p w14:paraId="489A24D7" w14:textId="3E3077B0" w:rsidR="00217C3D" w:rsidRDefault="0013558F" w:rsidP="00027C5D">
            <w:pPr>
              <w:pStyle w:val="SBACTableText"/>
            </w:pPr>
            <w:r w:rsidRPr="0013558F">
              <w:rPr>
                <w:b/>
              </w:rPr>
              <w:t>TRT:</w:t>
            </w:r>
            <w:r w:rsidR="00C404EC">
              <w:t>Item/Response</w:t>
            </w:r>
          </w:p>
          <w:p w14:paraId="7AB142C9" w14:textId="68C2D42A" w:rsidR="00217C3D" w:rsidRPr="00BE3C37" w:rsidRDefault="0013558F" w:rsidP="00461BAD">
            <w:pPr>
              <w:pStyle w:val="SBACTableText"/>
            </w:pPr>
            <w:r w:rsidRPr="0013558F">
              <w:rPr>
                <w:b/>
              </w:rPr>
              <w:t>AIR:</w:t>
            </w:r>
            <w:r w:rsidR="00217C3D">
              <w:t>Response</w:t>
            </w:r>
          </w:p>
        </w:tc>
      </w:tr>
    </w:tbl>
    <w:p w14:paraId="7873526A" w14:textId="77777777" w:rsidR="000E5A96" w:rsidRPr="00831B72" w:rsidRDefault="000E5A96" w:rsidP="000E5A96">
      <w:pPr>
        <w:pStyle w:val="EntityTitle"/>
      </w:pPr>
      <w:r w:rsidRPr="00831B72">
        <w:lastRenderedPageBreak/>
        <w:t>Entity</w:t>
      </w:r>
      <w:r w:rsidRPr="00831B72">
        <w:tab/>
      </w:r>
      <w:r>
        <w:t>ResponseScore</w:t>
      </w:r>
    </w:p>
    <w:p w14:paraId="7B2D9DF2" w14:textId="77777777" w:rsidR="000E5A96" w:rsidRPr="00736454" w:rsidRDefault="000E5A96" w:rsidP="000E5A96">
      <w:pPr>
        <w:pStyle w:val="EntityHeader"/>
      </w:pPr>
      <w:r>
        <w:t>Description</w:t>
      </w:r>
      <w:r w:rsidRPr="00831B72">
        <w:tab/>
      </w:r>
      <w:r>
        <w:t>Represents a student’s score for a test item.</w:t>
      </w:r>
    </w:p>
    <w:p w14:paraId="20114D6B" w14:textId="77777777" w:rsidR="000E5A96" w:rsidRDefault="000E5A96" w:rsidP="000E5A96">
      <w:pPr>
        <w:pStyle w:val="EntityHeader"/>
      </w:pPr>
      <w:r>
        <w:t>Relationships</w:t>
      </w:r>
      <w:r w:rsidRPr="00831B72">
        <w:tab/>
      </w:r>
      <w:r>
        <w:t>n:1 ItemScore to Item</w:t>
      </w:r>
    </w:p>
    <w:p w14:paraId="52D3C921" w14:textId="76D885B2" w:rsidR="000E5A96" w:rsidRDefault="000E5A96" w:rsidP="000E5A96">
      <w:pPr>
        <w:pStyle w:val="EntityHeader"/>
      </w:pPr>
      <w:r>
        <w:t>Occurrence</w:t>
      </w:r>
      <w:r w:rsidRPr="00831B72">
        <w:tab/>
      </w:r>
      <w:r>
        <w:t>Most items have a single score. However, certain items such as extended writing</w:t>
      </w:r>
      <w:r w:rsidR="000F7F35">
        <w:t xml:space="preserve"> (WER item types)</w:t>
      </w:r>
      <w:r>
        <w:t xml:space="preserve"> have scores in multiple dimensions. In those cases, there will be one ItemScore instance per dimension.</w:t>
      </w:r>
    </w:p>
    <w:p w14:paraId="0253B7DA" w14:textId="06285BBC" w:rsidR="00384924" w:rsidRDefault="00384924" w:rsidP="00384924">
      <w:pPr>
        <w:pStyle w:val="Caption"/>
      </w:pPr>
      <w:r>
        <w:t>Table 4: ResponseScore Entity Fields</w:t>
      </w:r>
    </w:p>
    <w:tbl>
      <w:tblPr>
        <w:tblW w:w="5002"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334"/>
        <w:gridCol w:w="1261"/>
        <w:gridCol w:w="631"/>
        <w:gridCol w:w="3239"/>
        <w:gridCol w:w="1889"/>
        <w:gridCol w:w="1083"/>
        <w:gridCol w:w="1621"/>
        <w:gridCol w:w="2338"/>
      </w:tblGrid>
      <w:tr w:rsidR="00217C3D" w:rsidRPr="00831B72" w14:paraId="2C7F9CAE" w14:textId="77777777" w:rsidTr="0096719A">
        <w:trPr>
          <w:cantSplit/>
          <w:trHeight w:val="240"/>
          <w:tblHeader/>
          <w:jc w:val="center"/>
        </w:trPr>
        <w:tc>
          <w:tcPr>
            <w:tcW w:w="811" w:type="pct"/>
            <w:shd w:val="clear" w:color="auto" w:fill="85DD71" w:themeFill="accent1" w:themeFillTint="99"/>
            <w:tcMar>
              <w:top w:w="0" w:type="dxa"/>
              <w:left w:w="45" w:type="dxa"/>
              <w:bottom w:w="0" w:type="dxa"/>
              <w:right w:w="45" w:type="dxa"/>
            </w:tcMar>
            <w:hideMark/>
          </w:tcPr>
          <w:p w14:paraId="6EE479D5" w14:textId="20E08539" w:rsidR="00217C3D" w:rsidRPr="00831B72" w:rsidRDefault="00217C3D" w:rsidP="00DF0068">
            <w:pPr>
              <w:pStyle w:val="SBACTableText"/>
              <w:rPr>
                <w:b/>
              </w:rPr>
            </w:pPr>
            <w:r>
              <w:rPr>
                <w:b/>
              </w:rPr>
              <w:t xml:space="preserve">ResponseScore </w:t>
            </w:r>
            <w:r w:rsidRPr="00831B72">
              <w:rPr>
                <w:b/>
              </w:rPr>
              <w:t>Field Name</w:t>
            </w:r>
          </w:p>
        </w:tc>
        <w:tc>
          <w:tcPr>
            <w:tcW w:w="438" w:type="pct"/>
            <w:shd w:val="clear" w:color="auto" w:fill="85DD71" w:themeFill="accent1" w:themeFillTint="99"/>
          </w:tcPr>
          <w:p w14:paraId="4E22C6CE" w14:textId="77777777" w:rsidR="00217C3D" w:rsidRPr="00831B72" w:rsidRDefault="00217C3D" w:rsidP="00DF0068">
            <w:pPr>
              <w:pStyle w:val="SBACTableText"/>
              <w:rPr>
                <w:b/>
              </w:rPr>
            </w:pPr>
            <w:r w:rsidRPr="00831B72">
              <w:rPr>
                <w:b/>
              </w:rPr>
              <w:t>Data Type</w:t>
            </w:r>
          </w:p>
        </w:tc>
        <w:tc>
          <w:tcPr>
            <w:tcW w:w="219" w:type="pct"/>
            <w:shd w:val="clear" w:color="auto" w:fill="85DD71" w:themeFill="accent1" w:themeFillTint="99"/>
          </w:tcPr>
          <w:p w14:paraId="2731B25E" w14:textId="77777777" w:rsidR="00217C3D" w:rsidRPr="00831B72" w:rsidRDefault="00217C3D" w:rsidP="00DF0068">
            <w:pPr>
              <w:pStyle w:val="SBACTableText"/>
              <w:rPr>
                <w:b/>
              </w:rPr>
            </w:pPr>
            <w:r w:rsidRPr="00831B72">
              <w:rPr>
                <w:b/>
              </w:rPr>
              <w:t>Width (chars)</w:t>
            </w:r>
          </w:p>
        </w:tc>
        <w:tc>
          <w:tcPr>
            <w:tcW w:w="1125" w:type="pct"/>
            <w:shd w:val="clear" w:color="auto" w:fill="85DD71" w:themeFill="accent1" w:themeFillTint="99"/>
          </w:tcPr>
          <w:p w14:paraId="38947858" w14:textId="77777777" w:rsidR="00217C3D" w:rsidRPr="00831B72" w:rsidRDefault="00217C3D" w:rsidP="00DF0068">
            <w:pPr>
              <w:pStyle w:val="SBACTableText"/>
              <w:rPr>
                <w:b/>
              </w:rPr>
            </w:pPr>
            <w:r w:rsidRPr="00831B72">
              <w:rPr>
                <w:b/>
              </w:rPr>
              <w:t>Description</w:t>
            </w:r>
          </w:p>
        </w:tc>
        <w:tc>
          <w:tcPr>
            <w:tcW w:w="656" w:type="pct"/>
            <w:shd w:val="clear" w:color="auto" w:fill="85DD71" w:themeFill="accent1" w:themeFillTint="99"/>
          </w:tcPr>
          <w:p w14:paraId="32D9AAA7" w14:textId="77777777" w:rsidR="00217C3D" w:rsidRPr="00831B72" w:rsidRDefault="00217C3D" w:rsidP="00DF0068">
            <w:pPr>
              <w:pStyle w:val="SBACTableText"/>
              <w:rPr>
                <w:b/>
              </w:rPr>
            </w:pPr>
            <w:r w:rsidRPr="00831B72">
              <w:rPr>
                <w:b/>
              </w:rPr>
              <w:t>Acceptable Values</w:t>
            </w:r>
          </w:p>
        </w:tc>
        <w:tc>
          <w:tcPr>
            <w:tcW w:w="376" w:type="pct"/>
            <w:shd w:val="clear" w:color="auto" w:fill="85DD71" w:themeFill="accent1" w:themeFillTint="99"/>
          </w:tcPr>
          <w:p w14:paraId="6374849C" w14:textId="77777777" w:rsidR="00217C3D" w:rsidRPr="00831B72" w:rsidRDefault="00217C3D" w:rsidP="00DF0068">
            <w:pPr>
              <w:pStyle w:val="SBACTableText"/>
              <w:rPr>
                <w:b/>
              </w:rPr>
            </w:pPr>
            <w:r w:rsidRPr="00831B72">
              <w:rPr>
                <w:b/>
              </w:rPr>
              <w:t xml:space="preserve"> Required</w:t>
            </w:r>
          </w:p>
        </w:tc>
        <w:tc>
          <w:tcPr>
            <w:tcW w:w="563" w:type="pct"/>
            <w:tcBorders>
              <w:right w:val="single" w:sz="24" w:space="0" w:color="auto"/>
            </w:tcBorders>
            <w:shd w:val="clear" w:color="auto" w:fill="85DD71" w:themeFill="accent1" w:themeFillTint="99"/>
          </w:tcPr>
          <w:p w14:paraId="08103A81" w14:textId="77777777" w:rsidR="00217C3D" w:rsidRPr="00831B72" w:rsidRDefault="00217C3D" w:rsidP="00DF0068">
            <w:pPr>
              <w:pStyle w:val="SBACTableText"/>
              <w:rPr>
                <w:b/>
              </w:rPr>
            </w:pPr>
            <w:r w:rsidRPr="00831B72">
              <w:rPr>
                <w:b/>
              </w:rPr>
              <w:t>Reference</w:t>
            </w:r>
          </w:p>
        </w:tc>
        <w:tc>
          <w:tcPr>
            <w:tcW w:w="812" w:type="pct"/>
            <w:shd w:val="clear" w:color="auto" w:fill="85DD71" w:themeFill="accent1" w:themeFillTint="99"/>
            <w:tcMar>
              <w:top w:w="0" w:type="dxa"/>
              <w:left w:w="45" w:type="dxa"/>
              <w:bottom w:w="0" w:type="dxa"/>
              <w:right w:w="45" w:type="dxa"/>
            </w:tcMar>
            <w:hideMark/>
          </w:tcPr>
          <w:p w14:paraId="4B9EF73C" w14:textId="43DE6C8B" w:rsidR="00217C3D" w:rsidRPr="00831B72" w:rsidRDefault="0096719A" w:rsidP="00DF0068">
            <w:pPr>
              <w:pStyle w:val="SBACTableText"/>
              <w:rPr>
                <w:b/>
              </w:rPr>
            </w:pPr>
            <w:r>
              <w:rPr>
                <w:b/>
              </w:rPr>
              <w:t>Cross Reference</w:t>
            </w:r>
          </w:p>
        </w:tc>
      </w:tr>
      <w:tr w:rsidR="00217C3D" w:rsidRPr="00BE3C37" w14:paraId="1B2B5A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4871A111" w14:textId="44524153" w:rsidR="00217C3D" w:rsidRPr="00BE3C37" w:rsidRDefault="00440A77" w:rsidP="00B33B4E">
            <w:pPr>
              <w:pStyle w:val="SBACTableText"/>
            </w:pPr>
            <w:r>
              <w:t>Item</w:t>
            </w:r>
            <w:r w:rsidR="00217C3D">
              <w:t>S</w:t>
            </w:r>
            <w:r w:rsidR="00217C3D" w:rsidRPr="00BE3C37">
              <w:t>core</w:t>
            </w:r>
          </w:p>
        </w:tc>
        <w:tc>
          <w:tcPr>
            <w:tcW w:w="438" w:type="pct"/>
            <w:vAlign w:val="center"/>
          </w:tcPr>
          <w:p w14:paraId="4A3CD1DB" w14:textId="77777777" w:rsidR="00217C3D" w:rsidRPr="00BE3C37" w:rsidRDefault="00217C3D" w:rsidP="00DF0068">
            <w:pPr>
              <w:pStyle w:val="SBACTableText"/>
            </w:pPr>
            <w:r w:rsidRPr="00BE3C37">
              <w:t>xsd:float</w:t>
            </w:r>
          </w:p>
        </w:tc>
        <w:tc>
          <w:tcPr>
            <w:tcW w:w="219" w:type="pct"/>
            <w:vAlign w:val="center"/>
          </w:tcPr>
          <w:p w14:paraId="1A4B9FBE" w14:textId="77777777" w:rsidR="00217C3D" w:rsidRPr="00BE3C37" w:rsidRDefault="00217C3D" w:rsidP="00DF0068">
            <w:pPr>
              <w:pStyle w:val="SBACTableText"/>
            </w:pPr>
            <w:r w:rsidRPr="00BE3C37">
              <w:t>8</w:t>
            </w:r>
          </w:p>
        </w:tc>
        <w:tc>
          <w:tcPr>
            <w:tcW w:w="1125" w:type="pct"/>
            <w:vAlign w:val="center"/>
          </w:tcPr>
          <w:p w14:paraId="623C060D" w14:textId="36463383" w:rsidR="00217C3D" w:rsidRPr="00BE3C37" w:rsidRDefault="00217C3D" w:rsidP="00DF0068">
            <w:pPr>
              <w:pStyle w:val="SBACTableText"/>
            </w:pPr>
            <w:r>
              <w:t>The score given to a person's response to an assessment item.</w:t>
            </w:r>
          </w:p>
        </w:tc>
        <w:tc>
          <w:tcPr>
            <w:tcW w:w="656" w:type="pct"/>
            <w:vAlign w:val="center"/>
          </w:tcPr>
          <w:p w14:paraId="33C10C3F" w14:textId="71152E1E" w:rsidR="00217C3D" w:rsidRPr="00BE3C37" w:rsidRDefault="00217C3D" w:rsidP="00B662E2">
            <w:pPr>
              <w:pStyle w:val="SBACTableText"/>
            </w:pPr>
            <w:r w:rsidRPr="00BE3C37">
              <w:t>unsigned float</w:t>
            </w:r>
          </w:p>
        </w:tc>
        <w:tc>
          <w:tcPr>
            <w:tcW w:w="376" w:type="pct"/>
            <w:vAlign w:val="center"/>
          </w:tcPr>
          <w:p w14:paraId="0FFF9977" w14:textId="77777777" w:rsidR="00217C3D" w:rsidRPr="00BE3C37" w:rsidRDefault="00217C3D" w:rsidP="00DF0068">
            <w:pPr>
              <w:pStyle w:val="SBACTableText"/>
            </w:pPr>
            <w:r w:rsidRPr="00BE3C37">
              <w:t>Always</w:t>
            </w:r>
          </w:p>
        </w:tc>
        <w:tc>
          <w:tcPr>
            <w:tcW w:w="563" w:type="pct"/>
            <w:tcBorders>
              <w:right w:val="single" w:sz="24" w:space="0" w:color="auto"/>
            </w:tcBorders>
            <w:vAlign w:val="center"/>
          </w:tcPr>
          <w:p w14:paraId="5BAF3622" w14:textId="4BD59B5A" w:rsidR="00217C3D" w:rsidRPr="00BE3C37" w:rsidRDefault="00691842" w:rsidP="00040EB4">
            <w:pPr>
              <w:pStyle w:val="SBACTableText"/>
            </w:pPr>
            <w:hyperlink r:id="rId105" w:history="1">
              <w:r w:rsidR="00217C3D"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hideMark/>
          </w:tcPr>
          <w:p w14:paraId="2A5322E5" w14:textId="318EF388" w:rsidR="00C404EC" w:rsidRDefault="0013558F" w:rsidP="00DF0068">
            <w:pPr>
              <w:pStyle w:val="SBACTableText"/>
            </w:pPr>
            <w:r w:rsidRPr="0013558F">
              <w:rPr>
                <w:b/>
              </w:rPr>
              <w:t>TRT:</w:t>
            </w:r>
            <w:r w:rsidR="00C404EC">
              <w:t>Item/score</w:t>
            </w:r>
          </w:p>
          <w:p w14:paraId="63795173" w14:textId="7F8B1447" w:rsidR="00461BAD" w:rsidRDefault="0013558F" w:rsidP="00DF0068">
            <w:pPr>
              <w:pStyle w:val="SBACTableText"/>
            </w:pPr>
            <w:r w:rsidRPr="0013558F">
              <w:rPr>
                <w:b/>
              </w:rPr>
              <w:t>DWIL:</w:t>
            </w:r>
            <w:r w:rsidR="00461BAD">
              <w:t>score</w:t>
            </w:r>
          </w:p>
          <w:p w14:paraId="3BF75958" w14:textId="4B1E5491" w:rsidR="00217C3D" w:rsidRPr="00BE3C37" w:rsidRDefault="0013558F" w:rsidP="00461BAD">
            <w:pPr>
              <w:pStyle w:val="SBACTableText"/>
            </w:pPr>
            <w:r w:rsidRPr="0013558F">
              <w:rPr>
                <w:b/>
              </w:rPr>
              <w:t>AIR:</w:t>
            </w:r>
            <w:r w:rsidR="00A41C49" w:rsidRPr="00A41C49">
              <w:t>ItemScore</w:t>
            </w:r>
          </w:p>
        </w:tc>
      </w:tr>
      <w:tr w:rsidR="00217C3D" w:rsidRPr="00BE3C37" w14:paraId="404DAE51"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693484A1" w14:textId="09FC5657" w:rsidR="00217C3D" w:rsidRPr="00BE3C37" w:rsidRDefault="00217C3D" w:rsidP="00DF0068">
            <w:pPr>
              <w:pStyle w:val="SBACTableText"/>
            </w:pPr>
            <w:r>
              <w:t>ScoreDimension</w:t>
            </w:r>
          </w:p>
        </w:tc>
        <w:tc>
          <w:tcPr>
            <w:tcW w:w="438" w:type="pct"/>
            <w:vAlign w:val="center"/>
          </w:tcPr>
          <w:p w14:paraId="1ED0FEF7" w14:textId="77777777" w:rsidR="00217C3D" w:rsidRPr="00BE3C37" w:rsidRDefault="00217C3D" w:rsidP="00DF0068">
            <w:pPr>
              <w:pStyle w:val="SBACTableText"/>
            </w:pPr>
            <w:r w:rsidRPr="00BE3C37">
              <w:t>xsd:token</w:t>
            </w:r>
          </w:p>
        </w:tc>
        <w:tc>
          <w:tcPr>
            <w:tcW w:w="219" w:type="pct"/>
            <w:vAlign w:val="center"/>
          </w:tcPr>
          <w:p w14:paraId="52D2017A" w14:textId="64B4B954" w:rsidR="00217C3D" w:rsidRPr="00BE3C37" w:rsidRDefault="00217C3D" w:rsidP="00DF0068">
            <w:pPr>
              <w:pStyle w:val="SBACTableText"/>
            </w:pPr>
            <w:r>
              <w:t>0</w:t>
            </w:r>
          </w:p>
        </w:tc>
        <w:tc>
          <w:tcPr>
            <w:tcW w:w="1125" w:type="pct"/>
            <w:vAlign w:val="center"/>
          </w:tcPr>
          <w:p w14:paraId="5D8F848D" w14:textId="3B2E58EA" w:rsidR="00217C3D" w:rsidRPr="00BE3C37" w:rsidRDefault="00217C3D" w:rsidP="00B73883">
            <w:pPr>
              <w:pStyle w:val="SBACTableText"/>
            </w:pPr>
            <w:r w:rsidRPr="00BE3C37">
              <w:t xml:space="preserve">Dimension </w:t>
            </w:r>
            <w:r>
              <w:t>name or code to which this score corresponds.</w:t>
            </w:r>
          </w:p>
        </w:tc>
        <w:tc>
          <w:tcPr>
            <w:tcW w:w="656" w:type="pct"/>
            <w:vAlign w:val="center"/>
          </w:tcPr>
          <w:p w14:paraId="65DD1041" w14:textId="7AB8D49C" w:rsidR="00217C3D" w:rsidRPr="00BE3C37" w:rsidRDefault="00217C3D" w:rsidP="00B73883">
            <w:pPr>
              <w:pStyle w:val="SBACTableText"/>
            </w:pPr>
            <w:r w:rsidRPr="00BE3C37">
              <w:t>One or more printable characters</w:t>
            </w:r>
            <w:r>
              <w:t>. May be blank or omitted if the item has only one scoring dimension.</w:t>
            </w:r>
          </w:p>
        </w:tc>
        <w:tc>
          <w:tcPr>
            <w:tcW w:w="376" w:type="pct"/>
            <w:vAlign w:val="center"/>
          </w:tcPr>
          <w:p w14:paraId="6CC57131" w14:textId="6F9728BB" w:rsidR="00217C3D" w:rsidRPr="00BE3C37" w:rsidRDefault="00217C3D" w:rsidP="00DF0068">
            <w:pPr>
              <w:pStyle w:val="SBACTableText"/>
            </w:pPr>
            <w:r>
              <w:t>Required if item has more than one scoring dimension.</w:t>
            </w:r>
          </w:p>
        </w:tc>
        <w:tc>
          <w:tcPr>
            <w:tcW w:w="563" w:type="pct"/>
            <w:tcBorders>
              <w:right w:val="single" w:sz="24" w:space="0" w:color="auto"/>
            </w:tcBorders>
            <w:vAlign w:val="center"/>
          </w:tcPr>
          <w:p w14:paraId="6D944DFF" w14:textId="77777777" w:rsidR="00217C3D" w:rsidRPr="00BE3C37" w:rsidRDefault="00217C3D" w:rsidP="00DF0068">
            <w:pPr>
              <w:pStyle w:val="SBACTableText"/>
            </w:pPr>
          </w:p>
        </w:tc>
        <w:tc>
          <w:tcPr>
            <w:tcW w:w="812" w:type="pct"/>
            <w:shd w:val="clear" w:color="auto" w:fill="auto"/>
            <w:tcMar>
              <w:top w:w="0" w:type="dxa"/>
              <w:left w:w="45" w:type="dxa"/>
              <w:bottom w:w="0" w:type="dxa"/>
              <w:right w:w="45" w:type="dxa"/>
            </w:tcMar>
            <w:vAlign w:val="center"/>
            <w:hideMark/>
          </w:tcPr>
          <w:p w14:paraId="74BE0E69" w14:textId="24A57B87" w:rsidR="00C404EC" w:rsidRDefault="0013558F" w:rsidP="00DF0068">
            <w:pPr>
              <w:pStyle w:val="SBACTableText"/>
            </w:pPr>
            <w:r w:rsidRPr="0013558F">
              <w:rPr>
                <w:b/>
              </w:rPr>
              <w:t>TRT:</w:t>
            </w:r>
            <w:r w:rsidR="00C404EC">
              <w:t>Item/ScoreInfo/scoreDimension</w:t>
            </w:r>
          </w:p>
          <w:p w14:paraId="10379B4E" w14:textId="15522E6B" w:rsidR="00217C3D" w:rsidRPr="00BE3C37" w:rsidRDefault="0013558F" w:rsidP="00461BAD">
            <w:pPr>
              <w:pStyle w:val="SBACTableText"/>
            </w:pPr>
            <w:r w:rsidRPr="0013558F">
              <w:rPr>
                <w:b/>
              </w:rPr>
              <w:t>AIR:</w:t>
            </w:r>
            <w:r w:rsidR="00217C3D">
              <w:t>ScoringDimension</w:t>
            </w:r>
          </w:p>
        </w:tc>
      </w:tr>
      <w:tr w:rsidR="002E1B01" w:rsidRPr="00BE3C37" w14:paraId="5D8E3070"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7C1F3843" w14:textId="32E53418" w:rsidR="002E1B01" w:rsidRDefault="002E1B01" w:rsidP="00DF0068">
            <w:pPr>
              <w:pStyle w:val="SBACTableText"/>
            </w:pPr>
            <w:r>
              <w:t>Rater1Score</w:t>
            </w:r>
          </w:p>
        </w:tc>
        <w:tc>
          <w:tcPr>
            <w:tcW w:w="438" w:type="pct"/>
            <w:vAlign w:val="center"/>
          </w:tcPr>
          <w:p w14:paraId="54BE4C83" w14:textId="0BAB5DA8" w:rsidR="002E1B01" w:rsidRPr="00BE3C37" w:rsidRDefault="002E1B01" w:rsidP="00DF0068">
            <w:pPr>
              <w:pStyle w:val="SBACTableText"/>
            </w:pPr>
            <w:r>
              <w:t>xsd:float</w:t>
            </w:r>
          </w:p>
        </w:tc>
        <w:tc>
          <w:tcPr>
            <w:tcW w:w="219" w:type="pct"/>
            <w:vAlign w:val="center"/>
          </w:tcPr>
          <w:p w14:paraId="238A2644" w14:textId="4834ABD4" w:rsidR="002E1B01" w:rsidRPr="00BE3C37" w:rsidRDefault="002E1B01" w:rsidP="00DF0068">
            <w:pPr>
              <w:pStyle w:val="SBACTableText"/>
            </w:pPr>
            <w:r>
              <w:t>8</w:t>
            </w:r>
          </w:p>
        </w:tc>
        <w:tc>
          <w:tcPr>
            <w:tcW w:w="1125" w:type="pct"/>
            <w:vAlign w:val="center"/>
          </w:tcPr>
          <w:p w14:paraId="05EACF08" w14:textId="27B0CDE4" w:rsidR="002E1B01" w:rsidRDefault="002E1B01" w:rsidP="00B73883">
            <w:pPr>
              <w:pStyle w:val="SBACTableText"/>
            </w:pPr>
            <w:r>
              <w:t>The score given by hand scoring rater 1</w:t>
            </w:r>
          </w:p>
        </w:tc>
        <w:tc>
          <w:tcPr>
            <w:tcW w:w="656" w:type="pct"/>
            <w:vAlign w:val="center"/>
          </w:tcPr>
          <w:p w14:paraId="1C150E98" w14:textId="5F567474" w:rsidR="002E1B01" w:rsidRDefault="002E1B01" w:rsidP="00DF0068">
            <w:pPr>
              <w:pStyle w:val="SBACTableText"/>
            </w:pPr>
            <w:r>
              <w:t>Unsigned float</w:t>
            </w:r>
          </w:p>
        </w:tc>
        <w:tc>
          <w:tcPr>
            <w:tcW w:w="376" w:type="pct"/>
          </w:tcPr>
          <w:p w14:paraId="6EDDA8E5" w14:textId="12BE7ABB" w:rsidR="002E1B01" w:rsidRPr="00BE3C37" w:rsidRDefault="002E1B01" w:rsidP="00866BA5">
            <w:pPr>
              <w:pStyle w:val="SBACTableText"/>
            </w:pPr>
            <w:r>
              <w:t>Required for Validity Studies</w:t>
            </w:r>
          </w:p>
        </w:tc>
        <w:tc>
          <w:tcPr>
            <w:tcW w:w="563" w:type="pct"/>
            <w:tcBorders>
              <w:right w:val="single" w:sz="24" w:space="0" w:color="auto"/>
            </w:tcBorders>
            <w:vAlign w:val="center"/>
          </w:tcPr>
          <w:p w14:paraId="48A54490" w14:textId="682E0BE3" w:rsidR="002E1B01" w:rsidRDefault="00691842" w:rsidP="00866BA5">
            <w:pPr>
              <w:pStyle w:val="SBACTableText"/>
            </w:pPr>
            <w:hyperlink r:id="rId106"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7442D65" w14:textId="659F1F42" w:rsidR="002E1B01" w:rsidRPr="0013558F" w:rsidRDefault="00A41C49" w:rsidP="00DF0068">
            <w:pPr>
              <w:pStyle w:val="SBACTableText"/>
              <w:rPr>
                <w:b/>
              </w:rPr>
            </w:pPr>
            <w:r>
              <w:rPr>
                <w:b/>
              </w:rPr>
              <w:t>AIR:</w:t>
            </w:r>
            <w:r w:rsidRPr="00A41C49">
              <w:t>Scr_Rater1</w:t>
            </w:r>
          </w:p>
        </w:tc>
      </w:tr>
      <w:tr w:rsidR="002E1B01" w:rsidRPr="00BE3C37" w14:paraId="06BE72DE"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343336A" w14:textId="53495875" w:rsidR="002E1B01" w:rsidRDefault="002E1B01" w:rsidP="00DF0068">
            <w:pPr>
              <w:pStyle w:val="SBACTableText"/>
            </w:pPr>
            <w:r>
              <w:t>Rater1UserId</w:t>
            </w:r>
          </w:p>
        </w:tc>
        <w:tc>
          <w:tcPr>
            <w:tcW w:w="438" w:type="pct"/>
            <w:vAlign w:val="center"/>
          </w:tcPr>
          <w:p w14:paraId="241853E8" w14:textId="28422E8D" w:rsidR="002E1B01" w:rsidRDefault="002E1B01" w:rsidP="00DF0068">
            <w:pPr>
              <w:pStyle w:val="SBACTableText"/>
            </w:pPr>
            <w:r>
              <w:t>xsd:string</w:t>
            </w:r>
          </w:p>
        </w:tc>
        <w:tc>
          <w:tcPr>
            <w:tcW w:w="219" w:type="pct"/>
            <w:vAlign w:val="center"/>
          </w:tcPr>
          <w:p w14:paraId="5457C26C" w14:textId="0E00A334" w:rsidR="002E1B01" w:rsidRDefault="002E1B01" w:rsidP="00DF0068">
            <w:pPr>
              <w:pStyle w:val="SBACTableText"/>
            </w:pPr>
            <w:r>
              <w:t>50</w:t>
            </w:r>
          </w:p>
        </w:tc>
        <w:tc>
          <w:tcPr>
            <w:tcW w:w="1125" w:type="pct"/>
            <w:vAlign w:val="center"/>
          </w:tcPr>
          <w:p w14:paraId="45CA8C97" w14:textId="1F6A8F04" w:rsidR="002E1B01" w:rsidRDefault="002E1B01" w:rsidP="0017402E">
            <w:pPr>
              <w:pStyle w:val="SBACTableText"/>
            </w:pPr>
            <w:r>
              <w:t xml:space="preserve">ID of </w:t>
            </w:r>
            <w:r w:rsidR="0017402E">
              <w:t>hand scoring rater 1</w:t>
            </w:r>
          </w:p>
        </w:tc>
        <w:tc>
          <w:tcPr>
            <w:tcW w:w="656" w:type="pct"/>
            <w:vAlign w:val="center"/>
          </w:tcPr>
          <w:p w14:paraId="06805127" w14:textId="1125DCAB" w:rsidR="002E1B01" w:rsidRDefault="002E1B01" w:rsidP="00DF0068">
            <w:pPr>
              <w:pStyle w:val="SBACTableText"/>
            </w:pPr>
            <w:r>
              <w:t>Alphanumeric ID up to 50 characters.</w:t>
            </w:r>
          </w:p>
        </w:tc>
        <w:tc>
          <w:tcPr>
            <w:tcW w:w="376" w:type="pct"/>
          </w:tcPr>
          <w:p w14:paraId="03B605E9" w14:textId="48F9C59C" w:rsidR="002E1B01" w:rsidRDefault="0013339A" w:rsidP="00866BA5">
            <w:pPr>
              <w:pStyle w:val="SBACTableText"/>
            </w:pPr>
            <w:r>
              <w:t>See Footnote</w:t>
            </w:r>
            <w:r w:rsidR="002E1B01">
              <w:rPr>
                <w:rStyle w:val="FootnoteReference"/>
              </w:rPr>
              <w:footnoteReference w:id="28"/>
            </w:r>
          </w:p>
        </w:tc>
        <w:tc>
          <w:tcPr>
            <w:tcW w:w="563" w:type="pct"/>
            <w:tcBorders>
              <w:right w:val="single" w:sz="24" w:space="0" w:color="auto"/>
            </w:tcBorders>
            <w:vAlign w:val="center"/>
          </w:tcPr>
          <w:p w14:paraId="790D6CB8" w14:textId="1068A605" w:rsidR="002E1B01" w:rsidRDefault="00691842" w:rsidP="00866BA5">
            <w:pPr>
              <w:pStyle w:val="SBACTableText"/>
            </w:pPr>
            <w:hyperlink r:id="rId107"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2D14E194" w14:textId="77777777" w:rsidR="002E1B01" w:rsidRDefault="002E1B01" w:rsidP="002E1B01">
            <w:pPr>
              <w:pStyle w:val="SBACTableText"/>
            </w:pPr>
            <w:r w:rsidRPr="0013558F">
              <w:rPr>
                <w:b/>
              </w:rPr>
              <w:t>TRT:</w:t>
            </w:r>
            <w:r>
              <w:t>userId</w:t>
            </w:r>
          </w:p>
          <w:p w14:paraId="1310CE13" w14:textId="0CCB8C93" w:rsidR="002E1B01" w:rsidRPr="0013558F" w:rsidRDefault="002E1B01" w:rsidP="002E1B01">
            <w:pPr>
              <w:pStyle w:val="SBACTableText"/>
              <w:rPr>
                <w:b/>
              </w:rPr>
            </w:pPr>
            <w:r w:rsidRPr="00A41C49">
              <w:rPr>
                <w:b/>
              </w:rPr>
              <w:t>AIR</w:t>
            </w:r>
            <w:r w:rsidR="00A41C49" w:rsidRPr="00A41C49">
              <w:rPr>
                <w:b/>
              </w:rPr>
              <w:t>:</w:t>
            </w:r>
            <w:r>
              <w:t>ID_Rater1</w:t>
            </w:r>
          </w:p>
        </w:tc>
      </w:tr>
      <w:tr w:rsidR="002E1B01" w:rsidRPr="00BE3C37" w14:paraId="320ABE9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1882FDA" w14:textId="07E66655" w:rsidR="002E1B01" w:rsidRDefault="002E1B01" w:rsidP="00B63A4D">
            <w:pPr>
              <w:pStyle w:val="SBACTableText"/>
            </w:pPr>
            <w:r>
              <w:t>Rater2Score</w:t>
            </w:r>
          </w:p>
        </w:tc>
        <w:tc>
          <w:tcPr>
            <w:tcW w:w="438" w:type="pct"/>
            <w:vAlign w:val="center"/>
          </w:tcPr>
          <w:p w14:paraId="60A079E9" w14:textId="77777777" w:rsidR="002E1B01" w:rsidRPr="00BE3C37" w:rsidRDefault="002E1B01" w:rsidP="00B63A4D">
            <w:pPr>
              <w:pStyle w:val="SBACTableText"/>
            </w:pPr>
            <w:r>
              <w:t>xsd:float</w:t>
            </w:r>
          </w:p>
        </w:tc>
        <w:tc>
          <w:tcPr>
            <w:tcW w:w="219" w:type="pct"/>
            <w:vAlign w:val="center"/>
          </w:tcPr>
          <w:p w14:paraId="0771D6EF" w14:textId="77777777" w:rsidR="002E1B01" w:rsidRPr="00BE3C37" w:rsidRDefault="002E1B01" w:rsidP="00B63A4D">
            <w:pPr>
              <w:pStyle w:val="SBACTableText"/>
            </w:pPr>
            <w:r>
              <w:t>8</w:t>
            </w:r>
          </w:p>
        </w:tc>
        <w:tc>
          <w:tcPr>
            <w:tcW w:w="1125" w:type="pct"/>
            <w:vAlign w:val="center"/>
          </w:tcPr>
          <w:p w14:paraId="354F545C" w14:textId="5E90E936" w:rsidR="002E1B01" w:rsidRDefault="002E1B01" w:rsidP="00B63A4D">
            <w:pPr>
              <w:pStyle w:val="SBACTableText"/>
            </w:pPr>
            <w:r>
              <w:t xml:space="preserve">The score given by hand scoring rater </w:t>
            </w:r>
            <w:r w:rsidR="0017402E">
              <w:t>2</w:t>
            </w:r>
          </w:p>
        </w:tc>
        <w:tc>
          <w:tcPr>
            <w:tcW w:w="656" w:type="pct"/>
            <w:vAlign w:val="center"/>
          </w:tcPr>
          <w:p w14:paraId="3F64167A" w14:textId="77777777" w:rsidR="002E1B01" w:rsidRDefault="002E1B01" w:rsidP="00B63A4D">
            <w:pPr>
              <w:pStyle w:val="SBACTableText"/>
            </w:pPr>
            <w:r>
              <w:t>Unsigned float</w:t>
            </w:r>
          </w:p>
        </w:tc>
        <w:tc>
          <w:tcPr>
            <w:tcW w:w="376" w:type="pct"/>
          </w:tcPr>
          <w:p w14:paraId="7DBF23FA"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28D42FF9" w14:textId="77777777" w:rsidR="002E1B01" w:rsidRDefault="00691842" w:rsidP="00B63A4D">
            <w:pPr>
              <w:pStyle w:val="SBACTableText"/>
            </w:pPr>
            <w:hyperlink r:id="rId108"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6F412A90" w14:textId="0E273B0A" w:rsidR="002E1B01" w:rsidRPr="0013558F" w:rsidRDefault="00A41C49" w:rsidP="00B63A4D">
            <w:pPr>
              <w:pStyle w:val="SBACTableText"/>
              <w:rPr>
                <w:b/>
              </w:rPr>
            </w:pPr>
            <w:r>
              <w:rPr>
                <w:b/>
              </w:rPr>
              <w:t>AIR:</w:t>
            </w:r>
            <w:r w:rsidRPr="00A41C49">
              <w:t>Scr_Rater</w:t>
            </w:r>
            <w:r>
              <w:t>2</w:t>
            </w:r>
          </w:p>
        </w:tc>
      </w:tr>
      <w:tr w:rsidR="002E1B01" w:rsidRPr="00BE3C37" w14:paraId="0E18AA05"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613F60E1" w14:textId="73932AA3" w:rsidR="002E1B01" w:rsidRDefault="002E1B01" w:rsidP="00B63A4D">
            <w:pPr>
              <w:pStyle w:val="SBACTableText"/>
            </w:pPr>
            <w:r>
              <w:t>Rater2UserId</w:t>
            </w:r>
          </w:p>
        </w:tc>
        <w:tc>
          <w:tcPr>
            <w:tcW w:w="438" w:type="pct"/>
            <w:vAlign w:val="center"/>
          </w:tcPr>
          <w:p w14:paraId="57747B64" w14:textId="77777777" w:rsidR="002E1B01" w:rsidRDefault="002E1B01" w:rsidP="00B63A4D">
            <w:pPr>
              <w:pStyle w:val="SBACTableText"/>
            </w:pPr>
            <w:r>
              <w:t>xsd:string</w:t>
            </w:r>
          </w:p>
        </w:tc>
        <w:tc>
          <w:tcPr>
            <w:tcW w:w="219" w:type="pct"/>
            <w:vAlign w:val="center"/>
          </w:tcPr>
          <w:p w14:paraId="2AAE9B7F" w14:textId="77777777" w:rsidR="002E1B01" w:rsidRDefault="002E1B01" w:rsidP="00B63A4D">
            <w:pPr>
              <w:pStyle w:val="SBACTableText"/>
            </w:pPr>
            <w:r>
              <w:t>50</w:t>
            </w:r>
          </w:p>
        </w:tc>
        <w:tc>
          <w:tcPr>
            <w:tcW w:w="1125" w:type="pct"/>
            <w:vAlign w:val="center"/>
          </w:tcPr>
          <w:p w14:paraId="07902DC2" w14:textId="501C3E7D" w:rsidR="002E1B01" w:rsidRDefault="002E1B01" w:rsidP="0017402E">
            <w:pPr>
              <w:pStyle w:val="SBACTableText"/>
            </w:pPr>
            <w:r>
              <w:t xml:space="preserve">ID of </w:t>
            </w:r>
            <w:r w:rsidR="0017402E">
              <w:t>hand scoring rater 2</w:t>
            </w:r>
          </w:p>
        </w:tc>
        <w:tc>
          <w:tcPr>
            <w:tcW w:w="656" w:type="pct"/>
            <w:vAlign w:val="center"/>
          </w:tcPr>
          <w:p w14:paraId="41381E0E" w14:textId="77777777" w:rsidR="002E1B01" w:rsidRDefault="002E1B01" w:rsidP="00B63A4D">
            <w:pPr>
              <w:pStyle w:val="SBACTableText"/>
            </w:pPr>
            <w:r>
              <w:t>Alphanumeric ID up to 50 characters.</w:t>
            </w:r>
          </w:p>
        </w:tc>
        <w:tc>
          <w:tcPr>
            <w:tcW w:w="376" w:type="pct"/>
          </w:tcPr>
          <w:p w14:paraId="20E5C9DE" w14:textId="3E0CB2F3" w:rsidR="002E1B01" w:rsidRDefault="0013339A" w:rsidP="0013339A">
            <w:pPr>
              <w:pStyle w:val="SBACTableText"/>
            </w:pPr>
            <w:r>
              <w:t>See Footnote</w:t>
            </w:r>
          </w:p>
        </w:tc>
        <w:tc>
          <w:tcPr>
            <w:tcW w:w="563" w:type="pct"/>
            <w:tcBorders>
              <w:right w:val="single" w:sz="24" w:space="0" w:color="auto"/>
            </w:tcBorders>
            <w:vAlign w:val="center"/>
          </w:tcPr>
          <w:p w14:paraId="2A7E07C4" w14:textId="77777777" w:rsidR="002E1B01" w:rsidRDefault="00691842" w:rsidP="00B63A4D">
            <w:pPr>
              <w:pStyle w:val="SBACTableText"/>
            </w:pPr>
            <w:hyperlink r:id="rId109"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3FFCB3EF" w14:textId="77777777" w:rsidR="002E1B01" w:rsidRDefault="002E1B01" w:rsidP="00B63A4D">
            <w:pPr>
              <w:pStyle w:val="SBACTableText"/>
            </w:pPr>
            <w:r w:rsidRPr="0013558F">
              <w:rPr>
                <w:b/>
              </w:rPr>
              <w:t>TRT:</w:t>
            </w:r>
            <w:r>
              <w:t>userId</w:t>
            </w:r>
          </w:p>
          <w:p w14:paraId="5C8FA779" w14:textId="77DCA4BD" w:rsidR="002E1B01" w:rsidRPr="0013558F" w:rsidRDefault="002E1B01" w:rsidP="002E1B01">
            <w:pPr>
              <w:pStyle w:val="SBACTableText"/>
              <w:rPr>
                <w:b/>
              </w:rPr>
            </w:pPr>
            <w:r w:rsidRPr="00A41C49">
              <w:rPr>
                <w:b/>
              </w:rPr>
              <w:t>AIR</w:t>
            </w:r>
            <w:r w:rsidR="00A41C49" w:rsidRPr="00A41C49">
              <w:rPr>
                <w:b/>
              </w:rPr>
              <w:t>:</w:t>
            </w:r>
            <w:r>
              <w:t>ID_Rater2</w:t>
            </w:r>
          </w:p>
        </w:tc>
      </w:tr>
      <w:tr w:rsidR="002E1B01" w:rsidRPr="00BE3C37" w14:paraId="5F46E9AF"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077E58FD" w14:textId="21C493E1" w:rsidR="002E1B01" w:rsidRDefault="002E1B01" w:rsidP="00B63A4D">
            <w:pPr>
              <w:pStyle w:val="SBACTableText"/>
            </w:pPr>
            <w:r>
              <w:t>Rater3Score</w:t>
            </w:r>
          </w:p>
        </w:tc>
        <w:tc>
          <w:tcPr>
            <w:tcW w:w="438" w:type="pct"/>
            <w:vAlign w:val="center"/>
          </w:tcPr>
          <w:p w14:paraId="1528A5CC" w14:textId="77777777" w:rsidR="002E1B01" w:rsidRPr="00BE3C37" w:rsidRDefault="002E1B01" w:rsidP="00B63A4D">
            <w:pPr>
              <w:pStyle w:val="SBACTableText"/>
            </w:pPr>
            <w:r>
              <w:t>xsd:float</w:t>
            </w:r>
          </w:p>
        </w:tc>
        <w:tc>
          <w:tcPr>
            <w:tcW w:w="219" w:type="pct"/>
            <w:vAlign w:val="center"/>
          </w:tcPr>
          <w:p w14:paraId="536D4C50" w14:textId="77777777" w:rsidR="002E1B01" w:rsidRPr="00BE3C37" w:rsidRDefault="002E1B01" w:rsidP="00B63A4D">
            <w:pPr>
              <w:pStyle w:val="SBACTableText"/>
            </w:pPr>
            <w:r>
              <w:t>8</w:t>
            </w:r>
          </w:p>
        </w:tc>
        <w:tc>
          <w:tcPr>
            <w:tcW w:w="1125" w:type="pct"/>
            <w:vAlign w:val="center"/>
          </w:tcPr>
          <w:p w14:paraId="71E73B17" w14:textId="74E86E73" w:rsidR="0017402E" w:rsidRDefault="0017402E" w:rsidP="00B63A4D">
            <w:pPr>
              <w:pStyle w:val="SBACTableText"/>
            </w:pPr>
            <w:r>
              <w:t>Possible reconciled score given by a hand scoring rater.</w:t>
            </w:r>
          </w:p>
          <w:p w14:paraId="231584A9" w14:textId="72FD13A3" w:rsidR="002E1B01" w:rsidRDefault="0017402E" w:rsidP="00B63A4D">
            <w:pPr>
              <w:pStyle w:val="SBACTableText"/>
            </w:pPr>
            <w:r>
              <w:t>If there is sufficient difference between the scores of rater 1 and rater 2, then a third rater will provide a reconciled rating that becomes the final score. In other cases, this field should be blank.</w:t>
            </w:r>
          </w:p>
        </w:tc>
        <w:tc>
          <w:tcPr>
            <w:tcW w:w="656" w:type="pct"/>
            <w:vAlign w:val="center"/>
          </w:tcPr>
          <w:p w14:paraId="0B8F1AF1" w14:textId="0C6071A4" w:rsidR="002E1B01" w:rsidRDefault="002E1B01" w:rsidP="00B63A4D">
            <w:pPr>
              <w:pStyle w:val="SBACTableText"/>
            </w:pPr>
            <w:r>
              <w:t>Unsigned float</w:t>
            </w:r>
            <w:r w:rsidR="0017402E">
              <w:t xml:space="preserve"> or blank.</w:t>
            </w:r>
          </w:p>
        </w:tc>
        <w:tc>
          <w:tcPr>
            <w:tcW w:w="376" w:type="pct"/>
          </w:tcPr>
          <w:p w14:paraId="0C095756" w14:textId="77777777" w:rsidR="002E1B01" w:rsidRPr="00BE3C37" w:rsidRDefault="002E1B01" w:rsidP="00B63A4D">
            <w:pPr>
              <w:pStyle w:val="SBACTableText"/>
            </w:pPr>
            <w:r>
              <w:t>Required for Validity Studies</w:t>
            </w:r>
          </w:p>
        </w:tc>
        <w:tc>
          <w:tcPr>
            <w:tcW w:w="563" w:type="pct"/>
            <w:tcBorders>
              <w:right w:val="single" w:sz="24" w:space="0" w:color="auto"/>
            </w:tcBorders>
            <w:vAlign w:val="center"/>
          </w:tcPr>
          <w:p w14:paraId="5D68322B" w14:textId="77777777" w:rsidR="002E1B01" w:rsidRDefault="00691842" w:rsidP="00B63A4D">
            <w:pPr>
              <w:pStyle w:val="SBACTableText"/>
            </w:pPr>
            <w:hyperlink r:id="rId110" w:history="1">
              <w:r w:rsidR="002E1B01" w:rsidRPr="00B83BAC">
                <w:rPr>
                  <w:rStyle w:val="Hyperlink"/>
                </w:rPr>
                <w:t>https://ceds.ed.gov/element/000724</w:t>
              </w:r>
            </w:hyperlink>
          </w:p>
        </w:tc>
        <w:tc>
          <w:tcPr>
            <w:tcW w:w="812" w:type="pct"/>
            <w:shd w:val="clear" w:color="auto" w:fill="auto"/>
            <w:tcMar>
              <w:top w:w="0" w:type="dxa"/>
              <w:left w:w="45" w:type="dxa"/>
              <w:bottom w:w="0" w:type="dxa"/>
              <w:right w:w="45" w:type="dxa"/>
            </w:tcMar>
            <w:vAlign w:val="center"/>
          </w:tcPr>
          <w:p w14:paraId="015970BE" w14:textId="2655593F" w:rsidR="002E1B01" w:rsidRPr="0013558F" w:rsidRDefault="00A41C49" w:rsidP="00B63A4D">
            <w:pPr>
              <w:pStyle w:val="SBACTableText"/>
              <w:rPr>
                <w:b/>
              </w:rPr>
            </w:pPr>
            <w:r>
              <w:rPr>
                <w:b/>
              </w:rPr>
              <w:t>AIR:</w:t>
            </w:r>
            <w:r w:rsidRPr="00A41C49">
              <w:t>Scr_Rater</w:t>
            </w:r>
            <w:r>
              <w:t>2</w:t>
            </w:r>
          </w:p>
        </w:tc>
      </w:tr>
      <w:tr w:rsidR="002E1B01" w:rsidRPr="00BE3C37" w14:paraId="22D3C37D" w14:textId="77777777" w:rsidTr="0096719A">
        <w:trPr>
          <w:cantSplit/>
          <w:trHeight w:val="240"/>
          <w:jc w:val="center"/>
        </w:trPr>
        <w:tc>
          <w:tcPr>
            <w:tcW w:w="811" w:type="pct"/>
            <w:shd w:val="clear" w:color="auto" w:fill="auto"/>
            <w:tcMar>
              <w:top w:w="0" w:type="dxa"/>
              <w:left w:w="45" w:type="dxa"/>
              <w:bottom w:w="0" w:type="dxa"/>
              <w:right w:w="45" w:type="dxa"/>
            </w:tcMar>
            <w:vAlign w:val="center"/>
          </w:tcPr>
          <w:p w14:paraId="3E7FD569" w14:textId="0D3500B0" w:rsidR="002E1B01" w:rsidRDefault="00B66266" w:rsidP="00B63A4D">
            <w:pPr>
              <w:pStyle w:val="SBACTableText"/>
            </w:pPr>
            <w:r>
              <w:t>Rater3</w:t>
            </w:r>
            <w:r w:rsidR="002E1B01">
              <w:t>UserId</w:t>
            </w:r>
          </w:p>
        </w:tc>
        <w:tc>
          <w:tcPr>
            <w:tcW w:w="438" w:type="pct"/>
            <w:vAlign w:val="center"/>
          </w:tcPr>
          <w:p w14:paraId="492B0598" w14:textId="77777777" w:rsidR="002E1B01" w:rsidRDefault="002E1B01" w:rsidP="00B63A4D">
            <w:pPr>
              <w:pStyle w:val="SBACTableText"/>
            </w:pPr>
            <w:r>
              <w:t>xsd:string</w:t>
            </w:r>
          </w:p>
        </w:tc>
        <w:tc>
          <w:tcPr>
            <w:tcW w:w="219" w:type="pct"/>
            <w:vAlign w:val="center"/>
          </w:tcPr>
          <w:p w14:paraId="12827A01" w14:textId="77777777" w:rsidR="002E1B01" w:rsidRDefault="002E1B01" w:rsidP="00B63A4D">
            <w:pPr>
              <w:pStyle w:val="SBACTableText"/>
            </w:pPr>
            <w:r>
              <w:t>50</w:t>
            </w:r>
          </w:p>
        </w:tc>
        <w:tc>
          <w:tcPr>
            <w:tcW w:w="1125" w:type="pct"/>
            <w:vAlign w:val="center"/>
          </w:tcPr>
          <w:p w14:paraId="328F2D6A" w14:textId="77777777" w:rsidR="002E1B01" w:rsidRDefault="002E1B01" w:rsidP="00B63A4D">
            <w:pPr>
              <w:pStyle w:val="SBACTableText"/>
            </w:pPr>
            <w:r>
              <w:t>ID of the user who scored human-scored item</w:t>
            </w:r>
          </w:p>
        </w:tc>
        <w:tc>
          <w:tcPr>
            <w:tcW w:w="656" w:type="pct"/>
            <w:vAlign w:val="center"/>
          </w:tcPr>
          <w:p w14:paraId="39CE0610" w14:textId="77777777" w:rsidR="002E1B01" w:rsidRDefault="002E1B01" w:rsidP="00B63A4D">
            <w:pPr>
              <w:pStyle w:val="SBACTableText"/>
            </w:pPr>
            <w:r>
              <w:t>Alphanumeric ID up to 50 characters.</w:t>
            </w:r>
          </w:p>
        </w:tc>
        <w:tc>
          <w:tcPr>
            <w:tcW w:w="376" w:type="pct"/>
          </w:tcPr>
          <w:p w14:paraId="2FCB6363" w14:textId="332E5287" w:rsidR="002E1B01" w:rsidRDefault="0013339A" w:rsidP="0013339A">
            <w:pPr>
              <w:pStyle w:val="SBACTableText"/>
            </w:pPr>
            <w:r>
              <w:t>See Footnote</w:t>
            </w:r>
          </w:p>
        </w:tc>
        <w:tc>
          <w:tcPr>
            <w:tcW w:w="563" w:type="pct"/>
            <w:tcBorders>
              <w:right w:val="single" w:sz="24" w:space="0" w:color="auto"/>
            </w:tcBorders>
            <w:vAlign w:val="center"/>
          </w:tcPr>
          <w:p w14:paraId="28B0A30F" w14:textId="77777777" w:rsidR="002E1B01" w:rsidRDefault="00691842" w:rsidP="00B63A4D">
            <w:pPr>
              <w:pStyle w:val="SBACTableText"/>
            </w:pPr>
            <w:hyperlink r:id="rId111" w:history="1">
              <w:r w:rsidR="002E1B01" w:rsidRPr="00B83BAC">
                <w:rPr>
                  <w:rStyle w:val="Hyperlink"/>
                </w:rPr>
                <w:t>https://ceds.ed.gov/element/001572</w:t>
              </w:r>
            </w:hyperlink>
          </w:p>
        </w:tc>
        <w:tc>
          <w:tcPr>
            <w:tcW w:w="812" w:type="pct"/>
            <w:shd w:val="clear" w:color="auto" w:fill="auto"/>
            <w:tcMar>
              <w:top w:w="0" w:type="dxa"/>
              <w:left w:w="45" w:type="dxa"/>
              <w:bottom w:w="0" w:type="dxa"/>
              <w:right w:w="45" w:type="dxa"/>
            </w:tcMar>
            <w:vAlign w:val="center"/>
          </w:tcPr>
          <w:p w14:paraId="1B6C44FA" w14:textId="77777777" w:rsidR="002E1B01" w:rsidRDefault="002E1B01" w:rsidP="00B63A4D">
            <w:pPr>
              <w:pStyle w:val="SBACTableText"/>
            </w:pPr>
            <w:r w:rsidRPr="0013558F">
              <w:rPr>
                <w:b/>
              </w:rPr>
              <w:t>TRT:</w:t>
            </w:r>
            <w:r>
              <w:t>userId</w:t>
            </w:r>
          </w:p>
          <w:p w14:paraId="239EEC16" w14:textId="66A8CF7C" w:rsidR="002E1B01" w:rsidRPr="0013558F" w:rsidRDefault="002E1B01" w:rsidP="002E1B01">
            <w:pPr>
              <w:pStyle w:val="SBACTableText"/>
              <w:rPr>
                <w:b/>
              </w:rPr>
            </w:pPr>
            <w:r w:rsidRPr="00A41C49">
              <w:rPr>
                <w:b/>
              </w:rPr>
              <w:t>AIR</w:t>
            </w:r>
            <w:r w:rsidR="00A41C49" w:rsidRPr="00A41C49">
              <w:rPr>
                <w:b/>
              </w:rPr>
              <w:t>:</w:t>
            </w:r>
            <w:r>
              <w:t>ID Rater3</w:t>
            </w:r>
          </w:p>
        </w:tc>
      </w:tr>
      <w:tr w:rsidR="002E1B01" w:rsidRPr="00BE3C37" w14:paraId="2E00DDED" w14:textId="77777777" w:rsidTr="0096719A">
        <w:trPr>
          <w:cantSplit/>
          <w:trHeight w:val="240"/>
          <w:jc w:val="center"/>
        </w:trPr>
        <w:tc>
          <w:tcPr>
            <w:tcW w:w="811" w:type="pct"/>
            <w:shd w:val="clear" w:color="auto" w:fill="auto"/>
            <w:tcMar>
              <w:top w:w="0" w:type="dxa"/>
              <w:left w:w="45" w:type="dxa"/>
              <w:bottom w:w="0" w:type="dxa"/>
              <w:right w:w="45" w:type="dxa"/>
            </w:tcMar>
            <w:vAlign w:val="center"/>
            <w:hideMark/>
          </w:tcPr>
          <w:p w14:paraId="5764083E" w14:textId="77777777" w:rsidR="002E1B01" w:rsidRPr="00BE3C37" w:rsidRDefault="002E1B01" w:rsidP="00B63A4D">
            <w:pPr>
              <w:pStyle w:val="SBACTableText"/>
            </w:pPr>
            <w:r>
              <w:lastRenderedPageBreak/>
              <w:t>ScoreRationale</w:t>
            </w:r>
          </w:p>
        </w:tc>
        <w:tc>
          <w:tcPr>
            <w:tcW w:w="438" w:type="pct"/>
            <w:vAlign w:val="center"/>
          </w:tcPr>
          <w:p w14:paraId="339D0E50" w14:textId="77777777" w:rsidR="002E1B01" w:rsidRPr="00BE3C37" w:rsidRDefault="002E1B01" w:rsidP="00B63A4D">
            <w:pPr>
              <w:pStyle w:val="SBACTableText"/>
            </w:pPr>
            <w:r>
              <w:t>xsd:string</w:t>
            </w:r>
          </w:p>
        </w:tc>
        <w:tc>
          <w:tcPr>
            <w:tcW w:w="219" w:type="pct"/>
            <w:vAlign w:val="center"/>
          </w:tcPr>
          <w:p w14:paraId="2B3ADA19" w14:textId="77777777" w:rsidR="002E1B01" w:rsidRPr="00BE3C37" w:rsidRDefault="002E1B01" w:rsidP="00B63A4D">
            <w:pPr>
              <w:pStyle w:val="SBACTableText"/>
            </w:pPr>
            <w:r>
              <w:t>255</w:t>
            </w:r>
          </w:p>
        </w:tc>
        <w:tc>
          <w:tcPr>
            <w:tcW w:w="1125" w:type="pct"/>
            <w:vAlign w:val="center"/>
          </w:tcPr>
          <w:p w14:paraId="0BCDAC0E" w14:textId="4ED731D1" w:rsidR="002E1B01" w:rsidRPr="00BE3C37" w:rsidRDefault="002E1B01" w:rsidP="00B63A4D">
            <w:pPr>
              <w:pStyle w:val="SBACTableText"/>
            </w:pPr>
            <w:r>
              <w:t>Rationale given by the human scorer. If multiple raters gave rational may be concatenated messages.</w:t>
            </w:r>
          </w:p>
        </w:tc>
        <w:tc>
          <w:tcPr>
            <w:tcW w:w="656" w:type="pct"/>
            <w:vAlign w:val="center"/>
          </w:tcPr>
          <w:p w14:paraId="6C4E46B0" w14:textId="77777777" w:rsidR="002E1B01" w:rsidRPr="00BE3C37" w:rsidRDefault="002E1B01" w:rsidP="00B63A4D">
            <w:pPr>
              <w:pStyle w:val="SBACTableText"/>
            </w:pPr>
            <w:r>
              <w:t>Printable text.</w:t>
            </w:r>
          </w:p>
        </w:tc>
        <w:tc>
          <w:tcPr>
            <w:tcW w:w="376" w:type="pct"/>
            <w:vAlign w:val="center"/>
          </w:tcPr>
          <w:p w14:paraId="11FAB138" w14:textId="77777777" w:rsidR="002E1B01" w:rsidRPr="00BE3C37" w:rsidRDefault="002E1B01" w:rsidP="00B63A4D">
            <w:pPr>
              <w:pStyle w:val="SBACTableText"/>
            </w:pPr>
            <w:r w:rsidRPr="00BE3C37">
              <w:t xml:space="preserve">Optional </w:t>
            </w:r>
          </w:p>
        </w:tc>
        <w:tc>
          <w:tcPr>
            <w:tcW w:w="563" w:type="pct"/>
            <w:tcBorders>
              <w:right w:val="single" w:sz="24" w:space="0" w:color="auto"/>
            </w:tcBorders>
            <w:vAlign w:val="center"/>
          </w:tcPr>
          <w:p w14:paraId="596D7EBE" w14:textId="77777777" w:rsidR="002E1B01" w:rsidRPr="00BE3C37" w:rsidRDefault="002E1B01" w:rsidP="00B63A4D">
            <w:pPr>
              <w:pStyle w:val="SBACTableText"/>
            </w:pPr>
          </w:p>
        </w:tc>
        <w:tc>
          <w:tcPr>
            <w:tcW w:w="812" w:type="pct"/>
            <w:shd w:val="clear" w:color="auto" w:fill="auto"/>
            <w:tcMar>
              <w:top w:w="0" w:type="dxa"/>
              <w:left w:w="45" w:type="dxa"/>
              <w:bottom w:w="0" w:type="dxa"/>
              <w:right w:w="45" w:type="dxa"/>
            </w:tcMar>
            <w:vAlign w:val="center"/>
            <w:hideMark/>
          </w:tcPr>
          <w:p w14:paraId="58A43137" w14:textId="77777777" w:rsidR="002E1B01" w:rsidRPr="00BE3C37" w:rsidRDefault="002E1B01" w:rsidP="00B63A4D">
            <w:pPr>
              <w:pStyle w:val="SBACTableText"/>
            </w:pPr>
          </w:p>
        </w:tc>
      </w:tr>
    </w:tbl>
    <w:p w14:paraId="0D7D5F3A" w14:textId="77777777" w:rsidR="00B270D7" w:rsidRDefault="00B270D7" w:rsidP="00B270D7"/>
    <w:p w14:paraId="0C9C7ED9" w14:textId="7566B88A" w:rsidR="00782A8E" w:rsidRDefault="00782A8E" w:rsidP="00782A8E">
      <w:pPr>
        <w:pStyle w:val="Heading1"/>
        <w:pageBreakBefore/>
      </w:pPr>
      <w:r>
        <w:lastRenderedPageBreak/>
        <w:t xml:space="preserve">Appendix A: Test Results Transmission Format </w:t>
      </w:r>
      <w:r w:rsidR="009927C3">
        <w:t>–</w:t>
      </w:r>
      <w:r>
        <w:t xml:space="preserve"> Scores</w:t>
      </w:r>
    </w:p>
    <w:p w14:paraId="00C28E0F" w14:textId="77777777" w:rsidR="009927C3" w:rsidRDefault="009927C3" w:rsidP="009927C3">
      <w:pPr>
        <w:pStyle w:val="FootnoteText"/>
      </w:pPr>
      <w:r>
        <w:t>The TRT format uses the &lt;Score&gt; element for all scores. In each case, the “value” attribute provides the score value and the “standardError” attribute indicates the standard error value. Scores are distinguished by the “measureOf” and “measureLabel” attributes according to the following table:</w:t>
      </w:r>
    </w:p>
    <w:p w14:paraId="0750C772" w14:textId="77777777" w:rsidR="009927C3" w:rsidRDefault="009927C3" w:rsidP="009927C3">
      <w:pPr>
        <w:pStyle w:val="FootnoteText"/>
      </w:pPr>
    </w:p>
    <w:tbl>
      <w:tblPr>
        <w:tblStyle w:val="TableGrid"/>
        <w:tblW w:w="0" w:type="auto"/>
        <w:jc w:val="center"/>
        <w:tblLook w:val="04A0" w:firstRow="1" w:lastRow="0" w:firstColumn="1" w:lastColumn="0" w:noHBand="0" w:noVBand="1"/>
      </w:tblPr>
      <w:tblGrid>
        <w:gridCol w:w="3394"/>
        <w:gridCol w:w="2275"/>
        <w:gridCol w:w="3215"/>
      </w:tblGrid>
      <w:tr w:rsidR="009927C3" w:rsidRPr="009927C3" w14:paraId="3BF7A889" w14:textId="77777777" w:rsidTr="009927C3">
        <w:trPr>
          <w:jc w:val="center"/>
        </w:trPr>
        <w:tc>
          <w:tcPr>
            <w:tcW w:w="0" w:type="auto"/>
          </w:tcPr>
          <w:p w14:paraId="42D075BE" w14:textId="77777777" w:rsidR="009927C3" w:rsidRPr="009927C3" w:rsidRDefault="009927C3" w:rsidP="0013558F">
            <w:pPr>
              <w:pStyle w:val="FootnoteText"/>
              <w:rPr>
                <w:b/>
              </w:rPr>
            </w:pPr>
          </w:p>
        </w:tc>
        <w:tc>
          <w:tcPr>
            <w:tcW w:w="0" w:type="auto"/>
          </w:tcPr>
          <w:p w14:paraId="5241DEE1" w14:textId="77777777" w:rsidR="009927C3" w:rsidRPr="009927C3" w:rsidRDefault="009927C3" w:rsidP="0013558F">
            <w:pPr>
              <w:pStyle w:val="FootnoteText"/>
              <w:rPr>
                <w:b/>
              </w:rPr>
            </w:pPr>
            <w:r w:rsidRPr="009927C3">
              <w:rPr>
                <w:b/>
              </w:rPr>
              <w:t>measureOf</w:t>
            </w:r>
          </w:p>
        </w:tc>
        <w:tc>
          <w:tcPr>
            <w:tcW w:w="0" w:type="auto"/>
          </w:tcPr>
          <w:p w14:paraId="44102F69" w14:textId="77777777" w:rsidR="009927C3" w:rsidRPr="009927C3" w:rsidRDefault="009927C3" w:rsidP="0013558F">
            <w:pPr>
              <w:pStyle w:val="FootnoteText"/>
              <w:rPr>
                <w:b/>
              </w:rPr>
            </w:pPr>
            <w:r w:rsidRPr="009927C3">
              <w:rPr>
                <w:b/>
              </w:rPr>
              <w:t>measureLabel</w:t>
            </w:r>
          </w:p>
        </w:tc>
      </w:tr>
      <w:tr w:rsidR="009927C3" w14:paraId="503D9C38" w14:textId="77777777" w:rsidTr="009927C3">
        <w:trPr>
          <w:jc w:val="center"/>
        </w:trPr>
        <w:tc>
          <w:tcPr>
            <w:tcW w:w="0" w:type="auto"/>
          </w:tcPr>
          <w:p w14:paraId="27095DFF" w14:textId="1A1825BB" w:rsidR="009927C3" w:rsidRDefault="009927C3" w:rsidP="0013558F">
            <w:pPr>
              <w:pStyle w:val="FootnoteText"/>
            </w:pPr>
            <w:r>
              <w:t>Overall test scale score</w:t>
            </w:r>
          </w:p>
        </w:tc>
        <w:tc>
          <w:tcPr>
            <w:tcW w:w="0" w:type="auto"/>
          </w:tcPr>
          <w:p w14:paraId="2D67CB64" w14:textId="77777777" w:rsidR="009927C3" w:rsidRDefault="009927C3" w:rsidP="0013558F">
            <w:pPr>
              <w:pStyle w:val="FootnoteText"/>
            </w:pPr>
            <w:r>
              <w:t>Overall</w:t>
            </w:r>
          </w:p>
        </w:tc>
        <w:tc>
          <w:tcPr>
            <w:tcW w:w="0" w:type="auto"/>
          </w:tcPr>
          <w:p w14:paraId="01F2874F" w14:textId="77777777" w:rsidR="009927C3" w:rsidRDefault="009927C3" w:rsidP="0013558F">
            <w:pPr>
              <w:pStyle w:val="FootnoteText"/>
            </w:pPr>
            <w:r>
              <w:t>ScaleScore</w:t>
            </w:r>
          </w:p>
        </w:tc>
      </w:tr>
      <w:tr w:rsidR="009927C3" w14:paraId="0B4044A2" w14:textId="77777777" w:rsidTr="009927C3">
        <w:trPr>
          <w:jc w:val="center"/>
        </w:trPr>
        <w:tc>
          <w:tcPr>
            <w:tcW w:w="0" w:type="auto"/>
          </w:tcPr>
          <w:p w14:paraId="669EE4DD" w14:textId="36196552" w:rsidR="009927C3" w:rsidRDefault="009927C3" w:rsidP="0013558F">
            <w:pPr>
              <w:pStyle w:val="FootnoteText"/>
            </w:pPr>
            <w:r>
              <w:t>Overall test achievement level</w:t>
            </w:r>
          </w:p>
        </w:tc>
        <w:tc>
          <w:tcPr>
            <w:tcW w:w="0" w:type="auto"/>
          </w:tcPr>
          <w:p w14:paraId="78BEDEEE" w14:textId="77777777" w:rsidR="009927C3" w:rsidRDefault="009927C3" w:rsidP="0013558F">
            <w:pPr>
              <w:pStyle w:val="FootnoteText"/>
            </w:pPr>
            <w:r>
              <w:t>Overall</w:t>
            </w:r>
          </w:p>
        </w:tc>
        <w:tc>
          <w:tcPr>
            <w:tcW w:w="0" w:type="auto"/>
          </w:tcPr>
          <w:p w14:paraId="4D7B38D6" w14:textId="77777777" w:rsidR="009927C3" w:rsidRDefault="009927C3" w:rsidP="0013558F">
            <w:pPr>
              <w:pStyle w:val="FootnoteText"/>
            </w:pPr>
            <w:r>
              <w:t>PerformanceLevel</w:t>
            </w:r>
          </w:p>
        </w:tc>
      </w:tr>
      <w:tr w:rsidR="009927C3" w14:paraId="3CE835A9" w14:textId="77777777" w:rsidTr="009927C3">
        <w:trPr>
          <w:jc w:val="center"/>
        </w:trPr>
        <w:tc>
          <w:tcPr>
            <w:tcW w:w="0" w:type="auto"/>
          </w:tcPr>
          <w:p w14:paraId="3B95BAFE" w14:textId="14B7CF8D" w:rsidR="009927C3" w:rsidRDefault="009927C3" w:rsidP="009927C3">
            <w:pPr>
              <w:pStyle w:val="FootnoteText"/>
            </w:pPr>
            <w:r>
              <w:t>Math Claim 1 scale score</w:t>
            </w:r>
          </w:p>
        </w:tc>
        <w:tc>
          <w:tcPr>
            <w:tcW w:w="0" w:type="auto"/>
          </w:tcPr>
          <w:p w14:paraId="7A336854" w14:textId="77777777" w:rsidR="009927C3" w:rsidRDefault="009927C3" w:rsidP="0013558F">
            <w:pPr>
              <w:pStyle w:val="FootnoteText"/>
            </w:pPr>
            <w:r>
              <w:t>1</w:t>
            </w:r>
          </w:p>
        </w:tc>
        <w:tc>
          <w:tcPr>
            <w:tcW w:w="0" w:type="auto"/>
          </w:tcPr>
          <w:p w14:paraId="2136585A" w14:textId="77777777" w:rsidR="009927C3" w:rsidRDefault="009927C3" w:rsidP="0013558F">
            <w:pPr>
              <w:pStyle w:val="FootnoteText"/>
            </w:pPr>
            <w:r>
              <w:t>ScaleScore</w:t>
            </w:r>
          </w:p>
        </w:tc>
      </w:tr>
      <w:tr w:rsidR="009927C3" w14:paraId="269E3D0A" w14:textId="77777777" w:rsidTr="009927C3">
        <w:trPr>
          <w:jc w:val="center"/>
        </w:trPr>
        <w:tc>
          <w:tcPr>
            <w:tcW w:w="0" w:type="auto"/>
          </w:tcPr>
          <w:p w14:paraId="335F5A61" w14:textId="1D2B4531" w:rsidR="009927C3" w:rsidRDefault="009927C3" w:rsidP="0013558F">
            <w:pPr>
              <w:pStyle w:val="FootnoteText"/>
            </w:pPr>
            <w:r>
              <w:t>Math Claim 1 achievement level</w:t>
            </w:r>
          </w:p>
        </w:tc>
        <w:tc>
          <w:tcPr>
            <w:tcW w:w="0" w:type="auto"/>
          </w:tcPr>
          <w:p w14:paraId="6C1B07BD" w14:textId="77777777" w:rsidR="009927C3" w:rsidRDefault="009927C3" w:rsidP="0013558F">
            <w:pPr>
              <w:pStyle w:val="FootnoteText"/>
            </w:pPr>
            <w:r>
              <w:t>1</w:t>
            </w:r>
          </w:p>
        </w:tc>
        <w:tc>
          <w:tcPr>
            <w:tcW w:w="0" w:type="auto"/>
          </w:tcPr>
          <w:p w14:paraId="6404C8F5" w14:textId="77777777" w:rsidR="009927C3" w:rsidRDefault="009927C3" w:rsidP="0013558F">
            <w:pPr>
              <w:pStyle w:val="FootnoteText"/>
            </w:pPr>
            <w:r>
              <w:t>PerformanceLevel</w:t>
            </w:r>
          </w:p>
        </w:tc>
      </w:tr>
      <w:tr w:rsidR="009927C3" w14:paraId="0A8EBBB5" w14:textId="77777777" w:rsidTr="009927C3">
        <w:trPr>
          <w:jc w:val="center"/>
        </w:trPr>
        <w:tc>
          <w:tcPr>
            <w:tcW w:w="0" w:type="auto"/>
          </w:tcPr>
          <w:p w14:paraId="1F9880E7" w14:textId="37CC69E1" w:rsidR="009927C3" w:rsidRDefault="009927C3" w:rsidP="009927C3">
            <w:pPr>
              <w:pStyle w:val="FootnoteText"/>
            </w:pPr>
            <w:r>
              <w:t>ELA Claim 1 scale score</w:t>
            </w:r>
          </w:p>
        </w:tc>
        <w:tc>
          <w:tcPr>
            <w:tcW w:w="0" w:type="auto"/>
          </w:tcPr>
          <w:p w14:paraId="3895D058" w14:textId="77777777" w:rsidR="009927C3" w:rsidRDefault="009927C3" w:rsidP="0013558F">
            <w:pPr>
              <w:pStyle w:val="FootnoteText"/>
            </w:pPr>
            <w:r>
              <w:t>SOCK_R</w:t>
            </w:r>
          </w:p>
        </w:tc>
        <w:tc>
          <w:tcPr>
            <w:tcW w:w="0" w:type="auto"/>
          </w:tcPr>
          <w:p w14:paraId="6666A32C" w14:textId="77777777" w:rsidR="009927C3" w:rsidRDefault="009927C3" w:rsidP="0013558F">
            <w:pPr>
              <w:pStyle w:val="FootnoteText"/>
            </w:pPr>
            <w:r>
              <w:t>ScaleScore</w:t>
            </w:r>
          </w:p>
        </w:tc>
      </w:tr>
      <w:tr w:rsidR="009927C3" w14:paraId="76ED08F2" w14:textId="77777777" w:rsidTr="009927C3">
        <w:trPr>
          <w:jc w:val="center"/>
        </w:trPr>
        <w:tc>
          <w:tcPr>
            <w:tcW w:w="0" w:type="auto"/>
          </w:tcPr>
          <w:p w14:paraId="20C3D7BC" w14:textId="1ECCF47F" w:rsidR="009927C3" w:rsidRDefault="009927C3" w:rsidP="009927C3">
            <w:pPr>
              <w:pStyle w:val="FootnoteText"/>
            </w:pPr>
            <w:r>
              <w:t>ELA Claim 1 achievement level</w:t>
            </w:r>
          </w:p>
        </w:tc>
        <w:tc>
          <w:tcPr>
            <w:tcW w:w="0" w:type="auto"/>
          </w:tcPr>
          <w:p w14:paraId="14381DFE" w14:textId="77777777" w:rsidR="009927C3" w:rsidRDefault="009927C3" w:rsidP="0013558F">
            <w:pPr>
              <w:pStyle w:val="FootnoteText"/>
            </w:pPr>
            <w:r>
              <w:t>SOCK_R</w:t>
            </w:r>
          </w:p>
        </w:tc>
        <w:tc>
          <w:tcPr>
            <w:tcW w:w="0" w:type="auto"/>
          </w:tcPr>
          <w:p w14:paraId="47E352D1" w14:textId="77777777" w:rsidR="009927C3" w:rsidRDefault="009927C3" w:rsidP="0013558F">
            <w:pPr>
              <w:pStyle w:val="FootnoteText"/>
            </w:pPr>
            <w:r>
              <w:t>PerformanceLevel</w:t>
            </w:r>
          </w:p>
        </w:tc>
      </w:tr>
      <w:tr w:rsidR="009927C3" w14:paraId="63E86B25" w14:textId="77777777" w:rsidTr="009927C3">
        <w:trPr>
          <w:jc w:val="center"/>
        </w:trPr>
        <w:tc>
          <w:tcPr>
            <w:tcW w:w="0" w:type="auto"/>
          </w:tcPr>
          <w:p w14:paraId="0CEA9C33" w14:textId="67066318" w:rsidR="009927C3" w:rsidRDefault="009927C3" w:rsidP="009927C3">
            <w:pPr>
              <w:pStyle w:val="FootnoteText"/>
            </w:pPr>
            <w:r>
              <w:t>Math Claim 2,4 scale score</w:t>
            </w:r>
          </w:p>
        </w:tc>
        <w:tc>
          <w:tcPr>
            <w:tcW w:w="0" w:type="auto"/>
          </w:tcPr>
          <w:p w14:paraId="1F770A86" w14:textId="4A0630D9" w:rsidR="009927C3" w:rsidRDefault="009927C3" w:rsidP="009927C3">
            <w:pPr>
              <w:pStyle w:val="FootnoteText"/>
            </w:pPr>
            <w:r>
              <w:t>SOCK_2</w:t>
            </w:r>
          </w:p>
        </w:tc>
        <w:tc>
          <w:tcPr>
            <w:tcW w:w="0" w:type="auto"/>
          </w:tcPr>
          <w:p w14:paraId="34DB80C9" w14:textId="6ACA9C8E" w:rsidR="009927C3" w:rsidRDefault="009927C3" w:rsidP="009927C3">
            <w:pPr>
              <w:pStyle w:val="FootnoteText"/>
            </w:pPr>
            <w:r>
              <w:t>ScaleScore</w:t>
            </w:r>
          </w:p>
        </w:tc>
      </w:tr>
      <w:tr w:rsidR="009927C3" w14:paraId="7B96A218" w14:textId="77777777" w:rsidTr="009927C3">
        <w:trPr>
          <w:jc w:val="center"/>
        </w:trPr>
        <w:tc>
          <w:tcPr>
            <w:tcW w:w="0" w:type="auto"/>
          </w:tcPr>
          <w:p w14:paraId="54D94126" w14:textId="7B1483DB" w:rsidR="009927C3" w:rsidRDefault="009927C3" w:rsidP="009927C3">
            <w:pPr>
              <w:pStyle w:val="FootnoteText"/>
            </w:pPr>
            <w:r>
              <w:t>Math Claim 2,4 achievement level</w:t>
            </w:r>
          </w:p>
        </w:tc>
        <w:tc>
          <w:tcPr>
            <w:tcW w:w="0" w:type="auto"/>
          </w:tcPr>
          <w:p w14:paraId="2DA544F8" w14:textId="38A4B9DA" w:rsidR="009927C3" w:rsidRDefault="009927C3" w:rsidP="009927C3">
            <w:pPr>
              <w:pStyle w:val="FootnoteText"/>
            </w:pPr>
            <w:r>
              <w:t>SOCK_2</w:t>
            </w:r>
          </w:p>
        </w:tc>
        <w:tc>
          <w:tcPr>
            <w:tcW w:w="0" w:type="auto"/>
          </w:tcPr>
          <w:p w14:paraId="3853A2BB" w14:textId="4ED8B4F3" w:rsidR="009927C3" w:rsidRDefault="009927C3" w:rsidP="009927C3">
            <w:pPr>
              <w:pStyle w:val="FootnoteText"/>
            </w:pPr>
            <w:r>
              <w:t>PerformanceLevel</w:t>
            </w:r>
          </w:p>
        </w:tc>
      </w:tr>
      <w:tr w:rsidR="009927C3" w14:paraId="0691E1D5" w14:textId="77777777" w:rsidTr="009927C3">
        <w:trPr>
          <w:jc w:val="center"/>
        </w:trPr>
        <w:tc>
          <w:tcPr>
            <w:tcW w:w="0" w:type="auto"/>
          </w:tcPr>
          <w:p w14:paraId="7E7D10C4" w14:textId="3E747B3D" w:rsidR="009927C3" w:rsidRDefault="009927C3" w:rsidP="009927C3">
            <w:pPr>
              <w:pStyle w:val="FootnoteText"/>
            </w:pPr>
            <w:r>
              <w:t>ELA Claim 2 scale score</w:t>
            </w:r>
          </w:p>
        </w:tc>
        <w:tc>
          <w:tcPr>
            <w:tcW w:w="0" w:type="auto"/>
          </w:tcPr>
          <w:p w14:paraId="1EF91BED" w14:textId="74E814A9" w:rsidR="009927C3" w:rsidRDefault="009927C3" w:rsidP="009927C3">
            <w:pPr>
              <w:pStyle w:val="FootnoteText"/>
            </w:pPr>
            <w:r>
              <w:t>2-W</w:t>
            </w:r>
          </w:p>
        </w:tc>
        <w:tc>
          <w:tcPr>
            <w:tcW w:w="0" w:type="auto"/>
          </w:tcPr>
          <w:p w14:paraId="55B11C27" w14:textId="516AC3E2" w:rsidR="009927C3" w:rsidRDefault="009927C3" w:rsidP="009927C3">
            <w:pPr>
              <w:pStyle w:val="FootnoteText"/>
            </w:pPr>
            <w:r>
              <w:t>ScaleScore</w:t>
            </w:r>
          </w:p>
        </w:tc>
      </w:tr>
      <w:tr w:rsidR="009927C3" w14:paraId="71084426" w14:textId="77777777" w:rsidTr="009927C3">
        <w:trPr>
          <w:jc w:val="center"/>
        </w:trPr>
        <w:tc>
          <w:tcPr>
            <w:tcW w:w="0" w:type="auto"/>
          </w:tcPr>
          <w:p w14:paraId="25915DCE" w14:textId="05BCF928" w:rsidR="009927C3" w:rsidRDefault="009927C3" w:rsidP="009927C3">
            <w:pPr>
              <w:pStyle w:val="FootnoteText"/>
            </w:pPr>
            <w:r>
              <w:t>ELA Claim 2 achievement level</w:t>
            </w:r>
          </w:p>
        </w:tc>
        <w:tc>
          <w:tcPr>
            <w:tcW w:w="0" w:type="auto"/>
          </w:tcPr>
          <w:p w14:paraId="54C86EDE" w14:textId="229BA882" w:rsidR="009927C3" w:rsidRDefault="009927C3" w:rsidP="009927C3">
            <w:pPr>
              <w:pStyle w:val="FootnoteText"/>
            </w:pPr>
            <w:r>
              <w:t>2-W</w:t>
            </w:r>
          </w:p>
        </w:tc>
        <w:tc>
          <w:tcPr>
            <w:tcW w:w="0" w:type="auto"/>
          </w:tcPr>
          <w:p w14:paraId="28521BFB" w14:textId="3257C318" w:rsidR="009927C3" w:rsidRDefault="009927C3" w:rsidP="009927C3">
            <w:pPr>
              <w:pStyle w:val="FootnoteText"/>
            </w:pPr>
            <w:r>
              <w:t>PerformanceLevel</w:t>
            </w:r>
          </w:p>
        </w:tc>
      </w:tr>
      <w:tr w:rsidR="009927C3" w14:paraId="5595017F" w14:textId="77777777" w:rsidTr="0013558F">
        <w:trPr>
          <w:jc w:val="center"/>
        </w:trPr>
        <w:tc>
          <w:tcPr>
            <w:tcW w:w="0" w:type="auto"/>
          </w:tcPr>
          <w:p w14:paraId="22676EC9" w14:textId="64981B61" w:rsidR="009927C3" w:rsidRDefault="009927C3" w:rsidP="009927C3">
            <w:pPr>
              <w:pStyle w:val="FootnoteText"/>
            </w:pPr>
            <w:r>
              <w:t>Math Claim 3 scale score</w:t>
            </w:r>
          </w:p>
        </w:tc>
        <w:tc>
          <w:tcPr>
            <w:tcW w:w="0" w:type="auto"/>
          </w:tcPr>
          <w:p w14:paraId="7511DA7A" w14:textId="0C37E7EC" w:rsidR="009927C3" w:rsidRDefault="009927C3" w:rsidP="009927C3">
            <w:pPr>
              <w:pStyle w:val="FootnoteText"/>
            </w:pPr>
            <w:r>
              <w:t>3</w:t>
            </w:r>
          </w:p>
        </w:tc>
        <w:tc>
          <w:tcPr>
            <w:tcW w:w="0" w:type="auto"/>
          </w:tcPr>
          <w:p w14:paraId="48F762C5" w14:textId="77777777" w:rsidR="009927C3" w:rsidRDefault="009927C3" w:rsidP="0013558F">
            <w:pPr>
              <w:pStyle w:val="FootnoteText"/>
            </w:pPr>
            <w:r>
              <w:t>ScaleScore</w:t>
            </w:r>
          </w:p>
        </w:tc>
      </w:tr>
      <w:tr w:rsidR="009927C3" w14:paraId="5C27A074" w14:textId="77777777" w:rsidTr="0013558F">
        <w:trPr>
          <w:jc w:val="center"/>
        </w:trPr>
        <w:tc>
          <w:tcPr>
            <w:tcW w:w="0" w:type="auto"/>
          </w:tcPr>
          <w:p w14:paraId="50674E7C" w14:textId="20226728" w:rsidR="009927C3" w:rsidRDefault="009927C3" w:rsidP="009927C3">
            <w:pPr>
              <w:pStyle w:val="FootnoteText"/>
            </w:pPr>
            <w:r>
              <w:t>Math Claim 3 achievement level</w:t>
            </w:r>
          </w:p>
        </w:tc>
        <w:tc>
          <w:tcPr>
            <w:tcW w:w="0" w:type="auto"/>
          </w:tcPr>
          <w:p w14:paraId="263AD3B9" w14:textId="24836D1A" w:rsidR="009927C3" w:rsidRDefault="009927C3" w:rsidP="009927C3">
            <w:pPr>
              <w:pStyle w:val="FootnoteText"/>
            </w:pPr>
            <w:r>
              <w:t>3</w:t>
            </w:r>
          </w:p>
        </w:tc>
        <w:tc>
          <w:tcPr>
            <w:tcW w:w="0" w:type="auto"/>
          </w:tcPr>
          <w:p w14:paraId="39D93088" w14:textId="77777777" w:rsidR="009927C3" w:rsidRDefault="009927C3" w:rsidP="0013558F">
            <w:pPr>
              <w:pStyle w:val="FootnoteText"/>
            </w:pPr>
            <w:r>
              <w:t>PerformanceLevel</w:t>
            </w:r>
          </w:p>
        </w:tc>
      </w:tr>
      <w:tr w:rsidR="009927C3" w14:paraId="078730F2" w14:textId="77777777" w:rsidTr="0013558F">
        <w:trPr>
          <w:jc w:val="center"/>
        </w:trPr>
        <w:tc>
          <w:tcPr>
            <w:tcW w:w="0" w:type="auto"/>
          </w:tcPr>
          <w:p w14:paraId="7743742E" w14:textId="04ECEDEA" w:rsidR="009927C3" w:rsidRDefault="009927C3" w:rsidP="009927C3">
            <w:pPr>
              <w:pStyle w:val="FootnoteText"/>
            </w:pPr>
            <w:r>
              <w:t>ELA Claim 3 scale score</w:t>
            </w:r>
          </w:p>
        </w:tc>
        <w:tc>
          <w:tcPr>
            <w:tcW w:w="0" w:type="auto"/>
          </w:tcPr>
          <w:p w14:paraId="71CCF415" w14:textId="52A20601" w:rsidR="009927C3" w:rsidRDefault="009927C3" w:rsidP="009927C3">
            <w:pPr>
              <w:pStyle w:val="FootnoteText"/>
            </w:pPr>
            <w:r>
              <w:t>SOCK_LS</w:t>
            </w:r>
          </w:p>
        </w:tc>
        <w:tc>
          <w:tcPr>
            <w:tcW w:w="0" w:type="auto"/>
          </w:tcPr>
          <w:p w14:paraId="5EBCAEB5" w14:textId="77777777" w:rsidR="009927C3" w:rsidRDefault="009927C3" w:rsidP="0013558F">
            <w:pPr>
              <w:pStyle w:val="FootnoteText"/>
            </w:pPr>
            <w:r>
              <w:t>ScaleScore</w:t>
            </w:r>
          </w:p>
        </w:tc>
      </w:tr>
      <w:tr w:rsidR="009927C3" w14:paraId="20277670" w14:textId="77777777" w:rsidTr="0013558F">
        <w:trPr>
          <w:jc w:val="center"/>
        </w:trPr>
        <w:tc>
          <w:tcPr>
            <w:tcW w:w="0" w:type="auto"/>
          </w:tcPr>
          <w:p w14:paraId="686D6990" w14:textId="2E5FD1EB" w:rsidR="009927C3" w:rsidRDefault="009927C3" w:rsidP="009927C3">
            <w:pPr>
              <w:pStyle w:val="FootnoteText"/>
            </w:pPr>
            <w:r>
              <w:t>ELA Claim 3 achievement level</w:t>
            </w:r>
          </w:p>
        </w:tc>
        <w:tc>
          <w:tcPr>
            <w:tcW w:w="0" w:type="auto"/>
          </w:tcPr>
          <w:p w14:paraId="48779540" w14:textId="753A891F" w:rsidR="009927C3" w:rsidRDefault="009927C3" w:rsidP="0013558F">
            <w:pPr>
              <w:pStyle w:val="FootnoteText"/>
            </w:pPr>
            <w:r>
              <w:t>SOCK_LS</w:t>
            </w:r>
          </w:p>
        </w:tc>
        <w:tc>
          <w:tcPr>
            <w:tcW w:w="0" w:type="auto"/>
          </w:tcPr>
          <w:p w14:paraId="2EA58D38" w14:textId="77777777" w:rsidR="009927C3" w:rsidRDefault="009927C3" w:rsidP="0013558F">
            <w:pPr>
              <w:pStyle w:val="FootnoteText"/>
            </w:pPr>
            <w:r>
              <w:t>PerformanceLevel</w:t>
            </w:r>
          </w:p>
        </w:tc>
      </w:tr>
      <w:tr w:rsidR="009927C3" w14:paraId="3AFD47C0" w14:textId="77777777" w:rsidTr="0013558F">
        <w:trPr>
          <w:jc w:val="center"/>
        </w:trPr>
        <w:tc>
          <w:tcPr>
            <w:tcW w:w="0" w:type="auto"/>
          </w:tcPr>
          <w:p w14:paraId="3AAF22BF" w14:textId="12C79582" w:rsidR="009927C3" w:rsidRDefault="009927C3" w:rsidP="0013558F">
            <w:pPr>
              <w:pStyle w:val="FootnoteText"/>
            </w:pPr>
            <w:r>
              <w:t>ELA Claim 4 scale score</w:t>
            </w:r>
          </w:p>
        </w:tc>
        <w:tc>
          <w:tcPr>
            <w:tcW w:w="0" w:type="auto"/>
          </w:tcPr>
          <w:p w14:paraId="6BD4C549" w14:textId="59932B25" w:rsidR="009927C3" w:rsidRDefault="009927C3" w:rsidP="009927C3">
            <w:pPr>
              <w:pStyle w:val="FootnoteText"/>
            </w:pPr>
            <w:r>
              <w:t>4-CR</w:t>
            </w:r>
          </w:p>
        </w:tc>
        <w:tc>
          <w:tcPr>
            <w:tcW w:w="0" w:type="auto"/>
          </w:tcPr>
          <w:p w14:paraId="5CA181CC" w14:textId="77777777" w:rsidR="009927C3" w:rsidRDefault="009927C3" w:rsidP="0013558F">
            <w:pPr>
              <w:pStyle w:val="FootnoteText"/>
            </w:pPr>
            <w:r>
              <w:t>ScaleScore</w:t>
            </w:r>
          </w:p>
        </w:tc>
      </w:tr>
      <w:tr w:rsidR="009927C3" w14:paraId="27492C2F" w14:textId="77777777" w:rsidTr="0013558F">
        <w:trPr>
          <w:jc w:val="center"/>
        </w:trPr>
        <w:tc>
          <w:tcPr>
            <w:tcW w:w="0" w:type="auto"/>
          </w:tcPr>
          <w:p w14:paraId="21B66605" w14:textId="008F507D" w:rsidR="009927C3" w:rsidRDefault="009927C3" w:rsidP="0013558F">
            <w:pPr>
              <w:pStyle w:val="FootnoteText"/>
            </w:pPr>
            <w:r>
              <w:t>ELA Claim 4 achievement level</w:t>
            </w:r>
          </w:p>
        </w:tc>
        <w:tc>
          <w:tcPr>
            <w:tcW w:w="0" w:type="auto"/>
          </w:tcPr>
          <w:p w14:paraId="6D749C6A" w14:textId="47B228BC" w:rsidR="009927C3" w:rsidRDefault="009927C3" w:rsidP="0013558F">
            <w:pPr>
              <w:pStyle w:val="FootnoteText"/>
            </w:pPr>
            <w:r>
              <w:t>4-CR</w:t>
            </w:r>
          </w:p>
        </w:tc>
        <w:tc>
          <w:tcPr>
            <w:tcW w:w="0" w:type="auto"/>
          </w:tcPr>
          <w:p w14:paraId="2DA17D1A" w14:textId="77777777" w:rsidR="009927C3" w:rsidRDefault="009927C3" w:rsidP="0013558F">
            <w:pPr>
              <w:pStyle w:val="FootnoteText"/>
            </w:pPr>
            <w:r>
              <w:t>PerformanceLevel</w:t>
            </w:r>
          </w:p>
        </w:tc>
      </w:tr>
      <w:tr w:rsidR="001A3801" w14:paraId="7830A6F0" w14:textId="77777777" w:rsidTr="0013558F">
        <w:trPr>
          <w:jc w:val="center"/>
        </w:trPr>
        <w:tc>
          <w:tcPr>
            <w:tcW w:w="0" w:type="auto"/>
          </w:tcPr>
          <w:p w14:paraId="783CB3C7" w14:textId="7D813D25" w:rsidR="001A3801" w:rsidRDefault="001A3801" w:rsidP="0013558F">
            <w:pPr>
              <w:pStyle w:val="FootnoteText"/>
            </w:pPr>
            <w:r>
              <w:t>ELA Claim 5 scale score</w:t>
            </w:r>
          </w:p>
        </w:tc>
        <w:tc>
          <w:tcPr>
            <w:tcW w:w="0" w:type="auto"/>
          </w:tcPr>
          <w:p w14:paraId="4BC9DBD1" w14:textId="77777777" w:rsidR="001A3801" w:rsidRDefault="001A3801" w:rsidP="0013558F">
            <w:pPr>
              <w:pStyle w:val="FootnoteText"/>
            </w:pPr>
          </w:p>
        </w:tc>
        <w:tc>
          <w:tcPr>
            <w:tcW w:w="0" w:type="auto"/>
          </w:tcPr>
          <w:p w14:paraId="1A02CAF4" w14:textId="77777777" w:rsidR="001A3801" w:rsidRDefault="001A3801" w:rsidP="0013558F">
            <w:pPr>
              <w:pStyle w:val="FootnoteText"/>
            </w:pPr>
          </w:p>
        </w:tc>
      </w:tr>
      <w:tr w:rsidR="001A3801" w14:paraId="2C236446" w14:textId="77777777" w:rsidTr="0013558F">
        <w:trPr>
          <w:jc w:val="center"/>
        </w:trPr>
        <w:tc>
          <w:tcPr>
            <w:tcW w:w="0" w:type="auto"/>
          </w:tcPr>
          <w:p w14:paraId="2924D307" w14:textId="6213AD4D" w:rsidR="001A3801" w:rsidRDefault="001A3801" w:rsidP="0013558F">
            <w:pPr>
              <w:pStyle w:val="FootnoteText"/>
            </w:pPr>
            <w:r>
              <w:t>ELA Claim 5 achievement level</w:t>
            </w:r>
          </w:p>
        </w:tc>
        <w:tc>
          <w:tcPr>
            <w:tcW w:w="0" w:type="auto"/>
          </w:tcPr>
          <w:p w14:paraId="04C06CDE" w14:textId="77777777" w:rsidR="001A3801" w:rsidRDefault="001A3801" w:rsidP="0013558F">
            <w:pPr>
              <w:pStyle w:val="FootnoteText"/>
            </w:pPr>
          </w:p>
        </w:tc>
        <w:tc>
          <w:tcPr>
            <w:tcW w:w="0" w:type="auto"/>
          </w:tcPr>
          <w:p w14:paraId="651D3266" w14:textId="77777777" w:rsidR="001A3801" w:rsidRDefault="001A3801" w:rsidP="0013558F">
            <w:pPr>
              <w:pStyle w:val="FootnoteText"/>
            </w:pPr>
          </w:p>
        </w:tc>
      </w:tr>
      <w:tr w:rsidR="001A3801" w14:paraId="721B587F" w14:textId="77777777" w:rsidTr="0013558F">
        <w:trPr>
          <w:jc w:val="center"/>
        </w:trPr>
        <w:tc>
          <w:tcPr>
            <w:tcW w:w="0" w:type="auto"/>
          </w:tcPr>
          <w:p w14:paraId="2143AD62" w14:textId="27EC3C5D" w:rsidR="001A3801" w:rsidRDefault="001A3801" w:rsidP="0013558F">
            <w:pPr>
              <w:pStyle w:val="FootnoteText"/>
            </w:pPr>
            <w:r>
              <w:t>ELA Claim 6 scale score</w:t>
            </w:r>
          </w:p>
        </w:tc>
        <w:tc>
          <w:tcPr>
            <w:tcW w:w="0" w:type="auto"/>
          </w:tcPr>
          <w:p w14:paraId="3C5F3D80" w14:textId="77777777" w:rsidR="001A3801" w:rsidRDefault="001A3801" w:rsidP="0013558F">
            <w:pPr>
              <w:pStyle w:val="FootnoteText"/>
            </w:pPr>
          </w:p>
        </w:tc>
        <w:tc>
          <w:tcPr>
            <w:tcW w:w="0" w:type="auto"/>
          </w:tcPr>
          <w:p w14:paraId="2CC73A7B" w14:textId="77777777" w:rsidR="001A3801" w:rsidRDefault="001A3801" w:rsidP="0013558F">
            <w:pPr>
              <w:pStyle w:val="FootnoteText"/>
            </w:pPr>
          </w:p>
        </w:tc>
      </w:tr>
      <w:tr w:rsidR="001A3801" w14:paraId="2B377FA8" w14:textId="77777777" w:rsidTr="0013558F">
        <w:trPr>
          <w:jc w:val="center"/>
        </w:trPr>
        <w:tc>
          <w:tcPr>
            <w:tcW w:w="0" w:type="auto"/>
          </w:tcPr>
          <w:p w14:paraId="1A66054A" w14:textId="78F30A71" w:rsidR="001A3801" w:rsidRDefault="001A3801" w:rsidP="0013558F">
            <w:pPr>
              <w:pStyle w:val="FootnoteText"/>
            </w:pPr>
            <w:r>
              <w:t>ELA Claim 6 achievement level</w:t>
            </w:r>
          </w:p>
        </w:tc>
        <w:tc>
          <w:tcPr>
            <w:tcW w:w="0" w:type="auto"/>
          </w:tcPr>
          <w:p w14:paraId="56E5B715" w14:textId="77777777" w:rsidR="001A3801" w:rsidRDefault="001A3801" w:rsidP="0013558F">
            <w:pPr>
              <w:pStyle w:val="FootnoteText"/>
            </w:pPr>
          </w:p>
        </w:tc>
        <w:tc>
          <w:tcPr>
            <w:tcW w:w="0" w:type="auto"/>
          </w:tcPr>
          <w:p w14:paraId="45AD7A3E" w14:textId="77777777" w:rsidR="001A3801" w:rsidRDefault="001A3801" w:rsidP="0013558F">
            <w:pPr>
              <w:pStyle w:val="FootnoteText"/>
            </w:pPr>
          </w:p>
        </w:tc>
      </w:tr>
      <w:tr w:rsidR="001A3801" w14:paraId="2A5D91DD" w14:textId="77777777" w:rsidTr="0013558F">
        <w:trPr>
          <w:jc w:val="center"/>
        </w:trPr>
        <w:tc>
          <w:tcPr>
            <w:tcW w:w="0" w:type="auto"/>
          </w:tcPr>
          <w:p w14:paraId="7E8DD5F4" w14:textId="768CDFD6" w:rsidR="001A3801" w:rsidRDefault="001A3801" w:rsidP="0013558F">
            <w:pPr>
              <w:pStyle w:val="FootnoteText"/>
            </w:pPr>
            <w:r>
              <w:t>Student Relative Residual score</w:t>
            </w:r>
          </w:p>
        </w:tc>
        <w:tc>
          <w:tcPr>
            <w:tcW w:w="0" w:type="auto"/>
          </w:tcPr>
          <w:p w14:paraId="2255E269" w14:textId="5E218AAE" w:rsidR="001A3801" w:rsidRDefault="001A3801" w:rsidP="0013558F">
            <w:pPr>
              <w:pStyle w:val="FootnoteText"/>
            </w:pPr>
            <w:r>
              <w:t>target identifier format</w:t>
            </w:r>
            <w:r w:rsidR="005B3147">
              <w:rPr>
                <w:rStyle w:val="FootnoteReference"/>
              </w:rPr>
              <w:footnoteReference w:id="29"/>
            </w:r>
          </w:p>
        </w:tc>
        <w:tc>
          <w:tcPr>
            <w:tcW w:w="0" w:type="auto"/>
          </w:tcPr>
          <w:p w14:paraId="53DB97DB" w14:textId="1B9DAFB8" w:rsidR="001A3801" w:rsidRDefault="001A3801" w:rsidP="0013558F">
            <w:pPr>
              <w:pStyle w:val="FootnoteText"/>
            </w:pPr>
            <w:r>
              <w:t>StudentRelativeResidualScore</w:t>
            </w:r>
          </w:p>
        </w:tc>
      </w:tr>
      <w:tr w:rsidR="001A3801" w14:paraId="7B35BF46" w14:textId="77777777" w:rsidTr="0013558F">
        <w:trPr>
          <w:jc w:val="center"/>
        </w:trPr>
        <w:tc>
          <w:tcPr>
            <w:tcW w:w="0" w:type="auto"/>
          </w:tcPr>
          <w:p w14:paraId="6646EF19" w14:textId="1CCC9437" w:rsidR="001A3801" w:rsidRDefault="001A3801" w:rsidP="0013558F">
            <w:pPr>
              <w:pStyle w:val="FootnoteText"/>
            </w:pPr>
            <w:r>
              <w:t>Standard Met Relative Residual score</w:t>
            </w:r>
          </w:p>
        </w:tc>
        <w:tc>
          <w:tcPr>
            <w:tcW w:w="0" w:type="auto"/>
          </w:tcPr>
          <w:p w14:paraId="4A4F8326" w14:textId="00D93AD7" w:rsidR="001A3801" w:rsidRDefault="001A3801" w:rsidP="0013558F">
            <w:pPr>
              <w:pStyle w:val="FootnoteText"/>
            </w:pPr>
            <w:r>
              <w:t>target identifier format</w:t>
            </w:r>
          </w:p>
        </w:tc>
        <w:tc>
          <w:tcPr>
            <w:tcW w:w="0" w:type="auto"/>
          </w:tcPr>
          <w:p w14:paraId="67672650" w14:textId="104A0892" w:rsidR="001A3801" w:rsidRDefault="001A3801" w:rsidP="0013558F">
            <w:pPr>
              <w:pStyle w:val="FootnoteText"/>
            </w:pPr>
            <w:r>
              <w:t>StandardMetRelativeResidualScore</w:t>
            </w:r>
          </w:p>
        </w:tc>
      </w:tr>
      <w:tr w:rsidR="001A3801" w14:paraId="191D5955" w14:textId="77777777" w:rsidTr="0013558F">
        <w:trPr>
          <w:jc w:val="center"/>
        </w:trPr>
        <w:tc>
          <w:tcPr>
            <w:tcW w:w="0" w:type="auto"/>
          </w:tcPr>
          <w:p w14:paraId="71965739" w14:textId="71205EC6" w:rsidR="001A3801" w:rsidRDefault="001A3801" w:rsidP="0013558F">
            <w:pPr>
              <w:pStyle w:val="FootnoteText"/>
            </w:pPr>
            <w:r>
              <w:t>Item Count</w:t>
            </w:r>
          </w:p>
        </w:tc>
        <w:tc>
          <w:tcPr>
            <w:tcW w:w="0" w:type="auto"/>
          </w:tcPr>
          <w:p w14:paraId="2F9D1F64" w14:textId="01E0CA58" w:rsidR="001A3801" w:rsidRDefault="001A3801" w:rsidP="0013558F">
            <w:pPr>
              <w:pStyle w:val="FootnoteText"/>
            </w:pPr>
            <w:r>
              <w:t>target identifier format</w:t>
            </w:r>
          </w:p>
        </w:tc>
        <w:tc>
          <w:tcPr>
            <w:tcW w:w="0" w:type="auto"/>
          </w:tcPr>
          <w:p w14:paraId="39CA1892" w14:textId="27BF418D" w:rsidR="001A3801" w:rsidRDefault="001A3801" w:rsidP="0013558F">
            <w:pPr>
              <w:pStyle w:val="FootnoteText"/>
            </w:pPr>
            <w:r>
              <w:t>ItemCount</w:t>
            </w:r>
          </w:p>
        </w:tc>
      </w:tr>
      <w:tr w:rsidR="001A3801" w14:paraId="61BBC313" w14:textId="77777777" w:rsidTr="0013558F">
        <w:trPr>
          <w:jc w:val="center"/>
        </w:trPr>
        <w:tc>
          <w:tcPr>
            <w:tcW w:w="0" w:type="auto"/>
          </w:tcPr>
          <w:p w14:paraId="4AF54476" w14:textId="7B379726" w:rsidR="001A3801" w:rsidRDefault="001A3801" w:rsidP="0013558F">
            <w:pPr>
              <w:pStyle w:val="FootnoteText"/>
            </w:pPr>
            <w:r>
              <w:t>Item Count scored</w:t>
            </w:r>
          </w:p>
        </w:tc>
        <w:tc>
          <w:tcPr>
            <w:tcW w:w="0" w:type="auto"/>
          </w:tcPr>
          <w:p w14:paraId="3E50325E" w14:textId="1EAE988C" w:rsidR="001A3801" w:rsidRDefault="001A3801" w:rsidP="0013558F">
            <w:pPr>
              <w:pStyle w:val="FootnoteText"/>
            </w:pPr>
            <w:r>
              <w:t>target identifier format</w:t>
            </w:r>
          </w:p>
        </w:tc>
        <w:tc>
          <w:tcPr>
            <w:tcW w:w="0" w:type="auto"/>
          </w:tcPr>
          <w:p w14:paraId="25A90F46" w14:textId="2B1F038F" w:rsidR="001A3801" w:rsidRDefault="001A3801" w:rsidP="0013558F">
            <w:pPr>
              <w:pStyle w:val="FootnoteText"/>
            </w:pPr>
            <w:r>
              <w:t>ItemCountScored</w:t>
            </w:r>
          </w:p>
        </w:tc>
      </w:tr>
      <w:tr w:rsidR="001A3801" w14:paraId="0E0EFDD1" w14:textId="77777777" w:rsidTr="0013558F">
        <w:trPr>
          <w:jc w:val="center"/>
        </w:trPr>
        <w:tc>
          <w:tcPr>
            <w:tcW w:w="0" w:type="auto"/>
          </w:tcPr>
          <w:p w14:paraId="05721C05" w14:textId="5FD8507A" w:rsidR="001A3801" w:rsidRDefault="001A3801" w:rsidP="0013558F">
            <w:pPr>
              <w:pStyle w:val="FootnoteText"/>
            </w:pPr>
            <w:r>
              <w:t>Raw Score</w:t>
            </w:r>
          </w:p>
        </w:tc>
        <w:tc>
          <w:tcPr>
            <w:tcW w:w="0" w:type="auto"/>
          </w:tcPr>
          <w:p w14:paraId="05A98ED0" w14:textId="089435C2" w:rsidR="001A3801" w:rsidRDefault="001A3801" w:rsidP="0013558F">
            <w:pPr>
              <w:pStyle w:val="FootnoteText"/>
            </w:pPr>
            <w:r>
              <w:t>target identifier format</w:t>
            </w:r>
          </w:p>
        </w:tc>
        <w:tc>
          <w:tcPr>
            <w:tcW w:w="0" w:type="auto"/>
          </w:tcPr>
          <w:p w14:paraId="54D86E5E" w14:textId="38DF1A5C" w:rsidR="001A3801" w:rsidRDefault="001A3801" w:rsidP="0013558F">
            <w:pPr>
              <w:pStyle w:val="FootnoteText"/>
            </w:pPr>
            <w:r>
              <w:t>RawScore</w:t>
            </w:r>
          </w:p>
        </w:tc>
      </w:tr>
    </w:tbl>
    <w:p w14:paraId="31907A9F" w14:textId="77777777" w:rsidR="009927C3" w:rsidRPr="009927C3" w:rsidRDefault="009927C3" w:rsidP="009927C3"/>
    <w:p w14:paraId="711F10DF" w14:textId="15999781" w:rsidR="009C13AB" w:rsidRDefault="00782A8E" w:rsidP="00782A8E">
      <w:pPr>
        <w:pStyle w:val="Heading1"/>
        <w:pageBreakBefore/>
      </w:pPr>
      <w:r>
        <w:lastRenderedPageBreak/>
        <w:t xml:space="preserve">Appendix B: </w:t>
      </w:r>
      <w:r w:rsidR="009C13AB">
        <w:t>Omitted Fields</w:t>
      </w:r>
    </w:p>
    <w:p w14:paraId="510B1E0E" w14:textId="31BBACAE" w:rsidR="009C13AB" w:rsidRDefault="0083016F" w:rsidP="00AE0EAE">
      <w:pPr>
        <w:spacing w:after="60"/>
      </w:pPr>
      <w:r>
        <w:t>The following fields exist in the cross-referenced physical formats but have not been included in the data model. In many cases, the data is redundant with other fields. In other cases, they have been omitted because the fields have been inherited from previous projects but are not relevant to the Smarter Balanced test administration.</w:t>
      </w:r>
    </w:p>
    <w:p w14:paraId="71D94AE9" w14:textId="1889ADEA" w:rsidR="009C13AB" w:rsidRDefault="009C13AB" w:rsidP="00AE0EAE">
      <w:pPr>
        <w:pStyle w:val="Heading2"/>
        <w:spacing w:before="120"/>
        <w:rPr>
          <w:rFonts w:eastAsia="Times New Roman"/>
        </w:rPr>
      </w:pPr>
      <w:r w:rsidRPr="009C13AB">
        <w:rPr>
          <w:rFonts w:eastAsia="Times New Roman"/>
        </w:rPr>
        <w:t>Fields in T</w:t>
      </w:r>
      <w:r w:rsidR="002468E5">
        <w:rPr>
          <w:rFonts w:eastAsia="Times New Roman"/>
        </w:rPr>
        <w:t>est Results Transmission Format (TRT)</w:t>
      </w:r>
      <w:r w:rsidRPr="009C13AB">
        <w:rPr>
          <w:rFonts w:eastAsia="Times New Roman"/>
        </w:rPr>
        <w:t xml:space="preserve"> but not in </w:t>
      </w:r>
      <w:r w:rsidR="0083016F">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AD2540" w14:paraId="2C89DAC8" w14:textId="77777777" w:rsidTr="001F772C">
        <w:tc>
          <w:tcPr>
            <w:tcW w:w="1666" w:type="pct"/>
          </w:tcPr>
          <w:p w14:paraId="69BC75CA" w14:textId="77777777" w:rsidR="00AD2540" w:rsidRPr="00AD2540" w:rsidRDefault="00AD2540" w:rsidP="0001577E">
            <w:pPr>
              <w:pStyle w:val="TableBullet0"/>
              <w:rPr>
                <w:rFonts w:eastAsia="Times New Roman"/>
              </w:rPr>
            </w:pPr>
            <w:r w:rsidRPr="009C13AB">
              <w:rPr>
                <w:rFonts w:eastAsia="Times New Roman"/>
              </w:rPr>
              <w:t>Test/bankKey</w:t>
            </w:r>
          </w:p>
          <w:p w14:paraId="7DFFC23C" w14:textId="77777777" w:rsidR="00AD2540" w:rsidRPr="009C13AB" w:rsidRDefault="00AD2540" w:rsidP="0001577E">
            <w:pPr>
              <w:pStyle w:val="TableBullet0"/>
              <w:rPr>
                <w:rFonts w:eastAsia="Times New Roman"/>
              </w:rPr>
            </w:pPr>
            <w:r w:rsidRPr="009C13AB">
              <w:rPr>
                <w:rFonts w:eastAsia="Times New Roman"/>
              </w:rPr>
              <w:t>Test/handScoreProject (optional)</w:t>
            </w:r>
          </w:p>
          <w:p w14:paraId="57CB81AA" w14:textId="77777777" w:rsidR="00AD2540" w:rsidRPr="009C13AB" w:rsidRDefault="00AD2540" w:rsidP="0001577E">
            <w:pPr>
              <w:pStyle w:val="TableBullet0"/>
              <w:rPr>
                <w:rFonts w:eastAsia="Times New Roman"/>
              </w:rPr>
            </w:pPr>
            <w:r w:rsidRPr="009C13AB">
              <w:rPr>
                <w:rFonts w:eastAsia="Times New Roman"/>
              </w:rPr>
              <w:t>Test/contract (optional)</w:t>
            </w:r>
          </w:p>
          <w:p w14:paraId="353A38FD" w14:textId="77777777" w:rsidR="00AD2540" w:rsidRPr="009C13AB" w:rsidRDefault="00AD2540" w:rsidP="0001577E">
            <w:pPr>
              <w:pStyle w:val="TableBullet0"/>
              <w:rPr>
                <w:rFonts w:eastAsia="Times New Roman"/>
              </w:rPr>
            </w:pPr>
            <w:r w:rsidRPr="009C13AB">
              <w:rPr>
                <w:rFonts w:eastAsia="Times New Roman"/>
              </w:rPr>
              <w:t>Examinee/key (optional)</w:t>
            </w:r>
          </w:p>
          <w:p w14:paraId="15A920C6" w14:textId="77777777" w:rsidR="00AD2540" w:rsidRPr="009C13AB" w:rsidRDefault="00AD2540" w:rsidP="0001577E">
            <w:pPr>
              <w:pStyle w:val="TableBullet0"/>
              <w:rPr>
                <w:rFonts w:eastAsia="Times New Roman"/>
              </w:rPr>
            </w:pPr>
            <w:r w:rsidRPr="009C13AB">
              <w:rPr>
                <w:rFonts w:eastAsia="Times New Roman"/>
              </w:rPr>
              <w:t>Examinee/isDemo (optional)</w:t>
            </w:r>
          </w:p>
          <w:p w14:paraId="145AFDC3" w14:textId="77777777" w:rsidR="00AD2540" w:rsidRPr="009C13AB" w:rsidRDefault="00AD2540" w:rsidP="0001577E">
            <w:pPr>
              <w:pStyle w:val="TableBullet0"/>
              <w:rPr>
                <w:rFonts w:eastAsia="Times New Roman"/>
              </w:rPr>
            </w:pPr>
            <w:r w:rsidRPr="009C13AB">
              <w:rPr>
                <w:rFonts w:eastAsia="Times New Roman"/>
              </w:rPr>
              <w:t>ExamineeAttribute/Context</w:t>
            </w:r>
          </w:p>
          <w:p w14:paraId="01C5CD4D" w14:textId="77777777" w:rsidR="00AD2540" w:rsidRPr="009C13AB" w:rsidRDefault="00AD2540" w:rsidP="0001577E">
            <w:pPr>
              <w:pStyle w:val="TableBullet0"/>
              <w:rPr>
                <w:rFonts w:eastAsia="Times New Roman"/>
              </w:rPr>
            </w:pPr>
            <w:r w:rsidRPr="009C13AB">
              <w:rPr>
                <w:rFonts w:eastAsia="Times New Roman"/>
              </w:rPr>
              <w:t>ExamineeAttribute/ContextDate</w:t>
            </w:r>
          </w:p>
          <w:p w14:paraId="1C61C3F0" w14:textId="77777777" w:rsidR="00AD2540" w:rsidRPr="009C13AB" w:rsidRDefault="00AD2540" w:rsidP="0001577E">
            <w:pPr>
              <w:pStyle w:val="TableBullet0"/>
              <w:rPr>
                <w:rFonts w:eastAsia="Times New Roman"/>
              </w:rPr>
            </w:pPr>
            <w:r w:rsidRPr="009C13AB">
              <w:rPr>
                <w:rFonts w:eastAsia="Times New Roman"/>
              </w:rPr>
              <w:t>ExamineeRelationship/entityKey</w:t>
            </w:r>
          </w:p>
          <w:p w14:paraId="6DA6942C" w14:textId="77777777" w:rsidR="00AD2540" w:rsidRPr="009C13AB" w:rsidRDefault="00AD2540" w:rsidP="0001577E">
            <w:pPr>
              <w:pStyle w:val="TableBullet0"/>
              <w:rPr>
                <w:rFonts w:eastAsia="Times New Roman"/>
              </w:rPr>
            </w:pPr>
            <w:r w:rsidRPr="009C13AB">
              <w:rPr>
                <w:rFonts w:eastAsia="Times New Roman"/>
              </w:rPr>
              <w:t>ExamineeRelationship/Context</w:t>
            </w:r>
          </w:p>
          <w:p w14:paraId="2A8F3F7E" w14:textId="77777777" w:rsidR="00AD2540" w:rsidRPr="009C13AB" w:rsidRDefault="00AD2540" w:rsidP="0001577E">
            <w:pPr>
              <w:pStyle w:val="TableBullet0"/>
              <w:rPr>
                <w:rFonts w:eastAsia="Times New Roman"/>
              </w:rPr>
            </w:pPr>
            <w:r w:rsidRPr="009C13AB">
              <w:rPr>
                <w:rFonts w:eastAsia="Times New Roman"/>
              </w:rPr>
              <w:t>ExamineeRelationship/ContextDate</w:t>
            </w:r>
          </w:p>
          <w:p w14:paraId="6FCCE485" w14:textId="77777777" w:rsidR="00AD2540" w:rsidRPr="009C13AB" w:rsidRDefault="00AD2540" w:rsidP="0001577E">
            <w:pPr>
              <w:pStyle w:val="TableBullet0"/>
              <w:rPr>
                <w:rFonts w:eastAsia="Times New Roman"/>
              </w:rPr>
            </w:pPr>
            <w:r w:rsidRPr="009C13AB">
              <w:rPr>
                <w:rFonts w:eastAsia="Times New Roman"/>
              </w:rPr>
              <w:t>Opportunity/TAName</w:t>
            </w:r>
          </w:p>
          <w:p w14:paraId="4E93FDA9" w14:textId="7B3445D4" w:rsidR="00AD2540" w:rsidRPr="0001577E" w:rsidRDefault="00AD2540" w:rsidP="00AD2540">
            <w:pPr>
              <w:pStyle w:val="TableBullet0"/>
              <w:rPr>
                <w:rFonts w:eastAsia="Times New Roman"/>
              </w:rPr>
            </w:pPr>
            <w:r w:rsidRPr="009C13AB">
              <w:rPr>
                <w:rFonts w:eastAsia="Times New Roman"/>
              </w:rPr>
              <w:t>Accommodation/type</w:t>
            </w:r>
          </w:p>
        </w:tc>
        <w:tc>
          <w:tcPr>
            <w:tcW w:w="1667" w:type="pct"/>
          </w:tcPr>
          <w:p w14:paraId="77D12A11" w14:textId="77777777" w:rsidR="00AD2540" w:rsidRPr="009C13AB" w:rsidRDefault="00AD2540" w:rsidP="0001577E">
            <w:pPr>
              <w:pStyle w:val="TableBullet0"/>
              <w:rPr>
                <w:rFonts w:eastAsia="Times New Roman"/>
              </w:rPr>
            </w:pPr>
            <w:r w:rsidRPr="009C13AB">
              <w:rPr>
                <w:rFonts w:eastAsia="Times New Roman"/>
              </w:rPr>
              <w:t>Accommodation/value (code is the required indicator)</w:t>
            </w:r>
          </w:p>
          <w:p w14:paraId="2E47BB1F" w14:textId="77777777" w:rsidR="00AD2540" w:rsidRPr="009C13AB" w:rsidRDefault="00AD2540" w:rsidP="0001577E">
            <w:pPr>
              <w:pStyle w:val="TableBullet0"/>
              <w:rPr>
                <w:rFonts w:eastAsia="Times New Roman"/>
              </w:rPr>
            </w:pPr>
            <w:r w:rsidRPr="009C13AB">
              <w:rPr>
                <w:rFonts w:eastAsia="Times New Roman"/>
              </w:rPr>
              <w:t>Accommodation/segment (</w:t>
            </w:r>
            <w:r>
              <w:rPr>
                <w:rFonts w:eastAsia="Times New Roman"/>
              </w:rPr>
              <w:t xml:space="preserve">Smarter Balanced doesn’t </w:t>
            </w:r>
            <w:r w:rsidRPr="009C13AB">
              <w:rPr>
                <w:rFonts w:eastAsia="Times New Roman"/>
              </w:rPr>
              <w:t>differentiate accommodations by segment)</w:t>
            </w:r>
          </w:p>
          <w:p w14:paraId="10E2724D" w14:textId="77777777" w:rsidR="00AD2540" w:rsidRPr="009C13AB" w:rsidRDefault="00AD2540" w:rsidP="0001577E">
            <w:pPr>
              <w:pStyle w:val="TableBullet0"/>
              <w:rPr>
                <w:rFonts w:eastAsia="Times New Roman"/>
              </w:rPr>
            </w:pPr>
            <w:r w:rsidRPr="009C13AB">
              <w:rPr>
                <w:rFonts w:eastAsia="Times New Roman"/>
              </w:rPr>
              <w:t>Score/measureLabel</w:t>
            </w:r>
          </w:p>
          <w:p w14:paraId="5A47A5E0" w14:textId="77777777" w:rsidR="00AD2540" w:rsidRPr="009C13AB" w:rsidRDefault="00AD2540" w:rsidP="0001577E">
            <w:pPr>
              <w:pStyle w:val="TableBullet0"/>
              <w:rPr>
                <w:rFonts w:eastAsia="Times New Roman"/>
              </w:rPr>
            </w:pPr>
            <w:r w:rsidRPr="009C13AB">
              <w:rPr>
                <w:rFonts w:eastAsia="Times New Roman"/>
              </w:rPr>
              <w:t>GenericVariable</w:t>
            </w:r>
          </w:p>
          <w:p w14:paraId="09B35B2B" w14:textId="77777777" w:rsidR="00AD2540" w:rsidRPr="009C13AB" w:rsidRDefault="00AD2540" w:rsidP="0001577E">
            <w:pPr>
              <w:pStyle w:val="TableBullet0"/>
              <w:rPr>
                <w:rFonts w:eastAsia="Times New Roman"/>
              </w:rPr>
            </w:pPr>
            <w:r w:rsidRPr="009C13AB">
              <w:rPr>
                <w:rFonts w:eastAsia="Times New Roman"/>
              </w:rPr>
              <w:t>Item/clientId (optional)</w:t>
            </w:r>
          </w:p>
          <w:p w14:paraId="40BD3D77" w14:textId="77777777" w:rsidR="00AD2540" w:rsidRPr="009C13AB" w:rsidRDefault="00AD2540" w:rsidP="0001577E">
            <w:pPr>
              <w:pStyle w:val="TableBullet0"/>
              <w:rPr>
                <w:rFonts w:eastAsia="Times New Roman"/>
              </w:rPr>
            </w:pPr>
            <w:r w:rsidRPr="009C13AB">
              <w:rPr>
                <w:rFonts w:eastAsia="Times New Roman"/>
              </w:rPr>
              <w:t>Item/scoreStatus</w:t>
            </w:r>
          </w:p>
          <w:p w14:paraId="36EBC497" w14:textId="77777777" w:rsidR="00AD2540" w:rsidRPr="009C13AB" w:rsidRDefault="00AD2540" w:rsidP="0001577E">
            <w:pPr>
              <w:pStyle w:val="TableBullet0"/>
              <w:rPr>
                <w:rFonts w:eastAsia="Times New Roman"/>
              </w:rPr>
            </w:pPr>
            <w:r w:rsidRPr="009C13AB">
              <w:rPr>
                <w:rFonts w:eastAsia="Times New Roman"/>
              </w:rPr>
              <w:t>Item/strand</w:t>
            </w:r>
          </w:p>
          <w:p w14:paraId="0DE19DD7" w14:textId="77777777" w:rsidR="00AD2540" w:rsidRPr="009C13AB" w:rsidRDefault="00AD2540" w:rsidP="0001577E">
            <w:pPr>
              <w:pStyle w:val="TableBullet0"/>
              <w:rPr>
                <w:rFonts w:eastAsia="Times New Roman"/>
              </w:rPr>
            </w:pPr>
            <w:r w:rsidRPr="009C13AB">
              <w:rPr>
                <w:rFonts w:eastAsia="Times New Roman"/>
              </w:rPr>
              <w:t>Item/contentLevel</w:t>
            </w:r>
          </w:p>
          <w:p w14:paraId="1160C100" w14:textId="77777777" w:rsidR="00AD2540" w:rsidRPr="009C13AB" w:rsidRDefault="00AD2540" w:rsidP="0001577E">
            <w:pPr>
              <w:pStyle w:val="TableBullet0"/>
              <w:rPr>
                <w:rFonts w:eastAsia="Times New Roman"/>
              </w:rPr>
            </w:pPr>
            <w:r w:rsidRPr="009C13AB">
              <w:rPr>
                <w:rFonts w:eastAsia="Times New Roman"/>
              </w:rPr>
              <w:t>Item/pageNumber</w:t>
            </w:r>
          </w:p>
          <w:p w14:paraId="23B82AFC" w14:textId="77777777" w:rsidR="00AD2540" w:rsidRDefault="00AD2540" w:rsidP="0001577E">
            <w:pPr>
              <w:pStyle w:val="TableBullet0"/>
              <w:rPr>
                <w:rFonts w:eastAsia="Times New Roman"/>
              </w:rPr>
            </w:pPr>
            <w:r w:rsidRPr="009C13AB">
              <w:rPr>
                <w:rFonts w:eastAsia="Times New Roman"/>
              </w:rPr>
              <w:t>Item/pageVisits</w:t>
            </w:r>
          </w:p>
          <w:p w14:paraId="1E77170F" w14:textId="44555267" w:rsidR="0001577E" w:rsidRPr="0001577E" w:rsidRDefault="0001577E" w:rsidP="0001577E">
            <w:pPr>
              <w:pStyle w:val="TableBullet0"/>
              <w:rPr>
                <w:rFonts w:eastAsia="Times New Roman"/>
              </w:rPr>
            </w:pPr>
            <w:r w:rsidRPr="009C13AB">
              <w:rPr>
                <w:rFonts w:eastAsia="Times New Roman"/>
              </w:rPr>
              <w:t>Item/pageTime</w:t>
            </w:r>
          </w:p>
        </w:tc>
        <w:tc>
          <w:tcPr>
            <w:tcW w:w="1667" w:type="pct"/>
          </w:tcPr>
          <w:p w14:paraId="28120438" w14:textId="77777777" w:rsidR="00AD2540" w:rsidRPr="009C13AB" w:rsidRDefault="00AD2540" w:rsidP="0001577E">
            <w:pPr>
              <w:pStyle w:val="TableBullet0"/>
              <w:rPr>
                <w:rFonts w:eastAsia="Times New Roman"/>
              </w:rPr>
            </w:pPr>
            <w:r w:rsidRPr="009C13AB">
              <w:rPr>
                <w:rFonts w:eastAsia="Times New Roman"/>
              </w:rPr>
              <w:t>Response/date (redundant with Item/adminDate)</w:t>
            </w:r>
          </w:p>
          <w:p w14:paraId="5638A106" w14:textId="77777777" w:rsidR="00AD2540" w:rsidRPr="009C13AB" w:rsidRDefault="00AD2540" w:rsidP="0001577E">
            <w:pPr>
              <w:pStyle w:val="TableBullet0"/>
              <w:rPr>
                <w:rFonts w:eastAsia="Times New Roman"/>
              </w:rPr>
            </w:pPr>
            <w:r w:rsidRPr="009C13AB">
              <w:rPr>
                <w:rFonts w:eastAsia="Times New Roman"/>
              </w:rPr>
              <w:t>ScoreInfo</w:t>
            </w:r>
          </w:p>
          <w:p w14:paraId="5586445C" w14:textId="77777777" w:rsidR="00AD2540" w:rsidRPr="009C13AB" w:rsidRDefault="00AD2540" w:rsidP="0001577E">
            <w:pPr>
              <w:pStyle w:val="TableBullet0"/>
              <w:rPr>
                <w:rFonts w:eastAsia="Times New Roman"/>
              </w:rPr>
            </w:pPr>
            <w:r w:rsidRPr="009C13AB">
              <w:rPr>
                <w:rFonts w:eastAsia="Times New Roman"/>
              </w:rPr>
              <w:t>SubScoreList</w:t>
            </w:r>
          </w:p>
          <w:p w14:paraId="1AF96DD1" w14:textId="77777777" w:rsidR="00AD2540" w:rsidRPr="009C13AB" w:rsidRDefault="00AD2540" w:rsidP="0001577E">
            <w:pPr>
              <w:pStyle w:val="TableBullet0"/>
              <w:rPr>
                <w:rFonts w:eastAsia="Times New Roman"/>
              </w:rPr>
            </w:pPr>
            <w:r w:rsidRPr="009C13AB">
              <w:rPr>
                <w:rFonts w:eastAsia="Times New Roman"/>
              </w:rPr>
              <w:t>Comment</w:t>
            </w:r>
          </w:p>
          <w:p w14:paraId="6DF6B015" w14:textId="77777777" w:rsidR="00AD2540" w:rsidRPr="009C13AB" w:rsidRDefault="00AD2540" w:rsidP="0001577E">
            <w:pPr>
              <w:pStyle w:val="TableBullet0"/>
              <w:rPr>
                <w:rFonts w:eastAsia="Times New Roman"/>
              </w:rPr>
            </w:pPr>
            <w:r w:rsidRPr="009C13AB">
              <w:rPr>
                <w:rFonts w:eastAsia="Times New Roman"/>
              </w:rPr>
              <w:t>Score/conditionCode</w:t>
            </w:r>
          </w:p>
          <w:p w14:paraId="2BCE0892" w14:textId="77777777" w:rsidR="00AD2540" w:rsidRPr="009C13AB" w:rsidRDefault="00AD2540" w:rsidP="0001577E">
            <w:pPr>
              <w:pStyle w:val="TableBullet0"/>
              <w:rPr>
                <w:rFonts w:eastAsia="Times New Roman"/>
              </w:rPr>
            </w:pPr>
            <w:r w:rsidRPr="009C13AB">
              <w:rPr>
                <w:rFonts w:eastAsia="Times New Roman"/>
              </w:rPr>
              <w:t>Score/type</w:t>
            </w:r>
          </w:p>
          <w:p w14:paraId="1A2B9518" w14:textId="77777777" w:rsidR="00AD2540" w:rsidRPr="009C13AB" w:rsidRDefault="00AD2540" w:rsidP="0001577E">
            <w:pPr>
              <w:pStyle w:val="TableBullet0"/>
              <w:rPr>
                <w:rFonts w:eastAsia="Times New Roman"/>
              </w:rPr>
            </w:pPr>
            <w:r w:rsidRPr="009C13AB">
              <w:rPr>
                <w:rFonts w:eastAsia="Times New Roman"/>
              </w:rPr>
              <w:t>Score/userFirstName</w:t>
            </w:r>
          </w:p>
          <w:p w14:paraId="15037B36" w14:textId="77777777" w:rsidR="00AD2540" w:rsidRPr="009C13AB" w:rsidRDefault="00AD2540" w:rsidP="0001577E">
            <w:pPr>
              <w:pStyle w:val="TableBullet0"/>
              <w:rPr>
                <w:rFonts w:eastAsia="Times New Roman"/>
              </w:rPr>
            </w:pPr>
            <w:r w:rsidRPr="009C13AB">
              <w:rPr>
                <w:rFonts w:eastAsia="Times New Roman"/>
              </w:rPr>
              <w:t>Score/userLastName</w:t>
            </w:r>
          </w:p>
          <w:p w14:paraId="419A70A7" w14:textId="77777777" w:rsidR="00AD2540" w:rsidRPr="009C13AB" w:rsidRDefault="00AD2540" w:rsidP="0001577E">
            <w:pPr>
              <w:pStyle w:val="TableBullet0"/>
              <w:rPr>
                <w:rFonts w:eastAsia="Times New Roman"/>
              </w:rPr>
            </w:pPr>
            <w:r w:rsidRPr="009C13AB">
              <w:rPr>
                <w:rFonts w:eastAsia="Times New Roman"/>
              </w:rPr>
              <w:t>ToolUsage</w:t>
            </w:r>
          </w:p>
          <w:p w14:paraId="59BC6C0B" w14:textId="1B118503" w:rsidR="00AD2540" w:rsidRPr="0001577E" w:rsidRDefault="00AD2540" w:rsidP="00AD2540">
            <w:pPr>
              <w:pStyle w:val="TableBullet0"/>
              <w:rPr>
                <w:rFonts w:eastAsia="Times New Roman"/>
              </w:rPr>
            </w:pPr>
            <w:r w:rsidRPr="009C13AB">
              <w:rPr>
                <w:rFonts w:eastAsia="Times New Roman"/>
              </w:rPr>
              <w:t>ToolPage</w:t>
            </w:r>
          </w:p>
        </w:tc>
      </w:tr>
    </w:tbl>
    <w:p w14:paraId="2FF17500" w14:textId="77E053B4" w:rsidR="002468E5" w:rsidRDefault="002468E5" w:rsidP="00AE0EAE">
      <w:pPr>
        <w:pStyle w:val="Heading2"/>
        <w:spacing w:before="120"/>
        <w:rPr>
          <w:rFonts w:eastAsia="Times New Roman"/>
        </w:rPr>
      </w:pPr>
      <w:r w:rsidRPr="009C13AB">
        <w:rPr>
          <w:rFonts w:eastAsia="Times New Roman"/>
        </w:rPr>
        <w:t xml:space="preserve">Fields in </w:t>
      </w:r>
      <w:r>
        <w:rPr>
          <w:rFonts w:eastAsia="Times New Roman"/>
        </w:rPr>
        <w:t>Data Warehouse</w:t>
      </w:r>
      <w:r w:rsidR="001B5231">
        <w:rPr>
          <w:rFonts w:eastAsia="Times New Roman"/>
        </w:rPr>
        <w:t xml:space="preserve"> Student Assessment (DWSA)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2468E5" w14:paraId="346EBD27" w14:textId="77777777" w:rsidTr="0013558F">
        <w:trPr>
          <w:trHeight w:val="297"/>
        </w:trPr>
        <w:tc>
          <w:tcPr>
            <w:tcW w:w="1666" w:type="pct"/>
          </w:tcPr>
          <w:p w14:paraId="79AF75C8" w14:textId="004309E5" w:rsidR="00E208A5" w:rsidRPr="0013558F" w:rsidRDefault="001B5231" w:rsidP="0013558F">
            <w:pPr>
              <w:pStyle w:val="TableBullet0"/>
              <w:rPr>
                <w:rFonts w:eastAsia="Times New Roman"/>
              </w:rPr>
            </w:pPr>
            <w:r>
              <w:rPr>
                <w:rFonts w:eastAsia="Times New Roman"/>
              </w:rPr>
              <w:t>Group1Text to Group 10Text</w:t>
            </w:r>
          </w:p>
        </w:tc>
        <w:tc>
          <w:tcPr>
            <w:tcW w:w="1667" w:type="pct"/>
          </w:tcPr>
          <w:p w14:paraId="1E31088A" w14:textId="2660298A" w:rsidR="002468E5" w:rsidRPr="0013558F" w:rsidRDefault="0013558F" w:rsidP="0013558F">
            <w:pPr>
              <w:pStyle w:val="TableBullet0"/>
              <w:rPr>
                <w:rFonts w:eastAsia="Times New Roman"/>
              </w:rPr>
            </w:pPr>
            <w:r>
              <w:rPr>
                <w:rFonts w:eastAsia="Times New Roman"/>
              </w:rPr>
              <w:t>AssessmentSessionLocation</w:t>
            </w:r>
          </w:p>
        </w:tc>
        <w:tc>
          <w:tcPr>
            <w:tcW w:w="1667" w:type="pct"/>
          </w:tcPr>
          <w:p w14:paraId="17ABC9F0" w14:textId="3F223346" w:rsidR="002468E5" w:rsidRPr="0001577E" w:rsidRDefault="0013558F" w:rsidP="0013558F">
            <w:pPr>
              <w:pStyle w:val="TableBullet0"/>
              <w:rPr>
                <w:rFonts w:eastAsia="Times New Roman"/>
              </w:rPr>
            </w:pPr>
            <w:r>
              <w:rPr>
                <w:rFonts w:eastAsia="Times New Roman"/>
              </w:rPr>
              <w:t>AssessmentAdministrationFinishDate</w:t>
            </w:r>
          </w:p>
        </w:tc>
      </w:tr>
    </w:tbl>
    <w:p w14:paraId="3ABCE145" w14:textId="7D399750" w:rsidR="00461BAD" w:rsidRDefault="00461BAD" w:rsidP="00AE0EAE">
      <w:pPr>
        <w:pStyle w:val="Heading2"/>
        <w:spacing w:before="120"/>
        <w:rPr>
          <w:rFonts w:eastAsia="Times New Roman"/>
        </w:rPr>
      </w:pPr>
      <w:r w:rsidRPr="009C13AB">
        <w:rPr>
          <w:rFonts w:eastAsia="Times New Roman"/>
        </w:rPr>
        <w:t xml:space="preserve">Fields in </w:t>
      </w:r>
      <w:r>
        <w:rPr>
          <w:rFonts w:eastAsia="Times New Roman"/>
        </w:rPr>
        <w:t xml:space="preserve">Data Warehouse Item Level (DWIL) </w:t>
      </w:r>
      <w:r w:rsidRPr="009C13AB">
        <w:rPr>
          <w:rFonts w:eastAsia="Times New Roman"/>
        </w:rPr>
        <w:t xml:space="preserve">but not in </w:t>
      </w:r>
      <w:r>
        <w:rPr>
          <w:rFonts w:eastAsia="Times New Roman"/>
        </w:rPr>
        <w:t xml:space="preserve">the </w:t>
      </w:r>
      <w:r w:rsidRPr="009C13AB">
        <w:rPr>
          <w:rFonts w:eastAsia="Times New Roman"/>
        </w:rPr>
        <w:t>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461BAD" w14:paraId="13B78378" w14:textId="77777777" w:rsidTr="0013558F">
        <w:tc>
          <w:tcPr>
            <w:tcW w:w="1666" w:type="pct"/>
          </w:tcPr>
          <w:p w14:paraId="70034AB6" w14:textId="12E66012" w:rsidR="00461BAD" w:rsidRDefault="00461BAD" w:rsidP="00461BAD">
            <w:pPr>
              <w:pStyle w:val="TableBullet0"/>
              <w:rPr>
                <w:rFonts w:eastAsia="Times New Roman"/>
              </w:rPr>
            </w:pPr>
            <w:r>
              <w:rPr>
                <w:rFonts w:eastAsia="Times New Roman"/>
              </w:rPr>
              <w:t>clientId</w:t>
            </w:r>
          </w:p>
          <w:p w14:paraId="49562DF0" w14:textId="77777777" w:rsidR="00461BAD" w:rsidRDefault="00461BAD" w:rsidP="00461BAD">
            <w:pPr>
              <w:pStyle w:val="TableBullet0"/>
              <w:rPr>
                <w:rFonts w:eastAsia="Times New Roman"/>
              </w:rPr>
            </w:pPr>
            <w:r>
              <w:rPr>
                <w:rFonts w:eastAsia="Times New Roman"/>
              </w:rPr>
              <w:t>scoreStatus</w:t>
            </w:r>
          </w:p>
          <w:p w14:paraId="5DF4F17F" w14:textId="53F5D1DD" w:rsidR="0013558F" w:rsidRPr="0013558F" w:rsidRDefault="00461BAD" w:rsidP="0013558F">
            <w:pPr>
              <w:pStyle w:val="TableBullet0"/>
              <w:rPr>
                <w:rFonts w:eastAsia="Times New Roman"/>
              </w:rPr>
            </w:pPr>
            <w:r>
              <w:rPr>
                <w:rFonts w:eastAsia="Times New Roman"/>
              </w:rPr>
              <w:t>strand</w:t>
            </w:r>
          </w:p>
        </w:tc>
        <w:tc>
          <w:tcPr>
            <w:tcW w:w="1667" w:type="pct"/>
          </w:tcPr>
          <w:p w14:paraId="6CD565F2" w14:textId="77777777" w:rsidR="0013558F" w:rsidRDefault="0013558F" w:rsidP="0013558F">
            <w:pPr>
              <w:pStyle w:val="TableBullet0"/>
              <w:rPr>
                <w:rFonts w:eastAsia="Times New Roman"/>
              </w:rPr>
            </w:pPr>
            <w:r>
              <w:rPr>
                <w:rFonts w:eastAsia="Times New Roman"/>
              </w:rPr>
              <w:t>contentLevel</w:t>
            </w:r>
          </w:p>
          <w:p w14:paraId="51B4F0C5" w14:textId="77777777" w:rsidR="0013558F" w:rsidRDefault="0013558F" w:rsidP="0013558F">
            <w:pPr>
              <w:pStyle w:val="TableBullet0"/>
              <w:rPr>
                <w:rFonts w:eastAsia="Times New Roman"/>
              </w:rPr>
            </w:pPr>
            <w:r>
              <w:rPr>
                <w:rFonts w:eastAsia="Times New Roman"/>
              </w:rPr>
              <w:t>pageNumber</w:t>
            </w:r>
          </w:p>
          <w:p w14:paraId="18E176FF" w14:textId="15D56492" w:rsidR="00461BAD" w:rsidRPr="0013558F" w:rsidRDefault="0013558F" w:rsidP="0013558F">
            <w:pPr>
              <w:pStyle w:val="TableBullet0"/>
              <w:rPr>
                <w:rFonts w:eastAsia="Times New Roman"/>
              </w:rPr>
            </w:pPr>
            <w:r>
              <w:rPr>
                <w:rFonts w:eastAsia="Times New Roman"/>
              </w:rPr>
              <w:t>pageVisits</w:t>
            </w:r>
          </w:p>
        </w:tc>
        <w:tc>
          <w:tcPr>
            <w:tcW w:w="1667" w:type="pct"/>
          </w:tcPr>
          <w:p w14:paraId="1C9ED0A8" w14:textId="5DE0E416" w:rsidR="00461BAD" w:rsidRPr="0001577E" w:rsidRDefault="0013558F" w:rsidP="0013558F">
            <w:pPr>
              <w:pStyle w:val="TableBullet0"/>
              <w:rPr>
                <w:rFonts w:eastAsia="Times New Roman"/>
              </w:rPr>
            </w:pPr>
            <w:r>
              <w:rPr>
                <w:rFonts w:eastAsia="Times New Roman"/>
              </w:rPr>
              <w:t>pageTime</w:t>
            </w:r>
          </w:p>
        </w:tc>
      </w:tr>
    </w:tbl>
    <w:p w14:paraId="78691F3F" w14:textId="76E854A6" w:rsidR="009C13AB" w:rsidRDefault="009C13AB" w:rsidP="00AE0EAE">
      <w:pPr>
        <w:pStyle w:val="Heading2"/>
        <w:spacing w:before="120"/>
        <w:rPr>
          <w:rFonts w:eastAsia="Times New Roman"/>
        </w:rPr>
      </w:pPr>
      <w:r w:rsidRPr="009C13AB">
        <w:rPr>
          <w:rFonts w:eastAsia="Times New Roman"/>
        </w:rPr>
        <w:t>Fields in A</w:t>
      </w:r>
      <w:r w:rsidR="001B5231">
        <w:rPr>
          <w:rFonts w:eastAsia="Times New Roman"/>
        </w:rPr>
        <w:t xml:space="preserve">merican Institutes for Research </w:t>
      </w:r>
      <w:r w:rsidRPr="009C13AB">
        <w:rPr>
          <w:rFonts w:eastAsia="Times New Roman"/>
        </w:rPr>
        <w:t xml:space="preserve">CSV </w:t>
      </w:r>
      <w:r w:rsidR="001B5231">
        <w:rPr>
          <w:rFonts w:eastAsia="Times New Roman"/>
        </w:rPr>
        <w:t xml:space="preserve">(AIR) </w:t>
      </w:r>
      <w:r w:rsidRPr="009C13AB">
        <w:rPr>
          <w:rFonts w:eastAsia="Times New Roman"/>
        </w:rPr>
        <w:t>but not in data model</w:t>
      </w:r>
    </w:p>
    <w:tbl>
      <w:tblPr>
        <w:tblStyle w:val="TableGrid"/>
        <w:tblW w:w="4997"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5"/>
        <w:gridCol w:w="4798"/>
        <w:gridCol w:w="4798"/>
      </w:tblGrid>
      <w:tr w:rsidR="0001577E" w14:paraId="0E327AA9" w14:textId="77777777" w:rsidTr="0001577E">
        <w:tc>
          <w:tcPr>
            <w:tcW w:w="1666" w:type="pct"/>
          </w:tcPr>
          <w:p w14:paraId="042EDB1E" w14:textId="3370034E" w:rsidR="0001577E" w:rsidRDefault="0001577E" w:rsidP="0001577E">
            <w:pPr>
              <w:pStyle w:val="TableBullet0"/>
            </w:pPr>
            <w:r w:rsidRPr="0001577E">
              <w:t>AssessmentSubtestResultDateCreated (Optional)</w:t>
            </w:r>
          </w:p>
          <w:p w14:paraId="5E13766B" w14:textId="02E1EEE3" w:rsidR="002468E5" w:rsidRPr="0001577E" w:rsidRDefault="002468E5" w:rsidP="0001577E">
            <w:pPr>
              <w:pStyle w:val="TableBullet0"/>
            </w:pPr>
            <w:r>
              <w:t>GradeLevelWhenReported</w:t>
            </w:r>
          </w:p>
          <w:p w14:paraId="1498D2E9" w14:textId="04965D0B" w:rsidR="0001577E" w:rsidRPr="0001577E" w:rsidRDefault="0001577E" w:rsidP="0001577E">
            <w:pPr>
              <w:pStyle w:val="TableBullet0"/>
            </w:pPr>
            <w:r w:rsidRPr="0001577E">
              <w:t>LanguageCode (Optional)</w:t>
            </w:r>
          </w:p>
          <w:p w14:paraId="45DFF349" w14:textId="2E9724F4" w:rsidR="0001577E" w:rsidRPr="0001577E" w:rsidRDefault="0001577E" w:rsidP="0001577E">
            <w:pPr>
              <w:pStyle w:val="TableBullet0"/>
            </w:pPr>
            <w:r w:rsidRPr="0001577E">
              <w:t>TestMonitorEmailAddress (Optional)</w:t>
            </w:r>
          </w:p>
          <w:p w14:paraId="3B850BAA" w14:textId="591E4FC7" w:rsidR="0001577E" w:rsidRPr="0001577E" w:rsidRDefault="0001577E" w:rsidP="0001577E">
            <w:pPr>
              <w:pStyle w:val="TableBullet0"/>
            </w:pPr>
            <w:r w:rsidRPr="0001577E">
              <w:t>Num_Itms_TOT (Optional)</w:t>
            </w:r>
          </w:p>
          <w:p w14:paraId="7A1D51EB" w14:textId="15EB9652" w:rsidR="0001577E" w:rsidRPr="0001577E" w:rsidRDefault="0001577E" w:rsidP="0001577E">
            <w:pPr>
              <w:pStyle w:val="TableBullet0"/>
            </w:pPr>
            <w:r w:rsidRPr="0001577E">
              <w:t>AttemptednessIndicator Y=Attempted, N-Non-Participant, P=Participant</w:t>
            </w:r>
          </w:p>
          <w:p w14:paraId="51DCAA6B" w14:textId="4A2D0AA1" w:rsidR="0001577E" w:rsidRPr="0001577E" w:rsidRDefault="0001577E" w:rsidP="0001577E">
            <w:pPr>
              <w:pStyle w:val="TableBullet0"/>
            </w:pPr>
            <w:r w:rsidRPr="0001577E">
              <w:t>Label_SRC1 (Optional)</w:t>
            </w:r>
          </w:p>
          <w:p w14:paraId="1982A310" w14:textId="0EB756F9" w:rsidR="0001577E" w:rsidRPr="0001577E" w:rsidRDefault="0001577E" w:rsidP="0001577E">
            <w:pPr>
              <w:pStyle w:val="TableBullet0"/>
            </w:pPr>
            <w:r w:rsidRPr="0001577E">
              <w:t>Num_Itms_SRC1 (Optional)</w:t>
            </w:r>
          </w:p>
          <w:p w14:paraId="43B66EA2" w14:textId="76D5D02D" w:rsidR="0001577E" w:rsidRPr="0001577E" w:rsidRDefault="0001577E" w:rsidP="0001577E">
            <w:pPr>
              <w:pStyle w:val="TableBullet0"/>
            </w:pPr>
            <w:r w:rsidRPr="0001577E">
              <w:t>Label_SRC2 (Optional)</w:t>
            </w:r>
          </w:p>
          <w:p w14:paraId="7C6C7D9B" w14:textId="57198193" w:rsidR="0001577E" w:rsidRDefault="0001577E" w:rsidP="0001577E">
            <w:pPr>
              <w:pStyle w:val="TableBullet0"/>
            </w:pPr>
            <w:r w:rsidRPr="0001577E">
              <w:t>Num_Itms_SRC2 (Optional)</w:t>
            </w:r>
          </w:p>
          <w:p w14:paraId="27A09E61" w14:textId="77777777" w:rsidR="0001577E" w:rsidRDefault="0001577E" w:rsidP="0001577E">
            <w:pPr>
              <w:pStyle w:val="TableBullet0"/>
              <w:rPr>
                <w:rFonts w:eastAsia="Times New Roman"/>
              </w:rPr>
            </w:pPr>
            <w:r w:rsidRPr="009C13AB">
              <w:rPr>
                <w:rFonts w:eastAsia="Times New Roman"/>
              </w:rPr>
              <w:t>Label_SRC3 (Optional)</w:t>
            </w:r>
          </w:p>
          <w:p w14:paraId="57E8B572" w14:textId="77777777" w:rsidR="0001577E" w:rsidRPr="009C13AB" w:rsidRDefault="0001577E" w:rsidP="0001577E">
            <w:pPr>
              <w:pStyle w:val="TableBullet0"/>
              <w:rPr>
                <w:rFonts w:eastAsia="Times New Roman"/>
              </w:rPr>
            </w:pPr>
            <w:r w:rsidRPr="009C13AB">
              <w:rPr>
                <w:rFonts w:eastAsia="Times New Roman"/>
              </w:rPr>
              <w:t>Num_Itms_SRC3 (Optional)</w:t>
            </w:r>
          </w:p>
          <w:p w14:paraId="298E0CF4" w14:textId="3E5572CC" w:rsidR="0009583F" w:rsidRPr="002468E5" w:rsidRDefault="0001577E" w:rsidP="002468E5">
            <w:pPr>
              <w:pStyle w:val="TableBullet0"/>
              <w:rPr>
                <w:rFonts w:eastAsia="Times New Roman"/>
              </w:rPr>
            </w:pPr>
            <w:r w:rsidRPr="009C13AB">
              <w:rPr>
                <w:rFonts w:eastAsia="Times New Roman"/>
              </w:rPr>
              <w:t>Label_SRC4 (Optional)</w:t>
            </w:r>
          </w:p>
        </w:tc>
        <w:tc>
          <w:tcPr>
            <w:tcW w:w="1667" w:type="pct"/>
          </w:tcPr>
          <w:p w14:paraId="6F21D8B8" w14:textId="0083F82B" w:rsidR="002468E5" w:rsidRDefault="002468E5" w:rsidP="0009583F">
            <w:pPr>
              <w:pStyle w:val="TableBullet0"/>
              <w:rPr>
                <w:rFonts w:eastAsia="Times New Roman"/>
              </w:rPr>
            </w:pPr>
            <w:r w:rsidRPr="009C13AB">
              <w:rPr>
                <w:rFonts w:eastAsia="Times New Roman"/>
              </w:rPr>
              <w:t>Num_Itms_SRC4 (Optional)</w:t>
            </w:r>
          </w:p>
          <w:p w14:paraId="527CF611" w14:textId="77777777" w:rsidR="0009583F" w:rsidRPr="009C13AB" w:rsidRDefault="0009583F" w:rsidP="0009583F">
            <w:pPr>
              <w:pStyle w:val="TableBullet0"/>
              <w:rPr>
                <w:rFonts w:eastAsia="Times New Roman"/>
              </w:rPr>
            </w:pPr>
            <w:r w:rsidRPr="009C13AB">
              <w:rPr>
                <w:rFonts w:eastAsia="Times New Roman"/>
              </w:rPr>
              <w:t>Label_SRC5 (Optional)</w:t>
            </w:r>
          </w:p>
          <w:p w14:paraId="1EF8BB40" w14:textId="77777777" w:rsidR="0009583F" w:rsidRPr="009C13AB" w:rsidRDefault="0009583F" w:rsidP="0009583F">
            <w:pPr>
              <w:pStyle w:val="TableBullet0"/>
              <w:rPr>
                <w:rFonts w:eastAsia="Times New Roman"/>
              </w:rPr>
            </w:pPr>
            <w:r w:rsidRPr="009C13AB">
              <w:rPr>
                <w:rFonts w:eastAsia="Times New Roman"/>
              </w:rPr>
              <w:t>Num_Itms_SRC5 (Optional)</w:t>
            </w:r>
          </w:p>
          <w:p w14:paraId="47344E42" w14:textId="77777777" w:rsidR="0009583F" w:rsidRPr="009C13AB" w:rsidRDefault="0009583F" w:rsidP="0009583F">
            <w:pPr>
              <w:pStyle w:val="TableBullet0"/>
              <w:rPr>
                <w:rFonts w:eastAsia="Times New Roman"/>
              </w:rPr>
            </w:pPr>
            <w:r w:rsidRPr="009C13AB">
              <w:rPr>
                <w:rFonts w:eastAsia="Times New Roman"/>
              </w:rPr>
              <w:t>THETA_SRC5 (Optional)</w:t>
            </w:r>
          </w:p>
          <w:p w14:paraId="3CAB02CF" w14:textId="77777777" w:rsidR="0009583F" w:rsidRPr="009C13AB" w:rsidRDefault="0009583F" w:rsidP="0009583F">
            <w:pPr>
              <w:pStyle w:val="TableBullet0"/>
              <w:rPr>
                <w:rFonts w:eastAsia="Times New Roman"/>
              </w:rPr>
            </w:pPr>
            <w:r w:rsidRPr="009C13AB">
              <w:rPr>
                <w:rFonts w:eastAsia="Times New Roman"/>
              </w:rPr>
              <w:t>SEM_THETA_SRC5 (Optional)</w:t>
            </w:r>
          </w:p>
          <w:p w14:paraId="079787F5" w14:textId="77777777" w:rsidR="0009583F" w:rsidRPr="009C13AB" w:rsidRDefault="0009583F" w:rsidP="0009583F">
            <w:pPr>
              <w:pStyle w:val="TableBullet0"/>
              <w:rPr>
                <w:rFonts w:eastAsia="Times New Roman"/>
              </w:rPr>
            </w:pPr>
            <w:r w:rsidRPr="009C13AB">
              <w:rPr>
                <w:rFonts w:eastAsia="Times New Roman"/>
              </w:rPr>
              <w:t>SS_SRC5 (Optional)</w:t>
            </w:r>
          </w:p>
          <w:p w14:paraId="5B4783CA" w14:textId="77777777" w:rsidR="0009583F" w:rsidRPr="009C13AB" w:rsidRDefault="0009583F" w:rsidP="0009583F">
            <w:pPr>
              <w:pStyle w:val="TableBullet0"/>
              <w:rPr>
                <w:rFonts w:eastAsia="Times New Roman"/>
              </w:rPr>
            </w:pPr>
            <w:r w:rsidRPr="009C13AB">
              <w:rPr>
                <w:rFonts w:eastAsia="Times New Roman"/>
              </w:rPr>
              <w:t>SEM_SRC5 (Optional)</w:t>
            </w:r>
          </w:p>
          <w:p w14:paraId="6197C8A7" w14:textId="77777777" w:rsidR="0009583F" w:rsidRDefault="0009583F" w:rsidP="0009583F">
            <w:pPr>
              <w:pStyle w:val="TableBullet0"/>
              <w:rPr>
                <w:rFonts w:eastAsia="Times New Roman"/>
              </w:rPr>
            </w:pPr>
            <w:r w:rsidRPr="009C13AB">
              <w:rPr>
                <w:rFonts w:eastAsia="Times New Roman"/>
              </w:rPr>
              <w:t>PL_SRC5 (Optional)</w:t>
            </w:r>
          </w:p>
          <w:p w14:paraId="16F99A91" w14:textId="77777777" w:rsidR="0009583F" w:rsidRPr="009C13AB" w:rsidRDefault="0009583F" w:rsidP="0009583F">
            <w:pPr>
              <w:pStyle w:val="TableBullet0"/>
              <w:rPr>
                <w:rFonts w:eastAsia="Times New Roman"/>
              </w:rPr>
            </w:pPr>
            <w:r w:rsidRPr="009C13AB">
              <w:rPr>
                <w:rFonts w:eastAsia="Times New Roman"/>
              </w:rPr>
              <w:t>Label_SRC6 (Optional)</w:t>
            </w:r>
          </w:p>
          <w:p w14:paraId="1153E3B7" w14:textId="00AB75BC" w:rsidR="0009583F" w:rsidRDefault="0009583F" w:rsidP="0009583F">
            <w:pPr>
              <w:pStyle w:val="TableBullet0"/>
              <w:rPr>
                <w:rFonts w:eastAsia="Times New Roman"/>
              </w:rPr>
            </w:pPr>
            <w:r w:rsidRPr="009C13AB">
              <w:rPr>
                <w:rFonts w:eastAsia="Times New Roman"/>
              </w:rPr>
              <w:t>Num_Itms_SRC6 (Optional)</w:t>
            </w:r>
          </w:p>
          <w:p w14:paraId="30960244" w14:textId="77777777" w:rsidR="0001577E" w:rsidRPr="009C13AB" w:rsidRDefault="0001577E" w:rsidP="0001577E">
            <w:pPr>
              <w:pStyle w:val="TableBullet0"/>
              <w:rPr>
                <w:rFonts w:eastAsia="Times New Roman"/>
              </w:rPr>
            </w:pPr>
            <w:r w:rsidRPr="009C13AB">
              <w:rPr>
                <w:rFonts w:eastAsia="Times New Roman"/>
              </w:rPr>
              <w:t>THETA_SRC6 (Optional)</w:t>
            </w:r>
          </w:p>
          <w:p w14:paraId="05E1A5D3" w14:textId="77777777" w:rsidR="0001577E" w:rsidRPr="009C13AB" w:rsidRDefault="0001577E" w:rsidP="0001577E">
            <w:pPr>
              <w:pStyle w:val="TableBullet0"/>
              <w:rPr>
                <w:rFonts w:eastAsia="Times New Roman"/>
              </w:rPr>
            </w:pPr>
            <w:r w:rsidRPr="009C13AB">
              <w:rPr>
                <w:rFonts w:eastAsia="Times New Roman"/>
              </w:rPr>
              <w:t>SEM_THETA_SRC6 (Optional)</w:t>
            </w:r>
          </w:p>
          <w:p w14:paraId="3CA34F31" w14:textId="77777777" w:rsidR="0001577E" w:rsidRPr="009C13AB" w:rsidRDefault="0001577E" w:rsidP="0001577E">
            <w:pPr>
              <w:pStyle w:val="TableBullet0"/>
              <w:rPr>
                <w:rFonts w:eastAsia="Times New Roman"/>
              </w:rPr>
            </w:pPr>
            <w:r w:rsidRPr="009C13AB">
              <w:rPr>
                <w:rFonts w:eastAsia="Times New Roman"/>
              </w:rPr>
              <w:t>SS_SRC6 (Optional)</w:t>
            </w:r>
          </w:p>
          <w:p w14:paraId="4993B326" w14:textId="35100BEE" w:rsidR="0001577E" w:rsidRPr="002468E5" w:rsidRDefault="0009583F" w:rsidP="002468E5">
            <w:pPr>
              <w:pStyle w:val="TableBullet0"/>
              <w:rPr>
                <w:rFonts w:eastAsia="Times New Roman"/>
              </w:rPr>
            </w:pPr>
            <w:r w:rsidRPr="009C13AB">
              <w:rPr>
                <w:rFonts w:eastAsia="Times New Roman"/>
              </w:rPr>
              <w:t>SEM_SRC6 (Optional)</w:t>
            </w:r>
          </w:p>
        </w:tc>
        <w:tc>
          <w:tcPr>
            <w:tcW w:w="1667" w:type="pct"/>
          </w:tcPr>
          <w:p w14:paraId="43A66F85" w14:textId="631114C9" w:rsidR="002468E5" w:rsidRDefault="002468E5" w:rsidP="0009583F">
            <w:pPr>
              <w:pStyle w:val="TableBullet0"/>
              <w:rPr>
                <w:rFonts w:eastAsia="Times New Roman"/>
              </w:rPr>
            </w:pPr>
            <w:r w:rsidRPr="009C13AB">
              <w:rPr>
                <w:rFonts w:eastAsia="Times New Roman"/>
              </w:rPr>
              <w:t>PL_SRC6 (Optional)</w:t>
            </w:r>
          </w:p>
          <w:p w14:paraId="66F7C429" w14:textId="77777777" w:rsidR="0009583F" w:rsidRPr="009C13AB" w:rsidRDefault="0009583F" w:rsidP="0009583F">
            <w:pPr>
              <w:pStyle w:val="TableBullet0"/>
              <w:rPr>
                <w:rFonts w:eastAsia="Times New Roman"/>
              </w:rPr>
            </w:pPr>
            <w:r w:rsidRPr="009C13AB">
              <w:rPr>
                <w:rFonts w:eastAsia="Times New Roman"/>
              </w:rPr>
              <w:t>Accommodations_Segment1 (Optional)</w:t>
            </w:r>
          </w:p>
          <w:p w14:paraId="4A2D57BF" w14:textId="77777777" w:rsidR="0009583F" w:rsidRPr="009C13AB" w:rsidRDefault="0009583F" w:rsidP="0009583F">
            <w:pPr>
              <w:pStyle w:val="TableBullet0"/>
              <w:rPr>
                <w:rFonts w:eastAsia="Times New Roman"/>
              </w:rPr>
            </w:pPr>
            <w:r w:rsidRPr="009C13AB">
              <w:rPr>
                <w:rFonts w:eastAsia="Times New Roman"/>
              </w:rPr>
              <w:t>SegmentID2 (Optional)</w:t>
            </w:r>
          </w:p>
          <w:p w14:paraId="488C2815" w14:textId="77777777" w:rsidR="0009583F" w:rsidRPr="009C13AB" w:rsidRDefault="0009583F" w:rsidP="0009583F">
            <w:pPr>
              <w:pStyle w:val="TableBullet0"/>
              <w:rPr>
                <w:rFonts w:eastAsia="Times New Roman"/>
              </w:rPr>
            </w:pPr>
            <w:r w:rsidRPr="009C13AB">
              <w:rPr>
                <w:rFonts w:eastAsia="Times New Roman"/>
              </w:rPr>
              <w:t>Accommodations_Segment2 (Optional)</w:t>
            </w:r>
          </w:p>
          <w:p w14:paraId="43EA8479" w14:textId="77777777" w:rsidR="0009583F" w:rsidRPr="009C13AB" w:rsidRDefault="0009583F" w:rsidP="0009583F">
            <w:pPr>
              <w:pStyle w:val="TableBullet0"/>
              <w:rPr>
                <w:rFonts w:eastAsia="Times New Roman"/>
              </w:rPr>
            </w:pPr>
            <w:r w:rsidRPr="009C13AB">
              <w:rPr>
                <w:rFonts w:eastAsia="Times New Roman"/>
              </w:rPr>
              <w:t>SegmentID3 (Optional)</w:t>
            </w:r>
          </w:p>
          <w:p w14:paraId="16E8DD71" w14:textId="77777777" w:rsidR="0009583F" w:rsidRDefault="0009583F" w:rsidP="0009583F">
            <w:pPr>
              <w:pStyle w:val="TableBullet0"/>
              <w:rPr>
                <w:rFonts w:eastAsia="Times New Roman"/>
              </w:rPr>
            </w:pPr>
            <w:r w:rsidRPr="009C13AB">
              <w:rPr>
                <w:rFonts w:eastAsia="Times New Roman"/>
              </w:rPr>
              <w:t>Accommodations_Segment3 (Optional)</w:t>
            </w:r>
          </w:p>
          <w:p w14:paraId="7E83F676" w14:textId="77777777" w:rsidR="0009583F" w:rsidRPr="009C13AB" w:rsidRDefault="0009583F" w:rsidP="0009583F">
            <w:pPr>
              <w:pStyle w:val="TableBullet0"/>
              <w:rPr>
                <w:rFonts w:eastAsia="Times New Roman"/>
              </w:rPr>
            </w:pPr>
            <w:r w:rsidRPr="009C13AB">
              <w:rPr>
                <w:rFonts w:eastAsia="Times New Roman"/>
              </w:rPr>
              <w:t>AssessmentFormNumber (Optional)</w:t>
            </w:r>
          </w:p>
          <w:p w14:paraId="279318D6" w14:textId="77777777" w:rsidR="0009583F" w:rsidRPr="009C13AB" w:rsidRDefault="0009583F" w:rsidP="0009583F">
            <w:pPr>
              <w:pStyle w:val="TableBullet0"/>
              <w:rPr>
                <w:rFonts w:eastAsia="Times New Roman"/>
              </w:rPr>
            </w:pPr>
            <w:r w:rsidRPr="009C13AB">
              <w:rPr>
                <w:rFonts w:eastAsia="Times New Roman"/>
              </w:rPr>
              <w:t>Scr_Rater1 (Optional) (Scores from each rater)</w:t>
            </w:r>
          </w:p>
          <w:p w14:paraId="512C88E8" w14:textId="77777777" w:rsidR="0009583F" w:rsidRPr="009C13AB" w:rsidRDefault="0009583F" w:rsidP="0009583F">
            <w:pPr>
              <w:pStyle w:val="TableBullet0"/>
              <w:rPr>
                <w:rFonts w:eastAsia="Times New Roman"/>
              </w:rPr>
            </w:pPr>
            <w:r w:rsidRPr="009C13AB">
              <w:rPr>
                <w:rFonts w:eastAsia="Times New Roman"/>
              </w:rPr>
              <w:t>Scr_Rater2 (Optional)</w:t>
            </w:r>
          </w:p>
          <w:p w14:paraId="348D0AD7" w14:textId="77777777" w:rsidR="0009583F" w:rsidRPr="009C13AB" w:rsidRDefault="0009583F" w:rsidP="0009583F">
            <w:pPr>
              <w:pStyle w:val="TableBullet0"/>
              <w:rPr>
                <w:rFonts w:eastAsia="Times New Roman"/>
              </w:rPr>
            </w:pPr>
            <w:r w:rsidRPr="009C13AB">
              <w:rPr>
                <w:rFonts w:eastAsia="Times New Roman"/>
              </w:rPr>
              <w:t>Scr_Rater3 (Optional)</w:t>
            </w:r>
          </w:p>
          <w:p w14:paraId="21E5BCCA" w14:textId="77777777" w:rsidR="0009583F" w:rsidRPr="009C13AB" w:rsidRDefault="0009583F" w:rsidP="0009583F">
            <w:pPr>
              <w:pStyle w:val="TableBullet0"/>
              <w:rPr>
                <w:rFonts w:eastAsia="Times New Roman"/>
              </w:rPr>
            </w:pPr>
            <w:r w:rsidRPr="009C13AB">
              <w:rPr>
                <w:rFonts w:eastAsia="Times New Roman"/>
              </w:rPr>
              <w:t>CC_Rater1 (Optional) (Condition Code)</w:t>
            </w:r>
          </w:p>
          <w:p w14:paraId="05884D54" w14:textId="77777777" w:rsidR="0009583F" w:rsidRPr="009C13AB" w:rsidRDefault="0009583F" w:rsidP="0009583F">
            <w:pPr>
              <w:pStyle w:val="TableBullet0"/>
              <w:rPr>
                <w:rFonts w:eastAsia="Times New Roman"/>
              </w:rPr>
            </w:pPr>
            <w:r w:rsidRPr="009C13AB">
              <w:rPr>
                <w:rFonts w:eastAsia="Times New Roman"/>
              </w:rPr>
              <w:t>CC_Rater2 (Optional)</w:t>
            </w:r>
          </w:p>
          <w:p w14:paraId="590B4EFB" w14:textId="77777777" w:rsidR="0009583F" w:rsidRPr="009C13AB" w:rsidRDefault="0009583F" w:rsidP="0009583F">
            <w:pPr>
              <w:pStyle w:val="TableBullet0"/>
              <w:rPr>
                <w:rFonts w:eastAsia="Times New Roman"/>
              </w:rPr>
            </w:pPr>
            <w:r w:rsidRPr="009C13AB">
              <w:rPr>
                <w:rFonts w:eastAsia="Times New Roman"/>
              </w:rPr>
              <w:t>CC_Rater3 (Optional)</w:t>
            </w:r>
          </w:p>
          <w:p w14:paraId="424C8FB9" w14:textId="21E1C741" w:rsidR="0001577E" w:rsidRPr="0001577E" w:rsidRDefault="0009583F" w:rsidP="0009583F">
            <w:pPr>
              <w:pStyle w:val="TableBullet0"/>
              <w:rPr>
                <w:rFonts w:eastAsia="Times New Roman"/>
              </w:rPr>
            </w:pPr>
            <w:r w:rsidRPr="009C13AB">
              <w:rPr>
                <w:rFonts w:eastAsia="Times New Roman"/>
              </w:rPr>
              <w:t>CC_Reso (Optional)</w:t>
            </w:r>
          </w:p>
        </w:tc>
      </w:tr>
    </w:tbl>
    <w:p w14:paraId="514DC156" w14:textId="77777777" w:rsidR="009C13AB" w:rsidRPr="009C13AB" w:rsidRDefault="009C13AB" w:rsidP="00AE0EAE"/>
    <w:sectPr w:rsidR="009C13AB" w:rsidRPr="009C13AB" w:rsidSect="004908EB">
      <w:footerReference w:type="default" r:id="rId112"/>
      <w:endnotePr>
        <w:numFmt w:val="decimal"/>
      </w:endnotePr>
      <w:pgSz w:w="15840" w:h="12240" w:orient="landscape" w:code="1"/>
      <w:pgMar w:top="720" w:right="720" w:bottom="720" w:left="72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x Dean" w:date="2018-11-28T11:11:00Z" w:initials="AD">
    <w:p w14:paraId="59ECA2A7" w14:textId="23F4F298" w:rsidR="00691842" w:rsidRDefault="00691842">
      <w:pPr>
        <w:pStyle w:val="CommentText"/>
      </w:pPr>
      <w:r>
        <w:rPr>
          <w:rStyle w:val="CommentReference"/>
        </w:rPr>
        <w:annotationRef/>
      </w:r>
      <w:r>
        <w:t>Update Claim 5 and 6 definitions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9ECA2A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488D0C" w14:textId="77777777" w:rsidR="00A85AB8" w:rsidRDefault="00A85AB8" w:rsidP="0035476E">
      <w:r>
        <w:separator/>
      </w:r>
    </w:p>
  </w:endnote>
  <w:endnote w:type="continuationSeparator" w:id="0">
    <w:p w14:paraId="3008E2F5" w14:textId="77777777" w:rsidR="00A85AB8" w:rsidRDefault="00A85AB8" w:rsidP="0035476E">
      <w:r>
        <w:continuationSeparator/>
      </w:r>
    </w:p>
  </w:endnote>
  <w:endnote w:type="continuationNotice" w:id="1">
    <w:p w14:paraId="38935279" w14:textId="77777777" w:rsidR="00A85AB8" w:rsidRDefault="00A85AB8">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MingLiU">
    <w:altName w:val="細明體"/>
    <w:panose1 w:val="02010609000101010101"/>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106A37" w14:textId="4DF4F49A" w:rsidR="00691842" w:rsidRPr="00A26BA3" w:rsidRDefault="00691842" w:rsidP="006D2354">
    <w:pPr>
      <w:pStyle w:val="Footer"/>
      <w:tabs>
        <w:tab w:val="clear" w:pos="9360"/>
        <w:tab w:val="right" w:pos="14400"/>
      </w:tabs>
      <w:spacing w:before="120" w:after="0"/>
    </w:pPr>
    <w:r>
      <w:t>Test Results Data Dictionary</w:t>
    </w:r>
    <w:r>
      <w:tab/>
    </w:r>
    <w:r w:rsidRPr="00A26BA3">
      <w:fldChar w:fldCharType="begin"/>
    </w:r>
    <w:r w:rsidRPr="00A26BA3">
      <w:instrText xml:space="preserve"> PAGE   \* MERGEFORMAT </w:instrText>
    </w:r>
    <w:r w:rsidRPr="00A26BA3">
      <w:fldChar w:fldCharType="separate"/>
    </w:r>
    <w:r w:rsidR="002238DA">
      <w:rPr>
        <w:noProof/>
      </w:rPr>
      <w:t>2</w:t>
    </w:r>
    <w:r w:rsidRPr="00A26BA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0C995B" w14:textId="77777777" w:rsidR="00A85AB8" w:rsidRDefault="00A85AB8" w:rsidP="0035476E">
      <w:r>
        <w:separator/>
      </w:r>
    </w:p>
  </w:footnote>
  <w:footnote w:type="continuationSeparator" w:id="0">
    <w:p w14:paraId="0EB9E826" w14:textId="77777777" w:rsidR="00A85AB8" w:rsidRDefault="00A85AB8" w:rsidP="0035476E">
      <w:r>
        <w:continuationSeparator/>
      </w:r>
    </w:p>
  </w:footnote>
  <w:footnote w:type="continuationNotice" w:id="1">
    <w:p w14:paraId="169E56D4" w14:textId="77777777" w:rsidR="00A85AB8" w:rsidRDefault="00A85AB8">
      <w:pPr>
        <w:spacing w:after="0"/>
      </w:pPr>
    </w:p>
  </w:footnote>
  <w:footnote w:id="2">
    <w:p w14:paraId="32A6CABF" w14:textId="650F008A" w:rsidR="00691842" w:rsidRDefault="00691842">
      <w:pPr>
        <w:pStyle w:val="FootnoteText"/>
      </w:pPr>
      <w:r>
        <w:rPr>
          <w:rStyle w:val="FootnoteReference"/>
        </w:rPr>
        <w:footnoteRef/>
      </w:r>
      <w:r>
        <w:t xml:space="preserve"> The field definition for “Subject” matches CEDS. But the CEDS value enumeration is not used.</w:t>
      </w:r>
    </w:p>
  </w:footnote>
  <w:footnote w:id="3">
    <w:p w14:paraId="15AB1C33" w14:textId="4120948E" w:rsidR="00691842" w:rsidRDefault="00691842">
      <w:pPr>
        <w:pStyle w:val="FootnoteText"/>
      </w:pPr>
      <w:r>
        <w:rPr>
          <w:rStyle w:val="FootnoteReference"/>
        </w:rPr>
        <w:footnoteRef/>
      </w:r>
      <w:r>
        <w:t xml:space="preserve"> The value of “scanned” for DeliveryMode is obsolete. Use “paper” for all paper deliveries regardless of how the test is scored or digitized.</w:t>
      </w:r>
    </w:p>
  </w:footnote>
  <w:footnote w:id="4">
    <w:p w14:paraId="13D89EEC" w14:textId="5788FE2C" w:rsidR="00691842" w:rsidRDefault="00691842">
      <w:pPr>
        <w:pStyle w:val="FootnoteText"/>
      </w:pPr>
      <w:r>
        <w:rPr>
          <w:rStyle w:val="FootnoteReference"/>
        </w:rPr>
        <w:footnoteRef/>
      </w:r>
      <w:r>
        <w:t xml:space="preserve"> If the form changes, the AssessmentId should also change. Therefore, the version number is not yet a required field.</w:t>
      </w:r>
    </w:p>
  </w:footnote>
  <w:footnote w:id="5">
    <w:p w14:paraId="587534E7" w14:textId="7FBEAA64" w:rsidR="00691842" w:rsidRDefault="00691842" w:rsidP="00256D10">
      <w:pPr>
        <w:pStyle w:val="FootnoteText"/>
      </w:pPr>
      <w:r>
        <w:rPr>
          <w:rStyle w:val="FootnoteReference"/>
        </w:rPr>
        <w:footnoteRef/>
      </w:r>
      <w:r>
        <w:t xml:space="preserve"> For de-identified data, the State-Issued Student ID (SSID) MUST NOT be used. Any other method that generates a consistent ID for each student is acceptable. When de-identifying data, Smarter Balanced recommends applying a keyed-hash algorithm like HMAC-SHA1 to the SSID. For more information, see </w:t>
      </w:r>
      <w:hyperlink r:id="rId1" w:history="1">
        <w:r w:rsidRPr="00E9104C">
          <w:rPr>
            <w:rStyle w:val="Hyperlink"/>
          </w:rPr>
          <w:t>http://www.smarterapp.org/deployment/HashStudentIdSample.html</w:t>
        </w:r>
      </w:hyperlink>
      <w:r>
        <w:t xml:space="preserve"> and </w:t>
      </w:r>
      <w:hyperlink r:id="rId2" w:history="1">
        <w:r w:rsidRPr="00E9104C">
          <w:rPr>
            <w:rStyle w:val="Hyperlink"/>
          </w:rPr>
          <w:t>http://www.smarterapp.org/deployment/DeidentificationOfStudentIDs.html</w:t>
        </w:r>
      </w:hyperlink>
      <w:r>
        <w:t>,</w:t>
      </w:r>
    </w:p>
  </w:footnote>
  <w:footnote w:id="6">
    <w:p w14:paraId="63B420AB" w14:textId="4DCC538B" w:rsidR="00691842" w:rsidRDefault="00691842">
      <w:pPr>
        <w:pStyle w:val="FootnoteText"/>
      </w:pPr>
      <w:r>
        <w:rPr>
          <w:rStyle w:val="FootnoteReference"/>
        </w:rPr>
        <w:footnoteRef/>
      </w:r>
      <w:r>
        <w:t xml:space="preserve"> All dates and times SHOULD follow the W3C recommended formats (</w:t>
      </w:r>
      <w:hyperlink r:id="rId3" w:history="1">
        <w:r w:rsidRPr="00E9104C">
          <w:rPr>
            <w:rStyle w:val="Hyperlink"/>
          </w:rPr>
          <w:t>http://www.w3.org/TR/NOTE-datetime</w:t>
        </w:r>
      </w:hyperlink>
      <w:r>
        <w:t>) which are a profile of ISO 8601.</w:t>
      </w:r>
    </w:p>
  </w:footnote>
  <w:footnote w:id="7">
    <w:p w14:paraId="02DA86B3" w14:textId="34198ED1" w:rsidR="00691842" w:rsidRDefault="00691842">
      <w:pPr>
        <w:pStyle w:val="FootnoteText"/>
      </w:pPr>
      <w:r>
        <w:rPr>
          <w:rStyle w:val="FootnoteReference"/>
        </w:rPr>
        <w:footnoteRef/>
      </w:r>
      <w:r>
        <w:t xml:space="preserve"> Per the CEDS data dictionary, DemographicRaceTwoOrMoreRaces is to support inbound data from systems that cannot derive that value. “</w:t>
      </w:r>
      <w:r w:rsidRPr="00E35B82">
        <w:t>i.e. systems that use a single race/ethnicity element rather than separate flags that can indicate one or more ethnicities.</w:t>
      </w:r>
      <w:r>
        <w:t xml:space="preserve">” </w:t>
      </w:r>
    </w:p>
  </w:footnote>
  <w:footnote w:id="8">
    <w:p w14:paraId="6A267048" w14:textId="02AC6D85" w:rsidR="00691842" w:rsidRDefault="00691842">
      <w:pPr>
        <w:pStyle w:val="FootnoteText"/>
      </w:pPr>
      <w:r>
        <w:rPr>
          <w:rStyle w:val="FootnoteReference"/>
        </w:rPr>
        <w:footnoteRef/>
      </w:r>
      <w:r>
        <w:t xml:space="preserve"> California test results include Filipino as a distinct ethnicity</w:t>
      </w:r>
    </w:p>
  </w:footnote>
  <w:footnote w:id="9">
    <w:p w14:paraId="63CCD0B2" w14:textId="2CD18D41" w:rsidR="00691842" w:rsidRDefault="00691842">
      <w:pPr>
        <w:pStyle w:val="FootnoteText"/>
      </w:pPr>
      <w:r>
        <w:rPr>
          <w:rStyle w:val="FootnoteReference"/>
        </w:rPr>
        <w:footnoteRef/>
      </w:r>
      <w:r>
        <w:t xml:space="preserve"> </w:t>
      </w:r>
      <w:r w:rsidRPr="00BD2C61">
        <w:t>California Longitudinal Pupil Achievement Data System (CALPADS)</w:t>
      </w:r>
      <w:r>
        <w:t xml:space="preserve"> uses the EnglishLanguageAcquisitionStatus field in place of the LEPStatus field. CEDS maps this field to English Learner Status.</w:t>
      </w:r>
    </w:p>
  </w:footnote>
  <w:footnote w:id="10">
    <w:p w14:paraId="2EBB957B" w14:textId="6AA251E4" w:rsidR="00691842" w:rsidRDefault="00691842">
      <w:pPr>
        <w:pStyle w:val="FootnoteText"/>
      </w:pPr>
      <w:r>
        <w:rPr>
          <w:rStyle w:val="FootnoteReference"/>
        </w:rPr>
        <w:footnoteRef/>
      </w:r>
      <w:r>
        <w:t xml:space="preserve"> EL = English Learner; EO = English Only; IFEP = Initial Fluent English Proficient; FREP = Fluent Reclassified English Proficient; TBD = To Be Determined</w:t>
      </w:r>
    </w:p>
  </w:footnote>
  <w:footnote w:id="11">
    <w:p w14:paraId="0B5B4FF1" w14:textId="5D304FE4" w:rsidR="00691842" w:rsidRDefault="00691842" w:rsidP="001E61DE">
      <w:pPr>
        <w:pStyle w:val="FootnoteText"/>
      </w:pPr>
      <w:r>
        <w:rPr>
          <w:rStyle w:val="FootnoteReference"/>
        </w:rPr>
        <w:footnoteRef/>
      </w:r>
      <w:r>
        <w:t xml:space="preserve"> DistrictId, DistrictName, SchoolId, and SchoolName are optional in de-identified data. In certain areas, the school or district may be small enough that the school and/or district combined with gender, race, and ethnicity can identify the student. In those cases, the district and school information should be omitted to preserve student privacy. However, doing so prevents the generation of anonymous aggregate reports at the school and district level. Accordingly, members should choose their policy for inclusion according to local policy, population patterns, and requirements.</w:t>
      </w:r>
    </w:p>
  </w:footnote>
  <w:footnote w:id="12">
    <w:p w14:paraId="50CFE212" w14:textId="0BACFC55" w:rsidR="00691842" w:rsidRDefault="00691842">
      <w:pPr>
        <w:pStyle w:val="FootnoteText"/>
      </w:pPr>
      <w:r>
        <w:rPr>
          <w:rStyle w:val="FootnoteReference"/>
        </w:rPr>
        <w:footnoteRef/>
      </w:r>
      <w:r>
        <w:t xml:space="preserve"> Some serialization formats, such as CSV, use separate tables for test level data and item level data. In those cases, the TestOpportunityId is the key used to connect data between the two tables.</w:t>
      </w:r>
    </w:p>
  </w:footnote>
  <w:footnote w:id="13">
    <w:p w14:paraId="2732D65B" w14:textId="0C5B2365" w:rsidR="00691842" w:rsidRDefault="00691842">
      <w:pPr>
        <w:pStyle w:val="FootnoteText"/>
      </w:pPr>
      <w:r>
        <w:rPr>
          <w:rStyle w:val="FootnoteReference"/>
        </w:rPr>
        <w:footnoteRef/>
      </w:r>
      <w:r>
        <w:t xml:space="preserve"> See also Completeness.</w:t>
      </w:r>
    </w:p>
  </w:footnote>
  <w:footnote w:id="14">
    <w:p w14:paraId="67FCB536" w14:textId="3ACB3DF7" w:rsidR="00691842" w:rsidRDefault="00691842">
      <w:pPr>
        <w:pStyle w:val="FootnoteText"/>
      </w:pPr>
      <w:r>
        <w:rPr>
          <w:rStyle w:val="FootnoteReference"/>
        </w:rPr>
        <w:footnoteRef/>
      </w:r>
      <w:r>
        <w:t xml:space="preserve"> Status values of “completed”, “expired”, and “invalidated” should no longer be used. The Completeness field should be used to represent “completed” and “expired”. The AdministrationCondition field should be used to represent “invalidated”.</w:t>
      </w:r>
    </w:p>
  </w:footnote>
  <w:footnote w:id="15">
    <w:p w14:paraId="6B89E921" w14:textId="1168E762" w:rsidR="00691842" w:rsidRDefault="00691842" w:rsidP="00194A72">
      <w:pPr>
        <w:pStyle w:val="FootnoteText"/>
      </w:pPr>
      <w:r>
        <w:rPr>
          <w:rStyle w:val="FootnoteReference"/>
        </w:rPr>
        <w:footnoteRef/>
      </w:r>
      <w:r>
        <w:t xml:space="preserve"> For Smarter Balanced assessments, rules for establishing test validity are in the Test Administration Manual (TAM). Members may customize the TAM and so local criteria should be included. Valid tests SHOULD also meet the requirements of the Smarter Balanced Usability, Accessibility, and Accommodations Guidelines (UAAG) which is available on </w:t>
      </w:r>
      <w:hyperlink r:id="rId4" w:history="1">
        <w:r w:rsidRPr="00194A72">
          <w:rPr>
            <w:rStyle w:val="Hyperlink"/>
          </w:rPr>
          <w:t>SmarterBalanced.org</w:t>
        </w:r>
      </w:hyperlink>
      <w:r>
        <w:t xml:space="preserve">. </w:t>
      </w:r>
    </w:p>
  </w:footnote>
  <w:footnote w:id="16">
    <w:p w14:paraId="2D93756F" w14:textId="03273F3E" w:rsidR="00691842" w:rsidRDefault="00691842">
      <w:pPr>
        <w:pStyle w:val="FootnoteText"/>
      </w:pPr>
      <w:r>
        <w:rPr>
          <w:rStyle w:val="FootnoteReference"/>
        </w:rPr>
        <w:footnoteRef/>
      </w:r>
      <w:r>
        <w:t xml:space="preserve"> Rules for determining completeness and for scoring incomplete tests are included in the Test Scoring Specifications sections 3.1.1 and 3.1.2. See </w:t>
      </w:r>
      <w:hyperlink r:id="rId5" w:history="1">
        <w:r w:rsidRPr="007C5772">
          <w:rPr>
            <w:rStyle w:val="Hyperlink"/>
          </w:rPr>
          <w:t>http://www.smarterapp.org/specs/TestScoringSpecs.html</w:t>
        </w:r>
      </w:hyperlink>
      <w:r>
        <w:t>. As with Validity, completeness rules may vary among Smarter Balanced members.</w:t>
      </w:r>
    </w:p>
  </w:footnote>
  <w:footnote w:id="17">
    <w:p w14:paraId="5E1E0704" w14:textId="3993B05B" w:rsidR="00691842" w:rsidRDefault="00691842">
      <w:pPr>
        <w:pStyle w:val="FootnoteText"/>
      </w:pPr>
      <w:r>
        <w:rPr>
          <w:rStyle w:val="FootnoteReference"/>
        </w:rPr>
        <w:footnoteRef/>
      </w:r>
      <w:r>
        <w:t xml:space="preserve"> ISAAP Accessibility Feature Codes: </w:t>
      </w:r>
      <w:hyperlink r:id="rId6" w:history="1">
        <w:r w:rsidRPr="00E9104C">
          <w:rPr>
            <w:rStyle w:val="Hyperlink"/>
          </w:rPr>
          <w:t>http://www.smarterapp.org/specs/ISAAP-AccessibilityFeatureCodes.html</w:t>
        </w:r>
      </w:hyperlink>
      <w:r>
        <w:t>. The physical format of the list should be specified in the data serialization specification. Some formats are more convenient for compatibility while other facilitate analytics.</w:t>
      </w:r>
    </w:p>
  </w:footnote>
  <w:footnote w:id="18">
    <w:p w14:paraId="38D78E15" w14:textId="4D33789D" w:rsidR="00691842" w:rsidRDefault="00691842">
      <w:pPr>
        <w:pStyle w:val="FootnoteText"/>
      </w:pPr>
      <w:r>
        <w:rPr>
          <w:rStyle w:val="FootnoteReference"/>
        </w:rPr>
        <w:footnoteRef/>
      </w:r>
      <w:r>
        <w:t xml:space="preserve"> As of 2015 The DWSA format uses separate fields for each accessibility code family.</w:t>
      </w:r>
    </w:p>
  </w:footnote>
  <w:footnote w:id="19">
    <w:p w14:paraId="12E9992F" w14:textId="47E0880B" w:rsidR="00691842" w:rsidRDefault="00691842">
      <w:pPr>
        <w:pStyle w:val="FootnoteText"/>
      </w:pPr>
      <w:r>
        <w:rPr>
          <w:rStyle w:val="FootnoteReference"/>
        </w:rPr>
        <w:footnoteRef/>
      </w:r>
      <w:r>
        <w:t xml:space="preserve"> CEDS defines this as “</w:t>
      </w:r>
      <w:r w:rsidRPr="008E4992">
        <w:t>A space-delimited list of product tokens (keywords) with optional comments that identifies the client hardware and software with which the assessment was delivered to the student during the assessment session.</w:t>
      </w:r>
      <w:r>
        <w:t xml:space="preserve">” That is the format in which User-Agent strings are delivered. See </w:t>
      </w:r>
      <w:hyperlink r:id="rId7" w:history="1">
        <w:r w:rsidRPr="004C1359">
          <w:rPr>
            <w:rStyle w:val="Hyperlink"/>
          </w:rPr>
          <w:t>http://useragentstring.com</w:t>
        </w:r>
      </w:hyperlink>
      <w:r>
        <w:t xml:space="preserve"> and </w:t>
      </w:r>
      <w:hyperlink r:id="rId8" w:anchor="sec14.43" w:history="1">
        <w:r w:rsidRPr="004C1359">
          <w:rPr>
            <w:rStyle w:val="Hyperlink"/>
          </w:rPr>
          <w:t>http://www.w3.org/Protocols/rfc2616/rfc2616-sec14.html#sec14.43</w:t>
        </w:r>
      </w:hyperlink>
      <w:r>
        <w:t>.</w:t>
      </w:r>
    </w:p>
  </w:footnote>
  <w:footnote w:id="20">
    <w:p w14:paraId="1ADE8066" w14:textId="3D2184F9" w:rsidR="00691842" w:rsidRDefault="00691842" w:rsidP="009927C3">
      <w:pPr>
        <w:pStyle w:val="FootnoteText"/>
      </w:pPr>
      <w:r>
        <w:rPr>
          <w:rStyle w:val="FootnoteReference"/>
        </w:rPr>
        <w:footnoteRef/>
      </w:r>
      <w:r>
        <w:t xml:space="preserve"> The TRT format uses the &lt;Score&gt; element for all scores and standard errors. See Appendix A for how to identify each particular score. </w:t>
      </w:r>
    </w:p>
  </w:footnote>
  <w:footnote w:id="21">
    <w:p w14:paraId="0A898A6E" w14:textId="49F724E4" w:rsidR="00691842" w:rsidRDefault="00691842">
      <w:pPr>
        <w:pStyle w:val="FootnoteText"/>
      </w:pPr>
      <w:r>
        <w:rPr>
          <w:rStyle w:val="FootnoteReference"/>
        </w:rPr>
        <w:footnoteRef/>
      </w:r>
      <w:r>
        <w:t xml:space="preserve"> In place of Standard Error, the DWSA format uses AssessmentSubtestMinimumValue and AssessmentSubtestMaximumValue which are the scale score minus and plus the standard error respectively. The same principle is applied to subscores which use AssessmentSubtestClaim1MinimumValue and AssessmentSubtestClaim1MaximumValue (substituting the claim number for 1 in subsequent claims).</w:t>
      </w:r>
    </w:p>
  </w:footnote>
  <w:footnote w:id="22">
    <w:p w14:paraId="263C4D59" w14:textId="6EFE655E" w:rsidR="00691842" w:rsidRDefault="00691842">
      <w:pPr>
        <w:pStyle w:val="FootnoteText"/>
      </w:pPr>
      <w:r>
        <w:rPr>
          <w:rStyle w:val="FootnoteReference"/>
        </w:rPr>
        <w:footnoteRef/>
      </w:r>
      <w:r>
        <w:t xml:space="preserve"> Theta Score and Theta Standard Error are the values calculated before conversion to Scale Score and application of HOSS and LOSS values.</w:t>
      </w:r>
    </w:p>
  </w:footnote>
  <w:footnote w:id="23">
    <w:p w14:paraId="00598380" w14:textId="036A2EF9" w:rsidR="00691842" w:rsidRDefault="00691842">
      <w:pPr>
        <w:pStyle w:val="FootnoteText"/>
      </w:pPr>
      <w:r>
        <w:rPr>
          <w:rStyle w:val="FootnoteReference"/>
        </w:rPr>
        <w:footnoteRef/>
      </w:r>
      <w:r>
        <w:t xml:space="preserve"> Beginning in School Year 2015-2016 Theta scores are required for the overall score and for claim scores. In this year, members have been given multiple options for applying the Highest Operational Scale Score (HOSS) and Lowest Operational Scale Score (LOSS) when calculating the Scale Score from the Theta Score. When comparing scores from year to year, Scale Scores should be re-calculated from the Theta Score using consistent HOSS and LOSS values.</w:t>
      </w:r>
    </w:p>
  </w:footnote>
  <w:footnote w:id="24">
    <w:p w14:paraId="22710EFB" w14:textId="69F604A3" w:rsidR="00691842" w:rsidRDefault="00691842">
      <w:pPr>
        <w:pStyle w:val="FootnoteText"/>
      </w:pPr>
      <w:r>
        <w:rPr>
          <w:rStyle w:val="FootnoteReference"/>
        </w:rPr>
        <w:footnoteRef/>
      </w:r>
      <w:r>
        <w:t xml:space="preserve"> Claim scores are required if the associated test produces them. For example, the Smarter Balanced summative tests produce four claim scores for ELA and three for Mathematics. When a claim score is present, the associated standard error and achievement level are also required. Interim Assessment Block (IAB) assessments do not generate claim scores.</w:t>
      </w:r>
    </w:p>
  </w:footnote>
  <w:footnote w:id="25">
    <w:p w14:paraId="7454E2FA" w14:textId="163B2114" w:rsidR="00691842" w:rsidRDefault="00691842">
      <w:pPr>
        <w:pStyle w:val="FootnoteText"/>
      </w:pPr>
      <w:r>
        <w:rPr>
          <w:rStyle w:val="FootnoteReference"/>
        </w:rPr>
        <w:footnoteRef/>
      </w:r>
      <w:r>
        <w:t xml:space="preserve"> Original Smarter Balanced item IDs are in the form “&lt;bankKey&gt;-&lt;itemKey&gt;” (e.g. “200-12345”). Future IDs may be in GUID form (e.g. </w:t>
      </w:r>
      <w:r w:rsidRPr="00936DE8">
        <w:t>866bed0d</w:t>
      </w:r>
      <w:r>
        <w:noBreakHyphen/>
      </w:r>
      <w:r w:rsidRPr="00936DE8">
        <w:t>0fa5</w:t>
      </w:r>
      <w:r>
        <w:noBreakHyphen/>
      </w:r>
      <w:r w:rsidRPr="00936DE8">
        <w:t>40e0</w:t>
      </w:r>
      <w:r>
        <w:noBreakHyphen/>
      </w:r>
      <w:r w:rsidRPr="00936DE8">
        <w:t>90c7</w:t>
      </w:r>
      <w:r>
        <w:noBreakHyphen/>
      </w:r>
      <w:r w:rsidRPr="00936DE8">
        <w:t>02d3edd51449</w:t>
      </w:r>
      <w:r>
        <w:t>) or other forms.</w:t>
      </w:r>
    </w:p>
  </w:footnote>
  <w:footnote w:id="26">
    <w:p w14:paraId="38A76CFA" w14:textId="5C601566" w:rsidR="00691842" w:rsidRDefault="00691842">
      <w:pPr>
        <w:pStyle w:val="FootnoteText"/>
      </w:pPr>
      <w:r>
        <w:rPr>
          <w:rStyle w:val="FootnoteReference"/>
        </w:rPr>
        <w:footnoteRef/>
      </w:r>
      <w:r>
        <w:t xml:space="preserve"> A common type of analysis is to take the sum of time spent on items to estimate the time spent taking a test. Therefore, allocation of time to items SHOULD be done in such a way that taking the sum of times produces an accurate estimate of aggregate time (e.g. time on test or time on segment). Many test delivery systems can only measure time spent on a page, not time spent on an item. When multiple items are on a single page then the page time SHOULD be divided among the items. When there is a reading passage associated with a set of items, the time spent reading the passage SHOULD be divided among the associated items.</w:t>
      </w:r>
    </w:p>
  </w:footnote>
  <w:footnote w:id="27">
    <w:p w14:paraId="5915373C" w14:textId="3DAC56C2" w:rsidR="00691842" w:rsidRDefault="00691842">
      <w:pPr>
        <w:pStyle w:val="FootnoteText"/>
      </w:pPr>
      <w:r>
        <w:rPr>
          <w:rStyle w:val="FootnoteReference"/>
        </w:rPr>
        <w:footnoteRef/>
      </w:r>
      <w:r>
        <w:t xml:space="preserve"> ResponseDuration is newly required as of SY 2015-2016.</w:t>
      </w:r>
    </w:p>
  </w:footnote>
  <w:footnote w:id="28">
    <w:p w14:paraId="6D014746" w14:textId="0A1DB7AD" w:rsidR="00691842" w:rsidRDefault="00691842">
      <w:pPr>
        <w:pStyle w:val="FootnoteText"/>
      </w:pPr>
      <w:r>
        <w:rPr>
          <w:rStyle w:val="FootnoteReference"/>
        </w:rPr>
        <w:footnoteRef/>
      </w:r>
      <w:r>
        <w:t xml:space="preserve"> Rater IDs are required for validity studies; otherwise optional. In de-identified data, rater IDs SHOULD not identify the actual person. For example, an email address would be inappropriate. A numeric ID would be acceptable. A keyed cryptographic hash like the one suggested for StudentId MAY be used to convert an ID that would otherwise be sensitive.</w:t>
      </w:r>
    </w:p>
  </w:footnote>
  <w:footnote w:id="29">
    <w:p w14:paraId="47D2162B" w14:textId="641FE9EA" w:rsidR="00691842" w:rsidRDefault="00691842">
      <w:pPr>
        <w:pStyle w:val="FootnoteText"/>
      </w:pPr>
      <w:r>
        <w:rPr>
          <w:rStyle w:val="FootnoteReference"/>
        </w:rPr>
        <w:footnoteRef/>
      </w:r>
      <w:r>
        <w:t xml:space="preserve"> Target identifier format will be replaced by the full target identifier. For Smarter Balanced this means using values like Math: "3|G-SRT|A" or ELA "1-LT|1-3"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8EA00D7E"/>
    <w:lvl w:ilvl="0">
      <w:start w:val="1"/>
      <w:numFmt w:val="lowerLetter"/>
      <w:pStyle w:val="ListNumber2"/>
      <w:lvlText w:val="%1.    "/>
      <w:lvlJc w:val="left"/>
      <w:pPr>
        <w:ind w:left="1080" w:hanging="360"/>
      </w:pPr>
      <w:rPr>
        <w:rFonts w:hint="default"/>
      </w:rPr>
    </w:lvl>
  </w:abstractNum>
  <w:abstractNum w:abstractNumId="1" w15:restartNumberingAfterBreak="0">
    <w:nsid w:val="FFFFFF82"/>
    <w:multiLevelType w:val="singleLevel"/>
    <w:tmpl w:val="F20E82BC"/>
    <w:lvl w:ilvl="0">
      <w:start w:val="1"/>
      <w:numFmt w:val="bullet"/>
      <w:pStyle w:val="ListBullet3"/>
      <w:lvlText w:val=""/>
      <w:lvlJc w:val="left"/>
      <w:pPr>
        <w:ind w:left="1800" w:hanging="360"/>
      </w:pPr>
      <w:rPr>
        <w:rFonts w:ascii="Wingdings" w:hAnsi="Wingdings" w:hint="default"/>
      </w:rPr>
    </w:lvl>
  </w:abstractNum>
  <w:abstractNum w:abstractNumId="2" w15:restartNumberingAfterBreak="0">
    <w:nsid w:val="FFFFFF83"/>
    <w:multiLevelType w:val="singleLevel"/>
    <w:tmpl w:val="6AF0F4FC"/>
    <w:lvl w:ilvl="0">
      <w:start w:val="1"/>
      <w:numFmt w:val="bullet"/>
      <w:pStyle w:val="ListBullet2"/>
      <w:lvlText w:val="–"/>
      <w:lvlJc w:val="left"/>
      <w:pPr>
        <w:ind w:left="1080" w:hanging="360"/>
      </w:pPr>
      <w:rPr>
        <w:rFonts w:ascii="Times New Roman" w:hAnsi="Times New Roman" w:cs="Times New Roman" w:hint="default"/>
      </w:rPr>
    </w:lvl>
  </w:abstractNum>
  <w:abstractNum w:abstractNumId="3" w15:restartNumberingAfterBreak="0">
    <w:nsid w:val="FFFFFF88"/>
    <w:multiLevelType w:val="singleLevel"/>
    <w:tmpl w:val="77C06FFA"/>
    <w:lvl w:ilvl="0">
      <w:start w:val="1"/>
      <w:numFmt w:val="decimal"/>
      <w:pStyle w:val="ListNumber"/>
      <w:lvlText w:val="%1."/>
      <w:lvlJc w:val="left"/>
      <w:pPr>
        <w:tabs>
          <w:tab w:val="num" w:pos="360"/>
        </w:tabs>
        <w:ind w:left="360" w:hanging="360"/>
      </w:pPr>
    </w:lvl>
  </w:abstractNum>
  <w:abstractNum w:abstractNumId="4" w15:restartNumberingAfterBreak="0">
    <w:nsid w:val="FFFFFF89"/>
    <w:multiLevelType w:val="singleLevel"/>
    <w:tmpl w:val="6BBA4BA0"/>
    <w:lvl w:ilvl="0">
      <w:start w:val="1"/>
      <w:numFmt w:val="bullet"/>
      <w:pStyle w:val="ListBullet"/>
      <w:lvlText w:val=""/>
      <w:lvlJc w:val="left"/>
      <w:pPr>
        <w:tabs>
          <w:tab w:val="num" w:pos="360"/>
        </w:tabs>
        <w:ind w:left="360" w:hanging="360"/>
      </w:pPr>
      <w:rPr>
        <w:rFonts w:ascii="Symbol" w:hAnsi="Symbol" w:hint="default"/>
      </w:rPr>
    </w:lvl>
  </w:abstractNum>
  <w:abstractNum w:abstractNumId="5" w15:restartNumberingAfterBreak="0">
    <w:nsid w:val="00A43C01"/>
    <w:multiLevelType w:val="multilevel"/>
    <w:tmpl w:val="69A0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874805"/>
    <w:multiLevelType w:val="hybridMultilevel"/>
    <w:tmpl w:val="61241D32"/>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7" w15:restartNumberingAfterBreak="0">
    <w:nsid w:val="0534475B"/>
    <w:multiLevelType w:val="hybridMultilevel"/>
    <w:tmpl w:val="6046CB1E"/>
    <w:lvl w:ilvl="0" w:tplc="4E6CED94">
      <w:start w:val="1"/>
      <w:numFmt w:val="bullet"/>
      <w:pStyle w:val="TableBullet2"/>
      <w:lvlText w:val="–"/>
      <w:lvlJc w:val="left"/>
      <w:pPr>
        <w:ind w:left="936" w:hanging="360"/>
      </w:pPr>
      <w:rPr>
        <w:rFonts w:ascii="Times New Roman" w:hAnsi="Times New Roman" w:cs="Times New Roman"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15:restartNumberingAfterBreak="0">
    <w:nsid w:val="272E5815"/>
    <w:multiLevelType w:val="multilevel"/>
    <w:tmpl w:val="EB98B1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A3411EB"/>
    <w:multiLevelType w:val="hybridMultilevel"/>
    <w:tmpl w:val="D83271F6"/>
    <w:lvl w:ilvl="0" w:tplc="697AC702">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15:restartNumberingAfterBreak="0">
    <w:nsid w:val="42125E6B"/>
    <w:multiLevelType w:val="hybridMultilevel"/>
    <w:tmpl w:val="4F68E134"/>
    <w:lvl w:ilvl="0" w:tplc="244490C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4571F"/>
    <w:multiLevelType w:val="multilevel"/>
    <w:tmpl w:val="EB746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28D4443"/>
    <w:multiLevelType w:val="hybridMultilevel"/>
    <w:tmpl w:val="EB7475A8"/>
    <w:lvl w:ilvl="0" w:tplc="2594FFE0">
      <w:start w:val="1"/>
      <w:numFmt w:val="bullet"/>
      <w:pStyle w:val="Table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354C76"/>
    <w:multiLevelType w:val="hybridMultilevel"/>
    <w:tmpl w:val="22F20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865A84"/>
    <w:multiLevelType w:val="hybridMultilevel"/>
    <w:tmpl w:val="7EE4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A358C8"/>
    <w:multiLevelType w:val="hybridMultilevel"/>
    <w:tmpl w:val="5862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31030"/>
    <w:multiLevelType w:val="hybridMultilevel"/>
    <w:tmpl w:val="53FEAAC8"/>
    <w:lvl w:ilvl="0" w:tplc="E5EE6988">
      <w:start w:val="1"/>
      <w:numFmt w:val="bullet"/>
      <w:pStyle w:val="Entity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345F53"/>
    <w:multiLevelType w:val="hybridMultilevel"/>
    <w:tmpl w:val="7EA03C36"/>
    <w:lvl w:ilvl="0" w:tplc="4016FE36">
      <w:start w:val="1"/>
      <w:numFmt w:val="bullet"/>
      <w:pStyle w:val="TableBullet0"/>
      <w:lvlText w:val=""/>
      <w:lvlJc w:val="left"/>
      <w:pPr>
        <w:ind w:left="761"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 w:numId="6">
    <w:abstractNumId w:val="12"/>
  </w:num>
  <w:num w:numId="7">
    <w:abstractNumId w:val="7"/>
  </w:num>
  <w:num w:numId="8">
    <w:abstractNumId w:val="10"/>
  </w:num>
  <w:num w:numId="9">
    <w:abstractNumId w:val="13"/>
  </w:num>
  <w:num w:numId="10">
    <w:abstractNumId w:val="9"/>
  </w:num>
  <w:num w:numId="11">
    <w:abstractNumId w:val="16"/>
  </w:num>
  <w:num w:numId="12">
    <w:abstractNumId w:val="6"/>
  </w:num>
  <w:num w:numId="13">
    <w:abstractNumId w:val="15"/>
  </w:num>
  <w:num w:numId="14">
    <w:abstractNumId w:val="8"/>
  </w:num>
  <w:num w:numId="15">
    <w:abstractNumId w:val="11"/>
  </w:num>
  <w:num w:numId="16">
    <w:abstractNumId w:val="5"/>
  </w:num>
  <w:num w:numId="17">
    <w:abstractNumId w:val="14"/>
  </w:num>
  <w:num w:numId="18">
    <w:abstractNumId w:val="17"/>
  </w:num>
  <w:numIdMacAtCleanup w:val="10"/>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x Dean">
    <w15:presenceInfo w15:providerId="Windows Live" w15:userId="b894bd59cc87ed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ocumentProtection w:formatting="1" w:enforcement="0"/>
  <w:defaultTabStop w:val="720"/>
  <w:drawingGridHorizontalSpacing w:val="120"/>
  <w:displayHorizontalDrawingGridEvery w:val="2"/>
  <w:characterSpacingControl w:val="doNotCompress"/>
  <w:hdrShapeDefaults>
    <o:shapedefaults v:ext="edit" spidmax="2049"/>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5F2"/>
    <w:rsid w:val="0001577E"/>
    <w:rsid w:val="000251AA"/>
    <w:rsid w:val="0002724F"/>
    <w:rsid w:val="00027C5D"/>
    <w:rsid w:val="00040EB4"/>
    <w:rsid w:val="000411D7"/>
    <w:rsid w:val="000414C2"/>
    <w:rsid w:val="000445AA"/>
    <w:rsid w:val="0004693F"/>
    <w:rsid w:val="000471B0"/>
    <w:rsid w:val="00051E1D"/>
    <w:rsid w:val="000618EE"/>
    <w:rsid w:val="00066388"/>
    <w:rsid w:val="0008287E"/>
    <w:rsid w:val="00087F0E"/>
    <w:rsid w:val="0009583F"/>
    <w:rsid w:val="000968E3"/>
    <w:rsid w:val="000B2666"/>
    <w:rsid w:val="000C2379"/>
    <w:rsid w:val="000C56D5"/>
    <w:rsid w:val="000C5DA5"/>
    <w:rsid w:val="000E012B"/>
    <w:rsid w:val="000E1E2F"/>
    <w:rsid w:val="000E359A"/>
    <w:rsid w:val="000E4452"/>
    <w:rsid w:val="000E5A96"/>
    <w:rsid w:val="000F31E3"/>
    <w:rsid w:val="000F7F35"/>
    <w:rsid w:val="001025C1"/>
    <w:rsid w:val="00102C1B"/>
    <w:rsid w:val="00104E46"/>
    <w:rsid w:val="001207D4"/>
    <w:rsid w:val="00122961"/>
    <w:rsid w:val="00124FAC"/>
    <w:rsid w:val="0013215E"/>
    <w:rsid w:val="0013339A"/>
    <w:rsid w:val="0013558F"/>
    <w:rsid w:val="00141E4C"/>
    <w:rsid w:val="00142BC6"/>
    <w:rsid w:val="00144462"/>
    <w:rsid w:val="00151220"/>
    <w:rsid w:val="0015187D"/>
    <w:rsid w:val="0016092C"/>
    <w:rsid w:val="0017402E"/>
    <w:rsid w:val="0017606C"/>
    <w:rsid w:val="001823F0"/>
    <w:rsid w:val="001869E7"/>
    <w:rsid w:val="00192919"/>
    <w:rsid w:val="00192963"/>
    <w:rsid w:val="00194A72"/>
    <w:rsid w:val="001A133B"/>
    <w:rsid w:val="001A16F0"/>
    <w:rsid w:val="001A24DB"/>
    <w:rsid w:val="001A2561"/>
    <w:rsid w:val="001A3156"/>
    <w:rsid w:val="001A3801"/>
    <w:rsid w:val="001B04D1"/>
    <w:rsid w:val="001B2133"/>
    <w:rsid w:val="001B5231"/>
    <w:rsid w:val="001D5278"/>
    <w:rsid w:val="001D53C6"/>
    <w:rsid w:val="001E61DE"/>
    <w:rsid w:val="001F772C"/>
    <w:rsid w:val="00200F11"/>
    <w:rsid w:val="00202B41"/>
    <w:rsid w:val="002052AF"/>
    <w:rsid w:val="00217C3D"/>
    <w:rsid w:val="00221D2B"/>
    <w:rsid w:val="002238DA"/>
    <w:rsid w:val="00235347"/>
    <w:rsid w:val="0023645B"/>
    <w:rsid w:val="002364A4"/>
    <w:rsid w:val="0023717D"/>
    <w:rsid w:val="00237973"/>
    <w:rsid w:val="002441AD"/>
    <w:rsid w:val="00245137"/>
    <w:rsid w:val="00245497"/>
    <w:rsid w:val="002468E5"/>
    <w:rsid w:val="00250F39"/>
    <w:rsid w:val="002536B8"/>
    <w:rsid w:val="00256D10"/>
    <w:rsid w:val="002576A2"/>
    <w:rsid w:val="00266B29"/>
    <w:rsid w:val="00274466"/>
    <w:rsid w:val="002858B3"/>
    <w:rsid w:val="00290CC7"/>
    <w:rsid w:val="002A3835"/>
    <w:rsid w:val="002A72F3"/>
    <w:rsid w:val="002B0251"/>
    <w:rsid w:val="002B63E3"/>
    <w:rsid w:val="002C0419"/>
    <w:rsid w:val="002C37F5"/>
    <w:rsid w:val="002D3273"/>
    <w:rsid w:val="002E15F9"/>
    <w:rsid w:val="002E1B01"/>
    <w:rsid w:val="002E32F5"/>
    <w:rsid w:val="002E35F1"/>
    <w:rsid w:val="002F32B5"/>
    <w:rsid w:val="002F6E54"/>
    <w:rsid w:val="003208FB"/>
    <w:rsid w:val="003263CE"/>
    <w:rsid w:val="00332F39"/>
    <w:rsid w:val="003436C9"/>
    <w:rsid w:val="00344DA7"/>
    <w:rsid w:val="0035476E"/>
    <w:rsid w:val="00362D58"/>
    <w:rsid w:val="00362FA0"/>
    <w:rsid w:val="00373C66"/>
    <w:rsid w:val="00376A20"/>
    <w:rsid w:val="00383A76"/>
    <w:rsid w:val="00384924"/>
    <w:rsid w:val="00391B23"/>
    <w:rsid w:val="003A54BA"/>
    <w:rsid w:val="003B108D"/>
    <w:rsid w:val="003B403D"/>
    <w:rsid w:val="003B7CE0"/>
    <w:rsid w:val="003C13EA"/>
    <w:rsid w:val="003C2327"/>
    <w:rsid w:val="003C30E5"/>
    <w:rsid w:val="003D1281"/>
    <w:rsid w:val="003E1C59"/>
    <w:rsid w:val="003E3AF2"/>
    <w:rsid w:val="003E67EE"/>
    <w:rsid w:val="003F0451"/>
    <w:rsid w:val="00425116"/>
    <w:rsid w:val="00426811"/>
    <w:rsid w:val="00440A77"/>
    <w:rsid w:val="00461BAD"/>
    <w:rsid w:val="00462DC6"/>
    <w:rsid w:val="00470A44"/>
    <w:rsid w:val="00477080"/>
    <w:rsid w:val="00480BD9"/>
    <w:rsid w:val="0049089E"/>
    <w:rsid w:val="004908EB"/>
    <w:rsid w:val="004A5714"/>
    <w:rsid w:val="004B5DF1"/>
    <w:rsid w:val="004B6328"/>
    <w:rsid w:val="004D18D2"/>
    <w:rsid w:val="004D1F2A"/>
    <w:rsid w:val="004E735B"/>
    <w:rsid w:val="00504FC5"/>
    <w:rsid w:val="00516A24"/>
    <w:rsid w:val="0053348C"/>
    <w:rsid w:val="005555D0"/>
    <w:rsid w:val="00557105"/>
    <w:rsid w:val="00567734"/>
    <w:rsid w:val="00574624"/>
    <w:rsid w:val="005754D1"/>
    <w:rsid w:val="00583EE5"/>
    <w:rsid w:val="00587714"/>
    <w:rsid w:val="005A6354"/>
    <w:rsid w:val="005B3147"/>
    <w:rsid w:val="005D55A5"/>
    <w:rsid w:val="005E0201"/>
    <w:rsid w:val="005E07C1"/>
    <w:rsid w:val="005E7F2C"/>
    <w:rsid w:val="005F4324"/>
    <w:rsid w:val="00614992"/>
    <w:rsid w:val="0062045D"/>
    <w:rsid w:val="00620C84"/>
    <w:rsid w:val="00631F8B"/>
    <w:rsid w:val="006356EF"/>
    <w:rsid w:val="00636E54"/>
    <w:rsid w:val="00643766"/>
    <w:rsid w:val="00645140"/>
    <w:rsid w:val="00646D6E"/>
    <w:rsid w:val="00660D13"/>
    <w:rsid w:val="00663313"/>
    <w:rsid w:val="0067336A"/>
    <w:rsid w:val="00681819"/>
    <w:rsid w:val="00685EA6"/>
    <w:rsid w:val="006902C6"/>
    <w:rsid w:val="00690390"/>
    <w:rsid w:val="00691842"/>
    <w:rsid w:val="00692AD5"/>
    <w:rsid w:val="00692B9D"/>
    <w:rsid w:val="006938DA"/>
    <w:rsid w:val="006A55B5"/>
    <w:rsid w:val="006B0E25"/>
    <w:rsid w:val="006B4B16"/>
    <w:rsid w:val="006B59C0"/>
    <w:rsid w:val="006C1484"/>
    <w:rsid w:val="006C2C33"/>
    <w:rsid w:val="006D178E"/>
    <w:rsid w:val="006D2354"/>
    <w:rsid w:val="006D3157"/>
    <w:rsid w:val="006D3D09"/>
    <w:rsid w:val="006D4CEB"/>
    <w:rsid w:val="006F6C38"/>
    <w:rsid w:val="006F6CF1"/>
    <w:rsid w:val="00703FF4"/>
    <w:rsid w:val="00704C15"/>
    <w:rsid w:val="0071336A"/>
    <w:rsid w:val="007134CC"/>
    <w:rsid w:val="0071689F"/>
    <w:rsid w:val="00727FE0"/>
    <w:rsid w:val="0073202E"/>
    <w:rsid w:val="00733AB1"/>
    <w:rsid w:val="00736454"/>
    <w:rsid w:val="007823DA"/>
    <w:rsid w:val="0078253C"/>
    <w:rsid w:val="00782A8E"/>
    <w:rsid w:val="007867E5"/>
    <w:rsid w:val="007911FF"/>
    <w:rsid w:val="007A57F7"/>
    <w:rsid w:val="007A6FF9"/>
    <w:rsid w:val="007B0CAB"/>
    <w:rsid w:val="007B7F35"/>
    <w:rsid w:val="007C3B0C"/>
    <w:rsid w:val="007C6905"/>
    <w:rsid w:val="007D10AE"/>
    <w:rsid w:val="007D1322"/>
    <w:rsid w:val="007D526A"/>
    <w:rsid w:val="007E1744"/>
    <w:rsid w:val="007F768D"/>
    <w:rsid w:val="007F7BBD"/>
    <w:rsid w:val="00802054"/>
    <w:rsid w:val="0081296C"/>
    <w:rsid w:val="00813C20"/>
    <w:rsid w:val="0082254B"/>
    <w:rsid w:val="00824B02"/>
    <w:rsid w:val="00827837"/>
    <w:rsid w:val="0083016F"/>
    <w:rsid w:val="00831B72"/>
    <w:rsid w:val="00840F28"/>
    <w:rsid w:val="00845600"/>
    <w:rsid w:val="00846C02"/>
    <w:rsid w:val="00853218"/>
    <w:rsid w:val="00866BA5"/>
    <w:rsid w:val="008676DC"/>
    <w:rsid w:val="0087187E"/>
    <w:rsid w:val="00874DAA"/>
    <w:rsid w:val="008869CD"/>
    <w:rsid w:val="00894948"/>
    <w:rsid w:val="008964E5"/>
    <w:rsid w:val="00896AA2"/>
    <w:rsid w:val="008A097C"/>
    <w:rsid w:val="008A3833"/>
    <w:rsid w:val="008B024F"/>
    <w:rsid w:val="008B12CC"/>
    <w:rsid w:val="008C28D7"/>
    <w:rsid w:val="008C754B"/>
    <w:rsid w:val="008C7D89"/>
    <w:rsid w:val="008D1104"/>
    <w:rsid w:val="008D1EA6"/>
    <w:rsid w:val="008E1D9D"/>
    <w:rsid w:val="008E4992"/>
    <w:rsid w:val="00901B5E"/>
    <w:rsid w:val="00902B62"/>
    <w:rsid w:val="00905C3F"/>
    <w:rsid w:val="00906B6D"/>
    <w:rsid w:val="0091446E"/>
    <w:rsid w:val="00915952"/>
    <w:rsid w:val="00916375"/>
    <w:rsid w:val="00935F84"/>
    <w:rsid w:val="00936DE8"/>
    <w:rsid w:val="00944F67"/>
    <w:rsid w:val="0094602A"/>
    <w:rsid w:val="00951C73"/>
    <w:rsid w:val="00956779"/>
    <w:rsid w:val="00966426"/>
    <w:rsid w:val="0096719A"/>
    <w:rsid w:val="00980546"/>
    <w:rsid w:val="009927C3"/>
    <w:rsid w:val="009928D3"/>
    <w:rsid w:val="00996FE4"/>
    <w:rsid w:val="009A3271"/>
    <w:rsid w:val="009A4D84"/>
    <w:rsid w:val="009A6764"/>
    <w:rsid w:val="009B6A9B"/>
    <w:rsid w:val="009C13AB"/>
    <w:rsid w:val="009C316E"/>
    <w:rsid w:val="009C58FC"/>
    <w:rsid w:val="009D259C"/>
    <w:rsid w:val="009E4BE9"/>
    <w:rsid w:val="009F3033"/>
    <w:rsid w:val="009F471B"/>
    <w:rsid w:val="00A02AB6"/>
    <w:rsid w:val="00A1131A"/>
    <w:rsid w:val="00A14ABD"/>
    <w:rsid w:val="00A16E01"/>
    <w:rsid w:val="00A26BA3"/>
    <w:rsid w:val="00A41C49"/>
    <w:rsid w:val="00A42620"/>
    <w:rsid w:val="00A42E68"/>
    <w:rsid w:val="00A463FF"/>
    <w:rsid w:val="00A47FE4"/>
    <w:rsid w:val="00A637EA"/>
    <w:rsid w:val="00A75E1F"/>
    <w:rsid w:val="00A77B56"/>
    <w:rsid w:val="00A85AB8"/>
    <w:rsid w:val="00A872B6"/>
    <w:rsid w:val="00A9123F"/>
    <w:rsid w:val="00A93B03"/>
    <w:rsid w:val="00A94D62"/>
    <w:rsid w:val="00AA02F3"/>
    <w:rsid w:val="00AB2A77"/>
    <w:rsid w:val="00AB2E01"/>
    <w:rsid w:val="00AC6CE2"/>
    <w:rsid w:val="00AC7562"/>
    <w:rsid w:val="00AD2540"/>
    <w:rsid w:val="00AD287D"/>
    <w:rsid w:val="00AD6967"/>
    <w:rsid w:val="00AE0EAE"/>
    <w:rsid w:val="00AE3B01"/>
    <w:rsid w:val="00AF296E"/>
    <w:rsid w:val="00B11D66"/>
    <w:rsid w:val="00B1235A"/>
    <w:rsid w:val="00B135F2"/>
    <w:rsid w:val="00B13DBA"/>
    <w:rsid w:val="00B23CF3"/>
    <w:rsid w:val="00B270D7"/>
    <w:rsid w:val="00B33B4E"/>
    <w:rsid w:val="00B37CD4"/>
    <w:rsid w:val="00B63A4D"/>
    <w:rsid w:val="00B66266"/>
    <w:rsid w:val="00B662E2"/>
    <w:rsid w:val="00B714E0"/>
    <w:rsid w:val="00B73883"/>
    <w:rsid w:val="00B77D86"/>
    <w:rsid w:val="00B85CE8"/>
    <w:rsid w:val="00B8604D"/>
    <w:rsid w:val="00B94E9D"/>
    <w:rsid w:val="00B9796C"/>
    <w:rsid w:val="00BA58E8"/>
    <w:rsid w:val="00BD2C61"/>
    <w:rsid w:val="00BE3C37"/>
    <w:rsid w:val="00BE4AAB"/>
    <w:rsid w:val="00BF3C53"/>
    <w:rsid w:val="00C02B81"/>
    <w:rsid w:val="00C03915"/>
    <w:rsid w:val="00C11C4E"/>
    <w:rsid w:val="00C16716"/>
    <w:rsid w:val="00C17C9D"/>
    <w:rsid w:val="00C404EC"/>
    <w:rsid w:val="00C41084"/>
    <w:rsid w:val="00C52BB2"/>
    <w:rsid w:val="00C55F58"/>
    <w:rsid w:val="00C565E1"/>
    <w:rsid w:val="00C57955"/>
    <w:rsid w:val="00C72F65"/>
    <w:rsid w:val="00C746E5"/>
    <w:rsid w:val="00C77078"/>
    <w:rsid w:val="00C80711"/>
    <w:rsid w:val="00C83748"/>
    <w:rsid w:val="00C85227"/>
    <w:rsid w:val="00C95740"/>
    <w:rsid w:val="00C9713C"/>
    <w:rsid w:val="00CB0762"/>
    <w:rsid w:val="00CC12E5"/>
    <w:rsid w:val="00CD3253"/>
    <w:rsid w:val="00CF289E"/>
    <w:rsid w:val="00CF4062"/>
    <w:rsid w:val="00CF67A1"/>
    <w:rsid w:val="00D0252F"/>
    <w:rsid w:val="00D04882"/>
    <w:rsid w:val="00D10132"/>
    <w:rsid w:val="00D11F4F"/>
    <w:rsid w:val="00D12232"/>
    <w:rsid w:val="00D17483"/>
    <w:rsid w:val="00D24181"/>
    <w:rsid w:val="00D447FC"/>
    <w:rsid w:val="00D61CF6"/>
    <w:rsid w:val="00D70876"/>
    <w:rsid w:val="00D90299"/>
    <w:rsid w:val="00D905DE"/>
    <w:rsid w:val="00D94507"/>
    <w:rsid w:val="00D97244"/>
    <w:rsid w:val="00DA0280"/>
    <w:rsid w:val="00DA1B97"/>
    <w:rsid w:val="00DB3664"/>
    <w:rsid w:val="00DC4DE8"/>
    <w:rsid w:val="00DD0EAE"/>
    <w:rsid w:val="00DD68AA"/>
    <w:rsid w:val="00DE63C7"/>
    <w:rsid w:val="00DE6AF6"/>
    <w:rsid w:val="00DF0068"/>
    <w:rsid w:val="00DF3695"/>
    <w:rsid w:val="00DF6744"/>
    <w:rsid w:val="00E00D4A"/>
    <w:rsid w:val="00E164EB"/>
    <w:rsid w:val="00E208A5"/>
    <w:rsid w:val="00E23735"/>
    <w:rsid w:val="00E251C2"/>
    <w:rsid w:val="00E3250C"/>
    <w:rsid w:val="00E34CAE"/>
    <w:rsid w:val="00E35B82"/>
    <w:rsid w:val="00E370F4"/>
    <w:rsid w:val="00E41A1C"/>
    <w:rsid w:val="00E428C7"/>
    <w:rsid w:val="00E43B70"/>
    <w:rsid w:val="00E50BBA"/>
    <w:rsid w:val="00E50C02"/>
    <w:rsid w:val="00E5329D"/>
    <w:rsid w:val="00E61398"/>
    <w:rsid w:val="00E61715"/>
    <w:rsid w:val="00E62FCA"/>
    <w:rsid w:val="00E7372C"/>
    <w:rsid w:val="00E73F2D"/>
    <w:rsid w:val="00E85C8E"/>
    <w:rsid w:val="00E9152C"/>
    <w:rsid w:val="00E91762"/>
    <w:rsid w:val="00E96B80"/>
    <w:rsid w:val="00E977BD"/>
    <w:rsid w:val="00EA43C9"/>
    <w:rsid w:val="00EA78DC"/>
    <w:rsid w:val="00EB0B4E"/>
    <w:rsid w:val="00EB1AC4"/>
    <w:rsid w:val="00ED135E"/>
    <w:rsid w:val="00ED65A4"/>
    <w:rsid w:val="00EE2513"/>
    <w:rsid w:val="00EE32D0"/>
    <w:rsid w:val="00EF0ECA"/>
    <w:rsid w:val="00EF77E9"/>
    <w:rsid w:val="00F0110D"/>
    <w:rsid w:val="00F03767"/>
    <w:rsid w:val="00F063BE"/>
    <w:rsid w:val="00F1143E"/>
    <w:rsid w:val="00F12435"/>
    <w:rsid w:val="00F2631A"/>
    <w:rsid w:val="00F26EEF"/>
    <w:rsid w:val="00F40580"/>
    <w:rsid w:val="00F42826"/>
    <w:rsid w:val="00F55C2B"/>
    <w:rsid w:val="00F62304"/>
    <w:rsid w:val="00F70352"/>
    <w:rsid w:val="00F70378"/>
    <w:rsid w:val="00F70D85"/>
    <w:rsid w:val="00F73FD9"/>
    <w:rsid w:val="00F7452B"/>
    <w:rsid w:val="00F75BE9"/>
    <w:rsid w:val="00F90C4B"/>
    <w:rsid w:val="00FA2E98"/>
    <w:rsid w:val="00FB4760"/>
    <w:rsid w:val="00FD4CB1"/>
    <w:rsid w:val="00FD54C9"/>
    <w:rsid w:val="00FE7A54"/>
    <w:rsid w:val="00FF2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8D8FED"/>
  <w15:docId w15:val="{A244F1C5-D54F-4CC6-8F47-8FEE2549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Franklin Gothic Book" w:eastAsia="Calibri" w:hAnsi="Franklin Gothic Book" w:cs="Times New Roman"/>
        <w:sz w:val="22"/>
        <w:szCs w:val="22"/>
        <w:lang w:val="en-US" w:eastAsia="en-US" w:bidi="ar-SA"/>
      </w:rPr>
    </w:rPrDefault>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locked="0" w:semiHidden="1" w:uiPriority="9" w:unhideWhenUsed="1" w:qFormat="1"/>
    <w:lsdException w:name="heading 7" w:locked="0"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locked="0" w:semiHidden="1" w:unhideWhenUsed="1"/>
    <w:lsdException w:name="List Number" w:locked="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locked="0" w:semiHidden="1" w:unhideWhenUsed="1"/>
    <w:lsdException w:name="List Bullet 3" w:locked="0" w:semiHidden="1" w:unhideWhenUsed="1"/>
    <w:lsdException w:name="List Bullet 4" w:locked="0" w:semiHidden="1" w:unhideWhenUsed="1"/>
    <w:lsdException w:name="List Bullet 5" w:locked="0" w:semiHidden="1" w:unhideWhenUsed="1"/>
    <w:lsdException w:name="List Number 2" w:locked="0" w:semiHidden="1" w:unhideWhenUsed="1"/>
    <w:lsdException w:name="List Number 3" w:semiHidden="1" w:unhideWhenUsed="1"/>
    <w:lsdException w:name="List Number 4" w:semiHidden="1" w:unhideWhenUsed="1"/>
    <w:lsdException w:name="List Number 5" w:semiHidden="1" w:unhideWhenUsed="1"/>
    <w:lsdException w:name="Title" w:locked="0" w:uiPriority="10" w:qFormat="1"/>
    <w:lsdException w:name="Closing" w:semiHidden="1" w:unhideWhenUsed="1"/>
    <w:lsdException w:name="Signature" w:semiHidden="1" w:unhideWhenUsed="1"/>
    <w:lsdException w:name="Default Paragraph Font" w:locked="0" w:semiHidden="1" w:uiPriority="1" w:unhideWhenUsed="1"/>
    <w:lsdException w:name="Body Text" w:locked="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locked="0" w:semiHidden="1" w:unhideWhenUsed="1"/>
    <w:lsdException w:name="Table List 2" w:locked="0"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qFormat/>
    <w:rsid w:val="0035476E"/>
    <w:pPr>
      <w:spacing w:after="120"/>
    </w:pPr>
  </w:style>
  <w:style w:type="paragraph" w:styleId="Heading1">
    <w:name w:val="heading 1"/>
    <w:basedOn w:val="Normal"/>
    <w:next w:val="Normal"/>
    <w:link w:val="Heading1Char"/>
    <w:uiPriority w:val="9"/>
    <w:qFormat/>
    <w:rsid w:val="0087187E"/>
    <w:pPr>
      <w:keepNext/>
      <w:keepLines/>
      <w:spacing w:before="360"/>
      <w:jc w:val="center"/>
      <w:outlineLvl w:val="0"/>
    </w:pPr>
    <w:rPr>
      <w:rFonts w:asciiTheme="majorHAnsi" w:eastAsiaTheme="majorEastAsia" w:hAnsiTheme="majorHAnsi" w:cstheme="majorBidi"/>
      <w:b/>
      <w:bCs/>
      <w:color w:val="0085AD" w:themeColor="text2"/>
      <w:sz w:val="28"/>
      <w:szCs w:val="28"/>
    </w:rPr>
  </w:style>
  <w:style w:type="paragraph" w:styleId="Heading2">
    <w:name w:val="heading 2"/>
    <w:basedOn w:val="Normal"/>
    <w:next w:val="Normal"/>
    <w:link w:val="Heading2Char"/>
    <w:uiPriority w:val="9"/>
    <w:unhideWhenUsed/>
    <w:qFormat/>
    <w:rsid w:val="001A133B"/>
    <w:pPr>
      <w:keepNext/>
      <w:keepLines/>
      <w:spacing w:before="200"/>
      <w:outlineLvl w:val="1"/>
    </w:pPr>
    <w:rPr>
      <w:rFonts w:asciiTheme="majorHAnsi" w:eastAsiaTheme="majorEastAsia" w:hAnsiTheme="majorHAnsi" w:cstheme="majorBidi"/>
      <w:b/>
      <w:bCs/>
      <w:color w:val="0085AD" w:themeColor="text2"/>
      <w:sz w:val="24"/>
      <w:szCs w:val="26"/>
    </w:rPr>
  </w:style>
  <w:style w:type="paragraph" w:styleId="Heading3">
    <w:name w:val="heading 3"/>
    <w:basedOn w:val="Normal"/>
    <w:next w:val="Normal"/>
    <w:link w:val="Heading3Char"/>
    <w:uiPriority w:val="9"/>
    <w:unhideWhenUsed/>
    <w:qFormat/>
    <w:rsid w:val="001A133B"/>
    <w:pPr>
      <w:keepNext/>
      <w:keepLines/>
      <w:spacing w:before="200"/>
      <w:outlineLvl w:val="2"/>
    </w:pPr>
    <w:rPr>
      <w:rFonts w:asciiTheme="majorHAnsi" w:eastAsiaTheme="majorEastAsia" w:hAnsiTheme="majorHAnsi" w:cstheme="majorBidi"/>
      <w:bCs/>
      <w:i/>
      <w:color w:val="0085AD" w:themeColor="text2"/>
      <w:sz w:val="24"/>
    </w:rPr>
  </w:style>
  <w:style w:type="paragraph" w:styleId="Heading4">
    <w:name w:val="heading 4"/>
    <w:basedOn w:val="Normal"/>
    <w:next w:val="Normal"/>
    <w:link w:val="Heading4Char"/>
    <w:uiPriority w:val="9"/>
    <w:unhideWhenUsed/>
    <w:qFormat/>
    <w:rsid w:val="001A133B"/>
    <w:pPr>
      <w:keepNext/>
      <w:keepLines/>
      <w:spacing w:before="200"/>
      <w:outlineLvl w:val="3"/>
    </w:pPr>
    <w:rPr>
      <w:rFonts w:asciiTheme="majorHAnsi" w:eastAsiaTheme="majorEastAsia" w:hAnsiTheme="majorHAnsi" w:cstheme="majorBidi"/>
      <w:bCs/>
      <w:iCs/>
      <w:color w:val="0085AD" w:themeColor="text2"/>
    </w:rPr>
  </w:style>
  <w:style w:type="paragraph" w:styleId="Heading5">
    <w:name w:val="heading 5"/>
    <w:basedOn w:val="Normal"/>
    <w:next w:val="Normal"/>
    <w:link w:val="Heading5Char"/>
    <w:uiPriority w:val="9"/>
    <w:unhideWhenUsed/>
    <w:qFormat/>
    <w:rsid w:val="007134CC"/>
    <w:pPr>
      <w:keepNext/>
      <w:keepLines/>
      <w:spacing w:before="200" w:after="0"/>
      <w:outlineLvl w:val="4"/>
    </w:pPr>
    <w:rPr>
      <w:rFonts w:asciiTheme="majorHAnsi" w:eastAsiaTheme="majorEastAsia" w:hAnsiTheme="majorHAnsi" w:cstheme="majorBidi"/>
      <w:color w:val="215715" w:themeColor="accent1" w:themeShade="7F"/>
    </w:rPr>
  </w:style>
  <w:style w:type="paragraph" w:styleId="Heading6">
    <w:name w:val="heading 6"/>
    <w:basedOn w:val="Normal"/>
    <w:next w:val="Normal"/>
    <w:link w:val="Heading6Char"/>
    <w:uiPriority w:val="9"/>
    <w:semiHidden/>
    <w:unhideWhenUsed/>
    <w:qFormat/>
    <w:rsid w:val="007134CC"/>
    <w:pPr>
      <w:keepNext/>
      <w:keepLines/>
      <w:spacing w:before="200" w:after="0"/>
      <w:outlineLvl w:val="5"/>
    </w:pPr>
    <w:rPr>
      <w:rFonts w:asciiTheme="majorHAnsi" w:eastAsiaTheme="majorEastAsia" w:hAnsiTheme="majorHAnsi" w:cstheme="majorBidi"/>
      <w:i/>
      <w:iCs/>
      <w:color w:val="215715" w:themeColor="accent1" w:themeShade="7F"/>
    </w:rPr>
  </w:style>
  <w:style w:type="paragraph" w:styleId="Heading7">
    <w:name w:val="heading 7"/>
    <w:basedOn w:val="Normal"/>
    <w:next w:val="Normal"/>
    <w:link w:val="Heading7Char"/>
    <w:uiPriority w:val="9"/>
    <w:semiHidden/>
    <w:unhideWhenUsed/>
    <w:qFormat/>
    <w:rsid w:val="007134C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locked/>
    <w:rsid w:val="007134CC"/>
    <w:pPr>
      <w:keepNext/>
      <w:keepLines/>
      <w:spacing w:before="200" w:after="0"/>
      <w:outlineLvl w:val="7"/>
    </w:pPr>
    <w:rPr>
      <w:rFonts w:asciiTheme="majorHAnsi" w:eastAsiaTheme="majorEastAsia" w:hAnsiTheme="majorHAnsi" w:cstheme="majorBidi"/>
      <w:color w:val="43B02A" w:themeColor="accent1"/>
      <w:sz w:val="20"/>
      <w:szCs w:val="20"/>
    </w:rPr>
  </w:style>
  <w:style w:type="paragraph" w:styleId="Heading9">
    <w:name w:val="heading 9"/>
    <w:basedOn w:val="Normal"/>
    <w:next w:val="Normal"/>
    <w:link w:val="Heading9Char"/>
    <w:uiPriority w:val="9"/>
    <w:semiHidden/>
    <w:unhideWhenUsed/>
    <w:qFormat/>
    <w:locked/>
    <w:rsid w:val="007134C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87E"/>
    <w:rPr>
      <w:rFonts w:asciiTheme="majorHAnsi" w:eastAsiaTheme="majorEastAsia" w:hAnsiTheme="majorHAnsi" w:cstheme="majorBidi"/>
      <w:b/>
      <w:bCs/>
      <w:color w:val="0085AD" w:themeColor="text2"/>
      <w:sz w:val="28"/>
      <w:szCs w:val="28"/>
    </w:rPr>
  </w:style>
  <w:style w:type="character" w:customStyle="1" w:styleId="Heading2Char">
    <w:name w:val="Heading 2 Char"/>
    <w:basedOn w:val="DefaultParagraphFont"/>
    <w:link w:val="Heading2"/>
    <w:uiPriority w:val="9"/>
    <w:rsid w:val="001A133B"/>
    <w:rPr>
      <w:rFonts w:asciiTheme="majorHAnsi" w:eastAsiaTheme="majorEastAsia" w:hAnsiTheme="majorHAnsi" w:cstheme="majorBidi"/>
      <w:b/>
      <w:bCs/>
      <w:color w:val="0085AD" w:themeColor="text2"/>
      <w:sz w:val="24"/>
      <w:szCs w:val="26"/>
    </w:rPr>
  </w:style>
  <w:style w:type="character" w:customStyle="1" w:styleId="Heading3Char">
    <w:name w:val="Heading 3 Char"/>
    <w:basedOn w:val="DefaultParagraphFont"/>
    <w:link w:val="Heading3"/>
    <w:uiPriority w:val="9"/>
    <w:rsid w:val="001A133B"/>
    <w:rPr>
      <w:rFonts w:asciiTheme="majorHAnsi" w:eastAsiaTheme="majorEastAsia" w:hAnsiTheme="majorHAnsi" w:cstheme="majorBidi"/>
      <w:bCs/>
      <w:i/>
      <w:color w:val="0085AD" w:themeColor="text2"/>
      <w:sz w:val="24"/>
    </w:rPr>
  </w:style>
  <w:style w:type="character" w:customStyle="1" w:styleId="Heading4Char">
    <w:name w:val="Heading 4 Char"/>
    <w:basedOn w:val="DefaultParagraphFont"/>
    <w:link w:val="Heading4"/>
    <w:uiPriority w:val="9"/>
    <w:rsid w:val="001A133B"/>
    <w:rPr>
      <w:rFonts w:asciiTheme="majorHAnsi" w:eastAsiaTheme="majorEastAsia" w:hAnsiTheme="majorHAnsi" w:cstheme="majorBidi"/>
      <w:bCs/>
      <w:iCs/>
      <w:color w:val="0085AD" w:themeColor="text2"/>
    </w:rPr>
  </w:style>
  <w:style w:type="character" w:customStyle="1" w:styleId="Heading5Char">
    <w:name w:val="Heading 5 Char"/>
    <w:basedOn w:val="DefaultParagraphFont"/>
    <w:link w:val="Heading5"/>
    <w:uiPriority w:val="9"/>
    <w:rsid w:val="007134CC"/>
    <w:rPr>
      <w:rFonts w:asciiTheme="majorHAnsi" w:eastAsiaTheme="majorEastAsia" w:hAnsiTheme="majorHAnsi" w:cstheme="majorBidi"/>
      <w:color w:val="215715" w:themeColor="accent1" w:themeShade="7F"/>
    </w:rPr>
  </w:style>
  <w:style w:type="character" w:customStyle="1" w:styleId="Heading6Char">
    <w:name w:val="Heading 6 Char"/>
    <w:basedOn w:val="DefaultParagraphFont"/>
    <w:link w:val="Heading6"/>
    <w:uiPriority w:val="9"/>
    <w:semiHidden/>
    <w:rsid w:val="007134CC"/>
    <w:rPr>
      <w:rFonts w:asciiTheme="majorHAnsi" w:eastAsiaTheme="majorEastAsia" w:hAnsiTheme="majorHAnsi" w:cstheme="majorBidi"/>
      <w:i/>
      <w:iCs/>
      <w:color w:val="215715" w:themeColor="accent1" w:themeShade="7F"/>
    </w:rPr>
  </w:style>
  <w:style w:type="character" w:customStyle="1" w:styleId="Heading7Char">
    <w:name w:val="Heading 7 Char"/>
    <w:basedOn w:val="DefaultParagraphFont"/>
    <w:link w:val="Heading7"/>
    <w:uiPriority w:val="9"/>
    <w:semiHidden/>
    <w:rsid w:val="007134C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34CC"/>
    <w:rPr>
      <w:rFonts w:asciiTheme="majorHAnsi" w:eastAsiaTheme="majorEastAsia" w:hAnsiTheme="majorHAnsi" w:cstheme="majorBidi"/>
      <w:color w:val="43B02A" w:themeColor="accent1"/>
      <w:sz w:val="20"/>
      <w:szCs w:val="20"/>
    </w:rPr>
  </w:style>
  <w:style w:type="character" w:customStyle="1" w:styleId="Heading9Char">
    <w:name w:val="Heading 9 Char"/>
    <w:basedOn w:val="DefaultParagraphFont"/>
    <w:link w:val="Heading9"/>
    <w:uiPriority w:val="9"/>
    <w:semiHidden/>
    <w:rsid w:val="007134CC"/>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E50BBA"/>
    <w:pPr>
      <w:spacing w:before="60"/>
      <w:ind w:right="-720"/>
      <w:jc w:val="right"/>
    </w:pPr>
    <w:rPr>
      <w:rFonts w:cs="Arial"/>
      <w:b/>
      <w:noProof/>
      <w:sz w:val="44"/>
      <w:szCs w:val="44"/>
    </w:rPr>
  </w:style>
  <w:style w:type="character" w:customStyle="1" w:styleId="HeaderChar">
    <w:name w:val="Header Char"/>
    <w:basedOn w:val="DefaultParagraphFont"/>
    <w:link w:val="Header"/>
    <w:uiPriority w:val="99"/>
    <w:rsid w:val="00E50BBA"/>
    <w:rPr>
      <w:rFonts w:ascii="Franklin Gothic Book" w:hAnsi="Franklin Gothic Book" w:cs="Arial"/>
      <w:b/>
      <w:noProof/>
      <w:sz w:val="44"/>
      <w:szCs w:val="44"/>
    </w:rPr>
  </w:style>
  <w:style w:type="paragraph" w:styleId="Footer">
    <w:name w:val="footer"/>
    <w:basedOn w:val="Normal"/>
    <w:link w:val="FooterChar"/>
    <w:uiPriority w:val="99"/>
    <w:unhideWhenUsed/>
    <w:rsid w:val="0004693F"/>
    <w:pPr>
      <w:tabs>
        <w:tab w:val="right" w:pos="9360"/>
      </w:tabs>
    </w:pPr>
    <w:rPr>
      <w:rFonts w:ascii="Arial" w:hAnsi="Arial"/>
      <w:sz w:val="20"/>
    </w:rPr>
  </w:style>
  <w:style w:type="character" w:customStyle="1" w:styleId="FooterChar">
    <w:name w:val="Footer Char"/>
    <w:basedOn w:val="DefaultParagraphFont"/>
    <w:link w:val="Footer"/>
    <w:uiPriority w:val="99"/>
    <w:rsid w:val="0004693F"/>
    <w:rPr>
      <w:rFonts w:ascii="Arial" w:hAnsi="Arial"/>
      <w:szCs w:val="22"/>
    </w:rPr>
  </w:style>
  <w:style w:type="paragraph" w:styleId="BodyText">
    <w:name w:val="Body Text"/>
    <w:basedOn w:val="Normal"/>
    <w:link w:val="BodyTextChar"/>
    <w:uiPriority w:val="99"/>
    <w:unhideWhenUsed/>
    <w:qFormat/>
    <w:rsid w:val="00A77B56"/>
  </w:style>
  <w:style w:type="character" w:customStyle="1" w:styleId="BodyTextChar">
    <w:name w:val="Body Text Char"/>
    <w:basedOn w:val="DefaultParagraphFont"/>
    <w:link w:val="BodyText"/>
    <w:uiPriority w:val="99"/>
    <w:rsid w:val="00A77B56"/>
    <w:rPr>
      <w:rFonts w:ascii="Franklin Gothic Book" w:hAnsi="Franklin Gothic Book"/>
      <w:sz w:val="22"/>
      <w:szCs w:val="22"/>
    </w:rPr>
  </w:style>
  <w:style w:type="paragraph" w:styleId="ListBullet2">
    <w:name w:val="List Bullet 2"/>
    <w:basedOn w:val="ListBullet"/>
    <w:uiPriority w:val="99"/>
    <w:unhideWhenUsed/>
    <w:rsid w:val="001D5278"/>
    <w:pPr>
      <w:numPr>
        <w:numId w:val="2"/>
      </w:numPr>
    </w:pPr>
  </w:style>
  <w:style w:type="paragraph" w:styleId="ListBullet">
    <w:name w:val="List Bullet"/>
    <w:basedOn w:val="BodyText"/>
    <w:uiPriority w:val="99"/>
    <w:unhideWhenUsed/>
    <w:rsid w:val="001D5278"/>
    <w:pPr>
      <w:numPr>
        <w:numId w:val="1"/>
      </w:numPr>
      <w:contextualSpacing/>
    </w:pPr>
  </w:style>
  <w:style w:type="paragraph" w:styleId="ListBullet3">
    <w:name w:val="List Bullet 3"/>
    <w:basedOn w:val="ListBullet2"/>
    <w:uiPriority w:val="99"/>
    <w:unhideWhenUsed/>
    <w:rsid w:val="001D5278"/>
    <w:pPr>
      <w:numPr>
        <w:numId w:val="3"/>
      </w:numPr>
    </w:pPr>
  </w:style>
  <w:style w:type="paragraph" w:styleId="Title">
    <w:name w:val="Title"/>
    <w:basedOn w:val="Normal"/>
    <w:next w:val="Normal"/>
    <w:link w:val="TitleChar"/>
    <w:uiPriority w:val="10"/>
    <w:qFormat/>
    <w:rsid w:val="00951C73"/>
    <w:pPr>
      <w:spacing w:after="0"/>
      <w:contextualSpacing/>
      <w:jc w:val="right"/>
    </w:pPr>
    <w:rPr>
      <w:rFonts w:eastAsiaTheme="majorEastAsia"/>
      <w:b/>
      <w:sz w:val="44"/>
      <w:szCs w:val="28"/>
    </w:rPr>
  </w:style>
  <w:style w:type="character" w:customStyle="1" w:styleId="TitleChar">
    <w:name w:val="Title Char"/>
    <w:basedOn w:val="DefaultParagraphFont"/>
    <w:link w:val="Title"/>
    <w:uiPriority w:val="10"/>
    <w:rsid w:val="00951C73"/>
    <w:rPr>
      <w:rFonts w:eastAsiaTheme="majorEastAsia"/>
      <w:b/>
      <w:sz w:val="44"/>
      <w:szCs w:val="28"/>
    </w:rPr>
  </w:style>
  <w:style w:type="paragraph" w:customStyle="1" w:styleId="TableData">
    <w:name w:val="Table Data"/>
    <w:basedOn w:val="Normal"/>
    <w:rsid w:val="00A77B56"/>
    <w:pPr>
      <w:jc w:val="center"/>
    </w:pPr>
    <w:rPr>
      <w:sz w:val="20"/>
    </w:rPr>
  </w:style>
  <w:style w:type="paragraph" w:customStyle="1" w:styleId="TableHeading1">
    <w:name w:val="Table Heading 1"/>
    <w:basedOn w:val="TableData"/>
    <w:qFormat/>
    <w:rsid w:val="00E50BBA"/>
    <w:rPr>
      <w:b/>
      <w:color w:val="FFFFFF" w:themeColor="background1"/>
    </w:rPr>
  </w:style>
  <w:style w:type="paragraph" w:customStyle="1" w:styleId="TableHeading2">
    <w:name w:val="Table Heading 2"/>
    <w:basedOn w:val="TableLeftColumn"/>
    <w:rsid w:val="00E50BBA"/>
    <w:pPr>
      <w:jc w:val="center"/>
    </w:pPr>
    <w:rPr>
      <w:b/>
    </w:rPr>
  </w:style>
  <w:style w:type="paragraph" w:customStyle="1" w:styleId="TableLeftColumn">
    <w:name w:val="Table Left Column"/>
    <w:basedOn w:val="Normal"/>
    <w:qFormat/>
    <w:rsid w:val="00A77B56"/>
    <w:rPr>
      <w:sz w:val="20"/>
    </w:rPr>
  </w:style>
  <w:style w:type="paragraph" w:customStyle="1" w:styleId="TableBodyText">
    <w:name w:val="Table Body Text"/>
    <w:basedOn w:val="Normal"/>
    <w:rsid w:val="00A77B56"/>
    <w:pPr>
      <w:spacing w:after="60"/>
    </w:pPr>
    <w:rPr>
      <w:sz w:val="20"/>
    </w:rPr>
  </w:style>
  <w:style w:type="paragraph" w:customStyle="1" w:styleId="TableBullet">
    <w:name w:val="Table Bullet"/>
    <w:basedOn w:val="TableBodyText"/>
    <w:rsid w:val="00A77B56"/>
    <w:pPr>
      <w:numPr>
        <w:numId w:val="6"/>
      </w:numPr>
    </w:pPr>
  </w:style>
  <w:style w:type="paragraph" w:customStyle="1" w:styleId="TableBullet2">
    <w:name w:val="Table Bullet 2"/>
    <w:basedOn w:val="TableBullet"/>
    <w:rsid w:val="001D5278"/>
    <w:pPr>
      <w:numPr>
        <w:numId w:val="7"/>
      </w:numPr>
    </w:pPr>
  </w:style>
  <w:style w:type="paragraph" w:styleId="BalloonText">
    <w:name w:val="Balloon Text"/>
    <w:basedOn w:val="Normal"/>
    <w:link w:val="BalloonTextChar"/>
    <w:uiPriority w:val="99"/>
    <w:semiHidden/>
    <w:unhideWhenUsed/>
    <w:locked/>
    <w:rsid w:val="009F471B"/>
    <w:rPr>
      <w:rFonts w:ascii="Tahoma" w:hAnsi="Tahoma" w:cs="Tahoma"/>
      <w:sz w:val="16"/>
      <w:szCs w:val="16"/>
    </w:rPr>
  </w:style>
  <w:style w:type="character" w:customStyle="1" w:styleId="BalloonTextChar">
    <w:name w:val="Balloon Text Char"/>
    <w:basedOn w:val="DefaultParagraphFont"/>
    <w:link w:val="BalloonText"/>
    <w:uiPriority w:val="99"/>
    <w:semiHidden/>
    <w:rsid w:val="009F471B"/>
    <w:rPr>
      <w:rFonts w:ascii="Tahoma" w:hAnsi="Tahoma" w:cs="Tahoma"/>
      <w:sz w:val="16"/>
      <w:szCs w:val="16"/>
    </w:rPr>
  </w:style>
  <w:style w:type="paragraph" w:customStyle="1" w:styleId="TableNote">
    <w:name w:val="Table Note"/>
    <w:basedOn w:val="BodyText"/>
    <w:rsid w:val="001D5278"/>
    <w:pPr>
      <w:spacing w:before="60" w:after="240"/>
      <w:ind w:left="360"/>
    </w:pPr>
    <w:rPr>
      <w:i/>
      <w:sz w:val="20"/>
    </w:rPr>
  </w:style>
  <w:style w:type="paragraph" w:styleId="Caption">
    <w:name w:val="caption"/>
    <w:basedOn w:val="Normal"/>
    <w:next w:val="Normal"/>
    <w:uiPriority w:val="35"/>
    <w:unhideWhenUsed/>
    <w:qFormat/>
    <w:rsid w:val="000E5A96"/>
    <w:pPr>
      <w:keepNext/>
      <w:spacing w:after="60"/>
      <w:jc w:val="center"/>
    </w:pPr>
    <w:rPr>
      <w:b/>
      <w:bCs/>
      <w:sz w:val="20"/>
      <w:szCs w:val="18"/>
    </w:rPr>
  </w:style>
  <w:style w:type="paragraph" w:styleId="ListNumber">
    <w:name w:val="List Number"/>
    <w:basedOn w:val="ListBullet"/>
    <w:uiPriority w:val="99"/>
    <w:unhideWhenUsed/>
    <w:rsid w:val="001D5278"/>
    <w:pPr>
      <w:numPr>
        <w:numId w:val="4"/>
      </w:numPr>
    </w:pPr>
  </w:style>
  <w:style w:type="paragraph" w:styleId="ListNumber2">
    <w:name w:val="List Number 2"/>
    <w:basedOn w:val="ListBullet2"/>
    <w:uiPriority w:val="99"/>
    <w:unhideWhenUsed/>
    <w:rsid w:val="004E735B"/>
    <w:pPr>
      <w:numPr>
        <w:numId w:val="5"/>
      </w:numPr>
      <w:ind w:left="810" w:hanging="432"/>
    </w:pPr>
  </w:style>
  <w:style w:type="character" w:customStyle="1" w:styleId="Italic">
    <w:name w:val="Italic"/>
    <w:uiPriority w:val="1"/>
    <w:rsid w:val="007D526A"/>
    <w:rPr>
      <w:i/>
    </w:rPr>
  </w:style>
  <w:style w:type="character" w:customStyle="1" w:styleId="Bold">
    <w:name w:val="Bold"/>
    <w:basedOn w:val="DefaultParagraphFont"/>
    <w:uiPriority w:val="1"/>
    <w:rsid w:val="007D526A"/>
    <w:rPr>
      <w:b/>
    </w:rPr>
  </w:style>
  <w:style w:type="character" w:customStyle="1" w:styleId="Underline">
    <w:name w:val="Underline"/>
    <w:basedOn w:val="DefaultParagraphFont"/>
    <w:uiPriority w:val="1"/>
    <w:rsid w:val="007D526A"/>
    <w:rPr>
      <w:u w:val="single"/>
    </w:rPr>
  </w:style>
  <w:style w:type="character" w:customStyle="1" w:styleId="StyleUnderline">
    <w:name w:val="Style Underline"/>
    <w:basedOn w:val="DefaultParagraphFont"/>
    <w:rsid w:val="007D526A"/>
    <w:rPr>
      <w:u w:val="single"/>
    </w:rPr>
  </w:style>
  <w:style w:type="paragraph" w:styleId="Subtitle">
    <w:name w:val="Subtitle"/>
    <w:basedOn w:val="Normal"/>
    <w:next w:val="Normal"/>
    <w:link w:val="SubtitleChar"/>
    <w:uiPriority w:val="11"/>
    <w:qFormat/>
    <w:locked/>
    <w:rsid w:val="00F90C4B"/>
    <w:pPr>
      <w:numPr>
        <w:ilvl w:val="1"/>
      </w:numPr>
      <w:spacing w:after="200"/>
    </w:pPr>
    <w:rPr>
      <w:rFonts w:asciiTheme="majorHAnsi" w:eastAsiaTheme="majorEastAsia" w:hAnsiTheme="majorHAnsi" w:cstheme="majorBidi"/>
      <w:i/>
      <w:iCs/>
      <w:color w:val="43B02A" w:themeColor="accent1"/>
      <w:spacing w:val="15"/>
      <w:sz w:val="24"/>
      <w:szCs w:val="24"/>
    </w:rPr>
  </w:style>
  <w:style w:type="character" w:customStyle="1" w:styleId="SubtitleChar">
    <w:name w:val="Subtitle Char"/>
    <w:basedOn w:val="DefaultParagraphFont"/>
    <w:link w:val="Subtitle"/>
    <w:uiPriority w:val="11"/>
    <w:rsid w:val="00F90C4B"/>
    <w:rPr>
      <w:rFonts w:asciiTheme="majorHAnsi" w:eastAsiaTheme="majorEastAsia" w:hAnsiTheme="majorHAnsi" w:cstheme="majorBidi"/>
      <w:i/>
      <w:iCs/>
      <w:color w:val="43B02A" w:themeColor="accent1"/>
      <w:spacing w:val="15"/>
      <w:sz w:val="24"/>
      <w:szCs w:val="24"/>
    </w:rPr>
  </w:style>
  <w:style w:type="table" w:styleId="TableGrid">
    <w:name w:val="Table Grid"/>
    <w:basedOn w:val="TableNormal"/>
    <w:uiPriority w:val="59"/>
    <w:locked/>
    <w:rsid w:val="00802054"/>
    <w:rPr>
      <w:rFonts w:asciiTheme="minorHAnsi" w:eastAsiaTheme="minorEastAsia" w:hAnsiTheme="minorHAnsi" w:cstheme="min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locked/>
    <w:rsid w:val="00802054"/>
    <w:pPr>
      <w:spacing w:after="200"/>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locked/>
    <w:rsid w:val="00802054"/>
    <w:rPr>
      <w:color w:val="0000FF" w:themeColor="hyperlink"/>
      <w:u w:val="single"/>
    </w:rPr>
  </w:style>
  <w:style w:type="character" w:customStyle="1" w:styleId="FootnoteTextChar">
    <w:name w:val="Footnote Text Char"/>
    <w:basedOn w:val="DefaultParagraphFont"/>
    <w:link w:val="FootnoteText"/>
    <w:uiPriority w:val="99"/>
    <w:rsid w:val="00F70378"/>
    <w:rPr>
      <w:sz w:val="20"/>
      <w:szCs w:val="20"/>
    </w:rPr>
  </w:style>
  <w:style w:type="paragraph" w:styleId="FootnoteText">
    <w:name w:val="footnote text"/>
    <w:basedOn w:val="Normal"/>
    <w:link w:val="FootnoteTextChar"/>
    <w:uiPriority w:val="99"/>
    <w:unhideWhenUsed/>
    <w:locked/>
    <w:rsid w:val="00F70378"/>
    <w:pPr>
      <w:spacing w:after="80"/>
    </w:pPr>
    <w:rPr>
      <w:sz w:val="20"/>
      <w:szCs w:val="20"/>
    </w:rPr>
  </w:style>
  <w:style w:type="paragraph" w:styleId="NoSpacing">
    <w:name w:val="No Spacing"/>
    <w:link w:val="NoSpacingChar"/>
    <w:uiPriority w:val="1"/>
    <w:qFormat/>
    <w:locked/>
    <w:rsid w:val="004908EB"/>
    <w:rPr>
      <w:rFonts w:asciiTheme="minorHAnsi" w:eastAsiaTheme="minorHAnsi" w:hAnsiTheme="minorHAnsi" w:cstheme="minorBidi"/>
    </w:rPr>
  </w:style>
  <w:style w:type="character" w:customStyle="1" w:styleId="NoSpacingChar">
    <w:name w:val="No Spacing Char"/>
    <w:basedOn w:val="DefaultParagraphFont"/>
    <w:link w:val="NoSpacing"/>
    <w:uiPriority w:val="1"/>
    <w:rsid w:val="004908EB"/>
    <w:rPr>
      <w:rFonts w:asciiTheme="minorHAnsi" w:eastAsiaTheme="minorHAnsi" w:hAnsiTheme="minorHAnsi" w:cstheme="minorBidi"/>
    </w:rPr>
  </w:style>
  <w:style w:type="paragraph" w:styleId="TOCHeading">
    <w:name w:val="TOC Heading"/>
    <w:basedOn w:val="Heading1"/>
    <w:next w:val="Normal"/>
    <w:uiPriority w:val="39"/>
    <w:unhideWhenUsed/>
    <w:qFormat/>
    <w:locked/>
    <w:rsid w:val="004908EB"/>
    <w:pPr>
      <w:pageBreakBefore/>
      <w:ind w:left="720" w:right="720"/>
      <w:outlineLvl w:val="9"/>
    </w:pPr>
    <w:rPr>
      <w:rFonts w:ascii="Franklin Gothic Book" w:hAnsi="Franklin Gothic Book" w:cs="Times New Roman"/>
      <w:color w:val="auto"/>
      <w:sz w:val="22"/>
    </w:rPr>
  </w:style>
  <w:style w:type="paragraph" w:styleId="TOC1">
    <w:name w:val="toc 1"/>
    <w:basedOn w:val="Normal"/>
    <w:next w:val="Normal"/>
    <w:autoRedefine/>
    <w:uiPriority w:val="39"/>
    <w:unhideWhenUsed/>
    <w:rsid w:val="004908EB"/>
    <w:pPr>
      <w:tabs>
        <w:tab w:val="right" w:leader="dot" w:pos="9360"/>
      </w:tabs>
      <w:spacing w:before="120" w:after="100"/>
      <w:ind w:left="360" w:hanging="360"/>
    </w:pPr>
  </w:style>
  <w:style w:type="paragraph" w:customStyle="1" w:styleId="SBACTableText">
    <w:name w:val="SBAC_Table Text"/>
    <w:basedOn w:val="Normal"/>
    <w:link w:val="SBACTableTextChar"/>
    <w:qFormat/>
    <w:rsid w:val="00BE3C37"/>
    <w:pPr>
      <w:spacing w:after="60"/>
    </w:pPr>
    <w:rPr>
      <w:sz w:val="18"/>
      <w:szCs w:val="20"/>
    </w:rPr>
  </w:style>
  <w:style w:type="paragraph" w:customStyle="1" w:styleId="SBACTableHeaderRow">
    <w:name w:val="SBAC_Table Header Row"/>
    <w:link w:val="SBACTableHeaderRowChar"/>
    <w:qFormat/>
    <w:rsid w:val="004908EB"/>
    <w:pPr>
      <w:spacing w:after="60"/>
    </w:pPr>
    <w:rPr>
      <w:rFonts w:eastAsiaTheme="minorHAnsi" w:cstheme="minorBidi"/>
      <w:b/>
      <w:sz w:val="20"/>
      <w:szCs w:val="20"/>
    </w:rPr>
  </w:style>
  <w:style w:type="character" w:customStyle="1" w:styleId="SBACTableHeaderRowChar">
    <w:name w:val="SBAC_Table Header Row Char"/>
    <w:basedOn w:val="DefaultParagraphFont"/>
    <w:link w:val="SBACTableHeaderRow"/>
    <w:rsid w:val="004908EB"/>
    <w:rPr>
      <w:rFonts w:eastAsiaTheme="minorHAnsi" w:cstheme="minorBidi"/>
      <w:b/>
      <w:sz w:val="20"/>
      <w:szCs w:val="20"/>
    </w:rPr>
  </w:style>
  <w:style w:type="paragraph" w:customStyle="1" w:styleId="Default">
    <w:name w:val="Default"/>
    <w:rsid w:val="004908EB"/>
    <w:pPr>
      <w:autoSpaceDE w:val="0"/>
      <w:autoSpaceDN w:val="0"/>
      <w:adjustRightInd w:val="0"/>
    </w:pPr>
    <w:rPr>
      <w:rFonts w:ascii="Arial" w:eastAsiaTheme="minorHAnsi" w:hAnsi="Arial" w:cs="Arial"/>
      <w:color w:val="000000"/>
      <w:sz w:val="24"/>
      <w:szCs w:val="24"/>
    </w:rPr>
  </w:style>
  <w:style w:type="paragraph" w:styleId="NormalWeb">
    <w:name w:val="Normal (Web)"/>
    <w:basedOn w:val="Normal"/>
    <w:uiPriority w:val="99"/>
    <w:unhideWhenUsed/>
    <w:locked/>
    <w:rsid w:val="004908EB"/>
    <w:pPr>
      <w:spacing w:before="100" w:beforeAutospacing="1" w:after="100" w:afterAutospacing="1"/>
    </w:pPr>
    <w:rPr>
      <w:rFonts w:ascii="Times New Roman" w:eastAsiaTheme="minorEastAsia" w:hAnsi="Times New Roman"/>
      <w:sz w:val="24"/>
      <w:szCs w:val="24"/>
    </w:rPr>
  </w:style>
  <w:style w:type="paragraph" w:styleId="TOC2">
    <w:name w:val="toc 2"/>
    <w:basedOn w:val="Normal"/>
    <w:next w:val="Normal"/>
    <w:autoRedefine/>
    <w:uiPriority w:val="39"/>
    <w:unhideWhenUsed/>
    <w:rsid w:val="004908EB"/>
    <w:pPr>
      <w:tabs>
        <w:tab w:val="right" w:pos="9360"/>
      </w:tabs>
      <w:spacing w:before="120" w:after="100"/>
      <w:ind w:left="720" w:hanging="500"/>
    </w:pPr>
  </w:style>
  <w:style w:type="paragraph" w:styleId="TOC3">
    <w:name w:val="toc 3"/>
    <w:basedOn w:val="Normal"/>
    <w:next w:val="Normal"/>
    <w:autoRedefine/>
    <w:uiPriority w:val="39"/>
    <w:unhideWhenUsed/>
    <w:locked/>
    <w:rsid w:val="004908EB"/>
    <w:pPr>
      <w:tabs>
        <w:tab w:val="right" w:pos="9360"/>
      </w:tabs>
      <w:spacing w:before="120" w:after="100"/>
      <w:ind w:left="1260" w:hanging="820"/>
    </w:pPr>
  </w:style>
  <w:style w:type="paragraph" w:styleId="TableofFigures">
    <w:name w:val="table of figures"/>
    <w:basedOn w:val="Normal"/>
    <w:next w:val="Normal"/>
    <w:uiPriority w:val="99"/>
    <w:unhideWhenUsed/>
    <w:locked/>
    <w:rsid w:val="004908EB"/>
    <w:pPr>
      <w:spacing w:before="120" w:after="0"/>
    </w:pPr>
  </w:style>
  <w:style w:type="paragraph" w:customStyle="1" w:styleId="Part">
    <w:name w:val="Part"/>
    <w:basedOn w:val="NoSpacing"/>
    <w:next w:val="NoSpacing"/>
    <w:link w:val="PartChar"/>
    <w:qFormat/>
    <w:rsid w:val="004908EB"/>
    <w:pPr>
      <w:keepNext/>
      <w:widowControl w:val="0"/>
    </w:pPr>
    <w:rPr>
      <w:rFonts w:eastAsiaTheme="minorEastAsia"/>
      <w:b/>
    </w:rPr>
  </w:style>
  <w:style w:type="character" w:customStyle="1" w:styleId="PartChar">
    <w:name w:val="Part Char"/>
    <w:basedOn w:val="NoSpacingChar"/>
    <w:link w:val="Part"/>
    <w:rsid w:val="004908EB"/>
    <w:rPr>
      <w:rFonts w:asciiTheme="minorHAnsi" w:eastAsiaTheme="minorEastAsia" w:hAnsiTheme="minorHAnsi" w:cstheme="minorBidi"/>
      <w:b/>
    </w:rPr>
  </w:style>
  <w:style w:type="character" w:customStyle="1" w:styleId="CommentTextChar">
    <w:name w:val="Comment Text Char"/>
    <w:basedOn w:val="DefaultParagraphFont"/>
    <w:link w:val="CommentText"/>
    <w:uiPriority w:val="99"/>
    <w:semiHidden/>
    <w:rsid w:val="004908EB"/>
    <w:rPr>
      <w:rFonts w:eastAsiaTheme="minorEastAsia"/>
      <w:sz w:val="20"/>
      <w:szCs w:val="20"/>
    </w:rPr>
  </w:style>
  <w:style w:type="paragraph" w:styleId="CommentText">
    <w:name w:val="annotation text"/>
    <w:basedOn w:val="Normal"/>
    <w:link w:val="CommentTextChar"/>
    <w:uiPriority w:val="99"/>
    <w:semiHidden/>
    <w:unhideWhenUsed/>
    <w:locked/>
    <w:rsid w:val="004908EB"/>
    <w:pPr>
      <w:spacing w:after="200"/>
    </w:pPr>
    <w:rPr>
      <w:rFonts w:eastAsiaTheme="minorEastAsia"/>
      <w:sz w:val="20"/>
      <w:szCs w:val="20"/>
    </w:rPr>
  </w:style>
  <w:style w:type="character" w:customStyle="1" w:styleId="apple-converted-space">
    <w:name w:val="apple-converted-space"/>
    <w:basedOn w:val="DefaultParagraphFont"/>
    <w:rsid w:val="004908EB"/>
  </w:style>
  <w:style w:type="paragraph" w:customStyle="1" w:styleId="xl65">
    <w:name w:val="xl6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6">
    <w:name w:val="xl66"/>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rPr>
  </w:style>
  <w:style w:type="paragraph" w:customStyle="1" w:styleId="xl67">
    <w:name w:val="xl67"/>
    <w:basedOn w:val="Normal"/>
    <w:rsid w:val="004908EB"/>
    <w:pPr>
      <w:spacing w:before="100" w:beforeAutospacing="1" w:after="100" w:afterAutospacing="1"/>
    </w:pPr>
    <w:rPr>
      <w:rFonts w:ascii="Times New Roman" w:eastAsia="Times New Roman" w:hAnsi="Times New Roman"/>
      <w:b/>
      <w:bCs/>
      <w:sz w:val="24"/>
      <w:szCs w:val="24"/>
    </w:rPr>
  </w:style>
  <w:style w:type="paragraph" w:customStyle="1" w:styleId="xl69">
    <w:name w:val="xl69"/>
    <w:basedOn w:val="Normal"/>
    <w:rsid w:val="004908EB"/>
    <w:pPr>
      <w:shd w:val="clear" w:color="000000" w:fill="D9D9D9"/>
      <w:spacing w:before="100" w:beforeAutospacing="1" w:after="100" w:afterAutospacing="1"/>
    </w:pPr>
    <w:rPr>
      <w:rFonts w:ascii="Times New Roman" w:eastAsia="Times New Roman" w:hAnsi="Times New Roman"/>
      <w:b/>
      <w:bCs/>
      <w:sz w:val="24"/>
      <w:szCs w:val="24"/>
    </w:rPr>
  </w:style>
  <w:style w:type="paragraph" w:customStyle="1" w:styleId="xl70">
    <w:name w:val="xl70"/>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71">
    <w:name w:val="xl71"/>
    <w:basedOn w:val="Normal"/>
    <w:rsid w:val="004908EB"/>
    <w:pPr>
      <w:spacing w:before="100" w:beforeAutospacing="1" w:after="100" w:afterAutospacing="1"/>
      <w:jc w:val="center"/>
    </w:pPr>
    <w:rPr>
      <w:rFonts w:ascii="Times New Roman" w:eastAsia="Times New Roman" w:hAnsi="Times New Roman"/>
      <w:b/>
      <w:bCs/>
      <w:sz w:val="24"/>
      <w:szCs w:val="24"/>
    </w:rPr>
  </w:style>
  <w:style w:type="paragraph" w:customStyle="1" w:styleId="xl72">
    <w:name w:val="xl7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73">
    <w:name w:val="xl73"/>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4">
    <w:name w:val="xl74"/>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sz w:val="24"/>
      <w:szCs w:val="24"/>
    </w:rPr>
  </w:style>
  <w:style w:type="paragraph" w:customStyle="1" w:styleId="xl75">
    <w:name w:val="xl75"/>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6">
    <w:name w:val="xl76"/>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77">
    <w:name w:val="xl77"/>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color w:val="808080"/>
      <w:sz w:val="24"/>
      <w:szCs w:val="24"/>
    </w:rPr>
  </w:style>
  <w:style w:type="paragraph" w:customStyle="1" w:styleId="xl78">
    <w:name w:val="xl78"/>
    <w:basedOn w:val="Normal"/>
    <w:rsid w:val="004908EB"/>
    <w:pPr>
      <w:pBdr>
        <w:top w:val="single" w:sz="4" w:space="0" w:color="auto"/>
        <w:left w:val="single" w:sz="4" w:space="0" w:color="auto"/>
        <w:bottom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79">
    <w:name w:val="xl79"/>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0">
    <w:name w:val="xl80"/>
    <w:basedOn w:val="Normal"/>
    <w:rsid w:val="004908EB"/>
    <w:pPr>
      <w:pBdr>
        <w:top w:val="single" w:sz="4" w:space="0" w:color="auto"/>
        <w:bottom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1">
    <w:name w:val="xl81"/>
    <w:basedOn w:val="Normal"/>
    <w:rsid w:val="004908EB"/>
    <w:pPr>
      <w:pBdr>
        <w:top w:val="single" w:sz="4" w:space="0" w:color="auto"/>
        <w:bottom w:val="single" w:sz="4" w:space="0" w:color="auto"/>
        <w:right w:val="single" w:sz="4" w:space="0" w:color="auto"/>
      </w:pBdr>
      <w:shd w:val="clear" w:color="000000" w:fill="D8E4BC"/>
      <w:spacing w:before="100" w:beforeAutospacing="1" w:after="100" w:afterAutospacing="1"/>
      <w:jc w:val="center"/>
    </w:pPr>
    <w:rPr>
      <w:rFonts w:ascii="Times New Roman" w:eastAsia="Times New Roman" w:hAnsi="Times New Roman"/>
      <w:b/>
      <w:bCs/>
      <w:sz w:val="24"/>
      <w:szCs w:val="24"/>
    </w:rPr>
  </w:style>
  <w:style w:type="paragraph" w:customStyle="1" w:styleId="xl82">
    <w:name w:val="xl82"/>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83">
    <w:name w:val="xl8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b/>
      <w:bCs/>
      <w:sz w:val="24"/>
      <w:szCs w:val="24"/>
    </w:rPr>
  </w:style>
  <w:style w:type="paragraph" w:customStyle="1" w:styleId="xl84">
    <w:name w:val="xl8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85">
    <w:name w:val="xl85"/>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6">
    <w:name w:val="xl86"/>
    <w:basedOn w:val="Normal"/>
    <w:rsid w:val="004908EB"/>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7">
    <w:name w:val="xl87"/>
    <w:basedOn w:val="Normal"/>
    <w:rsid w:val="004908EB"/>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8">
    <w:name w:val="xl88"/>
    <w:basedOn w:val="Normal"/>
    <w:rsid w:val="004908EB"/>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89">
    <w:name w:val="xl8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0">
    <w:name w:val="xl9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right"/>
    </w:pPr>
    <w:rPr>
      <w:rFonts w:ascii="Times New Roman" w:eastAsia="Times New Roman" w:hAnsi="Times New Roman"/>
      <w:b/>
      <w:bCs/>
      <w:sz w:val="24"/>
      <w:szCs w:val="24"/>
    </w:rPr>
  </w:style>
  <w:style w:type="paragraph" w:customStyle="1" w:styleId="xl91">
    <w:name w:val="xl91"/>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2">
    <w:name w:val="xl92"/>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3">
    <w:name w:val="xl93"/>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rPr>
  </w:style>
  <w:style w:type="paragraph" w:customStyle="1" w:styleId="xl94">
    <w:name w:val="xl94"/>
    <w:basedOn w:val="Normal"/>
    <w:rsid w:val="004908EB"/>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b/>
      <w:bCs/>
      <w:sz w:val="24"/>
      <w:szCs w:val="24"/>
    </w:rPr>
  </w:style>
  <w:style w:type="paragraph" w:customStyle="1" w:styleId="xl95">
    <w:name w:val="xl95"/>
    <w:basedOn w:val="Normal"/>
    <w:rsid w:val="004908EB"/>
    <w:pPr>
      <w:spacing w:before="100" w:beforeAutospacing="1" w:after="100" w:afterAutospacing="1"/>
      <w:jc w:val="center"/>
    </w:pPr>
    <w:rPr>
      <w:rFonts w:ascii="Times New Roman" w:eastAsia="Times New Roman" w:hAnsi="Times New Roman"/>
      <w:sz w:val="24"/>
      <w:szCs w:val="24"/>
    </w:rPr>
  </w:style>
  <w:style w:type="paragraph" w:customStyle="1" w:styleId="xl97">
    <w:name w:val="xl97"/>
    <w:basedOn w:val="Normal"/>
    <w:rsid w:val="004908EB"/>
    <w:pPr>
      <w:shd w:val="clear" w:color="000000" w:fill="D9D9D9"/>
      <w:spacing w:before="100" w:beforeAutospacing="1" w:after="100" w:afterAutospacing="1"/>
    </w:pPr>
    <w:rPr>
      <w:rFonts w:ascii="Times New Roman" w:eastAsia="Times New Roman" w:hAnsi="Times New Roman"/>
      <w:sz w:val="24"/>
      <w:szCs w:val="24"/>
    </w:rPr>
  </w:style>
  <w:style w:type="paragraph" w:customStyle="1" w:styleId="xl98">
    <w:name w:val="xl98"/>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99">
    <w:name w:val="xl99"/>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pPr>
    <w:rPr>
      <w:rFonts w:ascii="Times New Roman" w:eastAsia="Times New Roman" w:hAnsi="Times New Roman"/>
      <w:b/>
      <w:bCs/>
      <w:sz w:val="24"/>
      <w:szCs w:val="24"/>
    </w:rPr>
  </w:style>
  <w:style w:type="paragraph" w:customStyle="1" w:styleId="xl100">
    <w:name w:val="xl100"/>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sz w:val="24"/>
      <w:szCs w:val="24"/>
    </w:rPr>
  </w:style>
  <w:style w:type="paragraph" w:customStyle="1" w:styleId="xl101">
    <w:name w:val="xl101"/>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paragraph" w:customStyle="1" w:styleId="xl102">
    <w:name w:val="xl102"/>
    <w:basedOn w:val="Normal"/>
    <w:rsid w:val="004908EB"/>
    <w:pPr>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textAlignment w:val="center"/>
    </w:pPr>
    <w:rPr>
      <w:rFonts w:ascii="Times New Roman" w:eastAsia="Times New Roman" w:hAnsi="Times New Roman"/>
      <w:b/>
      <w:bCs/>
      <w:sz w:val="24"/>
      <w:szCs w:val="24"/>
    </w:rPr>
  </w:style>
  <w:style w:type="character" w:customStyle="1" w:styleId="CommentSubjectChar">
    <w:name w:val="Comment Subject Char"/>
    <w:basedOn w:val="CommentTextChar"/>
    <w:link w:val="CommentSubject"/>
    <w:uiPriority w:val="99"/>
    <w:semiHidden/>
    <w:rsid w:val="004908EB"/>
    <w:rPr>
      <w:rFonts w:eastAsiaTheme="minorHAnsi"/>
      <w:b/>
      <w:bCs/>
      <w:sz w:val="20"/>
      <w:szCs w:val="20"/>
    </w:rPr>
  </w:style>
  <w:style w:type="paragraph" w:styleId="CommentSubject">
    <w:name w:val="annotation subject"/>
    <w:basedOn w:val="CommentText"/>
    <w:next w:val="CommentText"/>
    <w:link w:val="CommentSubjectChar"/>
    <w:uiPriority w:val="99"/>
    <w:semiHidden/>
    <w:unhideWhenUsed/>
    <w:locked/>
    <w:rsid w:val="004908EB"/>
    <w:pPr>
      <w:spacing w:before="120" w:after="0"/>
    </w:pPr>
    <w:rPr>
      <w:rFonts w:eastAsiaTheme="minorHAnsi"/>
      <w:b/>
      <w:bCs/>
    </w:rPr>
  </w:style>
  <w:style w:type="paragraph" w:customStyle="1" w:styleId="font0">
    <w:name w:val="font0"/>
    <w:basedOn w:val="Normal"/>
    <w:rsid w:val="004908EB"/>
    <w:pPr>
      <w:spacing w:before="100" w:beforeAutospacing="1" w:after="100" w:afterAutospacing="1"/>
    </w:pPr>
    <w:rPr>
      <w:rFonts w:ascii="Arial" w:eastAsia="Times New Roman" w:hAnsi="Arial" w:cs="Arial"/>
      <w:color w:val="000000"/>
      <w:sz w:val="20"/>
      <w:szCs w:val="20"/>
    </w:rPr>
  </w:style>
  <w:style w:type="paragraph" w:customStyle="1" w:styleId="xl63">
    <w:name w:val="xl63"/>
    <w:basedOn w:val="Normal"/>
    <w:rsid w:val="004908EB"/>
    <w:pPr>
      <w:spacing w:before="100" w:beforeAutospacing="1" w:after="100" w:afterAutospacing="1"/>
    </w:pPr>
    <w:rPr>
      <w:rFonts w:ascii="Times New Roman" w:eastAsia="Times New Roman" w:hAnsi="Times New Roman"/>
    </w:rPr>
  </w:style>
  <w:style w:type="paragraph" w:customStyle="1" w:styleId="xl64">
    <w:name w:val="xl64"/>
    <w:basedOn w:val="Normal"/>
    <w:rsid w:val="004908EB"/>
    <w:pPr>
      <w:spacing w:before="100" w:beforeAutospacing="1" w:after="100" w:afterAutospacing="1"/>
      <w:textAlignment w:val="center"/>
    </w:pPr>
    <w:rPr>
      <w:rFonts w:ascii="Times New Roman" w:eastAsia="Times New Roman" w:hAnsi="Times New Roman"/>
      <w:sz w:val="24"/>
      <w:szCs w:val="24"/>
    </w:rPr>
  </w:style>
  <w:style w:type="paragraph" w:customStyle="1" w:styleId="xl68">
    <w:name w:val="xl68"/>
    <w:basedOn w:val="Normal"/>
    <w:rsid w:val="004908EB"/>
    <w:pPr>
      <w:pBdr>
        <w:bottom w:val="single" w:sz="4" w:space="0" w:color="auto"/>
      </w:pBdr>
      <w:spacing w:before="100" w:beforeAutospacing="1" w:after="100" w:afterAutospacing="1"/>
      <w:textAlignment w:val="center"/>
    </w:pPr>
    <w:rPr>
      <w:rFonts w:ascii="Times New Roman" w:eastAsia="Times New Roman" w:hAnsi="Times New Roman"/>
    </w:rPr>
  </w:style>
  <w:style w:type="paragraph" w:styleId="TOC4">
    <w:name w:val="toc 4"/>
    <w:basedOn w:val="Normal"/>
    <w:next w:val="Normal"/>
    <w:autoRedefine/>
    <w:uiPriority w:val="39"/>
    <w:unhideWhenUsed/>
    <w:locked/>
    <w:rsid w:val="004908EB"/>
    <w:pPr>
      <w:spacing w:after="100" w:line="276" w:lineRule="auto"/>
      <w:ind w:left="660"/>
    </w:pPr>
    <w:rPr>
      <w:rFonts w:asciiTheme="minorHAnsi" w:eastAsiaTheme="minorEastAsia" w:hAnsiTheme="minorHAnsi" w:cstheme="minorBidi"/>
    </w:rPr>
  </w:style>
  <w:style w:type="paragraph" w:styleId="TOC5">
    <w:name w:val="toc 5"/>
    <w:basedOn w:val="Normal"/>
    <w:next w:val="Normal"/>
    <w:autoRedefine/>
    <w:uiPriority w:val="39"/>
    <w:unhideWhenUsed/>
    <w:locked/>
    <w:rsid w:val="004908EB"/>
    <w:pPr>
      <w:spacing w:after="100" w:line="276" w:lineRule="auto"/>
      <w:ind w:left="880"/>
    </w:pPr>
    <w:rPr>
      <w:rFonts w:asciiTheme="minorHAnsi" w:eastAsiaTheme="minorEastAsia" w:hAnsiTheme="minorHAnsi" w:cstheme="minorBidi"/>
    </w:rPr>
  </w:style>
  <w:style w:type="paragraph" w:styleId="TOC6">
    <w:name w:val="toc 6"/>
    <w:basedOn w:val="Normal"/>
    <w:next w:val="Normal"/>
    <w:autoRedefine/>
    <w:uiPriority w:val="39"/>
    <w:unhideWhenUsed/>
    <w:locked/>
    <w:rsid w:val="004908EB"/>
    <w:pPr>
      <w:spacing w:after="100" w:line="276" w:lineRule="auto"/>
      <w:ind w:left="1100"/>
    </w:pPr>
    <w:rPr>
      <w:rFonts w:asciiTheme="minorHAnsi" w:eastAsiaTheme="minorEastAsia" w:hAnsiTheme="minorHAnsi" w:cstheme="minorBidi"/>
    </w:rPr>
  </w:style>
  <w:style w:type="paragraph" w:styleId="TOC7">
    <w:name w:val="toc 7"/>
    <w:basedOn w:val="Normal"/>
    <w:next w:val="Normal"/>
    <w:autoRedefine/>
    <w:uiPriority w:val="39"/>
    <w:unhideWhenUsed/>
    <w:locked/>
    <w:rsid w:val="004908EB"/>
    <w:pPr>
      <w:spacing w:after="100" w:line="276" w:lineRule="auto"/>
      <w:ind w:left="1320"/>
    </w:pPr>
    <w:rPr>
      <w:rFonts w:asciiTheme="minorHAnsi" w:eastAsiaTheme="minorEastAsia" w:hAnsiTheme="minorHAnsi" w:cstheme="minorBidi"/>
    </w:rPr>
  </w:style>
  <w:style w:type="paragraph" w:styleId="TOC8">
    <w:name w:val="toc 8"/>
    <w:basedOn w:val="Normal"/>
    <w:next w:val="Normal"/>
    <w:autoRedefine/>
    <w:uiPriority w:val="39"/>
    <w:unhideWhenUsed/>
    <w:locked/>
    <w:rsid w:val="004908EB"/>
    <w:pPr>
      <w:spacing w:after="100" w:line="276" w:lineRule="auto"/>
      <w:ind w:left="1540"/>
    </w:pPr>
    <w:rPr>
      <w:rFonts w:asciiTheme="minorHAnsi" w:eastAsiaTheme="minorEastAsia" w:hAnsiTheme="minorHAnsi" w:cstheme="minorBidi"/>
    </w:rPr>
  </w:style>
  <w:style w:type="paragraph" w:styleId="TOC9">
    <w:name w:val="toc 9"/>
    <w:basedOn w:val="Normal"/>
    <w:next w:val="Normal"/>
    <w:autoRedefine/>
    <w:uiPriority w:val="39"/>
    <w:unhideWhenUsed/>
    <w:locked/>
    <w:rsid w:val="004908EB"/>
    <w:pPr>
      <w:spacing w:after="100" w:line="276" w:lineRule="auto"/>
      <w:ind w:left="1760"/>
    </w:pPr>
    <w:rPr>
      <w:rFonts w:asciiTheme="minorHAnsi" w:eastAsiaTheme="minorEastAsia" w:hAnsiTheme="minorHAnsi" w:cstheme="minorBidi"/>
    </w:rPr>
  </w:style>
  <w:style w:type="character" w:styleId="PageNumber">
    <w:name w:val="page number"/>
    <w:basedOn w:val="DefaultParagraphFont"/>
    <w:locked/>
    <w:rsid w:val="004908EB"/>
  </w:style>
  <w:style w:type="paragraph" w:styleId="HTMLPreformatted">
    <w:name w:val="HTML Preformatted"/>
    <w:basedOn w:val="Normal"/>
    <w:link w:val="HTMLPreformattedChar"/>
    <w:uiPriority w:val="99"/>
    <w:unhideWhenUsed/>
    <w:locked/>
    <w:rsid w:val="00490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w:eastAsiaTheme="minorHAnsi" w:hAnsi="Courier" w:cs="Courier"/>
      <w:sz w:val="20"/>
      <w:szCs w:val="20"/>
    </w:rPr>
  </w:style>
  <w:style w:type="character" w:customStyle="1" w:styleId="HTMLPreformattedChar">
    <w:name w:val="HTML Preformatted Char"/>
    <w:basedOn w:val="DefaultParagraphFont"/>
    <w:link w:val="HTMLPreformatted"/>
    <w:uiPriority w:val="99"/>
    <w:rsid w:val="004908EB"/>
    <w:rPr>
      <w:rFonts w:ascii="Courier" w:eastAsiaTheme="minorHAnsi" w:hAnsi="Courier" w:cs="Courier"/>
      <w:sz w:val="20"/>
      <w:szCs w:val="20"/>
    </w:rPr>
  </w:style>
  <w:style w:type="paragraph" w:customStyle="1" w:styleId="TableParagraph">
    <w:name w:val="Table Paragraph"/>
    <w:basedOn w:val="Normal"/>
    <w:uiPriority w:val="1"/>
    <w:qFormat/>
    <w:rsid w:val="004908EB"/>
    <w:pPr>
      <w:widowControl w:val="0"/>
      <w:spacing w:after="0"/>
    </w:pPr>
    <w:rPr>
      <w:rFonts w:asciiTheme="minorHAnsi" w:eastAsiaTheme="minorHAnsi" w:hAnsiTheme="minorHAnsi" w:cstheme="minorBidi"/>
    </w:rPr>
  </w:style>
  <w:style w:type="character" w:styleId="FollowedHyperlink">
    <w:name w:val="FollowedHyperlink"/>
    <w:basedOn w:val="DefaultParagraphFont"/>
    <w:uiPriority w:val="99"/>
    <w:semiHidden/>
    <w:unhideWhenUsed/>
    <w:locked/>
    <w:rsid w:val="00EA43C9"/>
    <w:rPr>
      <w:color w:val="800080" w:themeColor="followedHyperlink"/>
      <w:u w:val="single"/>
    </w:rPr>
  </w:style>
  <w:style w:type="paragraph" w:styleId="EndnoteText">
    <w:name w:val="endnote text"/>
    <w:basedOn w:val="Normal"/>
    <w:link w:val="EndnoteTextChar"/>
    <w:uiPriority w:val="99"/>
    <w:semiHidden/>
    <w:unhideWhenUsed/>
    <w:locked/>
    <w:rsid w:val="002E35F1"/>
    <w:pPr>
      <w:spacing w:after="0"/>
    </w:pPr>
    <w:rPr>
      <w:sz w:val="20"/>
      <w:szCs w:val="20"/>
    </w:rPr>
  </w:style>
  <w:style w:type="character" w:customStyle="1" w:styleId="EndnoteTextChar">
    <w:name w:val="Endnote Text Char"/>
    <w:basedOn w:val="DefaultParagraphFont"/>
    <w:link w:val="EndnoteText"/>
    <w:uiPriority w:val="99"/>
    <w:semiHidden/>
    <w:rsid w:val="002E35F1"/>
    <w:rPr>
      <w:sz w:val="20"/>
      <w:szCs w:val="20"/>
    </w:rPr>
  </w:style>
  <w:style w:type="character" w:styleId="EndnoteReference">
    <w:name w:val="endnote reference"/>
    <w:basedOn w:val="DefaultParagraphFont"/>
    <w:uiPriority w:val="99"/>
    <w:semiHidden/>
    <w:unhideWhenUsed/>
    <w:locked/>
    <w:rsid w:val="002E35F1"/>
    <w:rPr>
      <w:vertAlign w:val="superscript"/>
    </w:rPr>
  </w:style>
  <w:style w:type="character" w:styleId="CommentReference">
    <w:name w:val="annotation reference"/>
    <w:basedOn w:val="DefaultParagraphFont"/>
    <w:uiPriority w:val="99"/>
    <w:semiHidden/>
    <w:unhideWhenUsed/>
    <w:locked/>
    <w:rsid w:val="008C28D7"/>
    <w:rPr>
      <w:sz w:val="16"/>
      <w:szCs w:val="16"/>
    </w:rPr>
  </w:style>
  <w:style w:type="character" w:styleId="FootnoteReference">
    <w:name w:val="footnote reference"/>
    <w:basedOn w:val="DefaultParagraphFont"/>
    <w:uiPriority w:val="99"/>
    <w:semiHidden/>
    <w:unhideWhenUsed/>
    <w:locked/>
    <w:rsid w:val="00831B72"/>
    <w:rPr>
      <w:vertAlign w:val="superscript"/>
    </w:rPr>
  </w:style>
  <w:style w:type="paragraph" w:customStyle="1" w:styleId="EntityHeader">
    <w:name w:val="EntityHeader"/>
    <w:basedOn w:val="Normal"/>
    <w:link w:val="EntityHeaderChar"/>
    <w:qFormat/>
    <w:rsid w:val="000E5A96"/>
    <w:pPr>
      <w:keepNext/>
      <w:ind w:left="1627" w:hanging="1627"/>
    </w:pPr>
  </w:style>
  <w:style w:type="paragraph" w:customStyle="1" w:styleId="EntityTitle">
    <w:name w:val="EntityTitle"/>
    <w:basedOn w:val="EntityHeader"/>
    <w:next w:val="EntityHeader"/>
    <w:qFormat/>
    <w:rsid w:val="00384924"/>
    <w:pPr>
      <w:pBdr>
        <w:top w:val="single" w:sz="18" w:space="1" w:color="auto"/>
      </w:pBdr>
      <w:spacing w:before="280"/>
    </w:pPr>
    <w:rPr>
      <w:b/>
      <w:sz w:val="28"/>
    </w:rPr>
  </w:style>
  <w:style w:type="character" w:customStyle="1" w:styleId="EntityHeaderChar">
    <w:name w:val="EntityHeader Char"/>
    <w:basedOn w:val="DefaultParagraphFont"/>
    <w:link w:val="EntityHeader"/>
    <w:rsid w:val="000E5A96"/>
  </w:style>
  <w:style w:type="paragraph" w:customStyle="1" w:styleId="EntityBullets">
    <w:name w:val="EntityBullets"/>
    <w:basedOn w:val="EntityHeader"/>
    <w:link w:val="EntityBulletsChar"/>
    <w:qFormat/>
    <w:rsid w:val="000E5A96"/>
    <w:pPr>
      <w:numPr>
        <w:numId w:val="11"/>
      </w:numPr>
      <w:contextualSpacing/>
    </w:pPr>
  </w:style>
  <w:style w:type="character" w:customStyle="1" w:styleId="EntityBulletsChar">
    <w:name w:val="EntityBullets Char"/>
    <w:basedOn w:val="EntityHeaderChar"/>
    <w:link w:val="EntityBullets"/>
    <w:rsid w:val="000E5A96"/>
  </w:style>
  <w:style w:type="paragraph" w:customStyle="1" w:styleId="TableBullet0">
    <w:name w:val="TableBullet"/>
    <w:basedOn w:val="SBACTableText"/>
    <w:link w:val="TableBulletChar"/>
    <w:qFormat/>
    <w:rsid w:val="000E1E2F"/>
    <w:pPr>
      <w:numPr>
        <w:numId w:val="18"/>
      </w:numPr>
      <w:ind w:left="216" w:hanging="216"/>
      <w:contextualSpacing/>
    </w:pPr>
  </w:style>
  <w:style w:type="character" w:customStyle="1" w:styleId="SBACTableTextChar">
    <w:name w:val="SBAC_Table Text Char"/>
    <w:basedOn w:val="DefaultParagraphFont"/>
    <w:link w:val="SBACTableText"/>
    <w:rsid w:val="000E1E2F"/>
    <w:rPr>
      <w:sz w:val="18"/>
      <w:szCs w:val="20"/>
    </w:rPr>
  </w:style>
  <w:style w:type="character" w:customStyle="1" w:styleId="TableBulletChar">
    <w:name w:val="TableBullet Char"/>
    <w:basedOn w:val="SBACTableTextChar"/>
    <w:link w:val="TableBullet0"/>
    <w:rsid w:val="000E1E2F"/>
    <w:rPr>
      <w:sz w:val="1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866037">
      <w:bodyDiv w:val="1"/>
      <w:marLeft w:val="0"/>
      <w:marRight w:val="0"/>
      <w:marTop w:val="0"/>
      <w:marBottom w:val="0"/>
      <w:divBdr>
        <w:top w:val="none" w:sz="0" w:space="0" w:color="auto"/>
        <w:left w:val="none" w:sz="0" w:space="0" w:color="auto"/>
        <w:bottom w:val="none" w:sz="0" w:space="0" w:color="auto"/>
        <w:right w:val="none" w:sz="0" w:space="0" w:color="auto"/>
      </w:divBdr>
    </w:div>
    <w:div w:id="114056609">
      <w:bodyDiv w:val="1"/>
      <w:marLeft w:val="0"/>
      <w:marRight w:val="0"/>
      <w:marTop w:val="0"/>
      <w:marBottom w:val="0"/>
      <w:divBdr>
        <w:top w:val="none" w:sz="0" w:space="0" w:color="auto"/>
        <w:left w:val="none" w:sz="0" w:space="0" w:color="auto"/>
        <w:bottom w:val="none" w:sz="0" w:space="0" w:color="auto"/>
        <w:right w:val="none" w:sz="0" w:space="0" w:color="auto"/>
      </w:divBdr>
    </w:div>
    <w:div w:id="151257439">
      <w:bodyDiv w:val="1"/>
      <w:marLeft w:val="0"/>
      <w:marRight w:val="0"/>
      <w:marTop w:val="0"/>
      <w:marBottom w:val="0"/>
      <w:divBdr>
        <w:top w:val="none" w:sz="0" w:space="0" w:color="auto"/>
        <w:left w:val="none" w:sz="0" w:space="0" w:color="auto"/>
        <w:bottom w:val="none" w:sz="0" w:space="0" w:color="auto"/>
        <w:right w:val="none" w:sz="0" w:space="0" w:color="auto"/>
      </w:divBdr>
    </w:div>
    <w:div w:id="426850519">
      <w:bodyDiv w:val="1"/>
      <w:marLeft w:val="0"/>
      <w:marRight w:val="0"/>
      <w:marTop w:val="0"/>
      <w:marBottom w:val="0"/>
      <w:divBdr>
        <w:top w:val="none" w:sz="0" w:space="0" w:color="auto"/>
        <w:left w:val="none" w:sz="0" w:space="0" w:color="auto"/>
        <w:bottom w:val="none" w:sz="0" w:space="0" w:color="auto"/>
        <w:right w:val="none" w:sz="0" w:space="0" w:color="auto"/>
      </w:divBdr>
    </w:div>
    <w:div w:id="467935438">
      <w:bodyDiv w:val="1"/>
      <w:marLeft w:val="0"/>
      <w:marRight w:val="0"/>
      <w:marTop w:val="0"/>
      <w:marBottom w:val="0"/>
      <w:divBdr>
        <w:top w:val="none" w:sz="0" w:space="0" w:color="auto"/>
        <w:left w:val="none" w:sz="0" w:space="0" w:color="auto"/>
        <w:bottom w:val="none" w:sz="0" w:space="0" w:color="auto"/>
        <w:right w:val="none" w:sz="0" w:space="0" w:color="auto"/>
      </w:divBdr>
    </w:div>
    <w:div w:id="571812209">
      <w:bodyDiv w:val="1"/>
      <w:marLeft w:val="0"/>
      <w:marRight w:val="0"/>
      <w:marTop w:val="0"/>
      <w:marBottom w:val="0"/>
      <w:divBdr>
        <w:top w:val="none" w:sz="0" w:space="0" w:color="auto"/>
        <w:left w:val="none" w:sz="0" w:space="0" w:color="auto"/>
        <w:bottom w:val="none" w:sz="0" w:space="0" w:color="auto"/>
        <w:right w:val="none" w:sz="0" w:space="0" w:color="auto"/>
      </w:divBdr>
    </w:div>
    <w:div w:id="824008305">
      <w:bodyDiv w:val="1"/>
      <w:marLeft w:val="0"/>
      <w:marRight w:val="0"/>
      <w:marTop w:val="0"/>
      <w:marBottom w:val="0"/>
      <w:divBdr>
        <w:top w:val="none" w:sz="0" w:space="0" w:color="auto"/>
        <w:left w:val="none" w:sz="0" w:space="0" w:color="auto"/>
        <w:bottom w:val="none" w:sz="0" w:space="0" w:color="auto"/>
        <w:right w:val="none" w:sz="0" w:space="0" w:color="auto"/>
      </w:divBdr>
    </w:div>
    <w:div w:id="1099447869">
      <w:bodyDiv w:val="1"/>
      <w:marLeft w:val="0"/>
      <w:marRight w:val="0"/>
      <w:marTop w:val="0"/>
      <w:marBottom w:val="0"/>
      <w:divBdr>
        <w:top w:val="none" w:sz="0" w:space="0" w:color="auto"/>
        <w:left w:val="none" w:sz="0" w:space="0" w:color="auto"/>
        <w:bottom w:val="none" w:sz="0" w:space="0" w:color="auto"/>
        <w:right w:val="none" w:sz="0" w:space="0" w:color="auto"/>
      </w:divBdr>
    </w:div>
    <w:div w:id="1155610486">
      <w:bodyDiv w:val="1"/>
      <w:marLeft w:val="0"/>
      <w:marRight w:val="0"/>
      <w:marTop w:val="0"/>
      <w:marBottom w:val="0"/>
      <w:divBdr>
        <w:top w:val="none" w:sz="0" w:space="0" w:color="auto"/>
        <w:left w:val="none" w:sz="0" w:space="0" w:color="auto"/>
        <w:bottom w:val="none" w:sz="0" w:space="0" w:color="auto"/>
        <w:right w:val="none" w:sz="0" w:space="0" w:color="auto"/>
      </w:divBdr>
    </w:div>
    <w:div w:id="1320424977">
      <w:bodyDiv w:val="1"/>
      <w:marLeft w:val="0"/>
      <w:marRight w:val="0"/>
      <w:marTop w:val="0"/>
      <w:marBottom w:val="0"/>
      <w:divBdr>
        <w:top w:val="none" w:sz="0" w:space="0" w:color="auto"/>
        <w:left w:val="none" w:sz="0" w:space="0" w:color="auto"/>
        <w:bottom w:val="none" w:sz="0" w:space="0" w:color="auto"/>
        <w:right w:val="none" w:sz="0" w:space="0" w:color="auto"/>
      </w:divBdr>
    </w:div>
    <w:div w:id="1425304501">
      <w:bodyDiv w:val="1"/>
      <w:marLeft w:val="0"/>
      <w:marRight w:val="0"/>
      <w:marTop w:val="0"/>
      <w:marBottom w:val="0"/>
      <w:divBdr>
        <w:top w:val="none" w:sz="0" w:space="0" w:color="auto"/>
        <w:left w:val="none" w:sz="0" w:space="0" w:color="auto"/>
        <w:bottom w:val="none" w:sz="0" w:space="0" w:color="auto"/>
        <w:right w:val="none" w:sz="0" w:space="0" w:color="auto"/>
      </w:divBdr>
    </w:div>
    <w:div w:id="1689209226">
      <w:bodyDiv w:val="1"/>
      <w:marLeft w:val="0"/>
      <w:marRight w:val="0"/>
      <w:marTop w:val="0"/>
      <w:marBottom w:val="0"/>
      <w:divBdr>
        <w:top w:val="none" w:sz="0" w:space="0" w:color="auto"/>
        <w:left w:val="none" w:sz="0" w:space="0" w:color="auto"/>
        <w:bottom w:val="none" w:sz="0" w:space="0" w:color="auto"/>
        <w:right w:val="none" w:sz="0" w:space="0" w:color="auto"/>
      </w:divBdr>
    </w:div>
    <w:div w:id="1691830938">
      <w:bodyDiv w:val="1"/>
      <w:marLeft w:val="0"/>
      <w:marRight w:val="0"/>
      <w:marTop w:val="0"/>
      <w:marBottom w:val="0"/>
      <w:divBdr>
        <w:top w:val="none" w:sz="0" w:space="0" w:color="auto"/>
        <w:left w:val="none" w:sz="0" w:space="0" w:color="auto"/>
        <w:bottom w:val="none" w:sz="0" w:space="0" w:color="auto"/>
        <w:right w:val="none" w:sz="0" w:space="0" w:color="auto"/>
      </w:divBdr>
    </w:div>
    <w:div w:id="1870952068">
      <w:bodyDiv w:val="1"/>
      <w:marLeft w:val="0"/>
      <w:marRight w:val="0"/>
      <w:marTop w:val="0"/>
      <w:marBottom w:val="0"/>
      <w:divBdr>
        <w:top w:val="none" w:sz="0" w:space="0" w:color="auto"/>
        <w:left w:val="none" w:sz="0" w:space="0" w:color="auto"/>
        <w:bottom w:val="none" w:sz="0" w:space="0" w:color="auto"/>
        <w:right w:val="none" w:sz="0" w:space="0" w:color="auto"/>
      </w:divBdr>
    </w:div>
    <w:div w:id="2003192205">
      <w:bodyDiv w:val="1"/>
      <w:marLeft w:val="0"/>
      <w:marRight w:val="0"/>
      <w:marTop w:val="0"/>
      <w:marBottom w:val="0"/>
      <w:divBdr>
        <w:top w:val="none" w:sz="0" w:space="0" w:color="auto"/>
        <w:left w:val="none" w:sz="0" w:space="0" w:color="auto"/>
        <w:bottom w:val="none" w:sz="0" w:space="0" w:color="auto"/>
        <w:right w:val="none" w:sz="0" w:space="0" w:color="auto"/>
      </w:divBdr>
    </w:div>
    <w:div w:id="2023849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eds.ed.gov/element/000243" TargetMode="External"/><Relationship Id="rId21" Type="http://schemas.openxmlformats.org/officeDocument/2006/relationships/hyperlink" Target="https://ceds.ed.gov/element/001067" TargetMode="External"/><Relationship Id="rId42" Type="http://schemas.openxmlformats.org/officeDocument/2006/relationships/hyperlink" Target="https://ceds.ed.gov/element/000973" TargetMode="External"/><Relationship Id="rId47" Type="http://schemas.openxmlformats.org/officeDocument/2006/relationships/hyperlink" Target="http://ceds.ed.gov/languageCodes.aspx" TargetMode="External"/><Relationship Id="rId63" Type="http://schemas.openxmlformats.org/officeDocument/2006/relationships/hyperlink" Target="https://ceds.ed.gov/element/000962" TargetMode="External"/><Relationship Id="rId68" Type="http://schemas.openxmlformats.org/officeDocument/2006/relationships/hyperlink" Target="https://ceds.ed.gov/element/001572" TargetMode="External"/><Relationship Id="rId84" Type="http://schemas.openxmlformats.org/officeDocument/2006/relationships/hyperlink" Target="https://ceds.ed.gov/element/000245" TargetMode="External"/><Relationship Id="rId89" Type="http://schemas.openxmlformats.org/officeDocument/2006/relationships/hyperlink" Target="https://ceds.ed.gov/element/000245" TargetMode="External"/><Relationship Id="rId112" Type="http://schemas.openxmlformats.org/officeDocument/2006/relationships/footer" Target="footer1.xml"/><Relationship Id="rId16" Type="http://schemas.openxmlformats.org/officeDocument/2006/relationships/hyperlink" Target="http://www.smarterapp.org/specs/TestResultsTransmissionFormat.html" TargetMode="External"/><Relationship Id="rId107" Type="http://schemas.openxmlformats.org/officeDocument/2006/relationships/hyperlink" Target="https://ceds.ed.gov/element/001572" TargetMode="External"/><Relationship Id="rId11" Type="http://schemas.openxmlformats.org/officeDocument/2006/relationships/image" Target="media/image1.png"/><Relationship Id="rId32" Type="http://schemas.openxmlformats.org/officeDocument/2006/relationships/hyperlink" Target="https://ceds.ed.gov/element/000172" TargetMode="External"/><Relationship Id="rId37" Type="http://schemas.openxmlformats.org/officeDocument/2006/relationships/hyperlink" Target="https://ceds.ed.gov/element/000016" TargetMode="External"/><Relationship Id="rId53" Type="http://schemas.openxmlformats.org/officeDocument/2006/relationships/hyperlink" Target="https://ceds.ed.gov/element/000570" TargetMode="External"/><Relationship Id="rId58" Type="http://schemas.openxmlformats.org/officeDocument/2006/relationships/hyperlink" Target="https://ceds.ed.gov/element/000637" TargetMode="External"/><Relationship Id="rId74" Type="http://schemas.openxmlformats.org/officeDocument/2006/relationships/hyperlink" Target="https://ceds.ed.gov/element/000245" TargetMode="External"/><Relationship Id="rId79" Type="http://schemas.openxmlformats.org/officeDocument/2006/relationships/hyperlink" Target="https://ceds.ed.gov/element/001546" TargetMode="External"/><Relationship Id="rId102" Type="http://schemas.openxmlformats.org/officeDocument/2006/relationships/hyperlink" Target="https://ceds.ed.gov/element/000958" TargetMode="External"/><Relationship Id="rId5" Type="http://schemas.openxmlformats.org/officeDocument/2006/relationships/numbering" Target="numbering.xml"/><Relationship Id="rId90" Type="http://schemas.openxmlformats.org/officeDocument/2006/relationships/hyperlink" Target="https://ceds.ed.gov/element/001546" TargetMode="External"/><Relationship Id="rId95" Type="http://schemas.openxmlformats.org/officeDocument/2006/relationships/hyperlink" Target="https://ceds.ed.gov/element/000367" TargetMode="External"/><Relationship Id="rId22" Type="http://schemas.openxmlformats.org/officeDocument/2006/relationships/hyperlink" Target="https://ceds.ed.gov/element/000977" TargetMode="External"/><Relationship Id="rId27" Type="http://schemas.openxmlformats.org/officeDocument/2006/relationships/hyperlink" Target="https://ceds.ed.gov/element/001183" TargetMode="External"/><Relationship Id="rId43" Type="http://schemas.openxmlformats.org/officeDocument/2006/relationships/hyperlink" Target="https://ceds.ed.gov/element/000151" TargetMode="External"/><Relationship Id="rId48" Type="http://schemas.openxmlformats.org/officeDocument/2006/relationships/hyperlink" Target="https://ceds.ed.gov/CEDSElementDetails.aspx?TermId=7317" TargetMode="External"/><Relationship Id="rId64" Type="http://schemas.openxmlformats.org/officeDocument/2006/relationships/hyperlink" Target="https://ceds.ed.gov/element/001021" TargetMode="External"/><Relationship Id="rId69" Type="http://schemas.openxmlformats.org/officeDocument/2006/relationships/hyperlink" Target="https://ceds.ed.gov/element/000966" TargetMode="External"/><Relationship Id="rId113" Type="http://schemas.openxmlformats.org/officeDocument/2006/relationships/fontTable" Target="fontTable.xml"/><Relationship Id="rId80" Type="http://schemas.openxmlformats.org/officeDocument/2006/relationships/hyperlink" Target="https://ceds.ed.gov/element/000245" TargetMode="External"/><Relationship Id="rId85" Type="http://schemas.openxmlformats.org/officeDocument/2006/relationships/hyperlink" Target="https://ceds.ed.gov/element/001546" TargetMode="External"/><Relationship Id="rId12" Type="http://schemas.openxmlformats.org/officeDocument/2006/relationships/hyperlink" Target="http://x.ofthat.com/papers/fourlayer.pdf" TargetMode="External"/><Relationship Id="rId17" Type="http://schemas.openxmlformats.org/officeDocument/2006/relationships/hyperlink" Target="http://www.smarterapp.org/specs/TestResultsTransmissionFormat.html" TargetMode="External"/><Relationship Id="rId33" Type="http://schemas.openxmlformats.org/officeDocument/2006/relationships/hyperlink" Target="https://ceds.ed.gov/element/000033" TargetMode="External"/><Relationship Id="rId38" Type="http://schemas.openxmlformats.org/officeDocument/2006/relationships/hyperlink" Target="https://ceds.ed.gov/element/000020" TargetMode="External"/><Relationship Id="rId59" Type="http://schemas.openxmlformats.org/officeDocument/2006/relationships/hyperlink" Target="https://ceds.ed.gov/element/000204" TargetMode="External"/><Relationship Id="rId103" Type="http://schemas.openxmlformats.org/officeDocument/2006/relationships/hyperlink" Target="https://ceds.ed.gov/element/000402" TargetMode="External"/><Relationship Id="rId108" Type="http://schemas.openxmlformats.org/officeDocument/2006/relationships/hyperlink" Target="https://ceds.ed.gov/element/000724" TargetMode="External"/><Relationship Id="rId54" Type="http://schemas.openxmlformats.org/officeDocument/2006/relationships/hyperlink" Target="https://ceds.ed.gov/element/000180" TargetMode="External"/><Relationship Id="rId70" Type="http://schemas.openxmlformats.org/officeDocument/2006/relationships/hyperlink" Target="https://ceds.ed.gov/element/001152" TargetMode="External"/><Relationship Id="rId75" Type="http://schemas.openxmlformats.org/officeDocument/2006/relationships/hyperlink" Target="https://ceds.ed.gov/element/000245" TargetMode="External"/><Relationship Id="rId91" Type="http://schemas.openxmlformats.org/officeDocument/2006/relationships/hyperlink" Target="https://ceds.ed.gov/element/000245" TargetMode="External"/><Relationship Id="rId96" Type="http://schemas.openxmlformats.org/officeDocument/2006/relationships/hyperlink" Target="https://ceds.ed.gov/element/000630"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emf"/><Relationship Id="rId23" Type="http://schemas.openxmlformats.org/officeDocument/2006/relationships/hyperlink" Target="https://ceds.ed.gov/CEDSElementDetails.aspx?TermId=7021" TargetMode="External"/><Relationship Id="rId28" Type="http://schemas.openxmlformats.org/officeDocument/2006/relationships/hyperlink" Target="https://ceds.ed.gov/element/001071" TargetMode="External"/><Relationship Id="rId36" Type="http://schemas.openxmlformats.org/officeDocument/2006/relationships/hyperlink" Target="https://ceds.ed.gov/element/000144" TargetMode="External"/><Relationship Id="rId49" Type="http://schemas.openxmlformats.org/officeDocument/2006/relationships/hyperlink" Target="https://ceds.ed.gov/CEDSElementDetails.aspx?TermId=5527" TargetMode="External"/><Relationship Id="rId57" Type="http://schemas.openxmlformats.org/officeDocument/2006/relationships/hyperlink" Target="https://ceds.ed.gov/element/000267" TargetMode="External"/><Relationship Id="rId106" Type="http://schemas.openxmlformats.org/officeDocument/2006/relationships/hyperlink" Target="https://ceds.ed.gov/element/000724" TargetMode="External"/><Relationship Id="rId114" Type="http://schemas.microsoft.com/office/2011/relationships/people" Target="people.xml"/><Relationship Id="rId10" Type="http://schemas.openxmlformats.org/officeDocument/2006/relationships/endnotes" Target="endnotes.xml"/><Relationship Id="rId31" Type="http://schemas.openxmlformats.org/officeDocument/2006/relationships/hyperlink" Target="https://ceds.ed.gov/element/000184" TargetMode="External"/><Relationship Id="rId44" Type="http://schemas.openxmlformats.org/officeDocument/2006/relationships/hyperlink" Target="https://ceds.ed.gov/element/000180" TargetMode="External"/><Relationship Id="rId52" Type="http://schemas.openxmlformats.org/officeDocument/2006/relationships/hyperlink" Target="https://ceds.ed.gov/element/001247" TargetMode="External"/><Relationship Id="rId60" Type="http://schemas.openxmlformats.org/officeDocument/2006/relationships/hyperlink" Target="https://ceds.ed.gov/element/001069" TargetMode="External"/><Relationship Id="rId65" Type="http://schemas.openxmlformats.org/officeDocument/2006/relationships/hyperlink" Target="https://ceds.ed.gov/element/001022" TargetMode="External"/><Relationship Id="rId73" Type="http://schemas.openxmlformats.org/officeDocument/2006/relationships/hyperlink" Target="https://ceds.ed.gov/element/001546" TargetMode="External"/><Relationship Id="rId78" Type="http://schemas.openxmlformats.org/officeDocument/2006/relationships/hyperlink" Target="https://ceds.ed.gov/element/000245" TargetMode="External"/><Relationship Id="rId81" Type="http://schemas.openxmlformats.org/officeDocument/2006/relationships/hyperlink" Target="https://ceds.ed.gov/element/000245" TargetMode="External"/><Relationship Id="rId86" Type="http://schemas.openxmlformats.org/officeDocument/2006/relationships/hyperlink" Target="https://ceds.ed.gov/element/000245" TargetMode="External"/><Relationship Id="rId94" Type="http://schemas.openxmlformats.org/officeDocument/2006/relationships/hyperlink" Target="https://ceds.ed.gov/element/000245" TargetMode="External"/><Relationship Id="rId99" Type="http://schemas.openxmlformats.org/officeDocument/2006/relationships/hyperlink" Target="https://ceds.ed.gov/element/000959" TargetMode="External"/><Relationship Id="rId101" Type="http://schemas.openxmlformats.org/officeDocument/2006/relationships/hyperlink" Target="https://ceds.ed.gov/element/000959"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ceds.ed.gov" TargetMode="External"/><Relationship Id="rId18" Type="http://schemas.openxmlformats.org/officeDocument/2006/relationships/hyperlink" Target="http://www.smarterapp.org/specs/DataWarehouse-DataSpec-StudentAssessments.html" TargetMode="External"/><Relationship Id="rId39" Type="http://schemas.openxmlformats.org/officeDocument/2006/relationships/hyperlink" Target="https://ceds.ed.gov/element/000034" TargetMode="External"/><Relationship Id="rId109" Type="http://schemas.openxmlformats.org/officeDocument/2006/relationships/hyperlink" Target="https://ceds.ed.gov/element/001572" TargetMode="External"/><Relationship Id="rId34" Type="http://schemas.openxmlformats.org/officeDocument/2006/relationships/hyperlink" Target="https://ceds.ed.gov/element/000126" TargetMode="External"/><Relationship Id="rId50" Type="http://schemas.openxmlformats.org/officeDocument/2006/relationships/hyperlink" Target="https://ceds.ed.gov/element/000189" TargetMode="External"/><Relationship Id="rId55" Type="http://schemas.openxmlformats.org/officeDocument/2006/relationships/hyperlink" Target="https://ceds.ed.gov/element/000447" TargetMode="External"/><Relationship Id="rId76" Type="http://schemas.openxmlformats.org/officeDocument/2006/relationships/hyperlink" Target="https://ceds.ed.gov/element/001546" TargetMode="External"/><Relationship Id="rId97" Type="http://schemas.openxmlformats.org/officeDocument/2006/relationships/hyperlink" Target="https://ceds.ed.gov/element/001536" TargetMode="External"/><Relationship Id="rId104" Type="http://schemas.openxmlformats.org/officeDocument/2006/relationships/hyperlink" Target="https://ceds.ed.gov/element/001063" TargetMode="External"/><Relationship Id="rId7" Type="http://schemas.openxmlformats.org/officeDocument/2006/relationships/settings" Target="settings.xml"/><Relationship Id="rId71" Type="http://schemas.openxmlformats.org/officeDocument/2006/relationships/hyperlink" Target="https://ceds.ed.gov/element/001539" TargetMode="External"/><Relationship Id="rId92" Type="http://schemas.openxmlformats.org/officeDocument/2006/relationships/hyperlink" Target="https://ceds.ed.gov/element/000245" TargetMode="External"/><Relationship Id="rId2" Type="http://schemas.openxmlformats.org/officeDocument/2006/relationships/customXml" Target="../customXml/item2.xml"/><Relationship Id="rId29" Type="http://schemas.openxmlformats.org/officeDocument/2006/relationships/hyperlink" Target="https://ceds.ed.gov/element/001071" TargetMode="External"/><Relationship Id="rId24" Type="http://schemas.openxmlformats.org/officeDocument/2006/relationships/hyperlink" Target="https://ceds.ed.gov/element/000177" TargetMode="External"/><Relationship Id="rId40" Type="http://schemas.openxmlformats.org/officeDocument/2006/relationships/hyperlink" Target="https://ceds.ed.gov/element/000301" TargetMode="External"/><Relationship Id="rId45" Type="http://schemas.openxmlformats.org/officeDocument/2006/relationships/hyperlink" Target="https://ceds.ed.gov/element/000249" TargetMode="External"/><Relationship Id="rId66" Type="http://schemas.openxmlformats.org/officeDocument/2006/relationships/hyperlink" Target="https://ceds.ed.gov/element/000385" TargetMode="External"/><Relationship Id="rId87" Type="http://schemas.openxmlformats.org/officeDocument/2006/relationships/comments" Target="comments.xml"/><Relationship Id="rId110" Type="http://schemas.openxmlformats.org/officeDocument/2006/relationships/hyperlink" Target="https://ceds.ed.gov/element/000724" TargetMode="External"/><Relationship Id="rId115" Type="http://schemas.openxmlformats.org/officeDocument/2006/relationships/theme" Target="theme/theme1.xml"/><Relationship Id="rId61" Type="http://schemas.openxmlformats.org/officeDocument/2006/relationships/hyperlink" Target="https://ceds.ed.gov/element/000191" TargetMode="External"/><Relationship Id="rId82" Type="http://schemas.openxmlformats.org/officeDocument/2006/relationships/hyperlink" Target="https://ceds.ed.gov/element/001546" TargetMode="External"/><Relationship Id="rId19" Type="http://schemas.openxmlformats.org/officeDocument/2006/relationships/hyperlink" Target="http://www.smarterapp.org/specs/DataWarehouse-DataSpec-StudentAssessments.html" TargetMode="External"/><Relationship Id="rId14" Type="http://schemas.openxmlformats.org/officeDocument/2006/relationships/hyperlink" Target="http://www.ietf.org/rfc/rfc2119.txt" TargetMode="External"/><Relationship Id="rId30" Type="http://schemas.openxmlformats.org/officeDocument/2006/relationships/hyperlink" Target="https://ceds.ed.gov/element/000115" TargetMode="External"/><Relationship Id="rId35" Type="http://schemas.openxmlformats.org/officeDocument/2006/relationships/hyperlink" Target="https://ceds.ed.gov/element/000255" TargetMode="External"/><Relationship Id="rId56" Type="http://schemas.openxmlformats.org/officeDocument/2006/relationships/hyperlink" Target="https://ceds.ed.gov/element/000218" TargetMode="External"/><Relationship Id="rId77" Type="http://schemas.openxmlformats.org/officeDocument/2006/relationships/hyperlink" Target="https://ceds.ed.gov/element/000245" TargetMode="External"/><Relationship Id="rId100" Type="http://schemas.openxmlformats.org/officeDocument/2006/relationships/hyperlink" Target="https://ceds.ed.gov/element/000958" TargetMode="External"/><Relationship Id="rId105" Type="http://schemas.openxmlformats.org/officeDocument/2006/relationships/hyperlink" Target="https://ceds.ed.gov/element/000724" TargetMode="External"/><Relationship Id="rId8" Type="http://schemas.openxmlformats.org/officeDocument/2006/relationships/webSettings" Target="webSettings.xml"/><Relationship Id="rId51" Type="http://schemas.openxmlformats.org/officeDocument/2006/relationships/hyperlink" Target="https://ceds.ed.gov/element/000529" TargetMode="External"/><Relationship Id="rId72" Type="http://schemas.openxmlformats.org/officeDocument/2006/relationships/hyperlink" Target="https://ceds.ed.gov/element/000245" TargetMode="External"/><Relationship Id="rId93" Type="http://schemas.openxmlformats.org/officeDocument/2006/relationships/hyperlink" Target="https://ceds.ed.gov/element/001546" TargetMode="External"/><Relationship Id="rId98" Type="http://schemas.openxmlformats.org/officeDocument/2006/relationships/hyperlink" Target="https://ceds.ed.gov/element/001158" TargetMode="External"/><Relationship Id="rId3" Type="http://schemas.openxmlformats.org/officeDocument/2006/relationships/customXml" Target="../customXml/item3.xml"/><Relationship Id="rId25" Type="http://schemas.openxmlformats.org/officeDocument/2006/relationships/hyperlink" Target="https://ceds.ed.gov/element/000029" TargetMode="External"/><Relationship Id="rId46" Type="http://schemas.openxmlformats.org/officeDocument/2006/relationships/hyperlink" Target="https://ceds.ed.gov/element/000086" TargetMode="External"/><Relationship Id="rId67" Type="http://schemas.openxmlformats.org/officeDocument/2006/relationships/hyperlink" Target="https://ceds.ed.gov/element/001009" TargetMode="External"/><Relationship Id="rId20" Type="http://schemas.openxmlformats.org/officeDocument/2006/relationships/hyperlink" Target="http://www.smarterapp.org/specs/DataWarehouse-DataSpec-ItemLevel.html" TargetMode="External"/><Relationship Id="rId41" Type="http://schemas.openxmlformats.org/officeDocument/2006/relationships/hyperlink" Target="https://ceds.ed.gov/element/000192" TargetMode="External"/><Relationship Id="rId62" Type="http://schemas.openxmlformats.org/officeDocument/2006/relationships/hyperlink" Target="https://ceds.ed.gov/element/001540" TargetMode="External"/><Relationship Id="rId83" Type="http://schemas.openxmlformats.org/officeDocument/2006/relationships/hyperlink" Target="https://ceds.ed.gov/element/000245" TargetMode="External"/><Relationship Id="rId88" Type="http://schemas.microsoft.com/office/2011/relationships/commentsExtended" Target="commentsExtended.xml"/><Relationship Id="rId111" Type="http://schemas.openxmlformats.org/officeDocument/2006/relationships/hyperlink" Target="https://ceds.ed.gov/element/001572"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w3.org/Protocols/rfc2616/rfc2616-sec14.html" TargetMode="External"/><Relationship Id="rId3" Type="http://schemas.openxmlformats.org/officeDocument/2006/relationships/hyperlink" Target="http://www.w3.org/TR/NOTE-datetime" TargetMode="External"/><Relationship Id="rId7" Type="http://schemas.openxmlformats.org/officeDocument/2006/relationships/hyperlink" Target="http://useragentstring.com" TargetMode="External"/><Relationship Id="rId2" Type="http://schemas.openxmlformats.org/officeDocument/2006/relationships/hyperlink" Target="http://www.smarterapp.org/deployment/DeidentificationOfStudentIDs.html" TargetMode="External"/><Relationship Id="rId1" Type="http://schemas.openxmlformats.org/officeDocument/2006/relationships/hyperlink" Target="http://www.smarterapp.org/deployment/HashStudentIdSample.html" TargetMode="External"/><Relationship Id="rId6" Type="http://schemas.openxmlformats.org/officeDocument/2006/relationships/hyperlink" Target="http://www.smarterapp.org/specs/ISAAP-AccessibilityFeatureCodes.html" TargetMode="External"/><Relationship Id="rId5" Type="http://schemas.openxmlformats.org/officeDocument/2006/relationships/hyperlink" Target="http://www.smarterapp.org/specs/TestScoringSpecs.html" TargetMode="External"/><Relationship Id="rId4" Type="http://schemas.openxmlformats.org/officeDocument/2006/relationships/hyperlink" Target="http://www.smarterbalance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t\Documents\Custom%20Office%20Templates\SmarterApp%20Template.dotx" TargetMode="External"/></Relationships>
</file>

<file path=word/theme/theme1.xml><?xml version="1.0" encoding="utf-8"?>
<a:theme xmlns:a="http://schemas.openxmlformats.org/drawingml/2006/main" name="Office Theme">
  <a:themeElements>
    <a:clrScheme name="Smarter Balanced - BCR">
      <a:dk1>
        <a:sysClr val="windowText" lastClr="000000"/>
      </a:dk1>
      <a:lt1>
        <a:sysClr val="window" lastClr="FFFFFF"/>
      </a:lt1>
      <a:dk2>
        <a:srgbClr val="0085AD"/>
      </a:dk2>
      <a:lt2>
        <a:srgbClr val="E7E8E9"/>
      </a:lt2>
      <a:accent1>
        <a:srgbClr val="43B02A"/>
      </a:accent1>
      <a:accent2>
        <a:srgbClr val="63666A"/>
      </a:accent2>
      <a:accent3>
        <a:srgbClr val="006298"/>
      </a:accent3>
      <a:accent4>
        <a:srgbClr val="8A1538"/>
      </a:accent4>
      <a:accent5>
        <a:srgbClr val="04384E"/>
      </a:accent5>
      <a:accent6>
        <a:srgbClr val="246A34"/>
      </a:accent6>
      <a:hlink>
        <a:srgbClr val="0000FF"/>
      </a:hlink>
      <a:folHlink>
        <a:srgbClr val="800080"/>
      </a:folHlink>
    </a:clrScheme>
    <a:fontScheme name="Smarter Balanced">
      <a:majorFont>
        <a:latin typeface="Franklin Gothic Book"/>
        <a:ea typeface=""/>
        <a:cs typeface=""/>
      </a:majorFont>
      <a:minorFont>
        <a:latin typeface="Franklin Gothic Book"/>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501DECAA63E745A35148E5EF32A3C1" ma:contentTypeVersion="2" ma:contentTypeDescription="Create a new document." ma:contentTypeScope="" ma:versionID="8c8ef7df7f06b3ad1d9f6d2952aae59a">
  <xsd:schema xmlns:xsd="http://www.w3.org/2001/XMLSchema" xmlns:xs="http://www.w3.org/2001/XMLSchema" xmlns:p="http://schemas.microsoft.com/office/2006/metadata/properties" xmlns:ns2="aea93939-a2d9-4769-ac93-e0fff9f1332b" targetNamespace="http://schemas.microsoft.com/office/2006/metadata/properties" ma:root="true" ma:fieldsID="d1d42299c5be8aa4cbdb680520607e3a" ns2:_="">
    <xsd:import namespace="aea93939-a2d9-4769-ac93-e0fff9f1332b"/>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a93939-a2d9-4769-ac93-e0fff9f1332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826CF6-B119-46A7-801F-AAE0B696CDF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773FC1A-9838-4946-9B36-88AB6BB99308}">
  <ds:schemaRefs>
    <ds:schemaRef ds:uri="http://schemas.microsoft.com/sharepoint/v3/contenttype/forms"/>
  </ds:schemaRefs>
</ds:datastoreItem>
</file>

<file path=customXml/itemProps3.xml><?xml version="1.0" encoding="utf-8"?>
<ds:datastoreItem xmlns:ds="http://schemas.openxmlformats.org/officeDocument/2006/customXml" ds:itemID="{5A29645F-B4EE-404A-B1DC-09F1126765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a93939-a2d9-4769-ac93-e0fff9f133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AF3A89-65AA-4BF2-B8F8-E225D62ED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SmarterApp Template.dotx</Template>
  <TotalTime>84</TotalTime>
  <Pages>24</Pages>
  <Words>7138</Words>
  <Characters>40692</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WestEd</Company>
  <LinksUpToDate>false</LinksUpToDate>
  <CharactersWithSpaces>47735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Brandt Redd</dc:creator>
  <cp:lastModifiedBy>Alex Dean</cp:lastModifiedBy>
  <cp:revision>16</cp:revision>
  <cp:lastPrinted>2016-05-15T00:41:00Z</cp:lastPrinted>
  <dcterms:created xsi:type="dcterms:W3CDTF">2016-05-26T15:53:00Z</dcterms:created>
  <dcterms:modified xsi:type="dcterms:W3CDTF">2019-09-15T20:43:00Z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0x010100C8501DECAA63E745A35148E5EF32A3C1</vt:lpwstr>
  </property>
</Properties>
</file>